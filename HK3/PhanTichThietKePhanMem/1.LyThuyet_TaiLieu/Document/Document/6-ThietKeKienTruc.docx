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303C6" w:rsidRDefault="007303C6" w:rsidP="007303C6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0000FF"/>
          <w:lang w:val="en-US"/>
        </w:rPr>
        <w:t>Quản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lý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thu</w:t>
      </w:r>
      <w:proofErr w:type="spellEnd"/>
      <w:r>
        <w:rPr>
          <w:color w:val="0000FF"/>
          <w:lang w:val="en-US"/>
        </w:rPr>
        <w:t xml:space="preserve"> chi</w:t>
      </w:r>
    </w:p>
    <w:p w:rsidR="007303C6" w:rsidRPr="007A1DE8" w:rsidRDefault="007303C6" w:rsidP="007303C6">
      <w:pPr>
        <w:rPr>
          <w:lang w:val="en-US"/>
        </w:rPr>
      </w:pPr>
    </w:p>
    <w:p w:rsidR="007303C6" w:rsidRPr="007A1DE8" w:rsidRDefault="007303C6" w:rsidP="007303C6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7303C6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1542263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Phước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Quang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Sơn</w:t>
      </w:r>
      <w:proofErr w:type="spellEnd"/>
    </w:p>
    <w:p w:rsidR="003548A8" w:rsidRDefault="007303C6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1542287 – Phạm Chung Tú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A396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06/01/2017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A396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5A396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Cập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nhật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lần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A396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Phước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Quang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Sơn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7303C6" w:rsidRDefault="00A23833" w:rsidP="007303C6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 w:rsidR="007303C6">
        <w:rPr>
          <w:lang w:val="en-US"/>
        </w:rPr>
        <w:lastRenderedPageBreak/>
        <w:t>Mục</w:t>
      </w:r>
      <w:proofErr w:type="spellEnd"/>
      <w:r w:rsidR="007303C6">
        <w:rPr>
          <w:lang w:val="en-US"/>
        </w:rPr>
        <w:t xml:space="preserve"> </w:t>
      </w:r>
      <w:proofErr w:type="spellStart"/>
      <w:r w:rsidR="007303C6">
        <w:rPr>
          <w:lang w:val="en-US"/>
        </w:rPr>
        <w:t>lục</w:t>
      </w:r>
      <w:proofErr w:type="spellEnd"/>
    </w:p>
    <w:p w:rsidR="005A3962" w:rsidRDefault="007303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4681889" w:history="1">
        <w:r w:rsidR="005A3962" w:rsidRPr="00C149DF">
          <w:rPr>
            <w:rStyle w:val="Hyperlink"/>
            <w:noProof/>
            <w:lang w:val="en-US"/>
          </w:rPr>
          <w:t>1.</w:t>
        </w:r>
        <w:r w:rsidR="005A396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A3962" w:rsidRPr="00C149DF">
          <w:rPr>
            <w:rStyle w:val="Hyperlink"/>
            <w:noProof/>
            <w:lang w:val="en-US"/>
          </w:rPr>
          <w:t>Kiến trúc hệ thống</w:t>
        </w:r>
        <w:r w:rsidR="005A3962">
          <w:rPr>
            <w:noProof/>
            <w:webHidden/>
          </w:rPr>
          <w:tab/>
        </w:r>
        <w:r w:rsidR="005A3962">
          <w:rPr>
            <w:noProof/>
            <w:webHidden/>
          </w:rPr>
          <w:fldChar w:fldCharType="begin"/>
        </w:r>
        <w:r w:rsidR="005A3962">
          <w:rPr>
            <w:noProof/>
            <w:webHidden/>
          </w:rPr>
          <w:instrText xml:space="preserve"> PAGEREF _Toc474681889 \h </w:instrText>
        </w:r>
        <w:r w:rsidR="005A3962">
          <w:rPr>
            <w:noProof/>
            <w:webHidden/>
          </w:rPr>
        </w:r>
        <w:r w:rsidR="005A3962">
          <w:rPr>
            <w:noProof/>
            <w:webHidden/>
          </w:rPr>
          <w:fldChar w:fldCharType="separate"/>
        </w:r>
        <w:r w:rsidR="005A3962">
          <w:rPr>
            <w:noProof/>
            <w:webHidden/>
          </w:rPr>
          <w:t>3</w:t>
        </w:r>
        <w:r w:rsidR="005A3962">
          <w:rPr>
            <w:noProof/>
            <w:webHidden/>
          </w:rPr>
          <w:fldChar w:fldCharType="end"/>
        </w:r>
      </w:hyperlink>
    </w:p>
    <w:p w:rsidR="005A3962" w:rsidRDefault="005A396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890" w:history="1">
        <w:r w:rsidRPr="00C149D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49DF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62" w:rsidRDefault="005A39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891" w:history="1">
        <w:r w:rsidRPr="00C149DF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49DF">
          <w:rPr>
            <w:rStyle w:val="Hyperlink"/>
            <w:noProof/>
            <w:lang w:val="en-US"/>
          </w:rPr>
          <w:t>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3962" w:rsidRDefault="005A39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892" w:history="1">
        <w:r w:rsidRPr="00C149DF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49DF">
          <w:rPr>
            <w:rStyle w:val="Hyperlink"/>
            <w:noProof/>
            <w:lang w:val="en-US"/>
          </w:rPr>
          <w:t>Data 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3962" w:rsidRDefault="005A396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893" w:history="1">
        <w:r w:rsidRPr="00C149DF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149DF">
          <w:rPr>
            <w:rStyle w:val="Hyperlink"/>
            <w:noProof/>
            <w:lang w:val="en-US"/>
          </w:rPr>
          <w:t>Business Logic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03C6" w:rsidRDefault="007303C6" w:rsidP="007303C6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7303C6" w:rsidRDefault="007303C6" w:rsidP="007303C6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7303C6" w:rsidRDefault="007303C6" w:rsidP="007303C6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47468188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1"/>
      <w:bookmarkEnd w:id="2"/>
      <w:proofErr w:type="spellEnd"/>
    </w:p>
    <w:p w:rsidR="007303C6" w:rsidRDefault="007303C6" w:rsidP="007303C6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D5F309" wp14:editId="17D97398">
                <wp:simplePos x="0" y="0"/>
                <wp:positionH relativeFrom="column">
                  <wp:posOffset>2800350</wp:posOffset>
                </wp:positionH>
                <wp:positionV relativeFrom="paragraph">
                  <wp:posOffset>238125</wp:posOffset>
                </wp:positionV>
                <wp:extent cx="428625" cy="2895600"/>
                <wp:effectExtent l="0" t="19050" r="28575" b="190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95600"/>
                        </a:xfrm>
                        <a:prstGeom prst="rightBrace">
                          <a:avLst>
                            <a:gd name="adj1" fmla="val 28691"/>
                            <a:gd name="adj2" fmla="val 8935"/>
                          </a:avLst>
                        </a:prstGeom>
                        <a:noFill/>
                        <a:ln w="28575" cap="flat" cmpd="sng" algn="ctr">
                          <a:solidFill>
                            <a:srgbClr val="8064A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A99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220.5pt;margin-top:18.75pt;width:33.75pt;height:228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" adj="917,1930" strokecolor="#8064a2" strokeweight="2.25pt">
                <v:stroke dashstyle="1 1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C344119" wp14:editId="4BB21C5F">
                <wp:simplePos x="0" y="0"/>
                <wp:positionH relativeFrom="column">
                  <wp:posOffset>-666750</wp:posOffset>
                </wp:positionH>
                <wp:positionV relativeFrom="paragraph">
                  <wp:posOffset>323850</wp:posOffset>
                </wp:positionV>
                <wp:extent cx="3409950" cy="2628900"/>
                <wp:effectExtent l="76200" t="57150" r="76200" b="952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628900"/>
                          <a:chOff x="0" y="0"/>
                          <a:chExt cx="3409950" cy="26289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95250" y="0"/>
                            <a:ext cx="1514475" cy="457200"/>
                          </a:xfrm>
                          <a:prstGeom prst="rect">
                            <a:avLst/>
                          </a:prstGeom>
                          <a:solidFill>
                            <a:srgbClr val="F79646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303C6" w:rsidRPr="00CD78FC" w:rsidRDefault="007303C6" w:rsidP="007303C6">
                              <w:pPr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CD78FC">
                                <w:rPr>
                                  <w:sz w:val="4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57375" y="952500"/>
                            <a:ext cx="1552575" cy="52387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303C6" w:rsidRPr="00CD78FC" w:rsidRDefault="007303C6" w:rsidP="007303C6">
                              <w:pPr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190750"/>
                            <a:ext cx="1581150" cy="438150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303C6" w:rsidRPr="00CD78FC" w:rsidRDefault="007303C6" w:rsidP="007303C6">
                              <w:pPr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Up-Down 16"/>
                        <wps:cNvSpPr/>
                        <wps:spPr>
                          <a:xfrm rot="19166092">
                            <a:off x="1285875" y="409575"/>
                            <a:ext cx="310515" cy="935303"/>
                          </a:xfrm>
                          <a:prstGeom prst="upDownArrow">
                            <a:avLst>
                              <a:gd name="adj1" fmla="val 25343"/>
                              <a:gd name="adj2" fmla="val 44088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Up-Down 17"/>
                        <wps:cNvSpPr/>
                        <wps:spPr>
                          <a:xfrm rot="2338660">
                            <a:off x="1314450" y="1323975"/>
                            <a:ext cx="285750" cy="953770"/>
                          </a:xfrm>
                          <a:prstGeom prst="upDownArrow">
                            <a:avLst>
                              <a:gd name="adj1" fmla="val 27572"/>
                              <a:gd name="adj2" fmla="val 4968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Up-Down 19"/>
                        <wps:cNvSpPr/>
                        <wps:spPr>
                          <a:xfrm>
                            <a:off x="390525" y="561975"/>
                            <a:ext cx="285750" cy="1524000"/>
                          </a:xfrm>
                          <a:prstGeom prst="upDownArrow">
                            <a:avLst>
                              <a:gd name="adj1" fmla="val 27572"/>
                              <a:gd name="adj2" fmla="val 4968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44119" id="Group 20" o:spid="_x0000_s1026" style="position:absolute;left:0;text-align:left;margin-left:-52.5pt;margin-top:25.5pt;width:268.5pt;height:207pt;z-index:251665920" coordsize="34099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">
                <v:rect id="Rectangle 12" o:spid="_x0000_s1027" style="position:absolute;left:952;width:1514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" fillcolor="#f79646" strokecolor="window" strokeweight="3pt">
                  <v:shadow on="t" color="black" opacity="24903f" origin=",.5" offset="0,.55556mm"/>
                  <v:textbox>
                    <w:txbxContent>
                      <w:p w:rsidR="007303C6" w:rsidRPr="00CD78FC" w:rsidRDefault="007303C6" w:rsidP="007303C6">
                        <w:pPr>
                          <w:jc w:val="center"/>
                          <w:rPr>
                            <w:sz w:val="44"/>
                            <w:lang w:val="en-US"/>
                          </w:rPr>
                        </w:pPr>
                        <w:r w:rsidRPr="00CD78FC">
                          <w:rPr>
                            <w:sz w:val="4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rect>
                <v:rect id="Rectangle 13" o:spid="_x0000_s1028" style="position:absolute;left:18573;top:9525;width:15526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" fillcolor="#4bacc6" strokecolor="window" strokeweight="3pt">
                  <v:shadow on="t" color="black" opacity="24903f" origin=",.5" offset="0,.55556mm"/>
                  <v:textbox>
                    <w:txbxContent>
                      <w:p w:rsidR="007303C6" w:rsidRPr="00CD78FC" w:rsidRDefault="007303C6" w:rsidP="007303C6">
                        <w:pPr>
                          <w:jc w:val="center"/>
                          <w:rPr>
                            <w:sz w:val="44"/>
                            <w:lang w:val="en-US"/>
                          </w:rPr>
                        </w:pPr>
                        <w:r>
                          <w:rPr>
                            <w:sz w:val="44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rect>
                <v:rect id="Rectangle 14" o:spid="_x0000_s1029" style="position:absolute;top:21907;width:15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" fillcolor="#9bbb59" strokecolor="window" strokeweight="3pt">
                  <v:shadow on="t" color="black" opacity="24903f" origin=",.5" offset="0,.55556mm"/>
                  <v:textbox>
                    <w:txbxContent>
                      <w:p w:rsidR="007303C6" w:rsidRPr="00CD78FC" w:rsidRDefault="007303C6" w:rsidP="007303C6">
                        <w:pPr>
                          <w:jc w:val="center"/>
                          <w:rPr>
                            <w:sz w:val="44"/>
                            <w:lang w:val="en-US"/>
                          </w:rPr>
                        </w:pPr>
                        <w:r>
                          <w:rPr>
                            <w:sz w:val="44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6" o:spid="_x0000_s1030" type="#_x0000_t70" style="position:absolute;left:12858;top:4095;width:3105;height:9353;rotation:-265847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" adj="8063,3162" fillcolor="window" strokecolor="#f79646" strokeweight="2pt"/>
                <v:shape id="Arrow: Up-Down 17" o:spid="_x0000_s1031" type="#_x0000_t70" style="position:absolute;left:13144;top:13239;width:2858;height:9538;rotation:25544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" adj="7822,3215" fillcolor="window" strokecolor="#f79646" strokeweight="2pt"/>
                <v:shape id="Arrow: Up-Down 19" o:spid="_x0000_s1032" type="#_x0000_t70" style="position:absolute;left:3905;top:5619;width:2857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" adj="7822,2012" fillcolor="window" strokecolor="#f79646" strokeweight="2pt"/>
              </v:group>
            </w:pict>
          </mc:Fallback>
        </mc:AlternateContent>
      </w: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F73C83" wp14:editId="49D91274">
                <wp:simplePos x="0" y="0"/>
                <wp:positionH relativeFrom="column">
                  <wp:posOffset>3495675</wp:posOffset>
                </wp:positionH>
                <wp:positionV relativeFrom="paragraph">
                  <wp:posOffset>8890</wp:posOffset>
                </wp:positionV>
                <wp:extent cx="2733675" cy="771525"/>
                <wp:effectExtent l="0" t="0" r="28575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71525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303C6" w:rsidRPr="00CD78FC" w:rsidRDefault="007303C6" w:rsidP="007303C6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40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8FC">
                              <w:rPr>
                                <w:color w:val="4F81BD" w:themeColor="accent1"/>
                                <w:sz w:val="5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73C8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3" type="#_x0000_t114" style="position:absolute;left:0;text-align:left;margin-left:275.25pt;margin-top:.7pt;width:215.25pt;height:60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" fillcolor="window" strokecolor="#c0504d" strokeweight="2pt">
                <v:textbox>
                  <w:txbxContent>
                    <w:p w:rsidR="007303C6" w:rsidRPr="00CD78FC" w:rsidRDefault="007303C6" w:rsidP="007303C6">
                      <w:pPr>
                        <w:jc w:val="center"/>
                        <w:rPr>
                          <w:b/>
                          <w:color w:val="E5B8B7" w:themeColor="accent2" w:themeTint="66"/>
                          <w:sz w:val="40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D78FC">
                        <w:rPr>
                          <w:color w:val="4F81BD" w:themeColor="accent1"/>
                          <w:sz w:val="5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303C6" w:rsidRDefault="007303C6" w:rsidP="007303C6">
      <w:pPr>
        <w:spacing w:line="360" w:lineRule="auto"/>
        <w:jc w:val="center"/>
        <w:rPr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A5D411" wp14:editId="1FC5678B">
                <wp:simplePos x="0" y="0"/>
                <wp:positionH relativeFrom="column">
                  <wp:posOffset>4695825</wp:posOffset>
                </wp:positionH>
                <wp:positionV relativeFrom="paragraph">
                  <wp:posOffset>97155</wp:posOffset>
                </wp:positionV>
                <wp:extent cx="238125" cy="609600"/>
                <wp:effectExtent l="19050" t="19050" r="28575" b="38100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9600"/>
                        </a:xfrm>
                        <a:prstGeom prst="upDownArrow">
                          <a:avLst>
                            <a:gd name="adj1" fmla="val 16666"/>
                            <a:gd name="adj2" fmla="val 68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CD5F" id="Arrow: Up-Down 9" o:spid="_x0000_s1026" type="#_x0000_t70" style="position:absolute;margin-left:369.75pt;margin-top:7.65pt;width:18.75pt;height:4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" adj="9000,5738" fillcolor="window" strokecolor="#4f81bd" strokeweight="2pt"/>
            </w:pict>
          </mc:Fallback>
        </mc:AlternateContent>
      </w: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221164" wp14:editId="7D02179F">
                <wp:simplePos x="0" y="0"/>
                <wp:positionH relativeFrom="column">
                  <wp:posOffset>3476625</wp:posOffset>
                </wp:positionH>
                <wp:positionV relativeFrom="paragraph">
                  <wp:posOffset>22859</wp:posOffset>
                </wp:positionV>
                <wp:extent cx="2733675" cy="771525"/>
                <wp:effectExtent l="0" t="0" r="28575" b="28575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71525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303C6" w:rsidRPr="00CD78FC" w:rsidRDefault="007303C6" w:rsidP="007303C6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40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8FC">
                              <w:rPr>
                                <w:b/>
                                <w:color w:val="E5B8B7" w:themeColor="accent2" w:themeTint="66"/>
                                <w:sz w:val="40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1164" id="Flowchart: Document 8" o:spid="_x0000_s1034" type="#_x0000_t114" style="position:absolute;left:0;text-align:left;margin-left:273.75pt;margin-top:1.8pt;width:215.25pt;height:6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" fillcolor="window" strokecolor="#9bbb59" strokeweight="2pt">
                <v:textbox>
                  <w:txbxContent>
                    <w:p w:rsidR="007303C6" w:rsidRPr="00CD78FC" w:rsidRDefault="007303C6" w:rsidP="007303C6">
                      <w:pPr>
                        <w:jc w:val="center"/>
                        <w:rPr>
                          <w:b/>
                          <w:color w:val="E5B8B7" w:themeColor="accent2" w:themeTint="66"/>
                          <w:sz w:val="40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D78FC">
                        <w:rPr>
                          <w:b/>
                          <w:color w:val="E5B8B7" w:themeColor="accent2" w:themeTint="66"/>
                          <w:sz w:val="40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Business Logic Layer</w:t>
                      </w:r>
                    </w:p>
                  </w:txbxContent>
                </v:textbox>
              </v:shape>
            </w:pict>
          </mc:Fallback>
        </mc:AlternateContent>
      </w: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5116FC" wp14:editId="45EBB4DD">
                <wp:simplePos x="0" y="0"/>
                <wp:positionH relativeFrom="column">
                  <wp:posOffset>4438650</wp:posOffset>
                </wp:positionH>
                <wp:positionV relativeFrom="paragraph">
                  <wp:posOffset>3016885</wp:posOffset>
                </wp:positionV>
                <wp:extent cx="790575" cy="619125"/>
                <wp:effectExtent l="76200" t="57150" r="85725" b="104775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19125"/>
                        </a:xfrm>
                        <a:prstGeom prst="flowChartMagneticDisk">
                          <a:avLst/>
                        </a:prstGeom>
                        <a:solidFill>
                          <a:srgbClr val="F79646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512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26" type="#_x0000_t132" style="position:absolute;margin-left:349.5pt;margin-top:237.55pt;width:62.25pt;height:48.7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" fillcolor="#f79646" strokecolor="window" strokeweight="3pt">
                <v:shadow on="t" color="black" opacity="24903f" origin=",.5" offset="0,.55556mm"/>
              </v:shape>
            </w:pict>
          </mc:Fallback>
        </mc:AlternateContent>
      </w: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864AAA" wp14:editId="00EB476F">
                <wp:simplePos x="0" y="0"/>
                <wp:positionH relativeFrom="column">
                  <wp:posOffset>4686300</wp:posOffset>
                </wp:positionH>
                <wp:positionV relativeFrom="paragraph">
                  <wp:posOffset>2312670</wp:posOffset>
                </wp:positionV>
                <wp:extent cx="238125" cy="609600"/>
                <wp:effectExtent l="19050" t="19050" r="28575" b="38100"/>
                <wp:wrapNone/>
                <wp:docPr id="28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9600"/>
                        </a:xfrm>
                        <a:prstGeom prst="upDownArrow">
                          <a:avLst>
                            <a:gd name="adj1" fmla="val 16666"/>
                            <a:gd name="adj2" fmla="val 68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5EC3" id="Arrow: Up-Down 28" o:spid="_x0000_s1026" type="#_x0000_t70" style="position:absolute;margin-left:369pt;margin-top:182.1pt;width:18.75pt;height:4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" adj="9000,5738" fillcolor="window" strokecolor="#4f81bd" strokeweight="2pt"/>
            </w:pict>
          </mc:Fallback>
        </mc:AlternateContent>
      </w: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20218C" wp14:editId="34B3E8DA">
                <wp:simplePos x="0" y="0"/>
                <wp:positionH relativeFrom="column">
                  <wp:posOffset>4714875</wp:posOffset>
                </wp:positionH>
                <wp:positionV relativeFrom="paragraph">
                  <wp:posOffset>22225</wp:posOffset>
                </wp:positionV>
                <wp:extent cx="238125" cy="609600"/>
                <wp:effectExtent l="19050" t="19050" r="28575" b="38100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09600"/>
                        </a:xfrm>
                        <a:prstGeom prst="upDownArrow">
                          <a:avLst>
                            <a:gd name="adj1" fmla="val 16666"/>
                            <a:gd name="adj2" fmla="val 68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BFB8" id="Arrow: Up-Down 7" o:spid="_x0000_s1026" type="#_x0000_t70" style="position:absolute;margin-left:371.25pt;margin-top:1.75pt;width:18.75pt;height:4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" adj="9000,5738" fillcolor="window" strokecolor="#4f81bd" strokeweight="2pt"/>
            </w:pict>
          </mc:Fallback>
        </mc:AlternateContent>
      </w: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  <w:r w:rsidRPr="00DF51F0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8D533" wp14:editId="0917F5D9">
                <wp:simplePos x="0" y="0"/>
                <wp:positionH relativeFrom="column">
                  <wp:posOffset>3514725</wp:posOffset>
                </wp:positionH>
                <wp:positionV relativeFrom="paragraph">
                  <wp:posOffset>185420</wp:posOffset>
                </wp:positionV>
                <wp:extent cx="2705100" cy="819150"/>
                <wp:effectExtent l="0" t="0" r="19050" b="19050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1915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303C6" w:rsidRPr="00CD78FC" w:rsidRDefault="007303C6" w:rsidP="007303C6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CD78FC">
                              <w:rPr>
                                <w:color w:val="4F81BD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Acces</w:t>
                            </w:r>
                            <w:r>
                              <w:rPr>
                                <w:color w:val="4F81BD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Layer</w:t>
                            </w:r>
                            <w:r w:rsidRPr="00CD78FC">
                              <w:rPr>
                                <w:sz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D533" id="Flowchart: Document 29" o:spid="_x0000_s1035" type="#_x0000_t114" style="position:absolute;left:0;text-align:left;margin-left:276.75pt;margin-top:14.6pt;width:213pt;height:6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" fillcolor="window" strokecolor="#f79646" strokeweight="2pt">
                <v:textbox>
                  <w:txbxContent>
                    <w:p w:rsidR="007303C6" w:rsidRPr="00CD78FC" w:rsidRDefault="007303C6" w:rsidP="007303C6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CD78FC">
                        <w:rPr>
                          <w:color w:val="4F81BD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Acces</w:t>
                      </w:r>
                      <w:r>
                        <w:rPr>
                          <w:color w:val="4F81BD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Layer</w:t>
                      </w:r>
                      <w:r w:rsidRPr="00CD78FC">
                        <w:rPr>
                          <w:sz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Pr="00DF51F0" w:rsidRDefault="007303C6" w:rsidP="007303C6">
      <w:pPr>
        <w:spacing w:line="360" w:lineRule="auto"/>
        <w:jc w:val="center"/>
        <w:rPr>
          <w:b/>
          <w:lang w:val="en-US"/>
        </w:rPr>
      </w:pPr>
    </w:p>
    <w:p w:rsidR="007303C6" w:rsidRDefault="007303C6" w:rsidP="007303C6">
      <w:pPr>
        <w:spacing w:line="360" w:lineRule="auto"/>
        <w:jc w:val="center"/>
        <w:rPr>
          <w:lang w:val="en-US"/>
        </w:rPr>
      </w:pPr>
    </w:p>
    <w:p w:rsidR="007303C6" w:rsidRPr="008846F1" w:rsidRDefault="007303C6" w:rsidP="007303C6">
      <w:pPr>
        <w:spacing w:line="360" w:lineRule="auto"/>
        <w:rPr>
          <w:b/>
          <w:i/>
          <w:color w:val="0000FF"/>
          <w:lang w:val="en-US"/>
        </w:rPr>
      </w:pPr>
    </w:p>
    <w:p w:rsidR="007303C6" w:rsidRDefault="007303C6" w:rsidP="007303C6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474681890"/>
      <w:r w:rsidRPr="008846F1">
        <w:lastRenderedPageBreak/>
        <w:t>Mô tả chi tiết từng thành phần trong hệ thống</w:t>
      </w:r>
      <w:bookmarkEnd w:id="3"/>
      <w:bookmarkEnd w:id="4"/>
    </w:p>
    <w:p w:rsidR="007303C6" w:rsidRDefault="007303C6" w:rsidP="007303C6">
      <w:pPr>
        <w:pStyle w:val="Heading2"/>
        <w:rPr>
          <w:lang w:val="en-US"/>
        </w:rPr>
      </w:pPr>
      <w:bookmarkStart w:id="5" w:name="_Toc474681891"/>
      <w:r>
        <w:rPr>
          <w:lang w:val="en-US"/>
        </w:rPr>
        <w:t>Presentation</w:t>
      </w:r>
      <w:bookmarkEnd w:id="5"/>
    </w:p>
    <w:p w:rsidR="007303C6" w:rsidRDefault="007303C6" w:rsidP="007303C6">
      <w:pPr>
        <w:pStyle w:val="Heading3"/>
        <w:rPr>
          <w:lang w:val="en-US"/>
        </w:rPr>
      </w:pPr>
      <w:r>
        <w:rPr>
          <w:lang w:val="en-US"/>
        </w:rPr>
        <w:t>Model</w:t>
      </w:r>
    </w:p>
    <w:p w:rsidR="007303C6" w:rsidRPr="00400738" w:rsidRDefault="007303C6" w:rsidP="007303C6">
      <w:pPr>
        <w:rPr>
          <w:lang w:val="en-US"/>
        </w:rPr>
      </w:pPr>
      <w:r>
        <w:rPr>
          <w:lang w:val="en-US"/>
        </w:rPr>
        <w:t xml:space="preserve">Entity Framework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database qua class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model</w:t>
      </w:r>
    </w:p>
    <w:p w:rsidR="007303C6" w:rsidRDefault="007303C6" w:rsidP="007303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F4418" wp14:editId="51244ABF">
            <wp:extent cx="5732145" cy="3764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C6" w:rsidRDefault="007303C6" w:rsidP="007303C6">
      <w:pPr>
        <w:pStyle w:val="Heading3"/>
        <w:rPr>
          <w:lang w:val="en-US"/>
        </w:rPr>
      </w:pPr>
      <w:r>
        <w:rPr>
          <w:lang w:val="en-US"/>
        </w:rPr>
        <w:t>Controller</w:t>
      </w:r>
    </w:p>
    <w:p w:rsidR="007303C6" w:rsidRDefault="007303C6" w:rsidP="007303C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View</w:t>
      </w:r>
    </w:p>
    <w:p w:rsidR="007303C6" w:rsidRDefault="007303C6" w:rsidP="007303C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Model</w:t>
      </w:r>
    </w:p>
    <w:p w:rsidR="007303C6" w:rsidRPr="0074796E" w:rsidRDefault="007303C6" w:rsidP="007303C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View</w:t>
      </w:r>
    </w:p>
    <w:p w:rsidR="007303C6" w:rsidRDefault="007303C6" w:rsidP="007303C6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  <w:r w:rsidRPr="00BB4E2B">
        <w:rPr>
          <w:b/>
          <w:i/>
          <w:noProof/>
          <w:color w:val="0000FF"/>
          <w:lang w:val="en-US"/>
        </w:rPr>
        <w:drawing>
          <wp:inline distT="0" distB="0" distL="0" distR="0" wp14:anchorId="78546F4E" wp14:editId="5A3EEF15">
            <wp:extent cx="4848225" cy="1819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700"/>
        <w:gridCol w:w="5715"/>
      </w:tblGrid>
      <w:tr w:rsidR="007303C6" w:rsidTr="00616823">
        <w:tc>
          <w:tcPr>
            <w:tcW w:w="828" w:type="dxa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b/>
                <w:lang w:val="en-US"/>
              </w:rPr>
            </w:pPr>
            <w:r w:rsidRPr="005C68CD">
              <w:rPr>
                <w:b/>
                <w:lang w:val="en-US"/>
              </w:rPr>
              <w:t>STT</w:t>
            </w:r>
          </w:p>
        </w:tc>
        <w:tc>
          <w:tcPr>
            <w:tcW w:w="2700" w:type="dxa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5C68CD">
              <w:rPr>
                <w:b/>
                <w:lang w:val="en-US"/>
              </w:rPr>
              <w:t>Tên</w:t>
            </w:r>
            <w:proofErr w:type="spellEnd"/>
            <w:r w:rsidRPr="005C68CD">
              <w:rPr>
                <w:b/>
                <w:lang w:val="en-US"/>
              </w:rPr>
              <w:t xml:space="preserve"> Controller</w:t>
            </w:r>
          </w:p>
        </w:tc>
        <w:tc>
          <w:tcPr>
            <w:tcW w:w="5715" w:type="dxa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b/>
                <w:lang w:val="en-US"/>
              </w:rPr>
            </w:pPr>
            <w:r w:rsidRPr="005C68CD">
              <w:rPr>
                <w:b/>
                <w:lang w:val="en-US"/>
              </w:rPr>
              <w:t xml:space="preserve">Ý </w:t>
            </w:r>
            <w:proofErr w:type="spellStart"/>
            <w:r w:rsidRPr="005C68CD">
              <w:rPr>
                <w:b/>
                <w:lang w:val="en-US"/>
              </w:rPr>
              <w:t>nghĩa</w:t>
            </w:r>
            <w:proofErr w:type="spellEnd"/>
          </w:p>
        </w:tc>
      </w:tr>
      <w:tr w:rsidR="007303C6" w:rsidTr="00616823">
        <w:tc>
          <w:tcPr>
            <w:tcW w:w="828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lang w:val="en-US"/>
              </w:rPr>
            </w:pPr>
            <w:r w:rsidRPr="005C68CD">
              <w:rPr>
                <w:lang w:val="en-US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AccountController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Quản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lý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người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dùng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nhập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ký</w:t>
            </w:r>
            <w:proofErr w:type="spellEnd"/>
            <w:r>
              <w:rPr>
                <w:b/>
                <w:lang w:val="en-US"/>
              </w:rPr>
              <w:t>..)</w:t>
            </w:r>
          </w:p>
        </w:tc>
      </w:tr>
      <w:tr w:rsidR="007303C6" w:rsidTr="00616823">
        <w:tc>
          <w:tcPr>
            <w:tcW w:w="828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7303C6" w:rsidRDefault="007303C6" w:rsidP="0061682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DanhMucController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Quản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lý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danh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mục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thu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danh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mục</w:t>
            </w:r>
            <w:proofErr w:type="spellEnd"/>
            <w:r>
              <w:rPr>
                <w:b/>
                <w:lang w:val="en-US"/>
              </w:rPr>
              <w:t xml:space="preserve"> chi</w:t>
            </w:r>
          </w:p>
        </w:tc>
      </w:tr>
      <w:tr w:rsidR="007303C6" w:rsidTr="00616823">
        <w:tc>
          <w:tcPr>
            <w:tcW w:w="828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700" w:type="dxa"/>
            <w:shd w:val="clear" w:color="auto" w:fill="auto"/>
          </w:tcPr>
          <w:p w:rsidR="007303C6" w:rsidRDefault="007303C6" w:rsidP="0061682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KhoanTienController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Thêm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xóa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sửa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khoản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thu</w:t>
            </w:r>
            <w:proofErr w:type="spellEnd"/>
            <w:r>
              <w:rPr>
                <w:b/>
                <w:lang w:val="en-US"/>
              </w:rPr>
              <w:t xml:space="preserve"> chi, </w:t>
            </w:r>
            <w:proofErr w:type="spellStart"/>
            <w:r>
              <w:rPr>
                <w:b/>
                <w:lang w:val="en-US"/>
              </w:rPr>
              <w:t>chuyển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khoản</w:t>
            </w:r>
            <w:proofErr w:type="spellEnd"/>
          </w:p>
        </w:tc>
      </w:tr>
      <w:tr w:rsidR="007303C6" w:rsidTr="00616823">
        <w:tc>
          <w:tcPr>
            <w:tcW w:w="828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7303C6" w:rsidRDefault="007303C6" w:rsidP="0061682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ManageController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Dùng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để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đổi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mật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khẩu</w:t>
            </w:r>
            <w:proofErr w:type="spellEnd"/>
          </w:p>
        </w:tc>
      </w:tr>
      <w:tr w:rsidR="007303C6" w:rsidTr="00616823">
        <w:tc>
          <w:tcPr>
            <w:tcW w:w="828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7303C6" w:rsidRDefault="007303C6" w:rsidP="0061682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TaiKhoanController</w:t>
            </w:r>
            <w:proofErr w:type="spellEnd"/>
          </w:p>
        </w:tc>
        <w:tc>
          <w:tcPr>
            <w:tcW w:w="5715" w:type="dxa"/>
            <w:shd w:val="clear" w:color="auto" w:fill="auto"/>
          </w:tcPr>
          <w:p w:rsidR="007303C6" w:rsidRPr="005C68CD" w:rsidRDefault="007303C6" w:rsidP="00616823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Quản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lý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tài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khoản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người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dùng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Ví</w:t>
            </w:r>
            <w:proofErr w:type="spellEnd"/>
            <w:r>
              <w:rPr>
                <w:b/>
                <w:lang w:val="en-US"/>
              </w:rPr>
              <w:t>, ATM)</w:t>
            </w:r>
          </w:p>
        </w:tc>
      </w:tr>
    </w:tbl>
    <w:p w:rsidR="007303C6" w:rsidRDefault="007303C6" w:rsidP="007303C6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p w:rsidR="007303C6" w:rsidRDefault="007303C6" w:rsidP="007303C6">
      <w:pPr>
        <w:pStyle w:val="Heading3"/>
        <w:rPr>
          <w:lang w:val="en-US"/>
        </w:rPr>
      </w:pPr>
      <w:r>
        <w:rPr>
          <w:lang w:val="en-US"/>
        </w:rPr>
        <w:t>View</w:t>
      </w:r>
    </w:p>
    <w:p w:rsidR="007303C6" w:rsidRPr="0074796E" w:rsidRDefault="007303C6" w:rsidP="007303C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cshtm</w:t>
      </w:r>
      <w:proofErr w:type="spellEnd"/>
      <w:r>
        <w:t xml:space="preserve"> trong các thư mục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web</w:t>
      </w:r>
    </w:p>
    <w:p w:rsidR="007303C6" w:rsidRDefault="007303C6" w:rsidP="007303C6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p w:rsidR="007303C6" w:rsidRPr="000D1CAE" w:rsidRDefault="007303C6" w:rsidP="007303C6">
      <w:pPr>
        <w:spacing w:line="360" w:lineRule="auto"/>
        <w:jc w:val="both"/>
        <w:rPr>
          <w:lang w:val="en-US"/>
        </w:rPr>
      </w:pPr>
    </w:p>
    <w:p w:rsidR="007303C6" w:rsidRDefault="007303C6" w:rsidP="007303C6">
      <w:pPr>
        <w:pStyle w:val="BodyText"/>
        <w:jc w:val="both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3B66DA43" wp14:editId="73D009D0">
            <wp:extent cx="3105150" cy="2162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C6" w:rsidRDefault="007303C6" w:rsidP="007303C6">
      <w:pPr>
        <w:pStyle w:val="Heading2"/>
        <w:rPr>
          <w:lang w:val="en-US"/>
        </w:rPr>
      </w:pPr>
      <w:bookmarkStart w:id="6" w:name="_Toc474681892"/>
      <w:r>
        <w:rPr>
          <w:lang w:val="en-US"/>
        </w:rPr>
        <w:lastRenderedPageBreak/>
        <w:t>Data Access Layer</w:t>
      </w:r>
      <w:bookmarkEnd w:id="6"/>
    </w:p>
    <w:p w:rsidR="007303C6" w:rsidRPr="0074796E" w:rsidRDefault="007303C6" w:rsidP="007303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569BA" wp14:editId="4385AD1B">
            <wp:extent cx="3152381" cy="72857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7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C6" w:rsidRDefault="007303C6" w:rsidP="007303C6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Pr="0074796E">
        <w:rPr>
          <w:i/>
          <w:color w:val="0000FF"/>
          <w:lang w:val="en-US"/>
        </w:rPr>
        <w:t>QuanLyThuChiDbContext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database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qua Entity Framework</w:t>
      </w:r>
    </w:p>
    <w:p w:rsidR="007303C6" w:rsidRDefault="007303C6" w:rsidP="007303C6">
      <w:pPr>
        <w:pStyle w:val="Heading2"/>
        <w:rPr>
          <w:lang w:val="en-US"/>
        </w:rPr>
      </w:pPr>
      <w:bookmarkStart w:id="7" w:name="_Toc474681893"/>
      <w:r>
        <w:rPr>
          <w:lang w:val="en-US"/>
        </w:rPr>
        <w:lastRenderedPageBreak/>
        <w:t>Business Logic Layer</w:t>
      </w:r>
      <w:bookmarkEnd w:id="7"/>
    </w:p>
    <w:p w:rsidR="007303C6" w:rsidRPr="00F3079E" w:rsidRDefault="007303C6" w:rsidP="007303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EC8E9" wp14:editId="3B7E8642">
            <wp:extent cx="2466667" cy="68095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0F" w:rsidRPr="003C2F0F" w:rsidRDefault="003C2F0F" w:rsidP="007303C6">
      <w:pPr>
        <w:pStyle w:val="Title"/>
        <w:rPr>
          <w:i/>
          <w:color w:val="0000FF"/>
          <w:lang w:val="en-US"/>
        </w:rPr>
      </w:pPr>
    </w:p>
    <w:sectPr w:rsidR="003C2F0F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849" w:rsidRDefault="00D26849">
      <w:r>
        <w:separator/>
      </w:r>
    </w:p>
  </w:endnote>
  <w:endnote w:type="continuationSeparator" w:id="0">
    <w:p w:rsidR="00D26849" w:rsidRDefault="00D2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A396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849" w:rsidRDefault="00D26849">
      <w:r>
        <w:separator/>
      </w:r>
    </w:p>
  </w:footnote>
  <w:footnote w:type="continuationSeparator" w:id="0">
    <w:p w:rsidR="00D26849" w:rsidRDefault="00D26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AD1A9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5A3962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thu</w:t>
          </w:r>
          <w:proofErr w:type="spellEnd"/>
          <w:r>
            <w:rPr>
              <w:color w:val="0000FF"/>
              <w:lang w:val="en-US"/>
            </w:rPr>
            <w:t xml:space="preserve"> chi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A3962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A3962">
            <w:rPr>
              <w:color w:val="0000FF"/>
              <w:lang w:val="en-US"/>
            </w:rPr>
            <w:t>06/01/2017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0541"/>
    <w:multiLevelType w:val="hybridMultilevel"/>
    <w:tmpl w:val="058E83E2"/>
    <w:lvl w:ilvl="0" w:tplc="EB826F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9"/>
  </w:num>
  <w:num w:numId="7">
    <w:abstractNumId w:val="21"/>
  </w:num>
  <w:num w:numId="8">
    <w:abstractNumId w:val="26"/>
  </w:num>
  <w:num w:numId="9">
    <w:abstractNumId w:val="13"/>
  </w:num>
  <w:num w:numId="10">
    <w:abstractNumId w:val="7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8"/>
  </w:num>
  <w:num w:numId="23">
    <w:abstractNumId w:val="16"/>
  </w:num>
  <w:num w:numId="24">
    <w:abstractNumId w:val="5"/>
  </w:num>
  <w:num w:numId="25">
    <w:abstractNumId w:val="3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0"/>
  </w:num>
  <w:num w:numId="36">
    <w:abstractNumId w:val="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5A3962"/>
    <w:rsid w:val="0060493B"/>
    <w:rsid w:val="006257BE"/>
    <w:rsid w:val="0064329D"/>
    <w:rsid w:val="006855DC"/>
    <w:rsid w:val="006E420F"/>
    <w:rsid w:val="006E56E2"/>
    <w:rsid w:val="006F09CE"/>
    <w:rsid w:val="007303C6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26849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97346"/>
  <w15:docId w15:val="{B36F6948-F5C4-4EA0-8EDD-A970FA82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Heading1Char">
    <w:name w:val="Heading 1 Char"/>
    <w:basedOn w:val="DefaultParagraphFont"/>
    <w:link w:val="Heading1"/>
    <w:rsid w:val="007303C6"/>
    <w:rPr>
      <w:rFonts w:ascii="Arial" w:hAnsi="Arial"/>
      <w:b/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7303C6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7303C6"/>
    <w:rPr>
      <w:rFonts w:ascii="Arial" w:hAnsi="Arial"/>
      <w:i/>
      <w:lang w:val="vi-VN"/>
    </w:rPr>
  </w:style>
  <w:style w:type="character" w:customStyle="1" w:styleId="BodyTextChar">
    <w:name w:val="Body Text Char"/>
    <w:basedOn w:val="DefaultParagraphFont"/>
    <w:link w:val="BodyText"/>
    <w:rsid w:val="007303C6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3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1604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 Phuoc Quang Son</cp:lastModifiedBy>
  <cp:revision>8</cp:revision>
  <cp:lastPrinted>2013-12-07T15:58:00Z</cp:lastPrinted>
  <dcterms:created xsi:type="dcterms:W3CDTF">2013-10-13T11:17:00Z</dcterms:created>
  <dcterms:modified xsi:type="dcterms:W3CDTF">2017-02-12T09:56:00Z</dcterms:modified>
</cp:coreProperties>
</file>