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366E28">
        <w:rPr>
          <w:color w:val="0000FF"/>
          <w:lang w:val="en-US"/>
        </w:rPr>
        <w:t>Quản lý thu chi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740B2">
        <w:rPr>
          <w:rFonts w:ascii="Arial" w:hAnsi="Arial"/>
          <w:color w:val="0000FF"/>
          <w:sz w:val="34"/>
          <w:szCs w:val="30"/>
        </w:rPr>
        <w:t>2</w:t>
      </w:r>
      <w:r w:rsidR="00366E28">
        <w:rPr>
          <w:rFonts w:ascii="Arial" w:hAnsi="Arial"/>
          <w:color w:val="0000FF"/>
          <w:sz w:val="34"/>
          <w:szCs w:val="30"/>
          <w:lang w:val="en-US"/>
        </w:rPr>
        <w:t>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Pr="00366E28" w:rsidRDefault="00366E28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1542263 – Lê Phước Quang Sơn</w:t>
      </w:r>
    </w:p>
    <w:p w:rsidR="0037628A" w:rsidRPr="00366E28" w:rsidRDefault="00366E28" w:rsidP="0037628A">
      <w:pPr>
        <w:jc w:val="center"/>
        <w:rPr>
          <w:sz w:val="30"/>
          <w:szCs w:val="30"/>
        </w:rPr>
        <w:sectPr w:rsidR="0037628A" w:rsidRPr="00366E2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1542287 – Phạm Chung Tú</w:t>
      </w:r>
    </w:p>
    <w:p w:rsidR="007A1DE8" w:rsidRPr="00366E28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366E28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:rsidR="007A1DE8" w:rsidRPr="00366E28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:rsidTr="000740B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:rsidTr="000740B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66E28" w:rsidRDefault="00366E28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07/01/2017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66E28" w:rsidRDefault="00366E28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66E28" w:rsidRDefault="00366E28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Cập nhật lần 1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66E28" w:rsidRDefault="004629A7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 w:rsidRPr="004629A7">
              <w:rPr>
                <w:rFonts w:eastAsia="SimSun"/>
                <w:color w:val="0000FF"/>
              </w:rPr>
              <w:t>Phạm Chung Tú</w:t>
            </w:r>
          </w:p>
        </w:tc>
      </w:tr>
      <w:tr w:rsidR="000740B2" w:rsidRPr="000C0CA8" w:rsidTr="000740B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0B2" w:rsidRPr="00366E28" w:rsidRDefault="000740B2" w:rsidP="00FB5090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10/02/2017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0B2" w:rsidRPr="00366E28" w:rsidRDefault="000740B2" w:rsidP="00FB5090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0B2" w:rsidRPr="00366E28" w:rsidRDefault="000740B2" w:rsidP="00FB5090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Cập nhật lần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0B2" w:rsidRPr="00366E28" w:rsidRDefault="000740B2" w:rsidP="00FB5090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Phạm Chung Tú</w:t>
            </w:r>
          </w:p>
        </w:tc>
      </w:tr>
      <w:tr w:rsidR="007A1DE8" w:rsidRPr="007A1DE8" w:rsidTr="000740B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0740B2" w:rsidRDefault="007A1DE8" w:rsidP="007A1DE8">
            <w:pPr>
              <w:keepLines/>
              <w:spacing w:after="120"/>
              <w:jc w:val="center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:rsidTr="000740B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:rsidTr="000740B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6E72AF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74681461" w:history="1">
        <w:r w:rsidR="006E72AF" w:rsidRPr="00CA443E">
          <w:rPr>
            <w:rStyle w:val="Hyperlink"/>
            <w:noProof/>
          </w:rPr>
          <w:t>1.</w:t>
        </w:r>
        <w:r w:rsidR="006E72A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E72AF" w:rsidRPr="00CA443E">
          <w:rPr>
            <w:rStyle w:val="Hyperlink"/>
            <w:noProof/>
          </w:rPr>
          <w:t xml:space="preserve">Sơ đồ lớp </w:t>
        </w:r>
        <w:r w:rsidR="006E72AF" w:rsidRPr="00CA443E">
          <w:rPr>
            <w:rStyle w:val="Hyperlink"/>
            <w:noProof/>
            <w:lang w:val="en-US"/>
          </w:rPr>
          <w:t>(</w:t>
        </w:r>
        <w:r w:rsidR="006E72AF" w:rsidRPr="00CA443E">
          <w:rPr>
            <w:rStyle w:val="Hyperlink"/>
            <w:noProof/>
          </w:rPr>
          <w:t>mức phân tích</w:t>
        </w:r>
        <w:r w:rsidR="006E72AF" w:rsidRPr="00CA443E">
          <w:rPr>
            <w:rStyle w:val="Hyperlink"/>
            <w:noProof/>
            <w:lang w:val="en-US"/>
          </w:rPr>
          <w:t>)</w:t>
        </w:r>
        <w:r w:rsidR="006E72AF">
          <w:rPr>
            <w:noProof/>
            <w:webHidden/>
          </w:rPr>
          <w:tab/>
        </w:r>
        <w:r w:rsidR="006E72AF">
          <w:rPr>
            <w:noProof/>
            <w:webHidden/>
          </w:rPr>
          <w:fldChar w:fldCharType="begin"/>
        </w:r>
        <w:r w:rsidR="006E72AF">
          <w:rPr>
            <w:noProof/>
            <w:webHidden/>
          </w:rPr>
          <w:instrText xml:space="preserve"> PAGEREF _Toc474681461 \h </w:instrText>
        </w:r>
        <w:r w:rsidR="006E72AF">
          <w:rPr>
            <w:noProof/>
            <w:webHidden/>
          </w:rPr>
        </w:r>
        <w:r w:rsidR="006E72AF">
          <w:rPr>
            <w:noProof/>
            <w:webHidden/>
          </w:rPr>
          <w:fldChar w:fldCharType="separate"/>
        </w:r>
        <w:r w:rsidR="006E72AF">
          <w:rPr>
            <w:noProof/>
            <w:webHidden/>
          </w:rPr>
          <w:t>3</w:t>
        </w:r>
        <w:r w:rsidR="006E72AF">
          <w:rPr>
            <w:noProof/>
            <w:webHidden/>
          </w:rPr>
          <w:fldChar w:fldCharType="end"/>
        </w:r>
      </w:hyperlink>
    </w:p>
    <w:p w:rsidR="006E72AF" w:rsidRDefault="006E72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81462" w:history="1">
        <w:r w:rsidRPr="00CA443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A443E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_Toc474681462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72AF" w:rsidRDefault="006E72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81463" w:history="1">
        <w:r w:rsidRPr="00CA443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A443E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_Toc474681463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E72AF" w:rsidRDefault="006E72A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74681464" w:history="1">
        <w:r w:rsidRPr="00CA443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A443E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_Toc474681464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474681461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FD06E2" w:rsidRPr="00366E28" w:rsidRDefault="00FD06E2" w:rsidP="00FD06E2">
      <w:pPr>
        <w:pStyle w:val="Heading2"/>
      </w:pPr>
      <w:bookmarkStart w:id="2" w:name="_Toc474681462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:rsidR="00D20A03" w:rsidRPr="00FD06E2" w:rsidRDefault="00D24A49" w:rsidP="00D20A03">
      <w:pPr>
        <w:spacing w:line="360" w:lineRule="auto"/>
        <w:rPr>
          <w:i/>
          <w:color w:val="0000FF"/>
          <w:lang w:val="en-US"/>
        </w:rPr>
      </w:pPr>
      <w:r>
        <w:object w:dxaOrig="11460" w:dyaOrig="7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6pt" o:ole="">
            <v:imagedata r:id="rId9" o:title=""/>
          </v:shape>
          <o:OLEObject Type="Embed" ProgID="Visio.Drawing.15" ShapeID="_x0000_i1025" DrawAspect="Content" ObjectID="_1548423766" r:id="rId10"/>
        </w:object>
      </w:r>
    </w:p>
    <w:p w:rsidR="00FD06E2" w:rsidRPr="00FD06E2" w:rsidRDefault="00FD06E2" w:rsidP="00FD06E2">
      <w:pPr>
        <w:spacing w:line="360" w:lineRule="auto"/>
        <w:rPr>
          <w:i/>
          <w:color w:val="0000FF"/>
          <w:lang w:val="en-US"/>
        </w:rPr>
      </w:pPr>
    </w:p>
    <w:p w:rsidR="00FD06E2" w:rsidRDefault="00FD06E2" w:rsidP="00FD06E2">
      <w:pPr>
        <w:pStyle w:val="Heading2"/>
      </w:pPr>
      <w:bookmarkStart w:id="3" w:name="_Toc474681463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:rsidRPr="00CF5A60">
        <w:tc>
          <w:tcPr>
            <w:tcW w:w="801" w:type="dxa"/>
          </w:tcPr>
          <w:p w:rsidR="00FD06E2" w:rsidRPr="00CF5A60" w:rsidRDefault="00FD06E2" w:rsidP="00CF5A60">
            <w:pPr>
              <w:pStyle w:val="BodyText"/>
              <w:spacing w:after="0"/>
              <w:jc w:val="center"/>
              <w:rPr>
                <w:b/>
              </w:rPr>
            </w:pPr>
            <w:r w:rsidRPr="00CF5A60">
              <w:rPr>
                <w:b/>
              </w:rPr>
              <w:t>STT</w:t>
            </w:r>
          </w:p>
        </w:tc>
        <w:tc>
          <w:tcPr>
            <w:tcW w:w="2110" w:type="dxa"/>
          </w:tcPr>
          <w:p w:rsidR="00FD06E2" w:rsidRPr="00CF5A60" w:rsidRDefault="00FD06E2" w:rsidP="00CF5A60">
            <w:pPr>
              <w:pStyle w:val="BodyText"/>
              <w:spacing w:after="0"/>
              <w:jc w:val="center"/>
              <w:rPr>
                <w:b/>
              </w:rPr>
            </w:pPr>
            <w:r w:rsidRPr="00CF5A60">
              <w:rPr>
                <w:b/>
              </w:rPr>
              <w:t>Tên lớp/quan hệ</w:t>
            </w:r>
          </w:p>
        </w:tc>
        <w:tc>
          <w:tcPr>
            <w:tcW w:w="2110" w:type="dxa"/>
          </w:tcPr>
          <w:p w:rsidR="00FD06E2" w:rsidRPr="00CF5A60" w:rsidRDefault="00FD06E2" w:rsidP="00CF5A60">
            <w:pPr>
              <w:pStyle w:val="BodyText"/>
              <w:spacing w:after="0"/>
              <w:jc w:val="center"/>
              <w:rPr>
                <w:b/>
              </w:rPr>
            </w:pPr>
            <w:r w:rsidRPr="00CF5A60">
              <w:rPr>
                <w:b/>
              </w:rPr>
              <w:t>Loại</w:t>
            </w:r>
          </w:p>
        </w:tc>
        <w:tc>
          <w:tcPr>
            <w:tcW w:w="3847" w:type="dxa"/>
          </w:tcPr>
          <w:p w:rsidR="00FD06E2" w:rsidRPr="00CF5A60" w:rsidRDefault="00FD06E2" w:rsidP="00CF5A60">
            <w:pPr>
              <w:pStyle w:val="BodyText"/>
              <w:spacing w:after="0"/>
              <w:jc w:val="center"/>
              <w:rPr>
                <w:b/>
              </w:rPr>
            </w:pPr>
            <w:r w:rsidRPr="00CF5A60">
              <w:rPr>
                <w:b/>
              </w:rP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Pr="00D20A03" w:rsidRDefault="00D20A03" w:rsidP="00CF5A6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D20A03" w:rsidRDefault="00D20A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2110" w:type="dxa"/>
          </w:tcPr>
          <w:p w:rsidR="00FD06E2" w:rsidRPr="00D20A03" w:rsidRDefault="00D20A03" w:rsidP="0091494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</w:p>
        </w:tc>
      </w:tr>
      <w:tr w:rsidR="00D20A03">
        <w:tc>
          <w:tcPr>
            <w:tcW w:w="801" w:type="dxa"/>
          </w:tcPr>
          <w:p w:rsidR="00D20A03" w:rsidRDefault="00D20A03" w:rsidP="00CF5A6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D20A03" w:rsidRDefault="00D20A03" w:rsidP="00D20A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  <w:tc>
          <w:tcPr>
            <w:tcW w:w="2110" w:type="dxa"/>
          </w:tcPr>
          <w:p w:rsidR="00D20A03" w:rsidRDefault="00D20A03" w:rsidP="0091494C">
            <w:pPr>
              <w:jc w:val="center"/>
            </w:pPr>
            <w:r w:rsidRPr="00DE53AC">
              <w:rPr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D20A03" w:rsidRDefault="00D20A03" w:rsidP="00D20A03">
            <w:pPr>
              <w:pStyle w:val="BodyText"/>
              <w:spacing w:after="0"/>
            </w:pPr>
          </w:p>
        </w:tc>
      </w:tr>
      <w:tr w:rsidR="00D20A03">
        <w:tc>
          <w:tcPr>
            <w:tcW w:w="801" w:type="dxa"/>
          </w:tcPr>
          <w:p w:rsidR="00D20A03" w:rsidRDefault="00D20A03" w:rsidP="00CF5A6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D20A03" w:rsidRPr="00CF5A60" w:rsidRDefault="00CF5A60" w:rsidP="00D20A03">
            <w:pPr>
              <w:pStyle w:val="BodyText"/>
              <w:spacing w:after="0"/>
            </w:pPr>
            <w:r>
              <w:t>Khoản tiền</w:t>
            </w:r>
          </w:p>
        </w:tc>
        <w:tc>
          <w:tcPr>
            <w:tcW w:w="2110" w:type="dxa"/>
          </w:tcPr>
          <w:p w:rsidR="00D20A03" w:rsidRDefault="00D20A03" w:rsidP="0091494C">
            <w:pPr>
              <w:jc w:val="center"/>
            </w:pPr>
            <w:r w:rsidRPr="00DE53AC">
              <w:rPr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D20A03" w:rsidRDefault="00CF5A60" w:rsidP="00D20A03">
            <w:pPr>
              <w:pStyle w:val="BodyText"/>
              <w:spacing w:after="0"/>
            </w:pPr>
            <w:r>
              <w:t>Khoản thu chi của người dùng</w:t>
            </w:r>
          </w:p>
        </w:tc>
      </w:tr>
      <w:tr w:rsidR="00D20A03">
        <w:tc>
          <w:tcPr>
            <w:tcW w:w="801" w:type="dxa"/>
          </w:tcPr>
          <w:p w:rsidR="00D20A03" w:rsidRDefault="00D20A03" w:rsidP="00CF5A6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D20A03" w:rsidRDefault="00D20A03" w:rsidP="00D20A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tài khoản</w:t>
            </w:r>
          </w:p>
        </w:tc>
        <w:tc>
          <w:tcPr>
            <w:tcW w:w="2110" w:type="dxa"/>
          </w:tcPr>
          <w:p w:rsidR="00D20A03" w:rsidRDefault="00D20A03" w:rsidP="0091494C">
            <w:pPr>
              <w:jc w:val="center"/>
            </w:pPr>
            <w:r w:rsidRPr="00DE53AC">
              <w:rPr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D20A03" w:rsidRDefault="00D20A03" w:rsidP="00D20A03">
            <w:pPr>
              <w:pStyle w:val="BodyText"/>
              <w:spacing w:after="0"/>
            </w:pPr>
          </w:p>
        </w:tc>
      </w:tr>
      <w:tr w:rsidR="00D20A03">
        <w:tc>
          <w:tcPr>
            <w:tcW w:w="801" w:type="dxa"/>
          </w:tcPr>
          <w:p w:rsidR="00D20A03" w:rsidRDefault="00D20A03" w:rsidP="00CF5A6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D20A03" w:rsidRDefault="00CF5A60" w:rsidP="00D20A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mục</w:t>
            </w:r>
          </w:p>
        </w:tc>
        <w:tc>
          <w:tcPr>
            <w:tcW w:w="2110" w:type="dxa"/>
          </w:tcPr>
          <w:p w:rsidR="00D20A03" w:rsidRDefault="00D20A03" w:rsidP="0091494C">
            <w:pPr>
              <w:jc w:val="center"/>
            </w:pPr>
            <w:r w:rsidRPr="00DE53AC">
              <w:rPr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D20A03" w:rsidRDefault="00D20A03" w:rsidP="00D20A03">
            <w:pPr>
              <w:pStyle w:val="BodyText"/>
              <w:spacing w:after="0"/>
            </w:pPr>
          </w:p>
        </w:tc>
      </w:tr>
      <w:tr w:rsidR="00D20A03">
        <w:tc>
          <w:tcPr>
            <w:tcW w:w="801" w:type="dxa"/>
          </w:tcPr>
          <w:p w:rsidR="00D20A03" w:rsidRDefault="00D20A03" w:rsidP="00CF5A60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D20A03" w:rsidRDefault="00CF5A60" w:rsidP="00D20A03">
            <w:pPr>
              <w:pStyle w:val="BodyText"/>
              <w:spacing w:after="0"/>
              <w:rPr>
                <w:lang w:val="en-US"/>
              </w:rPr>
            </w:pPr>
            <w:r>
              <w:t>Hạng</w:t>
            </w:r>
            <w:r>
              <w:rPr>
                <w:lang w:val="en-US"/>
              </w:rPr>
              <w:t xml:space="preserve"> mục</w:t>
            </w:r>
          </w:p>
        </w:tc>
        <w:tc>
          <w:tcPr>
            <w:tcW w:w="2110" w:type="dxa"/>
          </w:tcPr>
          <w:p w:rsidR="00D20A03" w:rsidRDefault="00D20A03" w:rsidP="0091494C">
            <w:pPr>
              <w:jc w:val="center"/>
            </w:pPr>
            <w:r w:rsidRPr="00DE53AC">
              <w:rPr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CF5A60" w:rsidRDefault="00CF5A60" w:rsidP="00D20A03">
            <w:pPr>
              <w:pStyle w:val="BodyText"/>
              <w:spacing w:after="0"/>
            </w:pPr>
            <w:r>
              <w:t>Thu/Chi</w:t>
            </w:r>
          </w:p>
        </w:tc>
      </w:tr>
    </w:tbl>
    <w:p w:rsidR="003D5967" w:rsidRDefault="003D5967" w:rsidP="003D5967">
      <w:pPr>
        <w:pStyle w:val="Heading2"/>
        <w:numPr>
          <w:ilvl w:val="0"/>
          <w:numId w:val="0"/>
        </w:numPr>
      </w:pPr>
    </w:p>
    <w:p w:rsidR="003D5967" w:rsidRDefault="003D5967" w:rsidP="003D5967">
      <w:pPr>
        <w:rPr>
          <w:rFonts w:ascii="Arial" w:hAnsi="Arial"/>
          <w:sz w:val="22"/>
        </w:rPr>
      </w:pPr>
      <w:r>
        <w:br w:type="page"/>
      </w:r>
    </w:p>
    <w:p w:rsidR="00FD06E2" w:rsidRDefault="00FD06E2" w:rsidP="00FD06E2">
      <w:pPr>
        <w:pStyle w:val="Heading2"/>
      </w:pPr>
      <w:bookmarkStart w:id="4" w:name="_Toc474681464"/>
      <w:r>
        <w:lastRenderedPageBreak/>
        <w:t>Mô tả chi tiết từng lớp đối tượng</w:t>
      </w:r>
      <w:bookmarkEnd w:id="4"/>
    </w:p>
    <w:p w:rsidR="00FD06E2" w:rsidRPr="00D20A03" w:rsidRDefault="00D20A03" w:rsidP="00D20A0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D20A03">
        <w:rPr>
          <w:i/>
          <w:color w:val="0000FF"/>
        </w:rPr>
        <w:t>Tài khoản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 w:rsidRPr="00C73185">
        <w:tc>
          <w:tcPr>
            <w:tcW w:w="758" w:type="dxa"/>
          </w:tcPr>
          <w:p w:rsidR="00363B6E" w:rsidRPr="00C73185" w:rsidRDefault="00363B6E" w:rsidP="00C73185">
            <w:pPr>
              <w:spacing w:line="360" w:lineRule="auto"/>
              <w:jc w:val="center"/>
              <w:rPr>
                <w:b/>
              </w:rPr>
            </w:pPr>
            <w:r w:rsidRPr="00C73185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C73185" w:rsidRDefault="00363B6E" w:rsidP="00C73185">
            <w:pPr>
              <w:spacing w:line="360" w:lineRule="auto"/>
              <w:jc w:val="center"/>
              <w:rPr>
                <w:b/>
              </w:rPr>
            </w:pPr>
            <w:r w:rsidRPr="00C73185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C73185" w:rsidRDefault="00363B6E" w:rsidP="00C73185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C73185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C73185" w:rsidRDefault="00363B6E" w:rsidP="00C73185">
            <w:pPr>
              <w:spacing w:line="360" w:lineRule="auto"/>
              <w:jc w:val="center"/>
              <w:rPr>
                <w:b/>
              </w:rPr>
            </w:pPr>
            <w:r w:rsidRPr="00C73185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C73185" w:rsidRDefault="00363B6E" w:rsidP="00C73185">
            <w:pPr>
              <w:spacing w:line="360" w:lineRule="auto"/>
              <w:jc w:val="center"/>
              <w:rPr>
                <w:b/>
              </w:rPr>
            </w:pPr>
            <w:r w:rsidRPr="00C73185">
              <w:rPr>
                <w:b/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Pr="00D20A03" w:rsidRDefault="00D20A03" w:rsidP="003D596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Pr="00D20A03" w:rsidRDefault="00C7318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ID</w:t>
            </w:r>
          </w:p>
        </w:tc>
        <w:tc>
          <w:tcPr>
            <w:tcW w:w="1566" w:type="dxa"/>
          </w:tcPr>
          <w:p w:rsidR="00363B6E" w:rsidRPr="00C73185" w:rsidRDefault="00C73185" w:rsidP="00C55377">
            <w:pPr>
              <w:pStyle w:val="BodyText"/>
              <w:spacing w:after="0"/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363B6E" w:rsidRPr="001B410E" w:rsidRDefault="001B41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3646" w:type="dxa"/>
          </w:tcPr>
          <w:p w:rsidR="00363B6E" w:rsidRPr="00366E28" w:rsidRDefault="00363B6E" w:rsidP="00FD06E2">
            <w:pPr>
              <w:pStyle w:val="BodyText"/>
              <w:spacing w:after="0"/>
            </w:pPr>
          </w:p>
        </w:tc>
      </w:tr>
      <w:tr w:rsidR="00D20A03">
        <w:tc>
          <w:tcPr>
            <w:tcW w:w="758" w:type="dxa"/>
          </w:tcPr>
          <w:p w:rsidR="00D20A03" w:rsidRDefault="00D20A03" w:rsidP="003D596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20A03" w:rsidRPr="00C73185" w:rsidRDefault="00D20A03" w:rsidP="00FD06E2">
            <w:pPr>
              <w:pStyle w:val="BodyText"/>
              <w:spacing w:after="0"/>
            </w:pPr>
            <w:r>
              <w:rPr>
                <w:lang w:val="en-US"/>
              </w:rPr>
              <w:t>Tên</w:t>
            </w:r>
            <w:r w:rsidR="00C73185">
              <w:t xml:space="preserve"> tài khoản</w:t>
            </w:r>
          </w:p>
        </w:tc>
        <w:tc>
          <w:tcPr>
            <w:tcW w:w="1566" w:type="dxa"/>
          </w:tcPr>
          <w:p w:rsidR="00D20A03" w:rsidRDefault="00C73185" w:rsidP="00C553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D20A03" w:rsidRDefault="00D20A03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0A03" w:rsidRPr="00D20A03" w:rsidRDefault="00D20A03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C73185">
        <w:tc>
          <w:tcPr>
            <w:tcW w:w="758" w:type="dxa"/>
          </w:tcPr>
          <w:p w:rsidR="00C73185" w:rsidRPr="00C73185" w:rsidRDefault="00C73185" w:rsidP="003D5967">
            <w:pPr>
              <w:pStyle w:val="BodyText"/>
              <w:spacing w:after="0"/>
              <w:jc w:val="center"/>
            </w:pPr>
            <w:r>
              <w:t>3</w:t>
            </w:r>
          </w:p>
        </w:tc>
        <w:tc>
          <w:tcPr>
            <w:tcW w:w="1966" w:type="dxa"/>
          </w:tcPr>
          <w:p w:rsidR="00C73185" w:rsidRPr="00C73185" w:rsidRDefault="00C73185" w:rsidP="00FD06E2">
            <w:pPr>
              <w:pStyle w:val="BodyText"/>
              <w:spacing w:after="0"/>
            </w:pPr>
            <w:r>
              <w:t>Người dùng</w:t>
            </w:r>
          </w:p>
        </w:tc>
        <w:tc>
          <w:tcPr>
            <w:tcW w:w="1566" w:type="dxa"/>
          </w:tcPr>
          <w:p w:rsidR="00C73185" w:rsidRPr="00D20A03" w:rsidRDefault="00C73185" w:rsidP="00C553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C73185" w:rsidRDefault="006B1967" w:rsidP="00FD06E2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C73185" w:rsidRPr="00C73185" w:rsidRDefault="00C73185" w:rsidP="00FD06E2">
            <w:pPr>
              <w:pStyle w:val="BodyText"/>
              <w:spacing w:after="0"/>
            </w:pPr>
            <w:r>
              <w:t>Mã người dùng</w:t>
            </w:r>
          </w:p>
        </w:tc>
      </w:tr>
      <w:tr w:rsidR="00D20A03">
        <w:tc>
          <w:tcPr>
            <w:tcW w:w="758" w:type="dxa"/>
          </w:tcPr>
          <w:p w:rsidR="00D20A03" w:rsidRDefault="003D5967" w:rsidP="003D596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20A03" w:rsidRDefault="00D20A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 ban đầu</w:t>
            </w:r>
          </w:p>
        </w:tc>
        <w:tc>
          <w:tcPr>
            <w:tcW w:w="1566" w:type="dxa"/>
          </w:tcPr>
          <w:p w:rsidR="00D20A03" w:rsidRDefault="00C73185" w:rsidP="00C553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D20A03" w:rsidRDefault="00D20A03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0A03" w:rsidRPr="00D20A03" w:rsidRDefault="00D20A03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D20A03">
        <w:tc>
          <w:tcPr>
            <w:tcW w:w="758" w:type="dxa"/>
          </w:tcPr>
          <w:p w:rsidR="00D20A03" w:rsidRDefault="003D5967" w:rsidP="003D596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20A03" w:rsidRDefault="00D20A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tài khoản</w:t>
            </w:r>
          </w:p>
        </w:tc>
        <w:tc>
          <w:tcPr>
            <w:tcW w:w="1566" w:type="dxa"/>
          </w:tcPr>
          <w:p w:rsidR="00D20A03" w:rsidRPr="00D20A03" w:rsidRDefault="00C73185" w:rsidP="00C553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D20A03" w:rsidRDefault="006B1967" w:rsidP="00FD06E2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D20A03" w:rsidRPr="00D20A03" w:rsidRDefault="00C73185" w:rsidP="00FD06E2">
            <w:pPr>
              <w:pStyle w:val="BodyText"/>
              <w:spacing w:after="0"/>
              <w:rPr>
                <w:lang w:val="en-US"/>
              </w:rPr>
            </w:pPr>
            <w:r>
              <w:t xml:space="preserve">Mã </w:t>
            </w:r>
            <w:r>
              <w:rPr>
                <w:lang w:val="en-US"/>
              </w:rPr>
              <w:t>l</w:t>
            </w:r>
            <w:r w:rsidR="00D20A03">
              <w:rPr>
                <w:lang w:val="en-US"/>
              </w:rPr>
              <w:t>oại tài khoản</w:t>
            </w:r>
          </w:p>
        </w:tc>
      </w:tr>
      <w:tr w:rsidR="00D20A03">
        <w:tc>
          <w:tcPr>
            <w:tcW w:w="758" w:type="dxa"/>
          </w:tcPr>
          <w:p w:rsidR="00D20A03" w:rsidRDefault="003D5967" w:rsidP="003D596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D20A03" w:rsidRDefault="00D20A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:rsidR="00D20A03" w:rsidRDefault="00C73185" w:rsidP="00C553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D20A03" w:rsidRDefault="00D20A03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0A03" w:rsidRDefault="00D20A03" w:rsidP="00FD06E2">
            <w:pPr>
              <w:pStyle w:val="BodyText"/>
              <w:spacing w:after="0"/>
            </w:pPr>
          </w:p>
        </w:tc>
      </w:tr>
    </w:tbl>
    <w:p w:rsidR="00D20A03" w:rsidRPr="00D20A03" w:rsidRDefault="00D20A03" w:rsidP="00D20A03">
      <w:pPr>
        <w:pStyle w:val="BodyText"/>
        <w:keepLines w:val="0"/>
        <w:widowControl/>
        <w:spacing w:after="0"/>
        <w:ind w:left="720"/>
        <w:jc w:val="both"/>
        <w:rPr>
          <w:i/>
          <w:color w:val="0000FF"/>
        </w:rPr>
      </w:pPr>
    </w:p>
    <w:p w:rsidR="00D20A03" w:rsidRPr="00D20A03" w:rsidRDefault="00D20A03" w:rsidP="00D20A03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Người dùng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20A03" w:rsidRPr="00EA3F11" w:rsidTr="00234C47">
        <w:tc>
          <w:tcPr>
            <w:tcW w:w="758" w:type="dxa"/>
          </w:tcPr>
          <w:p w:rsidR="00D20A03" w:rsidRPr="00EA3F11" w:rsidRDefault="00D20A03" w:rsidP="00EA3F11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D20A03" w:rsidRPr="00EA3F11" w:rsidRDefault="00D20A03" w:rsidP="00EA3F11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0A03" w:rsidRPr="00EA3F11" w:rsidRDefault="00D20A03" w:rsidP="00EA3F11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EA3F11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0A03" w:rsidRPr="00EA3F11" w:rsidRDefault="00D20A03" w:rsidP="00EA3F11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0A03" w:rsidRPr="00EA3F11" w:rsidRDefault="00D20A03" w:rsidP="00EA3F11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Ý nghĩa/ghi chú</w:t>
            </w:r>
          </w:p>
        </w:tc>
      </w:tr>
      <w:tr w:rsidR="00D20A03" w:rsidTr="00234C47">
        <w:tc>
          <w:tcPr>
            <w:tcW w:w="758" w:type="dxa"/>
          </w:tcPr>
          <w:p w:rsidR="00D20A03" w:rsidRPr="00D20A03" w:rsidRDefault="00D20A03" w:rsidP="00EA3F11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0A03" w:rsidRPr="00CD332C" w:rsidRDefault="00CD332C" w:rsidP="00234C47">
            <w:pPr>
              <w:pStyle w:val="BodyText"/>
              <w:spacing w:after="0"/>
            </w:pPr>
            <w:r>
              <w:t>Người dùng ID</w:t>
            </w:r>
          </w:p>
        </w:tc>
        <w:tc>
          <w:tcPr>
            <w:tcW w:w="1566" w:type="dxa"/>
          </w:tcPr>
          <w:p w:rsidR="00D20A03" w:rsidRPr="00CD332C" w:rsidRDefault="00CD332C" w:rsidP="00C55377">
            <w:pPr>
              <w:pStyle w:val="BodyText"/>
              <w:spacing w:after="0"/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D20A03" w:rsidRDefault="001B410E" w:rsidP="00234C47">
            <w:pPr>
              <w:pStyle w:val="BodyText"/>
              <w:spacing w:after="0"/>
            </w:pPr>
            <w:r w:rsidRPr="001B410E">
              <w:t>Primary key</w:t>
            </w:r>
          </w:p>
        </w:tc>
        <w:tc>
          <w:tcPr>
            <w:tcW w:w="3646" w:type="dxa"/>
          </w:tcPr>
          <w:p w:rsidR="00D20A03" w:rsidRPr="00EA3F11" w:rsidRDefault="00D20A03" w:rsidP="00234C47">
            <w:pPr>
              <w:pStyle w:val="BodyText"/>
              <w:spacing w:after="0"/>
            </w:pPr>
          </w:p>
        </w:tc>
      </w:tr>
      <w:tr w:rsidR="00D20A03" w:rsidTr="00234C47">
        <w:tc>
          <w:tcPr>
            <w:tcW w:w="758" w:type="dxa"/>
          </w:tcPr>
          <w:p w:rsidR="00D20A03" w:rsidRDefault="00EA3F11" w:rsidP="00EA3F11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20A03" w:rsidRDefault="00D20A03" w:rsidP="00234C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D20A03" w:rsidRDefault="00EA3F11" w:rsidP="00C553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D20A03" w:rsidRDefault="00D20A03" w:rsidP="00234C4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0A03" w:rsidRPr="00EA3F11" w:rsidRDefault="00EA3F11" w:rsidP="00234C47">
            <w:pPr>
              <w:pStyle w:val="BodyText"/>
              <w:spacing w:after="0"/>
            </w:pPr>
            <w:r>
              <w:t>Dùng để đăng nhập</w:t>
            </w:r>
          </w:p>
        </w:tc>
      </w:tr>
      <w:tr w:rsidR="00D20A03" w:rsidTr="00234C47">
        <w:tc>
          <w:tcPr>
            <w:tcW w:w="758" w:type="dxa"/>
          </w:tcPr>
          <w:p w:rsidR="00D20A03" w:rsidRDefault="00EA3F11" w:rsidP="00EA3F11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D20A03" w:rsidRDefault="00D20A03" w:rsidP="00234C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Hinh đại diện</w:t>
            </w:r>
          </w:p>
        </w:tc>
        <w:tc>
          <w:tcPr>
            <w:tcW w:w="1566" w:type="dxa"/>
          </w:tcPr>
          <w:p w:rsidR="00D20A03" w:rsidRDefault="00EA3F11" w:rsidP="00C5537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D20A03" w:rsidRDefault="00D20A03" w:rsidP="00234C4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0A03" w:rsidRPr="00366E28" w:rsidRDefault="00EA3F11" w:rsidP="00234C47">
            <w:pPr>
              <w:pStyle w:val="BodyText"/>
              <w:spacing w:after="0"/>
            </w:pPr>
            <w:r>
              <w:t>Đường dẫn</w:t>
            </w:r>
          </w:p>
        </w:tc>
      </w:tr>
    </w:tbl>
    <w:p w:rsidR="00205BEE" w:rsidRPr="00205BEE" w:rsidRDefault="00205BEE" w:rsidP="003D5967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:rsidR="00205BEE" w:rsidRPr="00D20A03" w:rsidRDefault="00205BEE" w:rsidP="00205BEE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Loại </w:t>
      </w:r>
      <w:r w:rsidRPr="00D20A03">
        <w:rPr>
          <w:i/>
          <w:color w:val="0000FF"/>
        </w:rPr>
        <w:t>Tài khoản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05BEE" w:rsidRPr="00EA3F11" w:rsidTr="00234C47">
        <w:tc>
          <w:tcPr>
            <w:tcW w:w="758" w:type="dxa"/>
          </w:tcPr>
          <w:p w:rsidR="00205BEE" w:rsidRPr="00EA3F11" w:rsidRDefault="00205BEE" w:rsidP="00EA3F11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205BEE" w:rsidRPr="00EA3F11" w:rsidRDefault="00205BEE" w:rsidP="00EA3F11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205BEE" w:rsidRPr="00EA3F11" w:rsidRDefault="00205BEE" w:rsidP="00EA3F11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EA3F11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05BEE" w:rsidRPr="00EA3F11" w:rsidRDefault="00205BEE" w:rsidP="00EA3F11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05BEE" w:rsidRPr="00EA3F11" w:rsidRDefault="00205BEE" w:rsidP="00EA3F11">
            <w:pPr>
              <w:spacing w:line="360" w:lineRule="auto"/>
              <w:jc w:val="center"/>
              <w:rPr>
                <w:b/>
              </w:rPr>
            </w:pPr>
            <w:r w:rsidRPr="00EA3F11">
              <w:rPr>
                <w:b/>
                <w:color w:val="000000"/>
              </w:rPr>
              <w:t>Ý nghĩa/ghi chú</w:t>
            </w:r>
          </w:p>
        </w:tc>
      </w:tr>
      <w:tr w:rsidR="00205BEE" w:rsidTr="00234C47">
        <w:tc>
          <w:tcPr>
            <w:tcW w:w="758" w:type="dxa"/>
          </w:tcPr>
          <w:p w:rsidR="00205BEE" w:rsidRPr="00D20A03" w:rsidRDefault="00205BEE" w:rsidP="00EA3F11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05BEE" w:rsidRPr="00D20A03" w:rsidRDefault="00EA3F11" w:rsidP="00205BE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loại tài khoản</w:t>
            </w:r>
          </w:p>
        </w:tc>
        <w:tc>
          <w:tcPr>
            <w:tcW w:w="1566" w:type="dxa"/>
          </w:tcPr>
          <w:p w:rsidR="00205BEE" w:rsidRPr="00363B6E" w:rsidRDefault="00EA3F11" w:rsidP="00A57F4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205BEE" w:rsidRDefault="001B410E" w:rsidP="00205BEE">
            <w:pPr>
              <w:pStyle w:val="BodyText"/>
              <w:spacing w:after="0"/>
            </w:pPr>
            <w:r w:rsidRPr="001B410E">
              <w:t>Primary key</w:t>
            </w:r>
          </w:p>
        </w:tc>
        <w:tc>
          <w:tcPr>
            <w:tcW w:w="3646" w:type="dxa"/>
          </w:tcPr>
          <w:p w:rsidR="00205BEE" w:rsidRPr="00D20A03" w:rsidRDefault="00205BEE" w:rsidP="00205BE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205BEE" w:rsidTr="00234C47">
        <w:tc>
          <w:tcPr>
            <w:tcW w:w="758" w:type="dxa"/>
          </w:tcPr>
          <w:p w:rsidR="00205BEE" w:rsidRDefault="00205BEE" w:rsidP="00EA3F11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05BEE" w:rsidRPr="00EA3F11" w:rsidRDefault="00205BEE" w:rsidP="00234C47">
            <w:pPr>
              <w:pStyle w:val="BodyText"/>
              <w:spacing w:after="0"/>
            </w:pPr>
            <w:r>
              <w:rPr>
                <w:lang w:val="en-US"/>
              </w:rPr>
              <w:t>Tên</w:t>
            </w:r>
            <w:r w:rsidR="00EA3F11">
              <w:t xml:space="preserve"> loại tài khoản</w:t>
            </w:r>
          </w:p>
        </w:tc>
        <w:tc>
          <w:tcPr>
            <w:tcW w:w="1566" w:type="dxa"/>
          </w:tcPr>
          <w:p w:rsidR="00205BEE" w:rsidRDefault="00EA3F11" w:rsidP="00A57F4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205BEE" w:rsidRDefault="00205BEE" w:rsidP="00234C4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05BEE" w:rsidRPr="00EA3F11" w:rsidRDefault="00205BEE" w:rsidP="00234C47">
            <w:pPr>
              <w:pStyle w:val="BodyText"/>
              <w:spacing w:after="0"/>
            </w:pPr>
          </w:p>
        </w:tc>
      </w:tr>
    </w:tbl>
    <w:p w:rsidR="003D5967" w:rsidRPr="003D5967" w:rsidRDefault="003D5967" w:rsidP="003D5967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:rsidR="00205BEE" w:rsidRPr="00D20A03" w:rsidRDefault="00F112EE" w:rsidP="00205BEE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Khoản tiền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05BEE" w:rsidRPr="00F112EE" w:rsidTr="00234C47">
        <w:tc>
          <w:tcPr>
            <w:tcW w:w="758" w:type="dxa"/>
          </w:tcPr>
          <w:p w:rsidR="00205BEE" w:rsidRPr="00F112EE" w:rsidRDefault="00205BEE" w:rsidP="00F112EE">
            <w:pPr>
              <w:spacing w:line="360" w:lineRule="auto"/>
              <w:jc w:val="center"/>
              <w:rPr>
                <w:b/>
              </w:rPr>
            </w:pPr>
            <w:r w:rsidRPr="00F112EE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205BEE" w:rsidRPr="00F112EE" w:rsidRDefault="00205BEE" w:rsidP="00F112EE">
            <w:pPr>
              <w:spacing w:line="360" w:lineRule="auto"/>
              <w:jc w:val="center"/>
              <w:rPr>
                <w:b/>
              </w:rPr>
            </w:pPr>
            <w:r w:rsidRPr="00F112EE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205BEE" w:rsidRPr="00F112EE" w:rsidRDefault="00205BEE" w:rsidP="00F112EE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F112EE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05BEE" w:rsidRPr="00F112EE" w:rsidRDefault="00205BEE" w:rsidP="00F112EE">
            <w:pPr>
              <w:spacing w:line="360" w:lineRule="auto"/>
              <w:jc w:val="center"/>
              <w:rPr>
                <w:b/>
              </w:rPr>
            </w:pPr>
            <w:r w:rsidRPr="00F112EE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05BEE" w:rsidRPr="00F112EE" w:rsidRDefault="00205BEE" w:rsidP="00F112EE">
            <w:pPr>
              <w:spacing w:line="360" w:lineRule="auto"/>
              <w:jc w:val="center"/>
              <w:rPr>
                <w:b/>
              </w:rPr>
            </w:pPr>
            <w:r w:rsidRPr="00F112EE">
              <w:rPr>
                <w:b/>
                <w:color w:val="000000"/>
              </w:rPr>
              <w:t>Ý nghĩa/ghi chú</w:t>
            </w:r>
          </w:p>
        </w:tc>
      </w:tr>
      <w:tr w:rsidR="00F112EE" w:rsidTr="00234C47">
        <w:tc>
          <w:tcPr>
            <w:tcW w:w="758" w:type="dxa"/>
          </w:tcPr>
          <w:p w:rsidR="00F112EE" w:rsidRPr="00D20A03" w:rsidRDefault="00F112EE" w:rsidP="00F112EE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F112EE" w:rsidRPr="00F112EE" w:rsidRDefault="00F112EE" w:rsidP="00F112EE">
            <w:pPr>
              <w:pStyle w:val="BodyText"/>
              <w:spacing w:after="0"/>
            </w:pPr>
            <w:r>
              <w:t>Khoản tiền ID</w:t>
            </w:r>
          </w:p>
        </w:tc>
        <w:tc>
          <w:tcPr>
            <w:tcW w:w="1566" w:type="dxa"/>
          </w:tcPr>
          <w:p w:rsidR="00F112EE" w:rsidRDefault="00F112EE" w:rsidP="00F112EE">
            <w:pPr>
              <w:jc w:val="center"/>
            </w:pPr>
            <w:r w:rsidRPr="005F4ABE">
              <w:t>Public</w:t>
            </w:r>
          </w:p>
        </w:tc>
        <w:tc>
          <w:tcPr>
            <w:tcW w:w="1640" w:type="dxa"/>
          </w:tcPr>
          <w:p w:rsidR="00F112EE" w:rsidRDefault="001B410E" w:rsidP="00F112EE">
            <w:pPr>
              <w:pStyle w:val="BodyText"/>
              <w:spacing w:after="0"/>
            </w:pPr>
            <w:r w:rsidRPr="001B410E">
              <w:t>Primary key</w:t>
            </w:r>
          </w:p>
        </w:tc>
        <w:tc>
          <w:tcPr>
            <w:tcW w:w="3646" w:type="dxa"/>
          </w:tcPr>
          <w:p w:rsidR="00F112EE" w:rsidRPr="00D20A03" w:rsidRDefault="00F112EE" w:rsidP="00F112E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F112EE" w:rsidTr="00234C47">
        <w:tc>
          <w:tcPr>
            <w:tcW w:w="758" w:type="dxa"/>
          </w:tcPr>
          <w:p w:rsidR="00F112EE" w:rsidRDefault="00F112EE" w:rsidP="00F112EE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F112EE" w:rsidRDefault="00F112EE" w:rsidP="00F112E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tiền </w:t>
            </w:r>
          </w:p>
        </w:tc>
        <w:tc>
          <w:tcPr>
            <w:tcW w:w="1566" w:type="dxa"/>
          </w:tcPr>
          <w:p w:rsidR="00F112EE" w:rsidRDefault="00F112EE" w:rsidP="00F112EE">
            <w:pPr>
              <w:jc w:val="center"/>
            </w:pPr>
            <w:r w:rsidRPr="005F4ABE">
              <w:t>Public</w:t>
            </w:r>
          </w:p>
        </w:tc>
        <w:tc>
          <w:tcPr>
            <w:tcW w:w="1640" w:type="dxa"/>
          </w:tcPr>
          <w:p w:rsidR="00F112EE" w:rsidRDefault="00F112EE" w:rsidP="00F112E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F112EE" w:rsidRPr="00D20A03" w:rsidRDefault="00F112EE" w:rsidP="00F112E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F112EE" w:rsidTr="00234C47">
        <w:tc>
          <w:tcPr>
            <w:tcW w:w="758" w:type="dxa"/>
          </w:tcPr>
          <w:p w:rsidR="00F112EE" w:rsidRPr="00242BBC" w:rsidRDefault="00242BBC" w:rsidP="00F112EE">
            <w:pPr>
              <w:pStyle w:val="BodyText"/>
              <w:spacing w:after="0"/>
              <w:jc w:val="center"/>
            </w:pPr>
            <w:r>
              <w:t>3</w:t>
            </w:r>
          </w:p>
        </w:tc>
        <w:tc>
          <w:tcPr>
            <w:tcW w:w="1966" w:type="dxa"/>
          </w:tcPr>
          <w:p w:rsidR="00F112EE" w:rsidRPr="00242BBC" w:rsidRDefault="00242BBC" w:rsidP="00F112EE">
            <w:pPr>
              <w:pStyle w:val="BodyText"/>
              <w:spacing w:after="0"/>
            </w:pPr>
            <w:r>
              <w:t>Danh mục</w:t>
            </w:r>
          </w:p>
        </w:tc>
        <w:tc>
          <w:tcPr>
            <w:tcW w:w="1566" w:type="dxa"/>
          </w:tcPr>
          <w:p w:rsidR="00F112EE" w:rsidRDefault="00242BBC" w:rsidP="00F112EE">
            <w:pPr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F112EE" w:rsidRDefault="006B1967" w:rsidP="00F112EE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F112EE" w:rsidRPr="00F112EE" w:rsidRDefault="00242BBC" w:rsidP="00F112EE">
            <w:pPr>
              <w:pStyle w:val="BodyText"/>
              <w:spacing w:after="0"/>
            </w:pPr>
            <w:r>
              <w:t>Mã danh mục</w:t>
            </w:r>
          </w:p>
        </w:tc>
      </w:tr>
      <w:tr w:rsidR="00242BBC" w:rsidTr="00234C47">
        <w:tc>
          <w:tcPr>
            <w:tcW w:w="758" w:type="dxa"/>
          </w:tcPr>
          <w:p w:rsidR="00242BBC" w:rsidRPr="00242BBC" w:rsidRDefault="00242BBC" w:rsidP="00F112EE">
            <w:pPr>
              <w:pStyle w:val="BodyText"/>
              <w:spacing w:after="0"/>
              <w:jc w:val="center"/>
            </w:pPr>
            <w:r>
              <w:t>4</w:t>
            </w:r>
          </w:p>
        </w:tc>
        <w:tc>
          <w:tcPr>
            <w:tcW w:w="1966" w:type="dxa"/>
          </w:tcPr>
          <w:p w:rsidR="00242BBC" w:rsidRPr="00242BBC" w:rsidRDefault="00242BBC" w:rsidP="00F112EE">
            <w:pPr>
              <w:pStyle w:val="BodyText"/>
              <w:spacing w:after="0"/>
            </w:pPr>
            <w:r>
              <w:t>Hạng mục</w:t>
            </w:r>
          </w:p>
        </w:tc>
        <w:tc>
          <w:tcPr>
            <w:tcW w:w="1566" w:type="dxa"/>
          </w:tcPr>
          <w:p w:rsidR="00242BBC" w:rsidRPr="005F4ABE" w:rsidRDefault="00242BBC" w:rsidP="00F112EE">
            <w:pPr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242BBC" w:rsidRDefault="006B1967" w:rsidP="00F112EE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242BBC" w:rsidRPr="00F112EE" w:rsidRDefault="00242BBC" w:rsidP="00F112EE">
            <w:pPr>
              <w:pStyle w:val="BodyText"/>
              <w:spacing w:after="0"/>
            </w:pPr>
            <w:r>
              <w:t>Mã hạng mục</w:t>
            </w:r>
          </w:p>
        </w:tc>
      </w:tr>
      <w:tr w:rsidR="00242BBC" w:rsidTr="00234C47">
        <w:tc>
          <w:tcPr>
            <w:tcW w:w="758" w:type="dxa"/>
          </w:tcPr>
          <w:p w:rsidR="00242BBC" w:rsidRPr="00242BBC" w:rsidRDefault="00242BBC" w:rsidP="00F112EE">
            <w:pPr>
              <w:pStyle w:val="BodyText"/>
              <w:spacing w:after="0"/>
              <w:jc w:val="center"/>
            </w:pPr>
            <w:r>
              <w:t>5</w:t>
            </w:r>
          </w:p>
        </w:tc>
        <w:tc>
          <w:tcPr>
            <w:tcW w:w="1966" w:type="dxa"/>
          </w:tcPr>
          <w:p w:rsidR="00242BBC" w:rsidRPr="00242BBC" w:rsidRDefault="00242BBC" w:rsidP="00F112EE">
            <w:pPr>
              <w:pStyle w:val="BodyText"/>
              <w:spacing w:after="0"/>
            </w:pPr>
            <w:r>
              <w:t>Tài khoản</w:t>
            </w:r>
          </w:p>
        </w:tc>
        <w:tc>
          <w:tcPr>
            <w:tcW w:w="1566" w:type="dxa"/>
          </w:tcPr>
          <w:p w:rsidR="00242BBC" w:rsidRPr="005F4ABE" w:rsidRDefault="00242BBC" w:rsidP="00F112EE">
            <w:pPr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242BBC" w:rsidRDefault="006B1967" w:rsidP="00F112EE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242BBC" w:rsidRPr="00F112EE" w:rsidRDefault="00242BBC" w:rsidP="00F112EE">
            <w:pPr>
              <w:pStyle w:val="BodyText"/>
              <w:spacing w:after="0"/>
            </w:pPr>
            <w:r>
              <w:t>Mã tài khoản</w:t>
            </w:r>
          </w:p>
        </w:tc>
      </w:tr>
      <w:tr w:rsidR="00242BBC" w:rsidTr="00234C47">
        <w:tc>
          <w:tcPr>
            <w:tcW w:w="758" w:type="dxa"/>
          </w:tcPr>
          <w:p w:rsidR="00242BBC" w:rsidRPr="00242BBC" w:rsidRDefault="00242BBC" w:rsidP="00F112EE">
            <w:pPr>
              <w:pStyle w:val="BodyText"/>
              <w:spacing w:after="0"/>
              <w:jc w:val="center"/>
            </w:pPr>
            <w:r>
              <w:t>6</w:t>
            </w:r>
          </w:p>
        </w:tc>
        <w:tc>
          <w:tcPr>
            <w:tcW w:w="1966" w:type="dxa"/>
          </w:tcPr>
          <w:p w:rsidR="00242BBC" w:rsidRPr="00242BBC" w:rsidRDefault="00242BBC" w:rsidP="00F112EE">
            <w:pPr>
              <w:pStyle w:val="BodyText"/>
              <w:spacing w:after="0"/>
            </w:pPr>
            <w:r>
              <w:t>Người dùng</w:t>
            </w:r>
          </w:p>
        </w:tc>
        <w:tc>
          <w:tcPr>
            <w:tcW w:w="1566" w:type="dxa"/>
          </w:tcPr>
          <w:p w:rsidR="00242BBC" w:rsidRPr="005F4ABE" w:rsidRDefault="00242BBC" w:rsidP="00F112EE">
            <w:pPr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242BBC" w:rsidRDefault="006B1967" w:rsidP="00F112EE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242BBC" w:rsidRPr="00F112EE" w:rsidRDefault="00242BBC" w:rsidP="00F112EE">
            <w:pPr>
              <w:pStyle w:val="BodyText"/>
              <w:spacing w:after="0"/>
            </w:pPr>
            <w:r>
              <w:t>Mã người dùng</w:t>
            </w:r>
          </w:p>
        </w:tc>
      </w:tr>
      <w:tr w:rsidR="00242BBC" w:rsidTr="00234C47">
        <w:tc>
          <w:tcPr>
            <w:tcW w:w="758" w:type="dxa"/>
          </w:tcPr>
          <w:p w:rsidR="00242BBC" w:rsidRPr="00242BBC" w:rsidRDefault="00242BBC" w:rsidP="00F112EE">
            <w:pPr>
              <w:pStyle w:val="BodyText"/>
              <w:spacing w:after="0"/>
              <w:jc w:val="center"/>
            </w:pPr>
            <w:r>
              <w:t>7</w:t>
            </w:r>
          </w:p>
        </w:tc>
        <w:tc>
          <w:tcPr>
            <w:tcW w:w="1966" w:type="dxa"/>
          </w:tcPr>
          <w:p w:rsidR="00242BBC" w:rsidRPr="00242BBC" w:rsidRDefault="00242BBC" w:rsidP="00F112EE">
            <w:pPr>
              <w:pStyle w:val="BodyText"/>
              <w:spacing w:after="0"/>
            </w:pPr>
            <w:r>
              <w:t>Chuyển khoản ID</w:t>
            </w:r>
          </w:p>
        </w:tc>
        <w:tc>
          <w:tcPr>
            <w:tcW w:w="1566" w:type="dxa"/>
          </w:tcPr>
          <w:p w:rsidR="00242BBC" w:rsidRPr="005F4ABE" w:rsidRDefault="00242BBC" w:rsidP="00F112EE">
            <w:pPr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242BBC" w:rsidRDefault="006B1967" w:rsidP="00F112EE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242BBC" w:rsidRPr="00F112EE" w:rsidRDefault="00242BBC" w:rsidP="00F112EE">
            <w:pPr>
              <w:pStyle w:val="BodyText"/>
              <w:spacing w:after="0"/>
            </w:pPr>
            <w:r>
              <w:t>Nếu là chuyển khoản thì có giá trị</w:t>
            </w:r>
          </w:p>
        </w:tc>
      </w:tr>
      <w:tr w:rsidR="00242BBC" w:rsidTr="00234C47">
        <w:tc>
          <w:tcPr>
            <w:tcW w:w="758" w:type="dxa"/>
          </w:tcPr>
          <w:p w:rsidR="00242BBC" w:rsidRPr="00242BBC" w:rsidRDefault="00242BBC" w:rsidP="00242BBC">
            <w:pPr>
              <w:pStyle w:val="BodyText"/>
              <w:spacing w:after="0"/>
              <w:jc w:val="center"/>
            </w:pPr>
            <w:r>
              <w:t>8</w:t>
            </w:r>
          </w:p>
        </w:tc>
        <w:tc>
          <w:tcPr>
            <w:tcW w:w="1966" w:type="dxa"/>
          </w:tcPr>
          <w:p w:rsidR="00242BBC" w:rsidRDefault="00242BBC" w:rsidP="00242BB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566" w:type="dxa"/>
          </w:tcPr>
          <w:p w:rsidR="00242BBC" w:rsidRDefault="00242BBC" w:rsidP="00242BBC">
            <w:pPr>
              <w:jc w:val="center"/>
            </w:pPr>
            <w:r w:rsidRPr="005F4ABE">
              <w:t>Public</w:t>
            </w:r>
          </w:p>
        </w:tc>
        <w:tc>
          <w:tcPr>
            <w:tcW w:w="1640" w:type="dxa"/>
          </w:tcPr>
          <w:p w:rsidR="00242BBC" w:rsidRDefault="00242BBC" w:rsidP="00242BBC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42BBC" w:rsidRPr="00F112EE" w:rsidRDefault="00242BBC" w:rsidP="00242BBC">
            <w:pPr>
              <w:pStyle w:val="BodyText"/>
              <w:spacing w:after="0"/>
            </w:pPr>
            <w:r w:rsidRPr="00F112EE">
              <w:t xml:space="preserve">Thời điểm khoản </w:t>
            </w:r>
            <w:r>
              <w:t>tiền</w:t>
            </w:r>
            <w:r w:rsidRPr="00F112EE">
              <w:t xml:space="preserve"> được nhập</w:t>
            </w:r>
          </w:p>
        </w:tc>
      </w:tr>
      <w:tr w:rsidR="00242BBC" w:rsidTr="00234C47">
        <w:tc>
          <w:tcPr>
            <w:tcW w:w="758" w:type="dxa"/>
          </w:tcPr>
          <w:p w:rsidR="00242BBC" w:rsidRPr="00242BBC" w:rsidRDefault="00242BBC" w:rsidP="00242BBC">
            <w:pPr>
              <w:pStyle w:val="BodyText"/>
              <w:spacing w:after="0"/>
              <w:jc w:val="center"/>
            </w:pPr>
            <w:r>
              <w:lastRenderedPageBreak/>
              <w:t>9</w:t>
            </w:r>
          </w:p>
        </w:tc>
        <w:tc>
          <w:tcPr>
            <w:tcW w:w="1966" w:type="dxa"/>
          </w:tcPr>
          <w:p w:rsidR="00242BBC" w:rsidRDefault="00242BBC" w:rsidP="00242BB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:rsidR="00242BBC" w:rsidRDefault="00242BBC" w:rsidP="00242BBC">
            <w:pPr>
              <w:jc w:val="center"/>
            </w:pPr>
            <w:r w:rsidRPr="005F4ABE">
              <w:t>Public</w:t>
            </w:r>
          </w:p>
        </w:tc>
        <w:tc>
          <w:tcPr>
            <w:tcW w:w="1640" w:type="dxa"/>
          </w:tcPr>
          <w:p w:rsidR="00242BBC" w:rsidRDefault="00242BBC" w:rsidP="00242BBC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242BBC" w:rsidRDefault="00242BBC" w:rsidP="00242BBC">
            <w:pPr>
              <w:pStyle w:val="BodyText"/>
              <w:spacing w:after="0"/>
            </w:pPr>
          </w:p>
        </w:tc>
      </w:tr>
    </w:tbl>
    <w:p w:rsidR="00D0543E" w:rsidRPr="00D0543E" w:rsidRDefault="00D0543E" w:rsidP="00F112EE">
      <w:pPr>
        <w:pStyle w:val="BodyText"/>
        <w:keepLines w:val="0"/>
        <w:widowControl/>
        <w:spacing w:after="0"/>
        <w:jc w:val="both"/>
        <w:rPr>
          <w:i/>
          <w:color w:val="0000FF"/>
        </w:rPr>
      </w:pPr>
    </w:p>
    <w:p w:rsidR="00D0543E" w:rsidRPr="00D20A03" w:rsidRDefault="002A4CE7" w:rsidP="00D0543E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Danh mục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0543E" w:rsidRPr="002A4CE7" w:rsidTr="00234C47">
        <w:tc>
          <w:tcPr>
            <w:tcW w:w="758" w:type="dxa"/>
          </w:tcPr>
          <w:p w:rsidR="00D0543E" w:rsidRPr="002A4CE7" w:rsidRDefault="00D0543E" w:rsidP="002A4CE7">
            <w:pPr>
              <w:spacing w:line="360" w:lineRule="auto"/>
              <w:jc w:val="center"/>
              <w:rPr>
                <w:b/>
              </w:rPr>
            </w:pPr>
            <w:r w:rsidRPr="002A4CE7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D0543E" w:rsidRPr="002A4CE7" w:rsidRDefault="00D0543E" w:rsidP="002A4CE7">
            <w:pPr>
              <w:spacing w:line="360" w:lineRule="auto"/>
              <w:jc w:val="center"/>
              <w:rPr>
                <w:b/>
              </w:rPr>
            </w:pPr>
            <w:r w:rsidRPr="002A4CE7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0543E" w:rsidRPr="002A4CE7" w:rsidRDefault="00D0543E" w:rsidP="002A4CE7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2A4CE7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0543E" w:rsidRPr="002A4CE7" w:rsidRDefault="00D0543E" w:rsidP="002A4CE7">
            <w:pPr>
              <w:spacing w:line="360" w:lineRule="auto"/>
              <w:jc w:val="center"/>
              <w:rPr>
                <w:b/>
              </w:rPr>
            </w:pPr>
            <w:r w:rsidRPr="002A4CE7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0543E" w:rsidRPr="002A4CE7" w:rsidRDefault="00D0543E" w:rsidP="002A4CE7">
            <w:pPr>
              <w:spacing w:line="360" w:lineRule="auto"/>
              <w:jc w:val="center"/>
              <w:rPr>
                <w:b/>
              </w:rPr>
            </w:pPr>
            <w:r w:rsidRPr="002A4CE7">
              <w:rPr>
                <w:b/>
                <w:color w:val="000000"/>
              </w:rPr>
              <w:t>Ý nghĩa/ghi chú</w:t>
            </w:r>
          </w:p>
        </w:tc>
      </w:tr>
      <w:tr w:rsidR="00D0543E" w:rsidTr="00234C47">
        <w:tc>
          <w:tcPr>
            <w:tcW w:w="758" w:type="dxa"/>
          </w:tcPr>
          <w:p w:rsidR="00D0543E" w:rsidRPr="00D20A03" w:rsidRDefault="00D0543E" w:rsidP="002A4CE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0543E" w:rsidRPr="002A4CE7" w:rsidRDefault="002A4CE7" w:rsidP="00D0543E">
            <w:pPr>
              <w:pStyle w:val="BodyText"/>
              <w:spacing w:after="0"/>
            </w:pPr>
            <w:r>
              <w:t>Danh mục ID</w:t>
            </w:r>
          </w:p>
        </w:tc>
        <w:tc>
          <w:tcPr>
            <w:tcW w:w="1566" w:type="dxa"/>
          </w:tcPr>
          <w:p w:rsidR="00D0543E" w:rsidRPr="002A4CE7" w:rsidRDefault="002A4CE7" w:rsidP="00C9500C">
            <w:pPr>
              <w:pStyle w:val="BodyText"/>
              <w:spacing w:after="0"/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D0543E" w:rsidRDefault="001B410E" w:rsidP="00D0543E">
            <w:pPr>
              <w:pStyle w:val="BodyText"/>
              <w:spacing w:after="0"/>
            </w:pPr>
            <w:r w:rsidRPr="001B410E">
              <w:t>Primary key</w:t>
            </w:r>
          </w:p>
        </w:tc>
        <w:tc>
          <w:tcPr>
            <w:tcW w:w="3646" w:type="dxa"/>
          </w:tcPr>
          <w:p w:rsidR="00D0543E" w:rsidRPr="00D20A03" w:rsidRDefault="00D0543E" w:rsidP="00D0543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D0543E" w:rsidTr="00234C47">
        <w:tc>
          <w:tcPr>
            <w:tcW w:w="758" w:type="dxa"/>
          </w:tcPr>
          <w:p w:rsidR="00D0543E" w:rsidRDefault="00D0543E" w:rsidP="002A4CE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0543E" w:rsidRPr="002A4CE7" w:rsidRDefault="00D0543E" w:rsidP="00D0543E">
            <w:pPr>
              <w:pStyle w:val="BodyText"/>
              <w:spacing w:after="0"/>
            </w:pPr>
            <w:r>
              <w:rPr>
                <w:lang w:val="en-US"/>
              </w:rPr>
              <w:t>Tên</w:t>
            </w:r>
            <w:r w:rsidR="002A4CE7">
              <w:t xml:space="preserve"> danh mục</w:t>
            </w:r>
          </w:p>
        </w:tc>
        <w:tc>
          <w:tcPr>
            <w:tcW w:w="1566" w:type="dxa"/>
          </w:tcPr>
          <w:p w:rsidR="00D0543E" w:rsidRDefault="002A4CE7" w:rsidP="00C9500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D0543E" w:rsidRDefault="00D0543E" w:rsidP="00D0543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0543E" w:rsidRPr="00D20A03" w:rsidRDefault="00D0543E" w:rsidP="00D0543E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2A4CE7" w:rsidTr="00234C47">
        <w:tc>
          <w:tcPr>
            <w:tcW w:w="758" w:type="dxa"/>
          </w:tcPr>
          <w:p w:rsidR="002A4CE7" w:rsidRPr="002A4CE7" w:rsidRDefault="002A4CE7" w:rsidP="002A4CE7">
            <w:pPr>
              <w:pStyle w:val="BodyText"/>
              <w:spacing w:after="0"/>
              <w:jc w:val="center"/>
            </w:pPr>
            <w:r>
              <w:t>3</w:t>
            </w:r>
          </w:p>
        </w:tc>
        <w:tc>
          <w:tcPr>
            <w:tcW w:w="1966" w:type="dxa"/>
          </w:tcPr>
          <w:p w:rsidR="002A4CE7" w:rsidRPr="002A4CE7" w:rsidRDefault="002A4CE7" w:rsidP="00D0543E">
            <w:pPr>
              <w:pStyle w:val="BodyText"/>
              <w:spacing w:after="0"/>
            </w:pPr>
            <w:r>
              <w:t>Danh mục cha ID</w:t>
            </w:r>
          </w:p>
        </w:tc>
        <w:tc>
          <w:tcPr>
            <w:tcW w:w="1566" w:type="dxa"/>
          </w:tcPr>
          <w:p w:rsidR="002A4CE7" w:rsidRPr="00D20A03" w:rsidRDefault="002A4CE7" w:rsidP="00C9500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2A4CE7" w:rsidRDefault="006B1967" w:rsidP="00D0543E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2A4CE7" w:rsidRPr="002A4CE7" w:rsidRDefault="00C9500C" w:rsidP="00D0543E">
            <w:pPr>
              <w:pStyle w:val="BodyText"/>
              <w:spacing w:after="0"/>
            </w:pPr>
            <w:r>
              <w:t>Nếu là danh mục cha sẽ null</w:t>
            </w:r>
          </w:p>
        </w:tc>
      </w:tr>
      <w:tr w:rsidR="002A4CE7" w:rsidTr="00234C47">
        <w:tc>
          <w:tcPr>
            <w:tcW w:w="758" w:type="dxa"/>
          </w:tcPr>
          <w:p w:rsidR="002A4CE7" w:rsidRPr="002A4CE7" w:rsidRDefault="002A4CE7" w:rsidP="002A4CE7">
            <w:pPr>
              <w:pStyle w:val="BodyText"/>
              <w:spacing w:after="0"/>
              <w:jc w:val="center"/>
            </w:pPr>
            <w:r>
              <w:t>4</w:t>
            </w:r>
          </w:p>
        </w:tc>
        <w:tc>
          <w:tcPr>
            <w:tcW w:w="1966" w:type="dxa"/>
          </w:tcPr>
          <w:p w:rsidR="002A4CE7" w:rsidRPr="002A4CE7" w:rsidRDefault="00C9500C" w:rsidP="00D0543E">
            <w:pPr>
              <w:pStyle w:val="BodyText"/>
              <w:spacing w:after="0"/>
            </w:pPr>
            <w:r>
              <w:t>Hạng mục</w:t>
            </w:r>
          </w:p>
        </w:tc>
        <w:tc>
          <w:tcPr>
            <w:tcW w:w="1566" w:type="dxa"/>
          </w:tcPr>
          <w:p w:rsidR="002A4CE7" w:rsidRPr="00D20A03" w:rsidRDefault="002A4CE7" w:rsidP="00C9500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2A4CE7" w:rsidRDefault="006B1967" w:rsidP="00D0543E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2A4CE7" w:rsidRPr="00C9500C" w:rsidRDefault="00C9500C" w:rsidP="00D0543E">
            <w:pPr>
              <w:pStyle w:val="BodyText"/>
              <w:spacing w:after="0"/>
            </w:pPr>
            <w:r>
              <w:t>Mã hạng mục</w:t>
            </w:r>
          </w:p>
        </w:tc>
      </w:tr>
      <w:tr w:rsidR="002A4CE7" w:rsidTr="00234C47">
        <w:tc>
          <w:tcPr>
            <w:tcW w:w="758" w:type="dxa"/>
          </w:tcPr>
          <w:p w:rsidR="002A4CE7" w:rsidRPr="002A4CE7" w:rsidRDefault="002A4CE7" w:rsidP="002A4CE7">
            <w:pPr>
              <w:pStyle w:val="BodyText"/>
              <w:spacing w:after="0"/>
              <w:jc w:val="center"/>
            </w:pPr>
            <w:r>
              <w:t>5</w:t>
            </w:r>
          </w:p>
        </w:tc>
        <w:tc>
          <w:tcPr>
            <w:tcW w:w="1966" w:type="dxa"/>
          </w:tcPr>
          <w:p w:rsidR="002A4CE7" w:rsidRPr="002A4CE7" w:rsidRDefault="00C9500C" w:rsidP="00D0543E">
            <w:pPr>
              <w:pStyle w:val="BodyText"/>
              <w:spacing w:after="0"/>
            </w:pPr>
            <w:r>
              <w:t>Người dùng</w:t>
            </w:r>
          </w:p>
        </w:tc>
        <w:tc>
          <w:tcPr>
            <w:tcW w:w="1566" w:type="dxa"/>
          </w:tcPr>
          <w:p w:rsidR="002A4CE7" w:rsidRPr="00D20A03" w:rsidRDefault="002A4CE7" w:rsidP="00C9500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2A4CE7" w:rsidRDefault="006B1967" w:rsidP="00D0543E">
            <w:pPr>
              <w:pStyle w:val="BodyText"/>
              <w:spacing w:after="0"/>
            </w:pPr>
            <w:r>
              <w:t>Association</w:t>
            </w:r>
          </w:p>
        </w:tc>
        <w:tc>
          <w:tcPr>
            <w:tcW w:w="3646" w:type="dxa"/>
          </w:tcPr>
          <w:p w:rsidR="002A4CE7" w:rsidRPr="00C9500C" w:rsidRDefault="00C9500C" w:rsidP="00D0543E">
            <w:pPr>
              <w:pStyle w:val="BodyText"/>
              <w:spacing w:after="0"/>
            </w:pPr>
            <w:r>
              <w:t>Mã người dùng</w:t>
            </w:r>
          </w:p>
        </w:tc>
      </w:tr>
      <w:tr w:rsidR="00D0543E" w:rsidTr="00234C47">
        <w:tc>
          <w:tcPr>
            <w:tcW w:w="758" w:type="dxa"/>
          </w:tcPr>
          <w:p w:rsidR="00D0543E" w:rsidRDefault="002A4CE7" w:rsidP="002A4CE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D0543E" w:rsidRDefault="00D0543E" w:rsidP="00D0543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:rsidR="00D0543E" w:rsidRDefault="002A4CE7" w:rsidP="00C9500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t>Public</w:t>
            </w:r>
          </w:p>
        </w:tc>
        <w:tc>
          <w:tcPr>
            <w:tcW w:w="1640" w:type="dxa"/>
          </w:tcPr>
          <w:p w:rsidR="00D0543E" w:rsidRDefault="00D0543E" w:rsidP="00D0543E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0543E" w:rsidRPr="00D20A03" w:rsidRDefault="00D0543E" w:rsidP="00D0543E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:rsidR="00205BEE" w:rsidRDefault="00205BEE" w:rsidP="00205BEE">
      <w:pPr>
        <w:pStyle w:val="BodyText"/>
        <w:keepLines w:val="0"/>
        <w:widowControl/>
        <w:spacing w:after="0"/>
        <w:ind w:left="720"/>
        <w:jc w:val="both"/>
      </w:pPr>
    </w:p>
    <w:p w:rsidR="00D0543E" w:rsidRPr="00D20A03" w:rsidRDefault="006C1479" w:rsidP="00D0543E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Hạng mục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D0543E" w:rsidRPr="006C1479" w:rsidTr="00234C47">
        <w:tc>
          <w:tcPr>
            <w:tcW w:w="758" w:type="dxa"/>
          </w:tcPr>
          <w:p w:rsidR="00D0543E" w:rsidRPr="006C1479" w:rsidRDefault="00D0543E" w:rsidP="006C1479">
            <w:pPr>
              <w:spacing w:line="360" w:lineRule="auto"/>
              <w:jc w:val="center"/>
              <w:rPr>
                <w:b/>
              </w:rPr>
            </w:pPr>
            <w:r w:rsidRPr="006C1479">
              <w:rPr>
                <w:b/>
                <w:color w:val="000000"/>
              </w:rPr>
              <w:t>STT</w:t>
            </w:r>
          </w:p>
        </w:tc>
        <w:tc>
          <w:tcPr>
            <w:tcW w:w="1966" w:type="dxa"/>
          </w:tcPr>
          <w:p w:rsidR="00D0543E" w:rsidRPr="006C1479" w:rsidRDefault="00D0543E" w:rsidP="006C1479">
            <w:pPr>
              <w:spacing w:line="360" w:lineRule="auto"/>
              <w:jc w:val="center"/>
              <w:rPr>
                <w:b/>
              </w:rPr>
            </w:pPr>
            <w:r w:rsidRPr="006C1479">
              <w:rPr>
                <w:b/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0543E" w:rsidRPr="006C1479" w:rsidRDefault="00D0543E" w:rsidP="006C1479">
            <w:pPr>
              <w:spacing w:line="360" w:lineRule="auto"/>
              <w:jc w:val="center"/>
              <w:rPr>
                <w:b/>
                <w:color w:val="000000"/>
                <w:lang w:val="en-US"/>
              </w:rPr>
            </w:pPr>
            <w:r w:rsidRPr="006C1479">
              <w:rPr>
                <w:b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0543E" w:rsidRPr="006C1479" w:rsidRDefault="00D0543E" w:rsidP="006C1479">
            <w:pPr>
              <w:spacing w:line="360" w:lineRule="auto"/>
              <w:jc w:val="center"/>
              <w:rPr>
                <w:b/>
              </w:rPr>
            </w:pPr>
            <w:r w:rsidRPr="006C1479">
              <w:rPr>
                <w:b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0543E" w:rsidRPr="006C1479" w:rsidRDefault="00D0543E" w:rsidP="006C1479">
            <w:pPr>
              <w:spacing w:line="360" w:lineRule="auto"/>
              <w:jc w:val="center"/>
              <w:rPr>
                <w:b/>
              </w:rPr>
            </w:pPr>
            <w:r w:rsidRPr="006C1479">
              <w:rPr>
                <w:b/>
                <w:color w:val="000000"/>
              </w:rPr>
              <w:t>Ý nghĩa/ghi chú</w:t>
            </w:r>
          </w:p>
        </w:tc>
      </w:tr>
      <w:tr w:rsidR="00D0543E" w:rsidTr="00234C47">
        <w:tc>
          <w:tcPr>
            <w:tcW w:w="758" w:type="dxa"/>
          </w:tcPr>
          <w:p w:rsidR="00D0543E" w:rsidRPr="00D20A03" w:rsidRDefault="00D0543E" w:rsidP="006C14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0543E" w:rsidRPr="006C1479" w:rsidRDefault="006C1479" w:rsidP="00234C47">
            <w:pPr>
              <w:pStyle w:val="BodyText"/>
              <w:spacing w:after="0"/>
            </w:pPr>
            <w:r>
              <w:t>Mã hạng mục</w:t>
            </w:r>
          </w:p>
        </w:tc>
        <w:tc>
          <w:tcPr>
            <w:tcW w:w="1566" w:type="dxa"/>
          </w:tcPr>
          <w:p w:rsidR="00D0543E" w:rsidRPr="006C1479" w:rsidRDefault="006C1479" w:rsidP="00C9500C">
            <w:pPr>
              <w:pStyle w:val="BodyText"/>
              <w:spacing w:after="0"/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D0543E" w:rsidRDefault="001B410E" w:rsidP="00234C47">
            <w:pPr>
              <w:pStyle w:val="BodyText"/>
              <w:spacing w:after="0"/>
            </w:pPr>
            <w:r w:rsidRPr="001B410E">
              <w:t>Primary key</w:t>
            </w:r>
          </w:p>
        </w:tc>
        <w:tc>
          <w:tcPr>
            <w:tcW w:w="3646" w:type="dxa"/>
          </w:tcPr>
          <w:p w:rsidR="00D0543E" w:rsidRPr="00D20A03" w:rsidRDefault="00D0543E" w:rsidP="00234C47">
            <w:pPr>
              <w:pStyle w:val="BodyText"/>
              <w:spacing w:after="0"/>
              <w:rPr>
                <w:lang w:val="en-US"/>
              </w:rPr>
            </w:pPr>
          </w:p>
        </w:tc>
      </w:tr>
      <w:tr w:rsidR="00D0543E" w:rsidTr="00234C47">
        <w:tc>
          <w:tcPr>
            <w:tcW w:w="758" w:type="dxa"/>
          </w:tcPr>
          <w:p w:rsidR="00D0543E" w:rsidRDefault="00D0543E" w:rsidP="006C14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0543E" w:rsidRPr="006C1479" w:rsidRDefault="00D0543E" w:rsidP="00234C47">
            <w:pPr>
              <w:pStyle w:val="BodyText"/>
              <w:spacing w:after="0"/>
            </w:pPr>
            <w:r>
              <w:rPr>
                <w:lang w:val="en-US"/>
              </w:rPr>
              <w:t>Tên</w:t>
            </w:r>
            <w:r w:rsidR="006C1479">
              <w:t xml:space="preserve"> hạng mục</w:t>
            </w:r>
          </w:p>
        </w:tc>
        <w:tc>
          <w:tcPr>
            <w:tcW w:w="1566" w:type="dxa"/>
          </w:tcPr>
          <w:p w:rsidR="00D0543E" w:rsidRPr="006C1479" w:rsidRDefault="006C1479" w:rsidP="00C9500C">
            <w:pPr>
              <w:pStyle w:val="BodyText"/>
              <w:spacing w:after="0"/>
              <w:jc w:val="center"/>
            </w:pPr>
            <w:r>
              <w:t>Public</w:t>
            </w:r>
          </w:p>
        </w:tc>
        <w:tc>
          <w:tcPr>
            <w:tcW w:w="1640" w:type="dxa"/>
          </w:tcPr>
          <w:p w:rsidR="00D0543E" w:rsidRDefault="00D0543E" w:rsidP="00234C47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0543E" w:rsidRPr="00D20A03" w:rsidRDefault="00D0543E" w:rsidP="00234C47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:rsidR="00D0543E" w:rsidRPr="00205BEE" w:rsidRDefault="00D0543E" w:rsidP="00205BEE">
      <w:pPr>
        <w:pStyle w:val="BodyText"/>
        <w:keepLines w:val="0"/>
        <w:widowControl/>
        <w:spacing w:after="0"/>
        <w:ind w:left="720"/>
        <w:jc w:val="both"/>
      </w:pPr>
    </w:p>
    <w:sectPr w:rsidR="00D0543E" w:rsidRPr="00205BE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EBC" w:rsidRDefault="00B75EBC">
      <w:r>
        <w:separator/>
      </w:r>
    </w:p>
  </w:endnote>
  <w:endnote w:type="continuationSeparator" w:id="0">
    <w:p w:rsidR="00B75EBC" w:rsidRDefault="00B7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33E33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EBC" w:rsidRDefault="00B75EBC">
      <w:r>
        <w:separator/>
      </w:r>
    </w:p>
  </w:footnote>
  <w:footnote w:type="continuationSeparator" w:id="0">
    <w:p w:rsidR="00B75EBC" w:rsidRDefault="00B75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AE680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438"/>
      <w:gridCol w:w="2579"/>
    </w:tblGrid>
    <w:tr w:rsidR="00FD06E2" w:rsidTr="00746ED1">
      <w:tc>
        <w:tcPr>
          <w:tcW w:w="6623" w:type="dxa"/>
        </w:tcPr>
        <w:p w:rsidR="00FD06E2" w:rsidRPr="00366E28" w:rsidRDefault="00366E28" w:rsidP="00565DFE">
          <w:pPr>
            <w:pStyle w:val="Header"/>
            <w:rPr>
              <w:color w:val="0000FF"/>
            </w:rPr>
          </w:pPr>
          <w:r>
            <w:rPr>
              <w:color w:val="0000FF"/>
            </w:rPr>
            <w:t>Quản lý thu chi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0740B2">
            <w:rPr>
              <w:color w:val="0000FF"/>
              <w:lang w:val="en-US"/>
            </w:rPr>
            <w:t>2</w:t>
          </w:r>
          <w:r w:rsidR="00366E28">
            <w:rPr>
              <w:color w:val="0000FF"/>
              <w:lang w:val="en-US"/>
            </w:rPr>
            <w:t>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366E28" w:rsidRDefault="00FD06E2" w:rsidP="00565DFE">
          <w:pPr>
            <w:pStyle w:val="Header"/>
          </w:pPr>
          <w:r>
            <w:rPr>
              <w:lang w:val="en-US"/>
            </w:rPr>
            <w:t xml:space="preserve">Ngày: </w:t>
          </w:r>
          <w:r w:rsidR="000740B2">
            <w:rPr>
              <w:color w:val="0000FF"/>
            </w:rPr>
            <w:t>10/02</w:t>
          </w:r>
          <w:r w:rsidR="00366E28">
            <w:rPr>
              <w:color w:val="0000FF"/>
            </w:rPr>
            <w:t>/2017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039C3"/>
    <w:rsid w:val="00024DF0"/>
    <w:rsid w:val="000740B2"/>
    <w:rsid w:val="000A272D"/>
    <w:rsid w:val="000C0CA8"/>
    <w:rsid w:val="00124642"/>
    <w:rsid w:val="001A3901"/>
    <w:rsid w:val="001A6914"/>
    <w:rsid w:val="001B410E"/>
    <w:rsid w:val="00205BEE"/>
    <w:rsid w:val="00213B43"/>
    <w:rsid w:val="00242BBC"/>
    <w:rsid w:val="002A4CE7"/>
    <w:rsid w:val="002F3DB1"/>
    <w:rsid w:val="002F516F"/>
    <w:rsid w:val="0033787C"/>
    <w:rsid w:val="00362991"/>
    <w:rsid w:val="00363B6E"/>
    <w:rsid w:val="00366E28"/>
    <w:rsid w:val="0037628A"/>
    <w:rsid w:val="003B6D89"/>
    <w:rsid w:val="003D5967"/>
    <w:rsid w:val="00432358"/>
    <w:rsid w:val="00444CF8"/>
    <w:rsid w:val="004467D6"/>
    <w:rsid w:val="004540F1"/>
    <w:rsid w:val="004629A7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81CD0"/>
    <w:rsid w:val="006B1967"/>
    <w:rsid w:val="006C1479"/>
    <w:rsid w:val="006E72AF"/>
    <w:rsid w:val="007344F9"/>
    <w:rsid w:val="00746ED1"/>
    <w:rsid w:val="00751440"/>
    <w:rsid w:val="007A1DE8"/>
    <w:rsid w:val="008F22E3"/>
    <w:rsid w:val="008F7BA1"/>
    <w:rsid w:val="0091494C"/>
    <w:rsid w:val="00976D26"/>
    <w:rsid w:val="00A122CE"/>
    <w:rsid w:val="00A57F4C"/>
    <w:rsid w:val="00AA30A6"/>
    <w:rsid w:val="00AA49C3"/>
    <w:rsid w:val="00AD5AB4"/>
    <w:rsid w:val="00B62132"/>
    <w:rsid w:val="00B75EBC"/>
    <w:rsid w:val="00B9220E"/>
    <w:rsid w:val="00BD1F8A"/>
    <w:rsid w:val="00C107A7"/>
    <w:rsid w:val="00C122ED"/>
    <w:rsid w:val="00C161AA"/>
    <w:rsid w:val="00C55377"/>
    <w:rsid w:val="00C73185"/>
    <w:rsid w:val="00C7732B"/>
    <w:rsid w:val="00C929D6"/>
    <w:rsid w:val="00C9500C"/>
    <w:rsid w:val="00CD332C"/>
    <w:rsid w:val="00CE7D5B"/>
    <w:rsid w:val="00CF2679"/>
    <w:rsid w:val="00CF5A60"/>
    <w:rsid w:val="00D0543E"/>
    <w:rsid w:val="00D20A03"/>
    <w:rsid w:val="00D24A49"/>
    <w:rsid w:val="00D24E39"/>
    <w:rsid w:val="00D264CF"/>
    <w:rsid w:val="00D52AFF"/>
    <w:rsid w:val="00DA2A6D"/>
    <w:rsid w:val="00EA3F11"/>
    <w:rsid w:val="00ED3427"/>
    <w:rsid w:val="00F112EE"/>
    <w:rsid w:val="00F22516"/>
    <w:rsid w:val="00F33E33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7E4D3"/>
  <w15:docId w15:val="{83DDB00E-102A-4815-93E5-3335BF84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0543E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D20A03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35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2590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Quang Sơn</dc:creator>
  <cp:lastModifiedBy>Le Phuoc Quang Son</cp:lastModifiedBy>
  <cp:revision>25</cp:revision>
  <cp:lastPrinted>2013-12-07T15:57:00Z</cp:lastPrinted>
  <dcterms:created xsi:type="dcterms:W3CDTF">2017-01-07T16:42:00Z</dcterms:created>
  <dcterms:modified xsi:type="dcterms:W3CDTF">2017-02-12T09:56:00Z</dcterms:modified>
</cp:coreProperties>
</file>