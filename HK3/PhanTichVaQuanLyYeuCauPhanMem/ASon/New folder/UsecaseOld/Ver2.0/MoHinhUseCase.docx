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F81E36" w:rsidRDefault="003548A8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548A8" w:rsidRPr="00F81E36" w:rsidRDefault="003548A8" w:rsidP="003548A8"/>
    <w:p w:rsidR="00D234F3" w:rsidRPr="00F81E36" w:rsidRDefault="00A23833" w:rsidP="007A1DE8">
      <w:pPr>
        <w:pStyle w:val="Title"/>
        <w:jc w:val="right"/>
        <w:rPr>
          <w:rFonts w:asciiTheme="minorHAnsi" w:hAnsiTheme="minorHAnsi"/>
        </w:rPr>
      </w:pPr>
      <w:r w:rsidRPr="00F81E36">
        <w:rPr>
          <w:rFonts w:asciiTheme="minorHAnsi" w:hAnsiTheme="minorHAnsi"/>
        </w:rPr>
        <w:t>Mô hình Use case</w:t>
      </w:r>
      <w:r w:rsidR="00F110BF" w:rsidRPr="00F81E36">
        <w:rPr>
          <w:rFonts w:asciiTheme="minorHAnsi" w:hAnsiTheme="minorHAnsi"/>
        </w:rPr>
        <w:t xml:space="preserve"> </w:t>
      </w:r>
      <w:bookmarkStart w:id="0" w:name="ProjectName"/>
      <w:r w:rsidR="00F110BF" w:rsidRPr="00F81E36">
        <w:rPr>
          <w:rFonts w:asciiTheme="minorHAnsi" w:hAnsiTheme="minorHAnsi"/>
        </w:rPr>
        <w:t>Phần mềm tự học</w:t>
      </w:r>
      <w:bookmarkEnd w:id="0"/>
    </w:p>
    <w:p w:rsidR="007A1DE8" w:rsidRPr="00F81E36" w:rsidRDefault="007A1DE8" w:rsidP="007A1DE8"/>
    <w:p w:rsidR="007A1DE8" w:rsidRPr="00F81E36" w:rsidRDefault="007A1DE8" w:rsidP="007A1DE8">
      <w:pPr>
        <w:jc w:val="right"/>
        <w:rPr>
          <w:sz w:val="34"/>
          <w:szCs w:val="30"/>
        </w:rPr>
      </w:pPr>
      <w:r w:rsidRPr="00F81E36">
        <w:rPr>
          <w:sz w:val="34"/>
          <w:szCs w:val="30"/>
        </w:rPr>
        <w:t>Version</w:t>
      </w:r>
      <w:r w:rsidR="00646217" w:rsidRPr="00F81E36">
        <w:rPr>
          <w:sz w:val="34"/>
          <w:szCs w:val="30"/>
        </w:rPr>
        <w:t xml:space="preserve"> </w:t>
      </w:r>
      <w:bookmarkStart w:id="1" w:name="VersionCurrent"/>
      <w:r w:rsidR="00646217" w:rsidRPr="00F81E36">
        <w:rPr>
          <w:sz w:val="34"/>
          <w:szCs w:val="30"/>
        </w:rPr>
        <w:t>2.0</w:t>
      </w:r>
      <w:bookmarkEnd w:id="1"/>
      <w:r w:rsidRPr="00F81E36">
        <w:rPr>
          <w:sz w:val="34"/>
          <w:szCs w:val="30"/>
        </w:rPr>
        <w:t xml:space="preserve"> </w:t>
      </w:r>
    </w:p>
    <w:p w:rsidR="00D234F3" w:rsidRPr="00F81E36" w:rsidRDefault="00D234F3">
      <w:pPr>
        <w:pStyle w:val="Title"/>
        <w:jc w:val="both"/>
        <w:rPr>
          <w:rFonts w:asciiTheme="minorHAnsi" w:hAnsiTheme="minorHAnsi"/>
        </w:rPr>
      </w:pPr>
    </w:p>
    <w:p w:rsidR="003548A8" w:rsidRPr="00F81E36" w:rsidRDefault="003548A8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01562" w:rsidRPr="00F81E36" w:rsidRDefault="00301562" w:rsidP="003548A8"/>
    <w:p w:rsidR="003548A8" w:rsidRPr="00F81E36" w:rsidRDefault="003548A8" w:rsidP="003548A8"/>
    <w:p w:rsidR="003548A8" w:rsidRPr="00F81E36" w:rsidRDefault="003548A8" w:rsidP="003548A8"/>
    <w:p w:rsidR="003548A8" w:rsidRDefault="003548A8" w:rsidP="003548A8">
      <w:pPr>
        <w:jc w:val="center"/>
        <w:rPr>
          <w:sz w:val="30"/>
          <w:szCs w:val="30"/>
        </w:rPr>
      </w:pPr>
      <w:r w:rsidRPr="00F81E36">
        <w:rPr>
          <w:sz w:val="30"/>
          <w:szCs w:val="30"/>
        </w:rPr>
        <w:t>Sinh viên thực hiện:</w:t>
      </w:r>
    </w:p>
    <w:p w:rsidR="00E35792" w:rsidRPr="00543176" w:rsidRDefault="00E35792" w:rsidP="003548A8">
      <w:pPr>
        <w:jc w:val="center"/>
        <w:rPr>
          <w:color w:val="000000" w:themeColor="text1"/>
          <w:sz w:val="28"/>
          <w:szCs w:val="28"/>
        </w:rPr>
      </w:pP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1542261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Cát Vinh Quang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1542286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Nguyễn Xuân Trường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1542263 - Lê Phước Quang Sơn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1542204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Phạm Tuấn Anh</w:t>
      </w:r>
      <w:r w:rsidRPr="00543176">
        <w:rPr>
          <w:color w:val="000000" w:themeColor="text1"/>
          <w:sz w:val="28"/>
          <w:szCs w:val="28"/>
        </w:rPr>
        <w:br/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1542234 </w:t>
      </w:r>
      <w:r w:rsidRPr="0054317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softHyphen/>
        <w:t>- Huỳnh Chánh Kiệt</w:t>
      </w:r>
    </w:p>
    <w:p w:rsidR="00DC363E" w:rsidRPr="00E35792" w:rsidRDefault="00DC363E" w:rsidP="00E35792">
      <w:pPr>
        <w:jc w:val="center"/>
        <w:rPr>
          <w:color w:val="0000FF"/>
          <w:sz w:val="30"/>
          <w:szCs w:val="30"/>
        </w:rPr>
        <w:sectPr w:rsidR="00DC363E" w:rsidRPr="00E35792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F81E36" w:rsidRDefault="007A1DE8" w:rsidP="007A1DE8">
      <w:pPr>
        <w:spacing w:line="240" w:lineRule="auto"/>
        <w:jc w:val="center"/>
        <w:rPr>
          <w:rFonts w:eastAsia="SimSun"/>
          <w:b/>
          <w:sz w:val="36"/>
        </w:rPr>
      </w:pPr>
      <w:r w:rsidRPr="00F81E36">
        <w:rPr>
          <w:rFonts w:eastAsia="SimSun"/>
          <w:b/>
          <w:sz w:val="36"/>
        </w:rPr>
        <w:lastRenderedPageBreak/>
        <w:t>Bảng ghi nhận thay đổi tài liệu</w:t>
      </w:r>
      <w:r w:rsidR="0099744F" w:rsidRPr="00F81E36">
        <w:rPr>
          <w:rFonts w:eastAsia="SimSun"/>
          <w:b/>
          <w:sz w:val="36"/>
        </w:rPr>
        <w:t xml:space="preserve"> </w:t>
      </w:r>
    </w:p>
    <w:p w:rsidR="007A1DE8" w:rsidRPr="00F81E36" w:rsidRDefault="007A1DE8" w:rsidP="007A1DE8">
      <w:pPr>
        <w:jc w:val="both"/>
        <w:rPr>
          <w:rFonts w:eastAsia="SimSu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Người thay đổi</w:t>
            </w: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F81E36">
              <w:t>02/01/2017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F81E36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02E37">
            <w:pPr>
              <w:keepLines/>
              <w:spacing w:after="120"/>
              <w:rPr>
                <w:rFonts w:eastAsia="SimSun"/>
                <w:color w:val="0000FF"/>
              </w:rPr>
            </w:pPr>
            <w:r w:rsidRPr="00F81E36">
              <w:t>Mô hình hóa yêu cầu chức năng</w:t>
            </w:r>
            <w:r w:rsidR="00FB1C05" w:rsidRPr="00F81E36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E25283">
            <w:pPr>
              <w:keepLines/>
              <w:spacing w:after="120"/>
              <w:rPr>
                <w:rFonts w:eastAsia="SimSun"/>
                <w:color w:val="0000FF"/>
              </w:rPr>
            </w:pPr>
            <w:r w:rsidRPr="00F81E36">
              <w:t>Trường, Kiệt</w:t>
            </w: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</w:rPr>
            </w:pPr>
            <w:r w:rsidRPr="00F81E36">
              <w:rPr>
                <w:rFonts w:eastAsia="SimSun"/>
              </w:rPr>
              <w:t>20/01/2017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center"/>
              <w:rPr>
                <w:rFonts w:eastAsia="SimSun"/>
              </w:rPr>
            </w:pPr>
            <w:r w:rsidRPr="00F81E36">
              <w:rPr>
                <w:rFonts w:eastAsia="SimSun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02E37">
            <w:pPr>
              <w:keepLines/>
              <w:spacing w:after="120"/>
              <w:rPr>
                <w:rFonts w:eastAsia="SimSun"/>
              </w:rPr>
            </w:pPr>
            <w:r w:rsidRPr="00F81E36">
              <w:rPr>
                <w:rFonts w:eastAsia="SimSun"/>
              </w:rPr>
              <w:t>Mô hình hóa yêu cầu chức năng (tái cấu trúc)</w:t>
            </w:r>
            <w:r w:rsidR="007F5DD8" w:rsidRPr="00F81E36">
              <w:rPr>
                <w:rFonts w:eastAsia="SimSun"/>
              </w:rPr>
              <w:t>. Tài liệu cũ được backup trong</w:t>
            </w:r>
            <w:r w:rsidR="00402E37" w:rsidRPr="00F81E36">
              <w:rPr>
                <w:rFonts w:eastAsia="SimSun"/>
              </w:rPr>
              <w:t xml:space="preserve"> thư mục</w:t>
            </w:r>
            <w:r w:rsidR="007F5DD8" w:rsidRPr="00F81E36">
              <w:rPr>
                <w:rFonts w:eastAsia="SimSun"/>
              </w:rPr>
              <w:t xml:space="preserve"> </w:t>
            </w:r>
            <w:r w:rsidR="00E552EB" w:rsidRPr="00F81E36">
              <w:rPr>
                <w:rFonts w:eastAsia="SimSun"/>
              </w:rPr>
              <w:t>“</w:t>
            </w:r>
            <w:r w:rsidR="007F5DD8" w:rsidRPr="00F81E36">
              <w:rPr>
                <w:rFonts w:eastAsia="SimSun"/>
              </w:rPr>
              <w:t>./UsecaseOld/Ver1.0</w:t>
            </w:r>
            <w:r w:rsidR="00E37F48" w:rsidRPr="00F81E36">
              <w:rPr>
                <w:rFonts w:eastAsia="SimSun"/>
              </w:rPr>
              <w:t>/</w:t>
            </w:r>
            <w:r w:rsidR="00E552EB" w:rsidRPr="00F81E36">
              <w:rPr>
                <w:rFonts w:eastAsia="SimSun"/>
              </w:rPr>
              <w:t>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BD6E85" w:rsidP="004176B5">
            <w:pPr>
              <w:keepLines/>
              <w:spacing w:after="120"/>
              <w:jc w:val="both"/>
              <w:rPr>
                <w:rFonts w:eastAsia="SimSun"/>
              </w:rPr>
            </w:pPr>
            <w:r w:rsidRPr="00F81E36">
              <w:rPr>
                <w:rFonts w:eastAsia="SimSun"/>
              </w:rPr>
              <w:t>Trường</w:t>
            </w: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E95D0C" w:rsidRPr="00F81E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81E36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:rsidR="00A23833" w:rsidRPr="00F81E36" w:rsidRDefault="00A23833" w:rsidP="0031511D">
      <w:pPr>
        <w:pStyle w:val="Title"/>
        <w:rPr>
          <w:rFonts w:asciiTheme="minorHAnsi" w:hAnsiTheme="minorHAnsi"/>
        </w:rPr>
      </w:pPr>
    </w:p>
    <w:p w:rsidR="00A23833" w:rsidRPr="00F81E36" w:rsidRDefault="00A23833" w:rsidP="00A23833">
      <w:pPr>
        <w:pStyle w:val="Title"/>
        <w:rPr>
          <w:rFonts w:asciiTheme="minorHAnsi" w:hAnsiTheme="minorHAnsi"/>
        </w:rPr>
      </w:pPr>
      <w:r w:rsidRPr="00F81E36">
        <w:rPr>
          <w:rFonts w:asciiTheme="minorHAnsi" w:hAnsiTheme="minorHAnsi"/>
        </w:rPr>
        <w:br w:type="page"/>
      </w:r>
      <w:r w:rsidRPr="00F81E36">
        <w:rPr>
          <w:rFonts w:asciiTheme="minorHAnsi" w:hAnsiTheme="minorHAnsi"/>
        </w:rPr>
        <w:lastRenderedPageBreak/>
        <w:t>Mục lục</w:t>
      </w:r>
    </w:p>
    <w:p w:rsidR="00294D55" w:rsidRDefault="00A23833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</w:rPr>
      </w:pPr>
      <w:r w:rsidRPr="00F81E36">
        <w:fldChar w:fldCharType="begin"/>
      </w:r>
      <w:r w:rsidRPr="00F81E36">
        <w:instrText xml:space="preserve"> TOC \o "1-2" \h \z \u </w:instrText>
      </w:r>
      <w:r w:rsidRPr="00F81E36">
        <w:fldChar w:fldCharType="separate"/>
      </w:r>
      <w:hyperlink w:anchor="_Toc472812888" w:history="1">
        <w:r w:rsidR="00294D55" w:rsidRPr="007B2AE9">
          <w:rPr>
            <w:rStyle w:val="Hyperlink"/>
            <w:noProof/>
          </w:rPr>
          <w:t>1.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Sơ đồ Use-case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_Toc472812888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4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</w:rPr>
      </w:pPr>
      <w:hyperlink w:anchor="_Toc472812889" w:history="1">
        <w:r w:rsidR="00294D55" w:rsidRPr="007B2AE9">
          <w:rPr>
            <w:rStyle w:val="Hyperlink"/>
            <w:noProof/>
          </w:rPr>
          <w:t>2.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Danh sách các Actor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_Toc472812889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4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</w:rPr>
      </w:pPr>
      <w:hyperlink w:anchor="_Toc472812890" w:history="1">
        <w:r w:rsidR="00294D55" w:rsidRPr="007B2AE9">
          <w:rPr>
            <w:rStyle w:val="Hyperlink"/>
            <w:noProof/>
          </w:rPr>
          <w:t>3.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Danh sách các Use-case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_Toc472812890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4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1"/>
        <w:tabs>
          <w:tab w:val="left" w:pos="432"/>
        </w:tabs>
        <w:rPr>
          <w:rFonts w:eastAsiaTheme="minorEastAsia" w:cstheme="minorBidi"/>
          <w:noProof/>
          <w:sz w:val="22"/>
          <w:szCs w:val="22"/>
        </w:rPr>
      </w:pPr>
      <w:hyperlink w:anchor="_Toc472812891" w:history="1">
        <w:r w:rsidR="00294D55" w:rsidRPr="007B2AE9">
          <w:rPr>
            <w:rStyle w:val="Hyperlink"/>
            <w:noProof/>
          </w:rPr>
          <w:t>4.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_Toc472812891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5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2" w:history="1">
        <w:r w:rsidR="00294D55" w:rsidRPr="007B2AE9">
          <w:rPr>
            <w:rStyle w:val="Hyperlink"/>
            <w:noProof/>
          </w:rPr>
          <w:t>4.1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“Đăng nhập”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_Toc472812892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5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3" w:history="1">
        <w:r w:rsidR="00294D55" w:rsidRPr="007B2AE9">
          <w:rPr>
            <w:rStyle w:val="Hyperlink"/>
            <w:noProof/>
          </w:rPr>
          <w:t>4.2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“Đăng xuất”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_Toc472812893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6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4" w:history="1">
        <w:r w:rsidR="00294D55" w:rsidRPr="007B2AE9">
          <w:rPr>
            <w:rStyle w:val="Hyperlink"/>
            <w:noProof/>
          </w:rPr>
          <w:t>4.3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“Đăng ký”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_Toc472812894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6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5" w:history="1">
        <w:r w:rsidR="00294D55" w:rsidRPr="007B2AE9">
          <w:rPr>
            <w:rStyle w:val="Hyperlink"/>
            <w:noProof/>
          </w:rPr>
          <w:t>4.4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“Quên mật khẩu”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_Toc472812895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8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6" w:history="1">
        <w:r w:rsidR="00294D55" w:rsidRPr="007B2AE9">
          <w:rPr>
            <w:rStyle w:val="Hyperlink"/>
            <w:noProof/>
          </w:rPr>
          <w:t>4.5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“Cập nhật thông tin cá nhân”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_Toc472812896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9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7" w:history="1">
        <w:r w:rsidR="00294D55" w:rsidRPr="007B2AE9">
          <w:rPr>
            <w:rStyle w:val="Hyperlink"/>
            <w:noProof/>
          </w:rPr>
          <w:t>4.6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lịch sử hoạt động (nhật ký)”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_Toc472812897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10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8" w:history="1">
        <w:r w:rsidR="00294D55" w:rsidRPr="007B2AE9">
          <w:rPr>
            <w:rStyle w:val="Hyperlink"/>
            <w:noProof/>
          </w:rPr>
          <w:t>4.7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“Tìm kiếm người dùng 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_Toc472812898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10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899" w:history="1">
        <w:r w:rsidR="00294D55" w:rsidRPr="007B2AE9">
          <w:rPr>
            <w:rStyle w:val="Hyperlink"/>
            <w:noProof/>
          </w:rPr>
          <w:t>4.8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danh sách SGK mới đăng tải”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_Toc472812899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10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472812900" w:history="1">
        <w:r w:rsidR="00294D55" w:rsidRPr="007B2AE9">
          <w:rPr>
            <w:rStyle w:val="Hyperlink"/>
            <w:noProof/>
          </w:rPr>
          <w:t>4.9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danh sách SGK theo chủ đề”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_Toc472812900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11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1" w:history="1">
        <w:r w:rsidR="00294D55" w:rsidRPr="007B2AE9">
          <w:rPr>
            <w:rStyle w:val="Hyperlink"/>
            <w:noProof/>
          </w:rPr>
          <w:t>4.10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“Tra cứu SGK”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_Toc472812901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11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2" w:history="1">
        <w:r w:rsidR="00294D55" w:rsidRPr="007B2AE9">
          <w:rPr>
            <w:rStyle w:val="Hyperlink"/>
            <w:noProof/>
          </w:rPr>
          <w:t>4.11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SGK”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_Toc472812902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12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3" w:history="1">
        <w:r w:rsidR="00294D55" w:rsidRPr="007B2AE9">
          <w:rPr>
            <w:rStyle w:val="Hyperlink"/>
            <w:noProof/>
          </w:rPr>
          <w:t>4.12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“Đăng tải SGK”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_Toc472812903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12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4" w:history="1">
        <w:r w:rsidR="00294D55" w:rsidRPr="007B2AE9">
          <w:rPr>
            <w:rStyle w:val="Hyperlink"/>
            <w:noProof/>
          </w:rPr>
          <w:t>4.13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“Cập nhật SGK”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_Toc472812904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13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5" w:history="1">
        <w:r w:rsidR="00294D55" w:rsidRPr="007B2AE9">
          <w:rPr>
            <w:rStyle w:val="Hyperlink"/>
            <w:noProof/>
          </w:rPr>
          <w:t>4.14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“Xóa SGK”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_Toc472812905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14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6" w:history="1">
        <w:r w:rsidR="00294D55" w:rsidRPr="007B2AE9">
          <w:rPr>
            <w:rStyle w:val="Hyperlink"/>
            <w:noProof/>
          </w:rPr>
          <w:t>4.15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“Thêm chú thích”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_Toc472812906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14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7" w:history="1">
        <w:r w:rsidR="00294D55" w:rsidRPr="007B2AE9">
          <w:rPr>
            <w:rStyle w:val="Hyperlink"/>
            <w:noProof/>
          </w:rPr>
          <w:t>4.16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“Cập nhật chú thích”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_Toc472812907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15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8" w:history="1">
        <w:r w:rsidR="00294D55" w:rsidRPr="007B2AE9">
          <w:rPr>
            <w:rStyle w:val="Hyperlink"/>
            <w:noProof/>
          </w:rPr>
          <w:t>4.17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“Xóa chú thích”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_Toc472812908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16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09" w:history="1">
        <w:r w:rsidR="00294D55" w:rsidRPr="007B2AE9">
          <w:rPr>
            <w:rStyle w:val="Hyperlink"/>
            <w:noProof/>
          </w:rPr>
          <w:t>4.18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danh sách câu hỏi mới đăng tải”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_Toc472812909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16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0" w:history="1">
        <w:r w:rsidR="00294D55" w:rsidRPr="007B2AE9">
          <w:rPr>
            <w:rStyle w:val="Hyperlink"/>
            <w:noProof/>
          </w:rPr>
          <w:t>4.19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danh sách câu hỏi theo chủ đề”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_Toc472812910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17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1" w:history="1">
        <w:r w:rsidR="00294D55" w:rsidRPr="007B2AE9">
          <w:rPr>
            <w:rStyle w:val="Hyperlink"/>
            <w:noProof/>
          </w:rPr>
          <w:t>4.20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“Tra cứu câu hỏi”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_Toc472812911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17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2" w:history="1">
        <w:r w:rsidR="00294D55" w:rsidRPr="007B2AE9">
          <w:rPr>
            <w:rStyle w:val="Hyperlink"/>
            <w:noProof/>
          </w:rPr>
          <w:t>4.21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câu hỏi”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_Toc472812912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18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3" w:history="1">
        <w:r w:rsidR="00294D55" w:rsidRPr="007B2AE9">
          <w:rPr>
            <w:rStyle w:val="Hyperlink"/>
            <w:noProof/>
          </w:rPr>
          <w:t>4.22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“Đăng tải câu hỏi”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_Toc472812913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18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4" w:history="1">
        <w:r w:rsidR="00294D55" w:rsidRPr="007B2AE9">
          <w:rPr>
            <w:rStyle w:val="Hyperlink"/>
            <w:noProof/>
          </w:rPr>
          <w:t>4.23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“Đăng tải câu trả lời”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_Toc472812914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19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5" w:history="1">
        <w:r w:rsidR="00294D55" w:rsidRPr="007B2AE9">
          <w:rPr>
            <w:rStyle w:val="Hyperlink"/>
            <w:noProof/>
          </w:rPr>
          <w:t>4.24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“Bình chọn câu trả lời thích”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_Toc472812915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19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6" w:history="1">
        <w:r w:rsidR="00294D55" w:rsidRPr="007B2AE9">
          <w:rPr>
            <w:rStyle w:val="Hyperlink"/>
            <w:noProof/>
          </w:rPr>
          <w:t>4.25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bảng xếp hạng câu hỏi được quan tâm trong tuần (chủ đề tổng hợp)”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_Toc472812916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20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7" w:history="1">
        <w:r w:rsidR="00294D55" w:rsidRPr="007B2AE9">
          <w:rPr>
            <w:rStyle w:val="Hyperlink"/>
            <w:noProof/>
          </w:rPr>
          <w:t>4.26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bảng xếp hạng câu hỏi được quan tâm trong tuần (chủ đề cụ thể)”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_Toc472812917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20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8" w:history="1">
        <w:r w:rsidR="00294D55" w:rsidRPr="007B2AE9">
          <w:rPr>
            <w:rStyle w:val="Hyperlink"/>
            <w:noProof/>
          </w:rPr>
          <w:t>4.27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“Tra cứu toàn cục”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_Toc472812918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20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19" w:history="1">
        <w:r w:rsidR="00294D55" w:rsidRPr="007B2AE9">
          <w:rPr>
            <w:rStyle w:val="Hyperlink"/>
            <w:noProof/>
          </w:rPr>
          <w:t>4.28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danh sách bài tập mới đăng tải (chủ đề tổng hợp)”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_Toc472812919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21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0" w:history="1">
        <w:r w:rsidR="00294D55" w:rsidRPr="007B2AE9">
          <w:rPr>
            <w:rStyle w:val="Hyperlink"/>
            <w:noProof/>
          </w:rPr>
          <w:t>4.29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danh sách bài tập mới đăng tải (chủ đề cụ thể)”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_Toc472812920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21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1" w:history="1">
        <w:r w:rsidR="00294D55" w:rsidRPr="007B2AE9">
          <w:rPr>
            <w:rStyle w:val="Hyperlink"/>
            <w:noProof/>
          </w:rPr>
          <w:t>4.30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“Tra cứu bài tập”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_Toc472812921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22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2" w:history="1">
        <w:r w:rsidR="00294D55" w:rsidRPr="007B2AE9">
          <w:rPr>
            <w:rStyle w:val="Hyperlink"/>
            <w:noProof/>
          </w:rPr>
          <w:t>4.31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“Xem bài tập”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_Toc472812922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22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3" w:history="1">
        <w:r w:rsidR="00294D55" w:rsidRPr="007B2AE9">
          <w:rPr>
            <w:rStyle w:val="Hyperlink"/>
            <w:noProof/>
          </w:rPr>
          <w:t>4.32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“Đăng tải bài tập”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_Toc472812923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23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4" w:history="1">
        <w:r w:rsidR="00294D55" w:rsidRPr="007B2AE9">
          <w:rPr>
            <w:rStyle w:val="Hyperlink"/>
            <w:noProof/>
          </w:rPr>
          <w:t>4.33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“Cập nhật bài tập”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_Toc472812924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23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5" w:history="1">
        <w:r w:rsidR="00294D55" w:rsidRPr="007B2AE9">
          <w:rPr>
            <w:rStyle w:val="Hyperlink"/>
            <w:noProof/>
          </w:rPr>
          <w:t>4.34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“Xóa bài tập”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_Toc472812925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24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6" w:history="1">
        <w:r w:rsidR="00294D55" w:rsidRPr="007B2AE9">
          <w:rPr>
            <w:rStyle w:val="Hyperlink"/>
            <w:noProof/>
          </w:rPr>
          <w:t>4.35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“Thiết lập quyền quản lý”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_Toc472812926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25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7" w:history="1">
        <w:r w:rsidR="00294D55" w:rsidRPr="007B2AE9">
          <w:rPr>
            <w:rStyle w:val="Hyperlink"/>
            <w:noProof/>
          </w:rPr>
          <w:t>4.36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“Thiết lập quyền người dùng”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_Toc472812927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25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8" w:history="1">
        <w:r w:rsidR="00294D55" w:rsidRPr="007B2AE9">
          <w:rPr>
            <w:rStyle w:val="Hyperlink"/>
            <w:noProof/>
          </w:rPr>
          <w:t>4.37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“Trục xuất người dùng”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_Toc472812928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26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29" w:history="1">
        <w:r w:rsidR="00294D55" w:rsidRPr="007B2AE9">
          <w:rPr>
            <w:rStyle w:val="Hyperlink"/>
            <w:noProof/>
          </w:rPr>
          <w:t>4.38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“Bình chọn câu trả lời không thích”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_Toc472812929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26</w:t>
        </w:r>
        <w:r w:rsidR="00294D55">
          <w:rPr>
            <w:noProof/>
            <w:webHidden/>
          </w:rPr>
          <w:fldChar w:fldCharType="end"/>
        </w:r>
      </w:hyperlink>
    </w:p>
    <w:p w:rsidR="00294D55" w:rsidRDefault="00397FDB">
      <w:pPr>
        <w:pStyle w:val="TOC2"/>
        <w:tabs>
          <w:tab w:val="left" w:pos="1200"/>
        </w:tabs>
        <w:rPr>
          <w:rFonts w:eastAsiaTheme="minorEastAsia" w:cstheme="minorBidi"/>
          <w:noProof/>
          <w:sz w:val="22"/>
          <w:szCs w:val="22"/>
        </w:rPr>
      </w:pPr>
      <w:hyperlink w:anchor="_Toc472812930" w:history="1">
        <w:r w:rsidR="00294D55" w:rsidRPr="007B2AE9">
          <w:rPr>
            <w:rStyle w:val="Hyperlink"/>
            <w:noProof/>
          </w:rPr>
          <w:t>4.39</w:t>
        </w:r>
        <w:r w:rsidR="00294D55">
          <w:rPr>
            <w:rFonts w:eastAsiaTheme="minorEastAsia" w:cstheme="minorBidi"/>
            <w:noProof/>
            <w:sz w:val="22"/>
            <w:szCs w:val="22"/>
          </w:rPr>
          <w:tab/>
        </w:r>
        <w:r w:rsidR="00294D55" w:rsidRPr="007B2AE9">
          <w:rPr>
            <w:rStyle w:val="Hyperlink"/>
            <w:noProof/>
          </w:rPr>
          <w:t>Đặc tả Use-case “Kích hoạt tài khoản”</w:t>
        </w:r>
        <w:r w:rsidR="00294D55">
          <w:rPr>
            <w:noProof/>
            <w:webHidden/>
          </w:rPr>
          <w:tab/>
        </w:r>
        <w:r w:rsidR="00294D55">
          <w:rPr>
            <w:noProof/>
            <w:webHidden/>
          </w:rPr>
          <w:fldChar w:fldCharType="begin"/>
        </w:r>
        <w:r w:rsidR="00294D55">
          <w:rPr>
            <w:noProof/>
            <w:webHidden/>
          </w:rPr>
          <w:instrText xml:space="preserve"> PAGEREF _Toc472812930 \h </w:instrText>
        </w:r>
        <w:r w:rsidR="00294D55">
          <w:rPr>
            <w:noProof/>
            <w:webHidden/>
          </w:rPr>
        </w:r>
        <w:r w:rsidR="00294D55">
          <w:rPr>
            <w:noProof/>
            <w:webHidden/>
          </w:rPr>
          <w:fldChar w:fldCharType="separate"/>
        </w:r>
        <w:r w:rsidR="00294D55">
          <w:rPr>
            <w:noProof/>
            <w:webHidden/>
          </w:rPr>
          <w:t>26</w:t>
        </w:r>
        <w:r w:rsidR="00294D55">
          <w:rPr>
            <w:noProof/>
            <w:webHidden/>
          </w:rPr>
          <w:fldChar w:fldCharType="end"/>
        </w:r>
      </w:hyperlink>
    </w:p>
    <w:p w:rsidR="00A23833" w:rsidRPr="00F81E36" w:rsidRDefault="00A23833" w:rsidP="0060493B">
      <w:pPr>
        <w:pStyle w:val="Heading1"/>
        <w:pageBreakBefore/>
        <w:rPr>
          <w:rFonts w:asciiTheme="minorHAnsi" w:hAnsiTheme="minorHAnsi"/>
        </w:rPr>
      </w:pPr>
      <w:r w:rsidRPr="00F81E36">
        <w:rPr>
          <w:rFonts w:asciiTheme="minorHAnsi" w:hAnsiTheme="minorHAnsi"/>
        </w:rPr>
        <w:lastRenderedPageBreak/>
        <w:fldChar w:fldCharType="end"/>
      </w:r>
      <w:bookmarkStart w:id="2" w:name="_Toc472812888"/>
      <w:r w:rsidRPr="00F81E36">
        <w:rPr>
          <w:rFonts w:asciiTheme="minorHAnsi" w:hAnsiTheme="minorHAnsi"/>
        </w:rPr>
        <w:t>Sơ đồ Use-case</w:t>
      </w:r>
      <w:bookmarkEnd w:id="2"/>
    </w:p>
    <w:p w:rsidR="00A23833" w:rsidRPr="00F81E36" w:rsidRDefault="00A23833" w:rsidP="00A23833">
      <w:pPr>
        <w:rPr>
          <w:i/>
          <w:color w:val="0000FF"/>
        </w:rPr>
      </w:pPr>
      <w:r w:rsidRPr="00F81E36">
        <w:rPr>
          <w:i/>
          <w:color w:val="0000FF"/>
        </w:rPr>
        <w:t>Anh/Chị hãy trình bày hình vẽ sơ đồ Use-case trong phần này</w:t>
      </w:r>
    </w:p>
    <w:p w:rsidR="00A23833" w:rsidRPr="00F81E36" w:rsidRDefault="00A23833" w:rsidP="00A23833">
      <w:pPr>
        <w:jc w:val="both"/>
      </w:pPr>
    </w:p>
    <w:p w:rsidR="00A23833" w:rsidRPr="00F81E36" w:rsidRDefault="00A23833" w:rsidP="00A23833">
      <w:pPr>
        <w:pStyle w:val="Heading1"/>
        <w:spacing w:line="360" w:lineRule="auto"/>
        <w:jc w:val="both"/>
        <w:rPr>
          <w:rFonts w:asciiTheme="minorHAnsi" w:hAnsiTheme="minorHAnsi"/>
        </w:rPr>
      </w:pPr>
      <w:bookmarkStart w:id="3" w:name="_Toc472812889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r w:rsidRPr="00F81E36">
        <w:rPr>
          <w:rFonts w:asciiTheme="minorHAnsi" w:hAnsiTheme="minorHAnsi"/>
        </w:rPr>
        <w:t>Danh sách các Actor</w:t>
      </w:r>
      <w:bookmarkEnd w:id="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Ý nghĩa/Ghi chú</w:t>
            </w:r>
          </w:p>
        </w:tc>
      </w:tr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465D4A" w:rsidP="008D3541">
            <w:pPr>
              <w:jc w:val="center"/>
            </w:pPr>
            <w:r w:rsidRPr="00F81E36"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C64D3E" w:rsidP="008D3541">
            <w:r w:rsidRPr="00F81E36">
              <w:t>Admin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A23833" w:rsidP="008D3541"/>
        </w:tc>
      </w:tr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465D4A" w:rsidP="008D3541">
            <w:pPr>
              <w:jc w:val="center"/>
            </w:pPr>
            <w:r w:rsidRPr="00F81E36"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C64D3E" w:rsidP="008D3541">
            <w:r w:rsidRPr="00F81E36">
              <w:t>Phê duyệt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1509E4" w:rsidP="008D3541">
            <w:r w:rsidRPr="00F81E36">
              <w:t>Nhữ</w:t>
            </w:r>
            <w:r w:rsidR="00C64D3E" w:rsidRPr="00F81E36">
              <w:t>ng người duyệt bài trong phần mềm</w:t>
            </w:r>
          </w:p>
        </w:tc>
      </w:tr>
      <w:tr w:rsidR="00C64D3E" w:rsidRPr="00F81E36" w:rsidTr="008D3541">
        <w:tc>
          <w:tcPr>
            <w:tcW w:w="763" w:type="dxa"/>
            <w:shd w:val="clear" w:color="auto" w:fill="auto"/>
          </w:tcPr>
          <w:p w:rsidR="00C64D3E" w:rsidRPr="00F81E36" w:rsidRDefault="00465D4A" w:rsidP="008D3541">
            <w:pPr>
              <w:jc w:val="center"/>
            </w:pPr>
            <w:r w:rsidRPr="00F81E36">
              <w:t>3</w:t>
            </w:r>
          </w:p>
        </w:tc>
        <w:tc>
          <w:tcPr>
            <w:tcW w:w="3192" w:type="dxa"/>
            <w:shd w:val="clear" w:color="auto" w:fill="auto"/>
          </w:tcPr>
          <w:p w:rsidR="00C64D3E" w:rsidRPr="00F81E36" w:rsidRDefault="00C64D3E" w:rsidP="008D3541">
            <w:r w:rsidRPr="00F81E36"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C64D3E" w:rsidRPr="00F81E36" w:rsidRDefault="00C64D3E" w:rsidP="008D3541">
            <w:r w:rsidRPr="00F81E36">
              <w:t>Những người đã login vào phần mềm</w:t>
            </w:r>
          </w:p>
        </w:tc>
      </w:tr>
      <w:tr w:rsidR="00C64D3E" w:rsidRPr="00F81E36" w:rsidTr="008D3541">
        <w:tc>
          <w:tcPr>
            <w:tcW w:w="763" w:type="dxa"/>
            <w:shd w:val="clear" w:color="auto" w:fill="auto"/>
          </w:tcPr>
          <w:p w:rsidR="00C64D3E" w:rsidRPr="00F81E36" w:rsidRDefault="00465D4A" w:rsidP="008D3541">
            <w:pPr>
              <w:jc w:val="center"/>
            </w:pPr>
            <w:r w:rsidRPr="00F81E36">
              <w:t>4</w:t>
            </w:r>
          </w:p>
        </w:tc>
        <w:tc>
          <w:tcPr>
            <w:tcW w:w="3192" w:type="dxa"/>
            <w:shd w:val="clear" w:color="auto" w:fill="auto"/>
          </w:tcPr>
          <w:p w:rsidR="00C64D3E" w:rsidRPr="00F81E36" w:rsidRDefault="00C64D3E" w:rsidP="008D3541">
            <w:r w:rsidRPr="00F81E36">
              <w:t>Người dùn</w:t>
            </w:r>
            <w:r w:rsidR="00595CAD">
              <w:t>g</w:t>
            </w:r>
            <w:r w:rsidRPr="00F81E36">
              <w:t xml:space="preserve"> ẩn danh</w:t>
            </w:r>
          </w:p>
        </w:tc>
        <w:tc>
          <w:tcPr>
            <w:tcW w:w="5651" w:type="dxa"/>
            <w:shd w:val="clear" w:color="auto" w:fill="auto"/>
          </w:tcPr>
          <w:p w:rsidR="00C64D3E" w:rsidRPr="00F81E36" w:rsidRDefault="00C64D3E" w:rsidP="008D3541">
            <w:r w:rsidRPr="00F81E36">
              <w:t>Những người chưa login vào phần mềm</w:t>
            </w:r>
          </w:p>
        </w:tc>
      </w:tr>
    </w:tbl>
    <w:p w:rsidR="00A23833" w:rsidRPr="00F81E36" w:rsidRDefault="00A23833" w:rsidP="00A23833">
      <w:pPr>
        <w:pStyle w:val="BodyText"/>
      </w:pPr>
    </w:p>
    <w:p w:rsidR="00A23833" w:rsidRPr="00F81E36" w:rsidRDefault="00A23833" w:rsidP="00A23833">
      <w:pPr>
        <w:pStyle w:val="Heading1"/>
        <w:spacing w:line="360" w:lineRule="auto"/>
        <w:jc w:val="both"/>
        <w:rPr>
          <w:rFonts w:asciiTheme="minorHAnsi" w:hAnsiTheme="minorHAnsi"/>
        </w:rPr>
      </w:pPr>
      <w:bookmarkStart w:id="9" w:name="_Toc472812890"/>
      <w:r w:rsidRPr="00F81E36">
        <w:rPr>
          <w:rFonts w:asciiTheme="minorHAnsi" w:hAnsiTheme="minorHAnsi"/>
        </w:rPr>
        <w:t>Danh sách các Use-case</w:t>
      </w:r>
      <w:bookmarkEnd w:id="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F81E36" w:rsidTr="008D3541">
        <w:tc>
          <w:tcPr>
            <w:tcW w:w="763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F81E36" w:rsidRDefault="00A23833" w:rsidP="008D3541">
            <w:pPr>
              <w:jc w:val="center"/>
            </w:pPr>
            <w:r w:rsidRPr="00F81E36">
              <w:t>Ý nghĩa/Ghi chú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widowControl/>
              <w:spacing w:line="240" w:lineRule="auto"/>
              <w:jc w:val="center"/>
              <w:rPr>
                <w:color w:val="000000"/>
                <w:sz w:val="22"/>
                <w:lang w:val="bin-NG"/>
              </w:rPr>
            </w:pPr>
            <w:r w:rsidRPr="00F81E36">
              <w:rPr>
                <w:color w:val="000000"/>
                <w:sz w:val="22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0" w:name="UC_01_Đăngnhập"/>
            <w:r w:rsidRPr="00F81E36">
              <w:t>Đăng nhập</w:t>
            </w:r>
            <w:bookmarkEnd w:id="10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nhập vào hệ thống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1" w:name="UC_02_ĐăngXuất"/>
            <w:r w:rsidRPr="00F81E36">
              <w:t>Đăng xuất</w:t>
            </w:r>
            <w:bookmarkEnd w:id="11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xuất ra khỏi hệ thống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2" w:name="UC_03_Đăngký"/>
            <w:r w:rsidRPr="00F81E36">
              <w:t>Đăng ký</w:t>
            </w:r>
            <w:bookmarkEnd w:id="12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ký tài khoản mới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3" w:name="UC_04_Quênmậtkhẩu"/>
            <w:r w:rsidRPr="00F81E36">
              <w:t>Quên mật khẩu</w:t>
            </w:r>
            <w:bookmarkEnd w:id="13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Lấy lại mật khẩu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4" w:name="UC_5_Cập_nhật_thông_tin_cá_nhân"/>
            <w:r w:rsidRPr="00F81E36">
              <w:t>Cập nhật thông tin cá nhân</w:t>
            </w:r>
            <w:bookmarkEnd w:id="14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Cập nhật thông tin cá nhân của người dùng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5" w:name="UC_6_Xem_lịch_sử_hoạt_động"/>
            <w:r w:rsidRPr="00F81E36">
              <w:t>Xem lịch sử hoạt động (nhật ký)</w:t>
            </w:r>
            <w:bookmarkEnd w:id="15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lịch lịch sử hoạt động của người dùng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217E9C" w:rsidP="0049255B">
            <w:bookmarkStart w:id="16" w:name="UC_7_Tìm_kiếm_người_dùng"/>
            <w:r w:rsidRPr="00F81E36">
              <w:t>Tìm kiếm người dùng</w:t>
            </w:r>
            <w:r w:rsidR="0049255B" w:rsidRPr="00F81E36">
              <w:t xml:space="preserve"> </w:t>
            </w:r>
            <w:bookmarkEnd w:id="16"/>
          </w:p>
        </w:tc>
        <w:tc>
          <w:tcPr>
            <w:tcW w:w="5651" w:type="dxa"/>
            <w:shd w:val="clear" w:color="auto" w:fill="auto"/>
          </w:tcPr>
          <w:p w:rsidR="0049255B" w:rsidRPr="00F81E36" w:rsidRDefault="00217E9C" w:rsidP="0049255B">
            <w:r w:rsidRPr="00F81E36">
              <w:t>Tìm kiếm người dùng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7" w:name="UC_8_Xem_danh_sách_SGK_mới_đăng_tải"/>
            <w:r w:rsidRPr="00F81E36">
              <w:t>Xem danh sách SGK mới đăng tải</w:t>
            </w:r>
            <w:bookmarkEnd w:id="17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các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8" w:name="UC_9_Xem_danh_sách_SGK_theo_chủ_đề"/>
            <w:r w:rsidRPr="00F81E36">
              <w:t>Xem danh sách SGK theo chủ đề</w:t>
            </w:r>
            <w:bookmarkEnd w:id="18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các sách giáo khoa theo chủ đề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19" w:name="UC_10_Tra_cứu_SGK"/>
            <w:r w:rsidRPr="00F81E36">
              <w:t>Tra cứu SGK</w:t>
            </w:r>
            <w:bookmarkEnd w:id="19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Tìm kiếm sách giáo khóa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0" w:name="UC_11_Xem_SGK"/>
            <w:r w:rsidRPr="00F81E36">
              <w:t>Xem SGK</w:t>
            </w:r>
            <w:bookmarkEnd w:id="20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Xem thông tin chi tiết của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1" w:name="UC_12_Đăng_tải_SGK"/>
            <w:r w:rsidRPr="00F81E36">
              <w:t>Đăng tải SGK</w:t>
            </w:r>
            <w:bookmarkEnd w:id="21"/>
          </w:p>
        </w:tc>
        <w:tc>
          <w:tcPr>
            <w:tcW w:w="5651" w:type="dxa"/>
            <w:shd w:val="clear" w:color="auto" w:fill="auto"/>
          </w:tcPr>
          <w:p w:rsidR="0049255B" w:rsidRPr="00F81E36" w:rsidRDefault="006F7D24" w:rsidP="0049255B">
            <w:r w:rsidRPr="00F81E36">
              <w:t>Đăng sách giao khoa 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2" w:name="UC_13_Cập_nhật_SGK"/>
            <w:r w:rsidRPr="00F81E36">
              <w:t>Cập nhật SGK</w:t>
            </w:r>
            <w:bookmarkEnd w:id="22"/>
          </w:p>
        </w:tc>
        <w:tc>
          <w:tcPr>
            <w:tcW w:w="5651" w:type="dxa"/>
            <w:shd w:val="clear" w:color="auto" w:fill="auto"/>
          </w:tcPr>
          <w:p w:rsidR="0049255B" w:rsidRPr="00F81E36" w:rsidRDefault="008F5FBC" w:rsidP="0049255B">
            <w:r w:rsidRPr="00F81E36">
              <w:t>Cập nhật lại sách g</w:t>
            </w:r>
            <w:r w:rsidR="00683571" w:rsidRPr="00F81E36">
              <w:t>iaó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3" w:name="UC_14_Xóa_SGK"/>
            <w:r w:rsidRPr="00F81E36">
              <w:t>Xóa SGK</w:t>
            </w:r>
            <w:bookmarkEnd w:id="23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Xóa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4" w:name="UC_15_Thêm_chú_thích"/>
            <w:r w:rsidRPr="00F81E36">
              <w:t>Thêm chú thích</w:t>
            </w:r>
            <w:bookmarkEnd w:id="24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Thêm chú thích cho sách giáo khoa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5" w:name="UC_16_Cập_nhật_chú_thích"/>
            <w:r w:rsidRPr="00F81E36">
              <w:t>Cập nhật chú thích</w:t>
            </w:r>
            <w:bookmarkEnd w:id="25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Cập nhật lại chú thích đã thêm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6" w:name="UC_17_Xóa_chú_thích"/>
            <w:r w:rsidRPr="00F81E36">
              <w:t>Xóa chú thích</w:t>
            </w:r>
            <w:bookmarkEnd w:id="26"/>
          </w:p>
        </w:tc>
        <w:tc>
          <w:tcPr>
            <w:tcW w:w="5651" w:type="dxa"/>
            <w:shd w:val="clear" w:color="auto" w:fill="auto"/>
          </w:tcPr>
          <w:p w:rsidR="0049255B" w:rsidRPr="00F81E36" w:rsidRDefault="00683571" w:rsidP="0049255B">
            <w:r w:rsidRPr="00F81E36">
              <w:t>Xóa chú thích đã thêm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7" w:name="UC_18_Xem_danh_sách_câu_hỏi_mới_đăng_tải"/>
            <w:r w:rsidRPr="00F81E36">
              <w:t>Xem danh sách câu hỏi mới đăng tải</w:t>
            </w:r>
            <w:bookmarkEnd w:id="27"/>
          </w:p>
        </w:tc>
        <w:tc>
          <w:tcPr>
            <w:tcW w:w="5651" w:type="dxa"/>
            <w:shd w:val="clear" w:color="auto" w:fill="auto"/>
          </w:tcPr>
          <w:p w:rsidR="0049255B" w:rsidRPr="00F81E36" w:rsidRDefault="00DA5678" w:rsidP="0049255B">
            <w:r w:rsidRPr="00F81E36">
              <w:t xml:space="preserve">Xem danh sách câu hỏi </w:t>
            </w:r>
            <w:r w:rsidR="003672CC" w:rsidRPr="00F81E36">
              <w:t>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8" w:name="UC_19_Xem_danh_sách_câu_hỏi_theo_chủ_đề"/>
            <w:r w:rsidRPr="00F81E36">
              <w:t>Xem danh sách câu hỏi theo chủ đề</w:t>
            </w:r>
            <w:bookmarkEnd w:id="28"/>
          </w:p>
        </w:tc>
        <w:tc>
          <w:tcPr>
            <w:tcW w:w="5651" w:type="dxa"/>
            <w:shd w:val="clear" w:color="auto" w:fill="auto"/>
          </w:tcPr>
          <w:p w:rsidR="0049255B" w:rsidRPr="00F81E36" w:rsidRDefault="003672CC" w:rsidP="0049255B">
            <w:r w:rsidRPr="00F81E36">
              <w:t>Xem danh sách câu hỏi theo chủ đề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29" w:name="UC_20_Tra_cứu_câu_hỏi"/>
            <w:r w:rsidRPr="00F81E36">
              <w:t>Tra cứu câu hỏi</w:t>
            </w:r>
            <w:bookmarkEnd w:id="29"/>
          </w:p>
        </w:tc>
        <w:tc>
          <w:tcPr>
            <w:tcW w:w="5651" w:type="dxa"/>
            <w:shd w:val="clear" w:color="auto" w:fill="auto"/>
          </w:tcPr>
          <w:p w:rsidR="0049255B" w:rsidRPr="00F81E36" w:rsidRDefault="003672CC" w:rsidP="0049255B">
            <w:r w:rsidRPr="00F81E36">
              <w:t>Tìm kiếm câu hỏi</w:t>
            </w:r>
            <w:r w:rsidR="00A75277" w:rsidRPr="00F81E36">
              <w:t>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0" w:name="UC_21_Xem_câu_hỏi"/>
            <w:r w:rsidRPr="00F81E36">
              <w:t>Xem câu hỏi</w:t>
            </w:r>
            <w:bookmarkEnd w:id="30"/>
          </w:p>
        </w:tc>
        <w:tc>
          <w:tcPr>
            <w:tcW w:w="5651" w:type="dxa"/>
            <w:shd w:val="clear" w:color="auto" w:fill="auto"/>
          </w:tcPr>
          <w:p w:rsidR="0049255B" w:rsidRPr="00F81E36" w:rsidRDefault="003672CC" w:rsidP="0049255B">
            <w:r w:rsidRPr="00F81E36">
              <w:t>Xem chi tiết câu hỏi.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1" w:name="UC_22_Đăng_tải_câu_hỏi"/>
            <w:r w:rsidRPr="00F81E36">
              <w:t>Đăng tải câu hỏi</w:t>
            </w:r>
            <w:bookmarkEnd w:id="31"/>
          </w:p>
        </w:tc>
        <w:tc>
          <w:tcPr>
            <w:tcW w:w="5651" w:type="dxa"/>
            <w:shd w:val="clear" w:color="auto" w:fill="auto"/>
          </w:tcPr>
          <w:p w:rsidR="0049255B" w:rsidRPr="00F81E36" w:rsidRDefault="00A75277" w:rsidP="0049255B">
            <w:r w:rsidRPr="00F81E36">
              <w:t>Đăng câu hỏi 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2" w:name="UC_23_Đăng_tải_câu_trả_lời"/>
            <w:r w:rsidRPr="00F81E36">
              <w:t>Đăng tải câu trả lời</w:t>
            </w:r>
            <w:bookmarkEnd w:id="32"/>
          </w:p>
        </w:tc>
        <w:tc>
          <w:tcPr>
            <w:tcW w:w="5651" w:type="dxa"/>
            <w:shd w:val="clear" w:color="auto" w:fill="auto"/>
          </w:tcPr>
          <w:p w:rsidR="0049255B" w:rsidRPr="00F81E36" w:rsidRDefault="00335AE4" w:rsidP="0049255B">
            <w:r w:rsidRPr="00F81E36">
              <w:t>Đăng câu trả lời cho câu hỏi.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3" w:name="UC_24_Bình_chọn_câu_trả_lời_thích"/>
            <w:r w:rsidRPr="00F81E36">
              <w:t>Bình chọn câu trả lời</w:t>
            </w:r>
            <w:r w:rsidR="00BD21DE" w:rsidRPr="00F81E36">
              <w:t xml:space="preserve"> thích</w:t>
            </w:r>
            <w:bookmarkEnd w:id="33"/>
          </w:p>
        </w:tc>
        <w:tc>
          <w:tcPr>
            <w:tcW w:w="5651" w:type="dxa"/>
            <w:shd w:val="clear" w:color="auto" w:fill="auto"/>
          </w:tcPr>
          <w:p w:rsidR="0049255B" w:rsidRPr="00F81E36" w:rsidRDefault="00F14BCE" w:rsidP="0049255B">
            <w:r w:rsidRPr="00F81E36">
              <w:t>Bình chọn t</w:t>
            </w:r>
            <w:r w:rsidR="00BD21DE" w:rsidRPr="00F81E36">
              <w:t>hích câu trả  lời.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4" w:name="UC_25_BXH_câu_hỏi_Tuan_THop"/>
            <w:r w:rsidRPr="00F81E36">
              <w:t xml:space="preserve">Xem bảng xếp hạng câu hỏi </w:t>
            </w:r>
            <w:r w:rsidRPr="00F81E36">
              <w:lastRenderedPageBreak/>
              <w:t>được quan tâm trong tuần (chủ đề tổng hợp)</w:t>
            </w:r>
            <w:bookmarkEnd w:id="34"/>
          </w:p>
        </w:tc>
        <w:tc>
          <w:tcPr>
            <w:tcW w:w="5651" w:type="dxa"/>
            <w:shd w:val="clear" w:color="auto" w:fill="auto"/>
          </w:tcPr>
          <w:p w:rsidR="0049255B" w:rsidRPr="00F81E36" w:rsidRDefault="005454BC" w:rsidP="0049255B">
            <w:r w:rsidRPr="00F81E36">
              <w:lastRenderedPageBreak/>
              <w:t xml:space="preserve">Xem bảng xếp hạng câu hỏi được quan tâm trong tuần </w:t>
            </w:r>
            <w:r w:rsidRPr="00F81E36">
              <w:lastRenderedPageBreak/>
              <w:t>theo tất cả các chủ đề.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lastRenderedPageBreak/>
              <w:t>26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5" w:name="UC_26_BXH_câu_hỏi_Tuan_CDe"/>
            <w:r w:rsidRPr="00F81E36">
              <w:t>Xem bảng xếp hạng câu hỏi được quan tâm trong tuần (chủ đề cụ thể)</w:t>
            </w:r>
            <w:bookmarkEnd w:id="35"/>
          </w:p>
        </w:tc>
        <w:tc>
          <w:tcPr>
            <w:tcW w:w="5651" w:type="dxa"/>
            <w:shd w:val="clear" w:color="auto" w:fill="auto"/>
          </w:tcPr>
          <w:p w:rsidR="0049255B" w:rsidRPr="00F81E36" w:rsidRDefault="00E44744" w:rsidP="0049255B">
            <w:r w:rsidRPr="00F81E36">
              <w:t>Xem bảng xếp hạng câu hỏi được quan tâm trong tuần trong mỗi chủ đề.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27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6" w:name="UC_27_Tra_cứu_toàn_cục"/>
            <w:r w:rsidRPr="00F81E36">
              <w:t>Tra cứu toàn cục</w:t>
            </w:r>
            <w:bookmarkEnd w:id="36"/>
          </w:p>
        </w:tc>
        <w:tc>
          <w:tcPr>
            <w:tcW w:w="5651" w:type="dxa"/>
            <w:shd w:val="clear" w:color="auto" w:fill="auto"/>
          </w:tcPr>
          <w:p w:rsidR="0049255B" w:rsidRPr="00F81E36" w:rsidRDefault="008B264C" w:rsidP="0049255B">
            <w:r w:rsidRPr="00F81E36">
              <w:t>Tìm kiếm tổng hợp.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28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7" w:name="UC_28_ds_bài_tập_mới_THop"/>
            <w:r w:rsidRPr="00F81E36">
              <w:t>Xem danh sách bài tập mới đăng tải (chủ đề tổng hợp)</w:t>
            </w:r>
            <w:bookmarkEnd w:id="37"/>
          </w:p>
        </w:tc>
        <w:tc>
          <w:tcPr>
            <w:tcW w:w="5651" w:type="dxa"/>
            <w:shd w:val="clear" w:color="auto" w:fill="auto"/>
          </w:tcPr>
          <w:p w:rsidR="0049255B" w:rsidRPr="00F81E36" w:rsidRDefault="00576A0A" w:rsidP="0049255B">
            <w:r w:rsidRPr="00F81E36">
              <w:t>Dách sách thể hiện tổng hợp các bài tập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29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8" w:name="UC_29_ds_bài_tập_mới_CDe"/>
            <w:r w:rsidRPr="00F81E36">
              <w:t>Xem danh sách bài tập mới đăng tải (chủ đề cụ thể)</w:t>
            </w:r>
            <w:bookmarkEnd w:id="38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Xem các bài tập mới đăng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30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39" w:name="UC_30_Tra_cứu_bài_tập"/>
            <w:r w:rsidRPr="00F81E36">
              <w:t>Tra cứu bài tập</w:t>
            </w:r>
            <w:bookmarkEnd w:id="39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Tìm kiếm bài tập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31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0" w:name="UC_31_Xem_bài_tập"/>
            <w:r w:rsidRPr="00F81E36">
              <w:t>Xem bài tập</w:t>
            </w:r>
            <w:bookmarkEnd w:id="40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Xem thông tin bài tập chi tiết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32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1" w:name="UC_32_Đăng_tải_bài_tập"/>
            <w:r w:rsidRPr="00F81E36">
              <w:t>Đăng tải bài tập</w:t>
            </w:r>
            <w:bookmarkEnd w:id="41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Đăng bài tập mới.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33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2" w:name="UC_33_Cập_nhật_bài_tập"/>
            <w:r w:rsidRPr="00F81E36">
              <w:t>Cập nhật bài tập</w:t>
            </w:r>
            <w:bookmarkEnd w:id="42"/>
          </w:p>
        </w:tc>
        <w:tc>
          <w:tcPr>
            <w:tcW w:w="5651" w:type="dxa"/>
            <w:shd w:val="clear" w:color="auto" w:fill="auto"/>
          </w:tcPr>
          <w:p w:rsidR="0049255B" w:rsidRPr="00F81E36" w:rsidRDefault="00C11BE4" w:rsidP="0049255B">
            <w:r w:rsidRPr="00F81E36">
              <w:t>Cập nhật thông tin bài tập.</w:t>
            </w:r>
          </w:p>
        </w:tc>
      </w:tr>
      <w:tr w:rsidR="0049255B" w:rsidRPr="00F81E36" w:rsidTr="00AA31BA">
        <w:tc>
          <w:tcPr>
            <w:tcW w:w="763" w:type="dxa"/>
            <w:shd w:val="clear" w:color="auto" w:fill="auto"/>
            <w:vAlign w:val="bottom"/>
          </w:tcPr>
          <w:p w:rsidR="0049255B" w:rsidRPr="00F81E36" w:rsidRDefault="0049255B" w:rsidP="0049255B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34</w:t>
            </w:r>
          </w:p>
        </w:tc>
        <w:tc>
          <w:tcPr>
            <w:tcW w:w="3192" w:type="dxa"/>
            <w:shd w:val="clear" w:color="auto" w:fill="auto"/>
          </w:tcPr>
          <w:p w:rsidR="0049255B" w:rsidRPr="00F81E36" w:rsidRDefault="0049255B" w:rsidP="0049255B">
            <w:bookmarkStart w:id="43" w:name="UC_34_Xóa_bài_tập"/>
            <w:r w:rsidRPr="00F81E36">
              <w:t>Xóa bài tập</w:t>
            </w:r>
            <w:bookmarkEnd w:id="43"/>
          </w:p>
        </w:tc>
        <w:tc>
          <w:tcPr>
            <w:tcW w:w="5651" w:type="dxa"/>
            <w:shd w:val="clear" w:color="auto" w:fill="auto"/>
          </w:tcPr>
          <w:p w:rsidR="0049255B" w:rsidRPr="00F81E36" w:rsidRDefault="008D12E2" w:rsidP="0049255B">
            <w:r w:rsidRPr="00F81E36">
              <w:t>Xóa bài tập.</w:t>
            </w:r>
          </w:p>
        </w:tc>
      </w:tr>
      <w:tr w:rsidR="00376908" w:rsidRPr="00F81E36" w:rsidTr="00AA31BA">
        <w:tc>
          <w:tcPr>
            <w:tcW w:w="763" w:type="dxa"/>
            <w:shd w:val="clear" w:color="auto" w:fill="auto"/>
            <w:vAlign w:val="bottom"/>
          </w:tcPr>
          <w:p w:rsidR="00376908" w:rsidRPr="00F81E36" w:rsidRDefault="00376908" w:rsidP="00376908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35</w:t>
            </w:r>
          </w:p>
        </w:tc>
        <w:tc>
          <w:tcPr>
            <w:tcW w:w="3192" w:type="dxa"/>
            <w:shd w:val="clear" w:color="auto" w:fill="auto"/>
            <w:vAlign w:val="bottom"/>
          </w:tcPr>
          <w:p w:rsidR="00376908" w:rsidRPr="00F81E36" w:rsidRDefault="00376908" w:rsidP="00376908">
            <w:pPr>
              <w:widowControl/>
              <w:spacing w:line="240" w:lineRule="auto"/>
              <w:rPr>
                <w:color w:val="000000"/>
                <w:lang w:val="bin-NG"/>
              </w:rPr>
            </w:pPr>
            <w:bookmarkStart w:id="44" w:name="UC_35_Thiết_lập_quyền_quản_lý"/>
            <w:r w:rsidRPr="00F81E36">
              <w:rPr>
                <w:color w:val="000000"/>
              </w:rPr>
              <w:t>Thiết lập quyền quản lý</w:t>
            </w:r>
            <w:bookmarkEnd w:id="44"/>
          </w:p>
        </w:tc>
        <w:tc>
          <w:tcPr>
            <w:tcW w:w="5651" w:type="dxa"/>
            <w:shd w:val="clear" w:color="auto" w:fill="auto"/>
          </w:tcPr>
          <w:p w:rsidR="00376908" w:rsidRPr="00F81E36" w:rsidRDefault="00593155" w:rsidP="00376908">
            <w:r w:rsidRPr="00F81E36">
              <w:t>Thiết lập quyền quản lý cho người dùng</w:t>
            </w:r>
          </w:p>
        </w:tc>
      </w:tr>
      <w:tr w:rsidR="00376908" w:rsidRPr="00F81E36" w:rsidTr="00AA31BA">
        <w:tc>
          <w:tcPr>
            <w:tcW w:w="763" w:type="dxa"/>
            <w:shd w:val="clear" w:color="auto" w:fill="auto"/>
            <w:vAlign w:val="bottom"/>
          </w:tcPr>
          <w:p w:rsidR="00376908" w:rsidRPr="00F81E36" w:rsidRDefault="00376908" w:rsidP="00376908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36</w:t>
            </w:r>
          </w:p>
        </w:tc>
        <w:tc>
          <w:tcPr>
            <w:tcW w:w="3192" w:type="dxa"/>
            <w:shd w:val="clear" w:color="auto" w:fill="auto"/>
            <w:vAlign w:val="bottom"/>
          </w:tcPr>
          <w:p w:rsidR="00376908" w:rsidRPr="00F81E36" w:rsidRDefault="00376908" w:rsidP="00376908">
            <w:pPr>
              <w:rPr>
                <w:color w:val="000000"/>
              </w:rPr>
            </w:pPr>
            <w:bookmarkStart w:id="45" w:name="UC_36_Thiết_lập_quyền_người_dùng"/>
            <w:r w:rsidRPr="00F81E36">
              <w:rPr>
                <w:color w:val="000000"/>
              </w:rPr>
              <w:t>Thiết lập quyền người dùng</w:t>
            </w:r>
            <w:bookmarkEnd w:id="45"/>
          </w:p>
        </w:tc>
        <w:tc>
          <w:tcPr>
            <w:tcW w:w="5651" w:type="dxa"/>
            <w:shd w:val="clear" w:color="auto" w:fill="auto"/>
          </w:tcPr>
          <w:p w:rsidR="00376908" w:rsidRPr="00F81E36" w:rsidRDefault="00593155" w:rsidP="00376908">
            <w:r w:rsidRPr="00F81E36">
              <w:t>Thiết lập quyền người dùng.</w:t>
            </w:r>
          </w:p>
        </w:tc>
      </w:tr>
      <w:tr w:rsidR="00376908" w:rsidRPr="00F81E36" w:rsidTr="00AA31BA">
        <w:tc>
          <w:tcPr>
            <w:tcW w:w="763" w:type="dxa"/>
            <w:shd w:val="clear" w:color="auto" w:fill="auto"/>
            <w:vAlign w:val="bottom"/>
          </w:tcPr>
          <w:p w:rsidR="00376908" w:rsidRPr="00F81E36" w:rsidRDefault="00376908" w:rsidP="00376908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37</w:t>
            </w:r>
          </w:p>
        </w:tc>
        <w:tc>
          <w:tcPr>
            <w:tcW w:w="3192" w:type="dxa"/>
            <w:shd w:val="clear" w:color="auto" w:fill="auto"/>
            <w:vAlign w:val="bottom"/>
          </w:tcPr>
          <w:p w:rsidR="00376908" w:rsidRPr="00F81E36" w:rsidRDefault="00376908" w:rsidP="00376908">
            <w:pPr>
              <w:rPr>
                <w:color w:val="000000"/>
              </w:rPr>
            </w:pPr>
            <w:bookmarkStart w:id="46" w:name="UC_37_Trục_xuất_người_dùng"/>
            <w:r w:rsidRPr="00F81E36">
              <w:rPr>
                <w:color w:val="000000"/>
              </w:rPr>
              <w:t>Trục xuất người dùng</w:t>
            </w:r>
            <w:bookmarkEnd w:id="46"/>
          </w:p>
        </w:tc>
        <w:tc>
          <w:tcPr>
            <w:tcW w:w="5651" w:type="dxa"/>
            <w:shd w:val="clear" w:color="auto" w:fill="auto"/>
          </w:tcPr>
          <w:p w:rsidR="00376908" w:rsidRPr="00F81E36" w:rsidRDefault="00FA1FBC" w:rsidP="00376908">
            <w:r w:rsidRPr="00F81E36">
              <w:t>Trụt xuất người dùng.</w:t>
            </w:r>
          </w:p>
        </w:tc>
      </w:tr>
      <w:tr w:rsidR="00902B42" w:rsidRPr="00F81E36" w:rsidTr="00AA31BA">
        <w:tc>
          <w:tcPr>
            <w:tcW w:w="763" w:type="dxa"/>
            <w:shd w:val="clear" w:color="auto" w:fill="auto"/>
            <w:vAlign w:val="bottom"/>
          </w:tcPr>
          <w:p w:rsidR="00902B42" w:rsidRPr="00F81E36" w:rsidRDefault="00902B42" w:rsidP="00902B42">
            <w:pPr>
              <w:jc w:val="center"/>
              <w:rPr>
                <w:color w:val="000000"/>
                <w:sz w:val="22"/>
              </w:rPr>
            </w:pPr>
            <w:r w:rsidRPr="00F81E36">
              <w:rPr>
                <w:color w:val="000000"/>
                <w:sz w:val="22"/>
              </w:rPr>
              <w:t>38</w:t>
            </w:r>
          </w:p>
        </w:tc>
        <w:tc>
          <w:tcPr>
            <w:tcW w:w="3192" w:type="dxa"/>
            <w:shd w:val="clear" w:color="auto" w:fill="auto"/>
          </w:tcPr>
          <w:p w:rsidR="00902B42" w:rsidRPr="00F81E36" w:rsidRDefault="00902B42" w:rsidP="00902B42">
            <w:bookmarkStart w:id="47" w:name="UC_38_Bình_chọn_câu_trả_lời_không_thích"/>
            <w:r w:rsidRPr="00F81E36">
              <w:t>Bình chọn câu trả lời không thích</w:t>
            </w:r>
            <w:bookmarkEnd w:id="47"/>
          </w:p>
        </w:tc>
        <w:tc>
          <w:tcPr>
            <w:tcW w:w="5651" w:type="dxa"/>
            <w:shd w:val="clear" w:color="auto" w:fill="auto"/>
          </w:tcPr>
          <w:p w:rsidR="00902B42" w:rsidRPr="00F81E36" w:rsidRDefault="00902B42" w:rsidP="00902B42">
            <w:r w:rsidRPr="00F81E36">
              <w:t>Bình chọn không thích câu trả  lời.</w:t>
            </w:r>
          </w:p>
        </w:tc>
      </w:tr>
      <w:tr w:rsidR="00FD5E5B" w:rsidRPr="00F81E36" w:rsidTr="00AA31BA">
        <w:tc>
          <w:tcPr>
            <w:tcW w:w="763" w:type="dxa"/>
            <w:shd w:val="clear" w:color="auto" w:fill="auto"/>
            <w:vAlign w:val="bottom"/>
          </w:tcPr>
          <w:p w:rsidR="00FD5E5B" w:rsidRPr="00F81E36" w:rsidRDefault="00FD5E5B" w:rsidP="00902B42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tcW w:w="3192" w:type="dxa"/>
            <w:shd w:val="clear" w:color="auto" w:fill="auto"/>
          </w:tcPr>
          <w:p w:rsidR="00FD5E5B" w:rsidRPr="00FD5E5B" w:rsidRDefault="00FD5E5B" w:rsidP="00902B42">
            <w:bookmarkStart w:id="48" w:name="UC_39_Kích_hoạt_tài_khoản"/>
            <w:r>
              <w:t>Kích hoạt tài khoản</w:t>
            </w:r>
            <w:bookmarkEnd w:id="48"/>
            <w:r>
              <w:t>.</w:t>
            </w:r>
          </w:p>
        </w:tc>
        <w:tc>
          <w:tcPr>
            <w:tcW w:w="5651" w:type="dxa"/>
            <w:shd w:val="clear" w:color="auto" w:fill="auto"/>
          </w:tcPr>
          <w:p w:rsidR="00FD5E5B" w:rsidRPr="00F81E36" w:rsidRDefault="00FD5E5B" w:rsidP="00902B42">
            <w:r>
              <w:t>Kích hoạt tài khoản đã đăng ký.</w:t>
            </w:r>
          </w:p>
        </w:tc>
      </w:tr>
    </w:tbl>
    <w:p w:rsidR="00A23833" w:rsidRPr="00F81E36" w:rsidRDefault="00A23833" w:rsidP="00A23833"/>
    <w:p w:rsidR="00A23833" w:rsidRPr="009A5EDD" w:rsidRDefault="00A23833" w:rsidP="0060493B">
      <w:pPr>
        <w:pStyle w:val="Heading1"/>
        <w:spacing w:line="360" w:lineRule="auto"/>
        <w:jc w:val="both"/>
        <w:rPr>
          <w:rFonts w:asciiTheme="minorHAnsi" w:hAnsiTheme="minorHAnsi"/>
          <w:sz w:val="28"/>
        </w:rPr>
      </w:pPr>
      <w:bookmarkStart w:id="49" w:name="_Toc472812891"/>
      <w:r w:rsidRPr="009A5EDD">
        <w:rPr>
          <w:rFonts w:asciiTheme="minorHAnsi" w:hAnsiTheme="minorHAnsi"/>
          <w:sz w:val="28"/>
        </w:rPr>
        <w:t xml:space="preserve">Đặc tả </w:t>
      </w:r>
      <w:bookmarkEnd w:id="4"/>
      <w:bookmarkEnd w:id="5"/>
      <w:bookmarkEnd w:id="6"/>
      <w:bookmarkEnd w:id="7"/>
      <w:bookmarkEnd w:id="8"/>
      <w:r w:rsidRPr="009A5EDD">
        <w:rPr>
          <w:rFonts w:asciiTheme="minorHAnsi" w:hAnsiTheme="minorHAnsi"/>
          <w:sz w:val="28"/>
        </w:rPr>
        <w:t>Use-case</w:t>
      </w:r>
      <w:bookmarkEnd w:id="49"/>
      <w:r w:rsidRPr="009A5EDD">
        <w:rPr>
          <w:rFonts w:asciiTheme="minorHAnsi" w:hAnsiTheme="minorHAnsi"/>
          <w:sz w:val="28"/>
        </w:rPr>
        <w:t xml:space="preserve"> </w:t>
      </w:r>
    </w:p>
    <w:p w:rsidR="00A23833" w:rsidRPr="00B60A72" w:rsidRDefault="00A23833" w:rsidP="00A23833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0" w:name="_Toc472812892"/>
      <w:r w:rsidRPr="00B60A72">
        <w:rPr>
          <w:rFonts w:asciiTheme="minorHAnsi" w:hAnsiTheme="minorHAnsi"/>
          <w:sz w:val="24"/>
        </w:rPr>
        <w:t>Đặc tả Use-case</w:t>
      </w:r>
      <w:r w:rsidR="00314B06" w:rsidRPr="00B60A72">
        <w:rPr>
          <w:rFonts w:asciiTheme="minorHAnsi" w:hAnsiTheme="minorHAnsi"/>
          <w:sz w:val="24"/>
        </w:rPr>
        <w:t xml:space="preserve"> “</w:t>
      </w:r>
      <w:r w:rsidR="00314B06" w:rsidRPr="00B60A72">
        <w:rPr>
          <w:rFonts w:asciiTheme="minorHAnsi" w:hAnsiTheme="minorHAnsi"/>
          <w:sz w:val="24"/>
        </w:rPr>
        <w:fldChar w:fldCharType="begin"/>
      </w:r>
      <w:r w:rsidR="00314B06" w:rsidRPr="00B60A72">
        <w:rPr>
          <w:rFonts w:asciiTheme="minorHAnsi" w:hAnsiTheme="minorHAnsi"/>
          <w:sz w:val="24"/>
        </w:rPr>
        <w:instrText xml:space="preserve"> REF UC_01_Đăngnhập \h </w:instrText>
      </w:r>
      <w:r w:rsidR="00F81E36" w:rsidRPr="00B60A72">
        <w:rPr>
          <w:rFonts w:asciiTheme="minorHAnsi" w:hAnsiTheme="minorHAnsi"/>
          <w:sz w:val="24"/>
        </w:rPr>
        <w:instrText xml:space="preserve"> \* MERGEFORMAT </w:instrText>
      </w:r>
      <w:r w:rsidR="00314B06" w:rsidRPr="00B60A72">
        <w:rPr>
          <w:rFonts w:asciiTheme="minorHAnsi" w:hAnsiTheme="minorHAnsi"/>
          <w:sz w:val="24"/>
        </w:rPr>
      </w:r>
      <w:r w:rsidR="00314B06" w:rsidRPr="00B60A72">
        <w:rPr>
          <w:rFonts w:asciiTheme="minorHAnsi" w:hAnsiTheme="minorHAnsi"/>
          <w:sz w:val="24"/>
        </w:rPr>
        <w:fldChar w:fldCharType="separate"/>
      </w:r>
      <w:bookmarkStart w:id="51" w:name="_GoBack"/>
      <w:r w:rsidR="00294D55" w:rsidRPr="00B60A72">
        <w:rPr>
          <w:rFonts w:asciiTheme="minorHAnsi" w:hAnsiTheme="minorHAnsi"/>
          <w:sz w:val="24"/>
        </w:rPr>
        <w:t>Đăng nhập</w:t>
      </w:r>
      <w:bookmarkEnd w:id="51"/>
      <w:r w:rsidR="00314B06" w:rsidRPr="00B60A72">
        <w:rPr>
          <w:rFonts w:asciiTheme="minorHAnsi" w:hAnsiTheme="minorHAnsi"/>
          <w:sz w:val="24"/>
        </w:rPr>
        <w:fldChar w:fldCharType="end"/>
      </w:r>
      <w:r w:rsidR="00542C5E" w:rsidRPr="00B60A72">
        <w:rPr>
          <w:rFonts w:asciiTheme="minorHAnsi" w:hAnsiTheme="minorHAnsi"/>
          <w:sz w:val="24"/>
        </w:rPr>
        <w:t>”</w:t>
      </w:r>
      <w:bookmarkEnd w:id="5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542C5E" w:rsidRPr="00B60A72" w:rsidTr="00CB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542C5E" w:rsidRPr="00B60A72" w:rsidRDefault="00314B0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UC_01_Đăngnhập \h </w:instrText>
            </w:r>
            <w:r w:rsidR="00F81E36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nhập</w:t>
            </w:r>
            <w:r w:rsidRPr="00B60A72">
              <w:fldChar w:fldCharType="end"/>
            </w: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đăng nhập vào hệ thống</w:t>
            </w:r>
            <w:r w:rsidR="00F76AFE" w:rsidRPr="00B60A72">
              <w:rPr>
                <w:sz w:val="24"/>
              </w:rPr>
              <w:t>.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433752" w:rsidRPr="00B60A72">
              <w:rPr>
                <w:sz w:val="24"/>
              </w:rPr>
              <w:t>, admin, phê duyệt.</w:t>
            </w: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nhấn nút đăng nhập trên menu góc phải trên cùng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chưa đăng nhập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42C5E" w:rsidRPr="00B60A72" w:rsidRDefault="00542C5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42C5E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42C5E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trang đăng nhập gồm các field để người dùng nhập: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Email/Tên tài khoản (*)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Mật khẩu (*)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Tự động đăng nhập lần sau</w:t>
            </w:r>
          </w:p>
          <w:p w:rsidR="00042D69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dữ liệu</w:t>
            </w:r>
          </w:p>
          <w:p w:rsidR="00042D69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nhấn nút đăng nhập</w:t>
            </w:r>
            <w:r w:rsidR="0069167D" w:rsidRPr="00B60A72">
              <w:rPr>
                <w:sz w:val="24"/>
              </w:rPr>
              <w:t>.</w:t>
            </w:r>
          </w:p>
          <w:p w:rsidR="00042D69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dữ liệu hợp lệ</w:t>
            </w:r>
            <w:r w:rsidR="0069167D" w:rsidRPr="00B60A72">
              <w:rPr>
                <w:sz w:val="24"/>
              </w:rPr>
              <w:t>.</w:t>
            </w:r>
          </w:p>
          <w:p w:rsidR="0069167D" w:rsidRPr="00B60A72" w:rsidRDefault="0069167D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Thông báo đăng nhập thành công.</w:t>
            </w:r>
          </w:p>
          <w:p w:rsidR="00542C5E" w:rsidRPr="00B60A72" w:rsidRDefault="00542C5E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Chuyển hướng người dùng trở về trang trước đó</w:t>
            </w:r>
          </w:p>
          <w:p w:rsidR="00F81E36" w:rsidRPr="00B60A72" w:rsidRDefault="00F81E36" w:rsidP="00FB36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Kế</w:t>
            </w:r>
            <w:r w:rsidR="004B182C" w:rsidRPr="00B60A72">
              <w:rPr>
                <w:sz w:val="24"/>
              </w:rPr>
              <w:t>t thúc use</w:t>
            </w:r>
            <w:r w:rsidR="00D14A72" w:rsidRPr="00B60A72">
              <w:rPr>
                <w:sz w:val="24"/>
              </w:rPr>
              <w:t xml:space="preserve"> case.</w:t>
            </w:r>
          </w:p>
        </w:tc>
      </w:tr>
      <w:tr w:rsidR="00542C5E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2C5E" w:rsidRPr="00B60A72" w:rsidRDefault="00542C5E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Luồng sự kiện phụ</w:t>
            </w:r>
          </w:p>
        </w:tc>
        <w:tc>
          <w:tcPr>
            <w:tcW w:w="6441" w:type="dxa"/>
          </w:tcPr>
          <w:p w:rsidR="00542C5E" w:rsidRPr="00B60A72" w:rsidRDefault="00467C21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chưa nhậ</w:t>
            </w:r>
            <w:r w:rsidR="00E225FF" w:rsidRPr="00B60A72">
              <w:rPr>
                <w:sz w:val="24"/>
              </w:rPr>
              <w:t>p email/</w:t>
            </w:r>
            <w:r w:rsidR="004A10DD" w:rsidRPr="00B60A72">
              <w:rPr>
                <w:sz w:val="24"/>
              </w:rPr>
              <w:t>tên tài khoản</w:t>
            </w:r>
            <w:r w:rsidR="00E225FF" w:rsidRPr="00B60A72">
              <w:rPr>
                <w:sz w:val="24"/>
              </w:rPr>
              <w:t xml:space="preserve">: thông báo “Không để trống </w:t>
            </w:r>
            <w:r w:rsidR="004A10DD" w:rsidRPr="00B60A72">
              <w:rPr>
                <w:sz w:val="24"/>
              </w:rPr>
              <w:t>tên tài khoản</w:t>
            </w:r>
            <w:r w:rsidRPr="00B60A72">
              <w:rPr>
                <w:sz w:val="24"/>
              </w:rPr>
              <w:t>”</w:t>
            </w:r>
            <w:r w:rsidR="00E225FF" w:rsidRPr="00B60A72">
              <w:rPr>
                <w:sz w:val="24"/>
              </w:rPr>
              <w:t xml:space="preserve"> và focus vào mail/</w:t>
            </w:r>
            <w:r w:rsidR="004A10DD" w:rsidRPr="00B60A72">
              <w:rPr>
                <w:sz w:val="24"/>
              </w:rPr>
              <w:t>tên tài khoản</w:t>
            </w:r>
            <w:r w:rsidR="0088296E" w:rsidRPr="00B60A72">
              <w:rPr>
                <w:sz w:val="24"/>
              </w:rPr>
              <w:t>.</w:t>
            </w:r>
          </w:p>
          <w:p w:rsidR="00E225FF" w:rsidRPr="00B60A72" w:rsidRDefault="00E225FF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người dùng chưa nhập </w:t>
            </w:r>
            <w:r w:rsidR="008E5E0E" w:rsidRPr="00B60A72">
              <w:rPr>
                <w:sz w:val="24"/>
              </w:rPr>
              <w:t>mật khẩu</w:t>
            </w:r>
            <w:r w:rsidRPr="00B60A72">
              <w:rPr>
                <w:sz w:val="24"/>
              </w:rPr>
              <w:t>: thông</w:t>
            </w:r>
            <w:r w:rsidR="008E5E0E" w:rsidRPr="00B60A72">
              <w:rPr>
                <w:sz w:val="24"/>
              </w:rPr>
              <w:t xml:space="preserve"> báo </w:t>
            </w:r>
            <w:r w:rsidRPr="00B60A72">
              <w:rPr>
                <w:sz w:val="24"/>
              </w:rPr>
              <w:t>“</w:t>
            </w:r>
            <w:r w:rsidR="008E5E0E" w:rsidRPr="00B60A72">
              <w:rPr>
                <w:sz w:val="24"/>
              </w:rPr>
              <w:t>Không để trống mật khẩu</w:t>
            </w:r>
            <w:r w:rsidRPr="00B60A72">
              <w:rPr>
                <w:sz w:val="24"/>
              </w:rPr>
              <w:t>”</w:t>
            </w:r>
            <w:r w:rsidR="008E5E0E" w:rsidRPr="00B60A72">
              <w:rPr>
                <w:sz w:val="24"/>
              </w:rPr>
              <w:t xml:space="preserve"> và focus vào mật khẩu.</w:t>
            </w:r>
          </w:p>
          <w:p w:rsidR="0049559B" w:rsidRPr="00B60A72" w:rsidRDefault="0049559B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tài khoản hoặc mật khẩu không chính xác: thông báo “tài khoản hoặc mật khẩu không đúng.”</w:t>
            </w:r>
          </w:p>
          <w:p w:rsidR="007B3F88" w:rsidRPr="00B60A72" w:rsidRDefault="007B3F88" w:rsidP="00FB364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</w:t>
            </w:r>
            <w:r w:rsidR="00AB3E79" w:rsidRPr="00B60A72">
              <w:rPr>
                <w:sz w:val="24"/>
              </w:rPr>
              <w:t xml:space="preserve"> hoặc lỗi kết nối</w:t>
            </w:r>
            <w:r w:rsidRPr="00B60A72">
              <w:rPr>
                <w:sz w:val="24"/>
              </w:rPr>
              <w:t xml:space="preserve"> tới database: thông báo “Có lỗi xãy ra khi đăng nhập, vui long thử lại lần sau.”</w:t>
            </w:r>
          </w:p>
        </w:tc>
      </w:tr>
    </w:tbl>
    <w:p w:rsidR="00E54423" w:rsidRPr="00B60A72" w:rsidRDefault="00E54423" w:rsidP="00C018E3">
      <w:pPr>
        <w:spacing w:line="360" w:lineRule="auto"/>
        <w:jc w:val="both"/>
      </w:pPr>
    </w:p>
    <w:p w:rsidR="00823274" w:rsidRPr="00B60A72" w:rsidRDefault="00823274" w:rsidP="00823274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2" w:name="_Toc472812893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UC_02_ĐăngXuất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xuất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823274" w:rsidRPr="00B60A72" w:rsidTr="00CB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823274" w:rsidRPr="00B60A72" w:rsidRDefault="00823274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823274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UC_02_ĐăngXuất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xuất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823274" w:rsidRPr="00B60A72" w:rsidRDefault="00B4739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xuất ra khỏi hệ thống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823274" w:rsidRPr="00B60A72" w:rsidRDefault="00B47397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dùng, admin, </w:t>
            </w:r>
            <w:r w:rsidR="00FD222F" w:rsidRPr="00B60A72">
              <w:rPr>
                <w:sz w:val="24"/>
              </w:rPr>
              <w:t>phê duyệt.</w:t>
            </w: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823274" w:rsidRPr="00B60A72" w:rsidRDefault="00FD222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đăng xuất ở mọi trang.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823274" w:rsidRPr="00B60A72" w:rsidRDefault="00823274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823274" w:rsidRPr="00B60A72" w:rsidRDefault="00FD222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 vào hệ thống.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823274" w:rsidRPr="00B60A72" w:rsidRDefault="00823274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23274" w:rsidRPr="00B60A72" w:rsidTr="00CB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823274" w:rsidRPr="00B60A72" w:rsidRDefault="00851E31" w:rsidP="00FB364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</w:t>
            </w:r>
            <w:r w:rsidR="003517D2" w:rsidRPr="00B60A72">
              <w:rPr>
                <w:sz w:val="24"/>
              </w:rPr>
              <w:t>ng đăng xuất tài khoản của người dùng.</w:t>
            </w:r>
          </w:p>
          <w:p w:rsidR="003517D2" w:rsidRPr="00B60A72" w:rsidRDefault="003517D2" w:rsidP="00FB364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usecase.</w:t>
            </w:r>
          </w:p>
        </w:tc>
      </w:tr>
      <w:tr w:rsidR="00823274" w:rsidRPr="00B60A72" w:rsidTr="00CB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3274" w:rsidRPr="00B60A72" w:rsidRDefault="00823274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823274" w:rsidRPr="00B60A72" w:rsidRDefault="00F07834" w:rsidP="00FB364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tài khoản khoản chưa đăng nhập: thông báo “Bạn chưa đăng nhập”.</w:t>
            </w:r>
          </w:p>
          <w:p w:rsidR="00D46000" w:rsidRPr="00B60A72" w:rsidRDefault="00D46000" w:rsidP="00FB364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823274" w:rsidRPr="00B60A72" w:rsidRDefault="00823274" w:rsidP="00C018E3">
      <w:pPr>
        <w:spacing w:line="360" w:lineRule="auto"/>
        <w:jc w:val="both"/>
      </w:pPr>
    </w:p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3" w:name="_Toc472812894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UC_03_Đăngký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ký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UC_03_Đăngký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ký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841D6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ký tài khoản mới.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912D28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605CCE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nhập từ trang chủ và bấm đăng ký.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2776C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chưa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0A1BDB" w:rsidRPr="00B60A72" w:rsidRDefault="000A1BDB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các field để người dùng nhập: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Tên tài khoản(*)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Mật khẩu 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Nhập lại mật khẩu 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Email (*)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Họ tên (*).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Ngày sinh (*).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Địa chỉ 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Giới tính 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Số điện thoại</w:t>
            </w:r>
          </w:p>
          <w:p w:rsidR="000A1BDB" w:rsidRPr="00B60A72" w:rsidRDefault="000A1BD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Ảnh đại diện</w:t>
            </w:r>
          </w:p>
          <w:p w:rsidR="00F625C5" w:rsidRPr="00B60A72" w:rsidRDefault="00B64CAF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đăng ký.</w:t>
            </w:r>
          </w:p>
          <w:p w:rsidR="00B64CAF" w:rsidRPr="00B60A72" w:rsidRDefault="00B64CAF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B64CAF" w:rsidRPr="00B60A72" w:rsidRDefault="00B64CAF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 thành công</w:t>
            </w:r>
            <w:r w:rsidR="00EB1CAB" w:rsidRPr="00B60A72">
              <w:rPr>
                <w:sz w:val="24"/>
              </w:rPr>
              <w:t>.</w:t>
            </w:r>
          </w:p>
          <w:p w:rsidR="007F619E" w:rsidRPr="00B60A72" w:rsidRDefault="00EB1CAB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tới ngườ</w:t>
            </w:r>
            <w:r w:rsidR="00BE1248" w:rsidRPr="00B60A72">
              <w:rPr>
                <w:sz w:val="24"/>
              </w:rPr>
              <w:t>i dùng: “đăng ký thành công.</w:t>
            </w:r>
            <w:r w:rsidR="0043199C" w:rsidRPr="00B60A72">
              <w:rPr>
                <w:sz w:val="24"/>
              </w:rPr>
              <w:t xml:space="preserve"> Vui lòng kiểm tra email để active tài khoản.</w:t>
            </w:r>
            <w:r w:rsidR="00BE1248" w:rsidRPr="00B60A72">
              <w:rPr>
                <w:sz w:val="24"/>
              </w:rPr>
              <w:t>”</w:t>
            </w:r>
          </w:p>
          <w:p w:rsidR="007F619E" w:rsidRPr="00B60A72" w:rsidRDefault="007F619E" w:rsidP="00FB364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Luồng sự kiện phụ</w:t>
            </w:r>
          </w:p>
        </w:tc>
        <w:tc>
          <w:tcPr>
            <w:tcW w:w="6441" w:type="dxa"/>
          </w:tcPr>
          <w:p w:rsidR="00F625C5" w:rsidRPr="00B60A72" w:rsidRDefault="001630DE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tên tài khoản: Thông báo “</w:t>
            </w:r>
            <w:r w:rsidR="000016AB" w:rsidRPr="00B60A72">
              <w:rPr>
                <w:sz w:val="24"/>
              </w:rPr>
              <w:t>Vu</w:t>
            </w:r>
            <w:r w:rsidRPr="00B60A72">
              <w:rPr>
                <w:sz w:val="24"/>
              </w:rPr>
              <w:t>i lòng nhập tên tài khoản</w:t>
            </w:r>
            <w:r w:rsidR="000016AB" w:rsidRPr="00B60A72">
              <w:rPr>
                <w:sz w:val="24"/>
              </w:rPr>
              <w:t>.</w:t>
            </w:r>
            <w:r w:rsidRPr="00B60A72">
              <w:rPr>
                <w:sz w:val="24"/>
              </w:rPr>
              <w:t>”</w:t>
            </w:r>
            <w:r w:rsidR="000016AB" w:rsidRPr="00B60A72">
              <w:rPr>
                <w:sz w:val="24"/>
              </w:rPr>
              <w:t xml:space="preserve"> và focus vào tên tài khoản.</w:t>
            </w:r>
          </w:p>
          <w:p w:rsidR="00090A55" w:rsidRPr="00B60A72" w:rsidRDefault="00090A55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nhỏ hơn 6 ký tự: Thông báo “Tên tài khoản phải lớn hơn bằng 6 ký tự” và focus vào tên tài khoản.</w:t>
            </w:r>
          </w:p>
          <w:p w:rsidR="00090A55" w:rsidRPr="00B60A72" w:rsidRDefault="00090A55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Néu tên tài khoản chứa ký tự đặt biệt: Thông báo “Tên tài khoản không chứa ký tự đặt biệt.” và focus vào tên tài khoản.</w:t>
            </w:r>
          </w:p>
          <w:p w:rsidR="00DF13F2" w:rsidRPr="00B60A72" w:rsidRDefault="00DF13F2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bắt đầu bằng số: Thông  báo “Tên tài khoản phải bắt đầu bằng ký tự” và focus vào tên tài khoản.</w:t>
            </w:r>
          </w:p>
          <w:p w:rsidR="00271894" w:rsidRPr="00B60A72" w:rsidRDefault="00271894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đã tòn tại: thống báo “Tên tài khoản đã có người sử dụng. Vùi lòng chọn tên tài khoản khác.” Và focus vào tên tài khoản.</w:t>
            </w:r>
          </w:p>
          <w:p w:rsidR="00DF13F2" w:rsidRPr="00B60A72" w:rsidRDefault="00DF13F2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không nhập mật khẩu: Thông báo “Vui lòng nhập mật khẩu.” và focus vào mật khẩu.</w:t>
            </w:r>
          </w:p>
          <w:p w:rsidR="00DF13F2" w:rsidRPr="00B60A72" w:rsidRDefault="004B7DBA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mật khẩu nhỏ hơn 6 ký tự: Thông báo “Mật khẩu phải lớn hơn bằng 6 ký tự” và focus vào mật khẩu</w:t>
            </w:r>
            <w:r w:rsidR="006B0A41" w:rsidRPr="00B60A72">
              <w:rPr>
                <w:sz w:val="24"/>
              </w:rPr>
              <w:t>.</w:t>
            </w:r>
          </w:p>
          <w:p w:rsidR="006B0A41" w:rsidRPr="00B60A72" w:rsidRDefault="006B0A41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Néu mật khẩu chứa ký tự đặt biệt: Thông báo “mật khẩu phải chứa chữ, số và ký tự đặt biệt.” và focus vào mật khẩu.</w:t>
            </w:r>
          </w:p>
          <w:p w:rsidR="00E2104D" w:rsidRPr="00B60A72" w:rsidRDefault="00E2104D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nhập lại mật khẩu không giống với mật khẩu: thông báo “Nhập lại mật khẩu không chính xác</w:t>
            </w:r>
            <w:r w:rsidR="009F5A13" w:rsidRPr="00B60A72">
              <w:rPr>
                <w:sz w:val="24"/>
              </w:rPr>
              <w:t>.</w:t>
            </w:r>
            <w:r w:rsidRPr="00B60A72">
              <w:rPr>
                <w:sz w:val="24"/>
              </w:rPr>
              <w:t>”</w:t>
            </w:r>
            <w:r w:rsidR="006C796E" w:rsidRPr="00B60A72">
              <w:rPr>
                <w:sz w:val="24"/>
              </w:rPr>
              <w:t xml:space="preserve"> Và focus vào nhập lại mật khẩu.</w:t>
            </w:r>
          </w:p>
          <w:p w:rsidR="00A97B50" w:rsidRPr="00B60A72" w:rsidRDefault="00A97B5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email: Thông báo “vui lòng nhập email.” Và focus vào email.</w:t>
            </w:r>
          </w:p>
          <w:p w:rsidR="000C725F" w:rsidRPr="00B60A72" w:rsidRDefault="000C725F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 xml:space="preserve">Nếu </w:t>
            </w:r>
            <w:r w:rsidR="0013208A" w:rsidRPr="00B60A72">
              <w:rPr>
                <w:sz w:val="24"/>
              </w:rPr>
              <w:t>email đã tồn tại: Thông báo “email đã sử dụng.” và focus vào email.</w:t>
            </w:r>
          </w:p>
          <w:p w:rsidR="00323D6E" w:rsidRPr="00B60A72" w:rsidRDefault="00323D6E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email không hợp lệ: Thông báo “email không hợp lệ” và focus vào email.</w:t>
            </w:r>
          </w:p>
          <w:p w:rsidR="00F57C63" w:rsidRPr="00B60A72" w:rsidRDefault="00F57C63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họ tên: Thông báo “vui lòng nhập họ tên.” Và focus vào họ tên.</w:t>
            </w:r>
          </w:p>
          <w:p w:rsidR="00D46000" w:rsidRPr="00B60A72" w:rsidRDefault="00D4600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không nhập ngày sính: Thông báo “Vui long nhập ngày sinh” và focus vào ngày sinh.</w:t>
            </w:r>
          </w:p>
          <w:p w:rsidR="00D46000" w:rsidRPr="00B60A72" w:rsidRDefault="00D4600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ngày sinh lớn hơn ngày hiên tại: Thông báo “ngày sinh không hợp lệ” và focus vào ngày sinh.</w:t>
            </w:r>
          </w:p>
          <w:p w:rsidR="00D46000" w:rsidRPr="00B60A72" w:rsidRDefault="00D46000" w:rsidP="00FB364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4" w:name="_Toc472812895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UC_04_Quênmậtkhẩu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Quên mật khẩu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UC_04_Quênmậtkhẩu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Quên mật khẩu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01120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Khỗi phụ lại mật khẩu cho người dùng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01120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admin, phê duyệt.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01120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nhập và chọn quên mật khẩu.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B415D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817F02" w:rsidRPr="00B60A72">
              <w:rPr>
                <w:sz w:val="24"/>
              </w:rPr>
              <w:t xml:space="preserve"> chưa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A75FD0" w:rsidP="007B26E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các field để người dùng nhập</w:t>
            </w:r>
            <w:r w:rsidR="00CD6811" w:rsidRPr="00B60A72">
              <w:rPr>
                <w:sz w:val="24"/>
              </w:rPr>
              <w:t>: tên tài khoản và email.</w:t>
            </w:r>
          </w:p>
          <w:p w:rsidR="00CD6811" w:rsidRPr="00B60A72" w:rsidRDefault="00CD6811" w:rsidP="00FB364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 và gủi mật khẩu mới về email.</w:t>
            </w:r>
          </w:p>
          <w:p w:rsidR="00CD6811" w:rsidRPr="00B60A72" w:rsidRDefault="00CD6811" w:rsidP="00FB364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tên tài khoản: Thông báo “Vui lòng nhập tên tài khoản.”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nhỏ hơn 6 ký tự: Thông báo “Tên tài khoản phải lớn hơn bằng 6 ký tự”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Néu tên tài khoản chứa ký tự đặt biệt: Thông báo “Tên tài khoản không chứa ký tự đặt biệt.”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bắt đầu bằng số: Thông  báo “Tên tài khoản phải bắt đầu bằng ký tự” và focus vào tên tài khoản.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email: Thông báo “vui lòng nhập email.” Và focus vào email.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email không hợp lệ: Thông báo “email không hợp </w:t>
            </w:r>
            <w:r w:rsidRPr="00B60A72">
              <w:rPr>
                <w:sz w:val="24"/>
              </w:rPr>
              <w:lastRenderedPageBreak/>
              <w:t>lệ” và focus vào email.</w:t>
            </w:r>
          </w:p>
          <w:p w:rsidR="006E773B" w:rsidRPr="00B60A72" w:rsidRDefault="006E773B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tài khoản hoặc email không tồn tại: Thông báo “tên tài khoản hoặc email không tồn tài.”</w:t>
            </w:r>
          </w:p>
          <w:p w:rsidR="00A95F80" w:rsidRPr="00B60A72" w:rsidRDefault="00A95F80" w:rsidP="00FB364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5" w:name="_Toc472812896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UC_5_Cập_nhật_thông_tin_cá_nhân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thông tin cá nhân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UC_5_Cập_nhật_thông_tin_cá_nhân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thông tin cá nhân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0213B4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Cập nhật lại thông tin cá nhân của người dùng.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D64B4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admin, phê duyệt.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D64B4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thông tin cá nhân ở mọi trang.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C82B3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82277F" w:rsidRPr="00B60A72">
              <w:rPr>
                <w:sz w:val="24"/>
              </w:rPr>
              <w:t xml:space="preserve"> </w:t>
            </w:r>
            <w:r w:rsidRPr="00B60A72">
              <w:rPr>
                <w:sz w:val="24"/>
              </w:rPr>
              <w:t xml:space="preserve">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các field để người dùng nhập: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Mật khẩu (*)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Nhập lại mật khẩu (*)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Email (*)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Họ tên (*).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Ngày sinh (*).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Địa chỉ 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Giới tính 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Số điện thoại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Ảnh đại diện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cập nhật.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 thành công.</w:t>
            </w:r>
          </w:p>
          <w:p w:rsidR="00292D6B" w:rsidRPr="00B60A72" w:rsidRDefault="00292D6B" w:rsidP="00FB3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tới người dùng: “Cập nhật thông tin thành công.”</w:t>
            </w:r>
          </w:p>
          <w:p w:rsidR="00F625C5" w:rsidRPr="00B60A72" w:rsidRDefault="00292D6B" w:rsidP="00FB364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email: Thông báo “vui lòng nhập email.” Và focus vào email.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email đã tồn tại: Thông báo “email đã sử dụng.” và focus vào email.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email không hợp lệ: Thông báo “email không hợp lệ” và focus vào email.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họ tên: Thông báo “vui lòng nhập họ tên.” Và focus vào họ tên.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không nhập ngày sính: Thông báo “Vui long nhập ngày sinh” và focus vào ngày sinh.</w:t>
            </w:r>
          </w:p>
          <w:p w:rsidR="00B35759" w:rsidRPr="00B60A72" w:rsidRDefault="00B35759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Nếu ngày sinh lớn hơn ngày hiên tại: Thông báo “ngày sinh không hợp lệ” và focus vào ngày sinh.</w:t>
            </w:r>
          </w:p>
          <w:p w:rsidR="00F625C5" w:rsidRPr="00B60A72" w:rsidRDefault="009F5B76" w:rsidP="00FB364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</w:t>
            </w:r>
            <w:r w:rsidR="00B35759" w:rsidRPr="00B60A72">
              <w:rPr>
                <w:sz w:val="24"/>
              </w:rPr>
              <w:t>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6" w:name="_Toc472812897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UC_6_Xem_lịch_sử_hoạt_động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lịch sử hoạt động (nhật ký)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UC_6_Xem_lịch_sử_hoạt_động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lịch sử hoạt động (nhật ký)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62124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lịch sử hoạt động của tài khoản.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E07956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admin, phê duyệt.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E0795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nút nhật ký ở mỗi trang.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E0795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</w:t>
            </w:r>
            <w:r w:rsidR="0082277F" w:rsidRPr="00B60A72">
              <w:rPr>
                <w:sz w:val="24"/>
              </w:rPr>
              <w:t xml:space="preserve">i dùng </w:t>
            </w:r>
            <w:r w:rsidRPr="00B60A72">
              <w:rPr>
                <w:sz w:val="24"/>
              </w:rPr>
              <w:t>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653B7" w:rsidRPr="00B60A72" w:rsidRDefault="00A75FD0" w:rsidP="00346A0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</w:t>
            </w:r>
            <w:r w:rsidR="00332992" w:rsidRPr="00B60A72">
              <w:rPr>
                <w:sz w:val="24"/>
              </w:rPr>
              <w:t xml:space="preserve"> hiện thị các bài đã post, tình trạng phê duyệt của bài post, ai đã bình chọn, bình luận và sort theo thời gian.</w:t>
            </w:r>
          </w:p>
          <w:p w:rsidR="00F625C5" w:rsidRPr="00B60A72" w:rsidRDefault="006653B7" w:rsidP="00346A0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  <w:r w:rsidR="00332992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F625C5" w:rsidRPr="00B60A72" w:rsidRDefault="00332AB4" w:rsidP="003B01B1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7" w:name="_Toc472812898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UC_7_Tìm_kiếm_người_dùng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 xml:space="preserve">Tìm kiếm người dùng 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UC_7_Tìm_kiếm_người_dùng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 xml:space="preserve">Tìm kiếm người dùng </w:t>
            </w:r>
            <w:r w:rsidRPr="00B60A72">
              <w:fldChar w:fldCharType="end"/>
            </w:r>
            <w:r w:rsidR="006214C0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077629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Tìm kiếm người dùng.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D76B27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</w:t>
            </w:r>
            <w:r w:rsidR="003A52B8" w:rsidRPr="00B60A72">
              <w:rPr>
                <w:sz w:val="24"/>
              </w:rPr>
              <w:t>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D76B2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quản lý</w:t>
            </w:r>
            <w:r w:rsidR="000B60D5" w:rsidRPr="00B60A72">
              <w:rPr>
                <w:sz w:val="24"/>
              </w:rPr>
              <w:t xml:space="preserve"> ở mỗi trang.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DE626B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0B60D5" w:rsidRPr="00B60A72">
              <w:rPr>
                <w:sz w:val="24"/>
              </w:rPr>
              <w:t xml:space="preserve">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B46D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46DD" w:rsidRPr="00B60A72" w:rsidRDefault="003B46DD" w:rsidP="003B46D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giao diện.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 gần giống vớ</w:t>
            </w:r>
            <w:r w:rsidR="004C0145" w:rsidRPr="00B60A72">
              <w:rPr>
                <w:sz w:val="24"/>
              </w:rPr>
              <w:t>i họ tên và tài khoản</w:t>
            </w:r>
            <w:r w:rsidRPr="00B60A72">
              <w:rPr>
                <w:sz w:val="24"/>
              </w:rPr>
              <w:t>, sắp xếp theo tỉ lệ gần giống nhất và hiện thị lên cho người dùng xem.</w:t>
            </w:r>
          </w:p>
          <w:p w:rsidR="003B46DD" w:rsidRPr="00B60A72" w:rsidRDefault="003B46DD" w:rsidP="003B0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3B46D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46DD" w:rsidRPr="00B60A72" w:rsidRDefault="003B46DD" w:rsidP="003B46D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3B46DD" w:rsidRPr="00B60A72" w:rsidRDefault="003B46DD" w:rsidP="003B0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  <w:p w:rsidR="00C02C60" w:rsidRPr="00B60A72" w:rsidRDefault="00C02C60" w:rsidP="003B0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8" w:name="_Toc472812899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UC_8_Xem_danh_sách_SGK_mới_đăng_tải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SGK mới đăng tải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UC_8_Xem_danh_sách_SGK_mới_đăng_tải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SGK mới đăng tải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BB0DE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Hiển thị các loại sách giáo khoa đăng gần đây nhất.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BB0DE7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BB0DE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Khi load trang chủ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802F73" w:rsidP="003B01B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load </w:t>
            </w:r>
            <w:r w:rsidR="00112CD7" w:rsidRPr="00B60A72">
              <w:rPr>
                <w:sz w:val="24"/>
              </w:rPr>
              <w:t>20</w:t>
            </w:r>
            <w:r w:rsidRPr="00B60A72">
              <w:rPr>
                <w:sz w:val="24"/>
              </w:rPr>
              <w:t xml:space="preserve"> sách giáo khoa</w:t>
            </w:r>
            <w:r w:rsidR="00324E52" w:rsidRPr="00B60A72">
              <w:rPr>
                <w:sz w:val="24"/>
              </w:rPr>
              <w:t xml:space="preserve"> thuộc tất cả chủ đề</w:t>
            </w:r>
            <w:r w:rsidRPr="00B60A72">
              <w:rPr>
                <w:sz w:val="24"/>
              </w:rPr>
              <w:t xml:space="preserve"> theo thời gian gần đây nhất cho người dùng xem.</w:t>
            </w:r>
          </w:p>
          <w:p w:rsidR="00802F73" w:rsidRPr="00B60A72" w:rsidRDefault="00802F73" w:rsidP="003B01B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F625C5" w:rsidRPr="00B60A72" w:rsidRDefault="005619C8" w:rsidP="003B01B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59" w:name="_Toc472812900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UC_9_Xem_danh_sách_SGK_theo_chủ_đề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SGK theo chủ đề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5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UC_9_Xem_danh_sách_SGK_theo_chủ_đề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SGK theo chủ đề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DA1DD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danh sách sách giáo khoa của chủ để theo thơi gian gần đây nhất.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504C5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504C5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chủ đề </w:t>
            </w:r>
            <w:r w:rsidR="006B45FA" w:rsidRPr="00B60A72">
              <w:rPr>
                <w:sz w:val="24"/>
              </w:rPr>
              <w:t>cần chọ</w:t>
            </w:r>
            <w:r w:rsidR="00C62A2E" w:rsidRPr="00B60A72">
              <w:rPr>
                <w:sz w:val="24"/>
              </w:rPr>
              <w:t>n</w:t>
            </w:r>
            <w:r w:rsidR="00874EC6" w:rsidRPr="00B60A72">
              <w:rPr>
                <w:sz w:val="24"/>
              </w:rPr>
              <w:t>(</w:t>
            </w:r>
            <w:r w:rsidRPr="00B60A72">
              <w:rPr>
                <w:sz w:val="24"/>
              </w:rPr>
              <w:t>từ mọi trang</w:t>
            </w:r>
            <w:r w:rsidR="00874EC6" w:rsidRPr="00B60A72">
              <w:rPr>
                <w:sz w:val="24"/>
              </w:rPr>
              <w:t>)</w:t>
            </w:r>
            <w:r w:rsidRPr="00B60A72">
              <w:rPr>
                <w:sz w:val="24"/>
              </w:rPr>
              <w:t>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0F89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C0F89" w:rsidRPr="00B60A72" w:rsidRDefault="008C0F89" w:rsidP="008C0F89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324E52" w:rsidRPr="00B60A72" w:rsidRDefault="00324E52" w:rsidP="003B01B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sách giáo khoa thuộc chủ đề đã chọn theo thời gian gần đây nhất cho người dùng xem.</w:t>
            </w:r>
          </w:p>
          <w:p w:rsidR="008C0F89" w:rsidRPr="00B60A72" w:rsidRDefault="00324E52" w:rsidP="003B01B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8C0F89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C0F89" w:rsidRPr="00B60A72" w:rsidRDefault="008C0F89" w:rsidP="008C0F89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8C0F89" w:rsidRPr="00B60A72" w:rsidRDefault="005619C8" w:rsidP="003B01B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0" w:name="_Toc472812901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UC_10_Tra_cứu_SGK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UC_10_Tra_cứu_SGK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SGK</w:t>
            </w:r>
            <w:r w:rsidRPr="00B60A72">
              <w:fldChar w:fldCharType="end"/>
            </w:r>
            <w:r w:rsidR="003D2EBD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37099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Tìm kiếm sách giáo khoa</w:t>
            </w: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3D2EBD" w:rsidRPr="00B60A72" w:rsidRDefault="003D2EBD" w:rsidP="003D2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3D2EB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3D2EBD" w:rsidRPr="00B60A72" w:rsidRDefault="00DC2B19" w:rsidP="003B01B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Trang chủ</w:t>
            </w:r>
          </w:p>
          <w:p w:rsidR="009E4B9C" w:rsidRPr="00B60A72" w:rsidRDefault="009E4B9C" w:rsidP="003B01B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Trang chủ đề.</w:t>
            </w:r>
          </w:p>
          <w:p w:rsidR="009E4B9C" w:rsidRPr="00B60A72" w:rsidRDefault="009E4B9C" w:rsidP="003B01B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Trang chi tiết sách giáo khoa</w:t>
            </w: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3D2EBD" w:rsidRPr="00B60A72" w:rsidRDefault="003D2EBD" w:rsidP="003D2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2EB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Tiền điều kiện</w:t>
            </w:r>
          </w:p>
        </w:tc>
        <w:tc>
          <w:tcPr>
            <w:tcW w:w="6441" w:type="dxa"/>
          </w:tcPr>
          <w:p w:rsidR="003D2EBD" w:rsidRPr="00B60A72" w:rsidRDefault="003D2EBD" w:rsidP="003D2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3D2EBD" w:rsidRPr="00B60A72" w:rsidRDefault="003D2EBD" w:rsidP="003D2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2EBD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E7822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6E7822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6E7822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 gần giống với nội dung nhất, sắp xếp theo tỉ lệ gần giống nhất và hiện thị lên cho người dùng xem.</w:t>
            </w:r>
          </w:p>
          <w:p w:rsidR="003D2EBD" w:rsidRPr="00B60A72" w:rsidRDefault="006E7822" w:rsidP="003B01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3D2EBD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2EBD" w:rsidRPr="00B60A72" w:rsidRDefault="003D2EBD" w:rsidP="003D2EBD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3D2EBD" w:rsidRPr="00B60A72" w:rsidRDefault="003D2EBD" w:rsidP="003B01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006B93" w:rsidRPr="00B60A72" w:rsidRDefault="00006B93" w:rsidP="003B01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1" w:name="_Toc472812902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UC_11_Xem_SGK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UC_11_Xem_SGK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447CB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chi tiết 1 sách giáo khoa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447CB3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phe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447CB3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sách giáo khoa từ trang chủ.</w:t>
            </w:r>
          </w:p>
          <w:p w:rsidR="00447CB3" w:rsidRPr="00B60A72" w:rsidRDefault="00447CB3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sách giáo khoa từ trang chủ đề.</w:t>
            </w:r>
          </w:p>
          <w:p w:rsidR="00447CB3" w:rsidRPr="00B60A72" w:rsidRDefault="00447CB3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sách giáo khao từ tìm kiếm sách giao khoa.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F329AE" w:rsidP="003B01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chi tiết 1 sách giáo khoa</w:t>
            </w:r>
            <w:r w:rsidR="00F41D27" w:rsidRPr="00B60A72">
              <w:rPr>
                <w:sz w:val="24"/>
              </w:rPr>
              <w:t>.</w:t>
            </w:r>
          </w:p>
          <w:p w:rsidR="00F41D27" w:rsidRPr="00B60A72" w:rsidRDefault="00F41D27" w:rsidP="003B01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</w:t>
            </w:r>
            <w:r w:rsidR="0084737E" w:rsidRPr="00B60A72">
              <w:rPr>
                <w:sz w:val="24"/>
              </w:rPr>
              <w:t>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1D0CE2" w:rsidRPr="00B60A72" w:rsidRDefault="001D0CE2" w:rsidP="003B01B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sách sách khoa không tồn tại: Thông báo “Sách giáo khoa không tồn tại.”.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2" w:name="_Toc472812903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UC_12_Đăng_tải_SGK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UC_12_Đăng_tải_SGK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24E51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Đặng sách giáo khoa mới.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F24E51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</w:t>
            </w:r>
            <w:r w:rsidR="004141D5" w:rsidRPr="00B60A72">
              <w:rPr>
                <w:sz w:val="24"/>
              </w:rPr>
              <w:t>i dùng, phê</w:t>
            </w:r>
            <w:r w:rsidRPr="00B60A72">
              <w:rPr>
                <w:sz w:val="24"/>
              </w:rPr>
              <w:t xml:space="preserve">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7A7B89" w:rsidRPr="00B60A72" w:rsidRDefault="007A7B89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sách giáo khoa từ trang chủ.</w:t>
            </w:r>
          </w:p>
          <w:p w:rsidR="007A7B89" w:rsidRPr="00B60A72" w:rsidRDefault="007A7B89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sách giáo khoa từ trang chủ đề.</w:t>
            </w:r>
          </w:p>
          <w:p w:rsidR="00F625C5" w:rsidRPr="00B60A72" w:rsidRDefault="007A7B89" w:rsidP="003B01B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đăng sách giáo khao từ </w:t>
            </w:r>
            <w:r w:rsidR="00AE4E6C" w:rsidRPr="00B60A72">
              <w:rPr>
                <w:sz w:val="24"/>
              </w:rPr>
              <w:t xml:space="preserve">chi tiết sách </w:t>
            </w:r>
            <w:r w:rsidR="00AE4E6C" w:rsidRPr="00B60A72">
              <w:rPr>
                <w:sz w:val="24"/>
              </w:rPr>
              <w:lastRenderedPageBreak/>
              <w:t>giáo khoa.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1A7D9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FA3950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hiện thì các field cho người dùng nhập: </w:t>
            </w:r>
          </w:p>
          <w:p w:rsidR="00FA3950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 sách.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</w:t>
            </w:r>
            <w:r w:rsidR="00CB5D7A" w:rsidRPr="00B60A72">
              <w:rPr>
                <w:sz w:val="24"/>
              </w:rPr>
              <w:t>e</w:t>
            </w:r>
            <w:r w:rsidRPr="00B60A72">
              <w:rPr>
                <w:sz w:val="24"/>
              </w:rPr>
              <w:t xml:space="preserve"> pdf.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Giới thiệu ngắn.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Ảnh bìa.</w:t>
            </w:r>
            <w:r w:rsidR="00CB5D7A" w:rsidRPr="00B60A72">
              <w:rPr>
                <w:sz w:val="24"/>
              </w:rPr>
              <w:t xml:space="preserve"> (*)</w:t>
            </w:r>
          </w:p>
          <w:p w:rsidR="00115C01" w:rsidRPr="00B60A72" w:rsidRDefault="00115C01" w:rsidP="00115C0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Các sách liên quan.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thêm.</w:t>
            </w:r>
          </w:p>
          <w:p w:rsidR="00D42487" w:rsidRPr="00B60A72" w:rsidRDefault="000D56A3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0D56A3" w:rsidRPr="00B60A72" w:rsidRDefault="000D56A3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tin.</w:t>
            </w:r>
          </w:p>
          <w:p w:rsidR="000D56A3" w:rsidRPr="00B60A72" w:rsidRDefault="000D56A3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Thông báo người dùng: “đăng thành công”.</w:t>
            </w:r>
          </w:p>
          <w:p w:rsidR="00FA3950" w:rsidRPr="00B60A72" w:rsidRDefault="00FA3950" w:rsidP="003B01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9925D2" w:rsidRPr="00B60A72" w:rsidRDefault="00495526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chủ đề trống: thống báo “</w:t>
            </w:r>
            <w:r w:rsidR="00CB5D7A" w:rsidRPr="00B60A72">
              <w:rPr>
                <w:sz w:val="24"/>
              </w:rPr>
              <w:t>vui lò</w:t>
            </w:r>
            <w:r w:rsidRPr="00B60A72">
              <w:rPr>
                <w:sz w:val="24"/>
              </w:rPr>
              <w:t>ng nhậ</w:t>
            </w:r>
            <w:r w:rsidR="00CB5D7A" w:rsidRPr="00B60A72">
              <w:rPr>
                <w:sz w:val="24"/>
              </w:rPr>
              <w:t>p tên chủ</w:t>
            </w:r>
            <w:r w:rsidRPr="00B60A72">
              <w:rPr>
                <w:sz w:val="24"/>
              </w:rPr>
              <w:t xml:space="preserve"> đề” và focus vào tên chủ đề.</w:t>
            </w:r>
          </w:p>
          <w:p w:rsidR="00495526" w:rsidRPr="00B60A72" w:rsidRDefault="00CB5D7A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chủ đề trống: Thông báo “vui lòng nhập chủ đề” và focus vào chủ đề.</w:t>
            </w:r>
          </w:p>
          <w:p w:rsidR="00CB5D7A" w:rsidRPr="00B60A72" w:rsidRDefault="00CB5D7A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chưa chọn file pdf: thông báo “vui lòng chọn file sách” và focus vào chọn file.</w:t>
            </w:r>
          </w:p>
          <w:p w:rsidR="00CB5D7A" w:rsidRPr="00B60A72" w:rsidRDefault="00CB5D7A" w:rsidP="003B01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chưa chọn ảnh bìa: thông  báo “vui lòng chọn ảnh bìa” và focus vào chon ảnh.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3" w:name="_Toc472812904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UC_13_Cập_nhật_SGK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UC_13_Cập_nhật_SGK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9255F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Cập nhật sách giáo khoa đã đăng</w:t>
            </w:r>
            <w:r w:rsidR="00E75541" w:rsidRPr="00B60A72">
              <w:rPr>
                <w:sz w:val="24"/>
              </w:rPr>
              <w:t xml:space="preserve"> của người dùng đã đăng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9255FC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FD113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chi tiết của sách giáo khoa và chon update.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741187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hiện thì các field cho người dùng nhập: 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 sách.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File pdf.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Giới thiệu ngắn.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Ảnh bìa. (*)</w:t>
            </w:r>
          </w:p>
          <w:p w:rsidR="0005333E" w:rsidRPr="00B60A72" w:rsidRDefault="0005333E" w:rsidP="000533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Các sách liên quan.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cập nhật.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thông tin.</w:t>
            </w:r>
          </w:p>
          <w:p w:rsidR="0005333E" w:rsidRPr="00B60A72" w:rsidRDefault="0005333E" w:rsidP="003B01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Thông báo người dùng: “đăng thành công”.</w:t>
            </w:r>
          </w:p>
          <w:p w:rsidR="00F625C5" w:rsidRPr="00B60A72" w:rsidRDefault="0005333E" w:rsidP="003B01B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tên chủ đề trống: thống báo “vui lòng nhập tên chủ đề” và focus vào tên chủ đề.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chủ đề trống: Thông báo “vui lòng nhập chủ đề” và focus vào chủ đề.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chưa chọn file pdf: thông báo “vui lòng chọn file sách” và focus vào chọn file.</w:t>
            </w:r>
          </w:p>
          <w:p w:rsidR="004F564D" w:rsidRPr="00B60A72" w:rsidRDefault="004F564D" w:rsidP="003B01B1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chưa chọn ảnh bìa: thông  báo “vui lòng chọn ảnh bìa” và focus vào chon ảnh.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4" w:name="_Toc472812905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UC_14_Xóa_SGK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Xóa SGK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UC_14_Xóa_SGK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Xóa SGK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BB77C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Xóa 1 sách giáo khoa</w:t>
            </w:r>
            <w:r w:rsidR="00C67302" w:rsidRPr="00B60A72">
              <w:rPr>
                <w:sz w:val="24"/>
              </w:rPr>
              <w:t xml:space="preserve"> của người dùng đã đăng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BB77C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chi tiết của sách giáo khoa và chon </w:t>
            </w:r>
            <w:r w:rsidR="009815DF" w:rsidRPr="00B60A72">
              <w:rPr>
                <w:sz w:val="24"/>
              </w:rPr>
              <w:t>xóa</w:t>
            </w:r>
            <w:r w:rsidRPr="00B60A72">
              <w:rPr>
                <w:sz w:val="24"/>
              </w:rPr>
              <w:t>.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B77C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BB77CF" w:rsidRPr="00B60A72" w:rsidRDefault="000E33DC" w:rsidP="00BB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BB77CF" w:rsidRPr="00B60A72" w:rsidRDefault="00BB77CF" w:rsidP="00BB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B77C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B77CF" w:rsidRPr="00B60A72" w:rsidRDefault="009815DF" w:rsidP="003B01B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xóa sách giáo khoa.</w:t>
            </w:r>
          </w:p>
          <w:p w:rsidR="00D17602" w:rsidRPr="00B60A72" w:rsidRDefault="00D17602" w:rsidP="003B01B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báo: “đã xóa sách giáo khoa”</w:t>
            </w:r>
          </w:p>
          <w:p w:rsidR="00D17602" w:rsidRPr="00B60A72" w:rsidRDefault="00D17602" w:rsidP="003B01B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B77C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7CF" w:rsidRPr="00B60A72" w:rsidRDefault="00BB77CF" w:rsidP="00BB77C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B77CF" w:rsidRPr="00B60A72" w:rsidRDefault="00BB77CF" w:rsidP="003B01B1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CE06E7" w:rsidRPr="00B60A72" w:rsidRDefault="00CE06E7" w:rsidP="003B01B1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thế xóa: thông báo “xãy ra lỗi khi xóa. vui lòng thử lại sau!!!”.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5" w:name="_Toc472812906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UC_15_Thêm_chú_thích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Thêm chú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UC_15_Thêm_chú_thích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Thêm chú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Mô tả</w:t>
            </w:r>
          </w:p>
        </w:tc>
        <w:tc>
          <w:tcPr>
            <w:tcW w:w="6441" w:type="dxa"/>
          </w:tcPr>
          <w:p w:rsidR="00F625C5" w:rsidRPr="00B60A72" w:rsidRDefault="00DB55FB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Thêm chú thích cho 1 từ, cụm từ nào đó trong trang sách.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606E53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7E24A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sách và chọn thêm chú thích</w:t>
            </w:r>
            <w:r w:rsidR="006D168F" w:rsidRPr="00B60A72">
              <w:rPr>
                <w:sz w:val="24"/>
              </w:rPr>
              <w:t xml:space="preserve"> ở trang nào đó </w:t>
            </w:r>
            <w:r w:rsidR="002C74AB" w:rsidRPr="00B60A72">
              <w:rPr>
                <w:sz w:val="24"/>
              </w:rPr>
              <w:t>của sách người dùng đã đăng</w:t>
            </w:r>
            <w:r w:rsidR="006D168F" w:rsidRPr="00B60A72">
              <w:rPr>
                <w:sz w:val="24"/>
              </w:rPr>
              <w:t>(</w:t>
            </w:r>
            <w:r w:rsidRPr="00B60A72">
              <w:rPr>
                <w:sz w:val="24"/>
              </w:rPr>
              <w:t>từ trang chi tiết sách</w:t>
            </w:r>
            <w:r w:rsidR="006D168F" w:rsidRPr="00B60A72">
              <w:rPr>
                <w:sz w:val="24"/>
              </w:rPr>
              <w:t>)</w:t>
            </w:r>
            <w:r w:rsidR="002C74AB" w:rsidRPr="00B60A72">
              <w:rPr>
                <w:sz w:val="24"/>
              </w:rPr>
              <w:t xml:space="preserve"> </w:t>
            </w:r>
            <w:r w:rsidRPr="00B60A72">
              <w:rPr>
                <w:sz w:val="24"/>
              </w:rPr>
              <w:t>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6D168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phải đăng nhập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hiển thị các field cho người dùng nhập: 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Cụm từ.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Giải thích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thêm.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</w:t>
            </w:r>
            <w:r w:rsidR="006321A6" w:rsidRPr="00B60A72">
              <w:rPr>
                <w:sz w:val="24"/>
              </w:rPr>
              <w:t xml:space="preserve"> thống lưu trữ chú thích.</w:t>
            </w:r>
          </w:p>
          <w:p w:rsidR="006321A6" w:rsidRPr="00B60A72" w:rsidRDefault="006321A6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“Thêm chú thích thành công”.</w:t>
            </w:r>
          </w:p>
          <w:p w:rsidR="006D168F" w:rsidRPr="00B60A72" w:rsidRDefault="006D168F" w:rsidP="003B01B1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A67EE9" w:rsidRPr="00B60A72" w:rsidRDefault="00A67EE9" w:rsidP="003B01B1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cụm từ: thông báo “vui lòng nhập cụm từ.” và focus vào cụm từ.</w:t>
            </w:r>
          </w:p>
          <w:p w:rsidR="00A67EE9" w:rsidRPr="00B60A72" w:rsidRDefault="00A67EE9" w:rsidP="003B01B1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giải thích: thông báo “Vui lòng nhập chú thích” và focus vào chú thích.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6" w:name="_Toc472812907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UC_16_Cập_nhật_chú_thích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chú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UC_16_Cập_nhật_chú_thích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chú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DA145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Cập nhật lại chú thích.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DA145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trang sách và chọn </w:t>
            </w:r>
            <w:r w:rsidR="004D6103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 xml:space="preserve"> chú thích ở trang nào đó của sách người dùng đã đăng(từ trang chi tiết sách) .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A145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A1450" w:rsidRPr="00B60A72" w:rsidRDefault="006B2BEE" w:rsidP="00DA1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phải đăng nhập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A1450" w:rsidRPr="00B60A72" w:rsidRDefault="00DA1450" w:rsidP="00DA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A145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hiển thị các field cho người dùng nhập: 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Cụm từ.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39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Giải thích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</w:t>
            </w:r>
            <w:r w:rsidR="00924843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>.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thông tin hợp lệ.</w:t>
            </w:r>
          </w:p>
          <w:p w:rsidR="006B2BEE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trữ chú thích.</w:t>
            </w:r>
          </w:p>
          <w:p w:rsidR="00924843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 “Thêm chú thích thành công”.</w:t>
            </w:r>
          </w:p>
          <w:p w:rsidR="00DA1450" w:rsidRPr="00B60A72" w:rsidRDefault="006B2BEE" w:rsidP="003B01B1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DA145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1450" w:rsidRPr="00B60A72" w:rsidRDefault="00DA1450" w:rsidP="00DA145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DA1450" w:rsidRPr="00B60A72" w:rsidRDefault="00DA1450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không có kết nối hoặc lỗi kết nối tới database: </w:t>
            </w:r>
            <w:r w:rsidRPr="00B60A72">
              <w:rPr>
                <w:sz w:val="24"/>
              </w:rPr>
              <w:lastRenderedPageBreak/>
              <w:t>thông báo “Xãy ra lỗi kết nối, vui lòng thử lại lần sau.”</w:t>
            </w:r>
          </w:p>
          <w:p w:rsidR="00532E72" w:rsidRPr="00B60A72" w:rsidRDefault="00532E72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32E72" w:rsidRPr="00B60A72" w:rsidRDefault="00532E72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cụm từ: thông báo “vui lòng nhập cụm từ.” và focus vào cụm từ.</w:t>
            </w:r>
          </w:p>
          <w:p w:rsidR="00532E72" w:rsidRPr="00B60A72" w:rsidRDefault="00532E72" w:rsidP="003B01B1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giải thích: thông báo “Vui lòng nhập chú thích” và focus vào chú thích.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7" w:name="_Toc472812908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UC_17_Xóa_chú_thích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Xóa chú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UC_17_Xóa_chú_thích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Xóa chú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031F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Xóa chú thích của người dùng đăng.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6C3E2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sách và chọn xóa chú thích ở trang nào đó của sách người dùng đã đăng(từ trang chi tiết sách) .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3E2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phải đăng nhập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6C3E2F" w:rsidRPr="00B60A72" w:rsidRDefault="006C3E2F" w:rsidP="006C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3E2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C3E2F" w:rsidRPr="00B60A72" w:rsidRDefault="006C3E2F" w:rsidP="003B01B1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thực hiện xóa chú thích của người dùng.</w:t>
            </w:r>
          </w:p>
          <w:p w:rsidR="006C3E2F" w:rsidRPr="00B60A72" w:rsidRDefault="006C3E2F" w:rsidP="003B01B1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báo: “đã xóa chú thích”.</w:t>
            </w:r>
          </w:p>
          <w:p w:rsidR="006C3E2F" w:rsidRPr="00B60A72" w:rsidRDefault="006C3E2F" w:rsidP="003B01B1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6C3E2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3E2F" w:rsidRPr="00B60A72" w:rsidRDefault="006C3E2F" w:rsidP="006C3E2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6C3E2F" w:rsidRPr="00B60A72" w:rsidRDefault="006C3E2F" w:rsidP="003B01B1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D53DBB" w:rsidRPr="00B60A72" w:rsidRDefault="00D53DBB" w:rsidP="003B01B1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thể xóa: Thông báo “Có lỗi xãy ra, vui lòng thử lạ</w:t>
            </w:r>
            <w:r w:rsidR="00DC631D" w:rsidRPr="00B60A72">
              <w:rPr>
                <w:sz w:val="24"/>
              </w:rPr>
              <w:t>i sau!!!</w:t>
            </w:r>
            <w:r w:rsidRPr="00B60A72">
              <w:rPr>
                <w:sz w:val="24"/>
              </w:rPr>
              <w:t>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8" w:name="_Toc472812909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UC_18_Xem_danh_sách_câu_hỏi_mới_đăng_tải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câu hỏi mới đăng tải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UC_18_Xem_danh_sách_câu_hỏi_mới_đăng_tải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câu hỏi mới đăng tải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76FA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danh sách câu hỏi được đăng gần đây nhất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4C76BC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650DC0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Được kích hoạt khi load trang chủ.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455B77" w:rsidRPr="00B60A72" w:rsidRDefault="007029E8" w:rsidP="003B01B1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câu hỏi thuộc tất cả chủ đề theo thời gian gần đây nhất cho người dùng xem.</w:t>
            </w:r>
          </w:p>
          <w:p w:rsidR="00F625C5" w:rsidRPr="00B60A72" w:rsidRDefault="007029E8" w:rsidP="003B01B1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69" w:name="_Toc472812910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UC_19_Xem_danh_sách_câu_hỏi_theo_chủ_đề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câu hỏi theo chủ đề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6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0909DE">
            <w:pPr>
              <w:tabs>
                <w:tab w:val="left" w:pos="1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UC_19_Xem_danh_sách_câu_hỏi_theo_chủ_đề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câu hỏi theo chủ đề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C47782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danh sách câu hỏi mới nhất theo chủ đề chọn.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455063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455063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1 chủ đề từ </w:t>
            </w:r>
            <w:r w:rsidR="00C82C3E" w:rsidRPr="00B60A72">
              <w:rPr>
                <w:sz w:val="24"/>
              </w:rPr>
              <w:t xml:space="preserve">đề mục </w:t>
            </w:r>
            <w:r w:rsidRPr="00B60A72">
              <w:rPr>
                <w:sz w:val="24"/>
              </w:rPr>
              <w:t>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1E1928" w:rsidRPr="00B60A72" w:rsidRDefault="001E1928" w:rsidP="003B01B1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load 20 câu hỏi thuộc </w:t>
            </w:r>
            <w:r w:rsidR="00951EE9" w:rsidRPr="00B60A72">
              <w:rPr>
                <w:sz w:val="24"/>
              </w:rPr>
              <w:t xml:space="preserve">1 </w:t>
            </w:r>
            <w:r w:rsidRPr="00B60A72">
              <w:rPr>
                <w:sz w:val="24"/>
              </w:rPr>
              <w:t xml:space="preserve"> chủ đề</w:t>
            </w:r>
            <w:r w:rsidR="00951EE9" w:rsidRPr="00B60A72">
              <w:rPr>
                <w:sz w:val="24"/>
              </w:rPr>
              <w:t xml:space="preserve"> đã chọn</w:t>
            </w:r>
            <w:r w:rsidRPr="00B60A72">
              <w:rPr>
                <w:sz w:val="24"/>
              </w:rPr>
              <w:t xml:space="preserve"> theo thời gian gần đây nhất cho người dùng xem.</w:t>
            </w:r>
          </w:p>
          <w:p w:rsidR="00F625C5" w:rsidRPr="00B60A72" w:rsidRDefault="001E1928" w:rsidP="003B01B1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0" w:name="_Toc472812911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UC_20_Tra_cứu_câu_hỏi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câu hỏi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UC_20_Tra_cứu_câu_hỏi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câu hỏi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40289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Tìm kiếm câu hỏi.</w:t>
            </w: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511DA1" w:rsidRPr="00B60A72" w:rsidRDefault="00511DA1" w:rsidP="0051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511DA1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511DA1" w:rsidRPr="00B60A72" w:rsidRDefault="00B80DBC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tìm kiếm từ trang </w:t>
            </w:r>
            <w:r w:rsidR="00004EF7" w:rsidRPr="00B60A72">
              <w:rPr>
                <w:sz w:val="24"/>
              </w:rPr>
              <w:t>danh sách câu hỏi theo chủ đề.</w:t>
            </w:r>
          </w:p>
          <w:p w:rsidR="00004EF7" w:rsidRPr="00B60A72" w:rsidRDefault="00004EF7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tim kiếm câu hỏi.</w:t>
            </w:r>
          </w:p>
          <w:p w:rsidR="00B54560" w:rsidRPr="00B60A72" w:rsidRDefault="00B54560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chi tiết câu hỏi.</w:t>
            </w: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11DA1" w:rsidRPr="00B60A72" w:rsidRDefault="00511DA1" w:rsidP="0051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1DA1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11DA1" w:rsidRPr="00B60A72" w:rsidRDefault="00511DA1" w:rsidP="0051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11DA1" w:rsidRPr="00B60A72" w:rsidRDefault="00511DA1" w:rsidP="0051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1DA1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câu hỏi gần giống với nội dụng nhất và hiện thị lên cho người dùng xem.</w:t>
            </w:r>
          </w:p>
          <w:p w:rsidR="00511DA1" w:rsidRPr="00B60A72" w:rsidRDefault="00511DA1" w:rsidP="003B01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11DA1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11DA1" w:rsidRPr="00B60A72" w:rsidRDefault="00511DA1" w:rsidP="00511DA1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11DA1" w:rsidRPr="00B60A72" w:rsidRDefault="00511DA1" w:rsidP="003B01B1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0D7E2D" w:rsidRPr="00B60A72" w:rsidRDefault="000D7E2D" w:rsidP="003B01B1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1" w:name="_Toc472812912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UC_21_Xem_câu_hỏi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câu hỏi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UC_21_Xem_câu_hỏi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câu hỏi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Mô tả</w:t>
            </w:r>
          </w:p>
        </w:tc>
        <w:tc>
          <w:tcPr>
            <w:tcW w:w="6441" w:type="dxa"/>
          </w:tcPr>
          <w:p w:rsidR="00F625C5" w:rsidRPr="00B60A72" w:rsidRDefault="008924A8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Xem chi tiết 1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3E75F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E33B22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câu hỏi từ</w:t>
            </w:r>
            <w:r w:rsidR="00EB4971" w:rsidRPr="00B60A72">
              <w:rPr>
                <w:sz w:val="24"/>
              </w:rPr>
              <w:t xml:space="preserve"> trang tì</w:t>
            </w:r>
            <w:r w:rsidRPr="00B60A72">
              <w:rPr>
                <w:sz w:val="24"/>
              </w:rPr>
              <w:t>m kiếm câu hỏi.</w:t>
            </w:r>
          </w:p>
          <w:p w:rsidR="00E33B22" w:rsidRPr="00B60A72" w:rsidRDefault="00E33B22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câu hỏi từ trang chủ.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3E75FA" w:rsidP="003B01B1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thì chi tiết câu hỏi lên lên cho người dùng(các câu trả lởi được nhiều bình chọn sẽ được đưa lên trên).</w:t>
            </w:r>
          </w:p>
          <w:p w:rsidR="003E75FA" w:rsidRPr="00B60A72" w:rsidRDefault="003E75FA" w:rsidP="003B01B1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2" w:name="_Toc472812913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UC_22_Đăng_tải_câu_hỏi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câu hỏi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UC_22_Đăng_tải_câu_hỏi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câu hỏi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47971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câu hỏi mới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1F1874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DE792B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câu hỏi từ trang câu hỏi theo chủ đề.</w:t>
            </w:r>
          </w:p>
          <w:p w:rsidR="00DE792B" w:rsidRPr="00B60A72" w:rsidRDefault="00DE792B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chọn chọn đăng câu hỏi từ trang tìm kiếm câu hỏi.</w:t>
            </w:r>
          </w:p>
          <w:p w:rsidR="00DE792B" w:rsidRPr="00B60A72" w:rsidRDefault="00DE792B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câu hỏi từ trăng chi tiết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423E6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722DB4" w:rsidRPr="00B60A72" w:rsidRDefault="00272B9B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thị các field cho người dùng nhập:</w:t>
            </w:r>
          </w:p>
          <w:p w:rsidR="00272B9B" w:rsidRPr="00B60A72" w:rsidRDefault="00272B9B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đề.</w:t>
            </w:r>
            <w:r w:rsidR="00D06854" w:rsidRPr="00B60A72">
              <w:rPr>
                <w:sz w:val="24"/>
              </w:rPr>
              <w:t xml:space="preserve"> (*)</w:t>
            </w:r>
          </w:p>
          <w:p w:rsidR="00272B9B" w:rsidRPr="00B60A72" w:rsidRDefault="00272B9B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Mô tả thêm.</w:t>
            </w:r>
          </w:p>
          <w:p w:rsidR="00272B9B" w:rsidRPr="00B60A72" w:rsidRDefault="00272B9B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</w:t>
            </w:r>
            <w:r w:rsidR="00877A89" w:rsidRPr="00B60A72">
              <w:rPr>
                <w:sz w:val="24"/>
              </w:rPr>
              <w:t>.</w:t>
            </w:r>
            <w:r w:rsidR="00D06854" w:rsidRPr="00B60A72">
              <w:rPr>
                <w:sz w:val="24"/>
              </w:rPr>
              <w:t xml:space="preserve"> (*)</w:t>
            </w:r>
          </w:p>
          <w:p w:rsidR="00722DB4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đăng.</w:t>
            </w:r>
          </w:p>
          <w:p w:rsidR="00722DB4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câu hỏi lại.</w:t>
            </w:r>
          </w:p>
          <w:p w:rsidR="00722DB4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</w:t>
            </w:r>
            <w:r w:rsidR="001659D8" w:rsidRPr="00B60A72">
              <w:rPr>
                <w:sz w:val="24"/>
              </w:rPr>
              <w:t>ô</w:t>
            </w:r>
            <w:r w:rsidRPr="00B60A72">
              <w:rPr>
                <w:sz w:val="24"/>
              </w:rPr>
              <w:t>ng báo “đăng thành công”.</w:t>
            </w:r>
          </w:p>
          <w:p w:rsidR="00F625C5" w:rsidRPr="00B60A72" w:rsidRDefault="00722DB4" w:rsidP="003B01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1659D8" w:rsidRPr="00B60A72" w:rsidRDefault="001659D8" w:rsidP="003B01B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người dùng bỏ trống </w:t>
            </w:r>
            <w:r w:rsidR="00D06854" w:rsidRPr="00B60A72">
              <w:rPr>
                <w:sz w:val="24"/>
              </w:rPr>
              <w:t xml:space="preserve">tiêu đề </w:t>
            </w:r>
            <w:r w:rsidRPr="00B60A72">
              <w:rPr>
                <w:sz w:val="24"/>
              </w:rPr>
              <w:t xml:space="preserve">mà bấm đăng: thông báo “không để trống </w:t>
            </w:r>
            <w:r w:rsidR="00D06854" w:rsidRPr="00B60A72">
              <w:rPr>
                <w:sz w:val="24"/>
              </w:rPr>
              <w:t>tiêu đề</w:t>
            </w:r>
            <w:r w:rsidRPr="00B60A72">
              <w:rPr>
                <w:sz w:val="24"/>
              </w:rPr>
              <w:t>.” và chuyển vùng chọ</w:t>
            </w:r>
            <w:r w:rsidR="00D06854" w:rsidRPr="00B60A72">
              <w:rPr>
                <w:sz w:val="24"/>
              </w:rPr>
              <w:t>n vào tiêu đề</w:t>
            </w:r>
            <w:r w:rsidRPr="00B60A72">
              <w:rPr>
                <w:sz w:val="24"/>
              </w:rPr>
              <w:t>.</w:t>
            </w:r>
          </w:p>
          <w:p w:rsidR="00D06854" w:rsidRPr="00B60A72" w:rsidRDefault="001659D8" w:rsidP="003B01B1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Nếu đăng không thành công: thông báo “đăng không </w:t>
            </w:r>
            <w:r w:rsidRPr="00B60A72">
              <w:rPr>
                <w:sz w:val="24"/>
              </w:rPr>
              <w:lastRenderedPageBreak/>
              <w:t>thánh công.”.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3" w:name="_Toc472812914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UC_23_Đăng_tải_câu_trả_lời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câu trả lời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UC_23_Đăng_tải_câu_trả_lời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câu trả lời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AF046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Đăng câu trả lời cho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DC5BB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094B6A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đăng câu trả lời từ trang chi tiết câu hỏi.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5BB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C5BB5" w:rsidRPr="00B60A72" w:rsidRDefault="00DC5BB5" w:rsidP="00DC5BB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C5BB5" w:rsidRPr="00B60A72" w:rsidRDefault="00DC5BB5" w:rsidP="00DC5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DC5BB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C5BB5" w:rsidRPr="00B60A72" w:rsidRDefault="00DC5BB5" w:rsidP="00DC5BB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C5BB5" w:rsidRPr="00B60A72" w:rsidRDefault="00DC5BB5" w:rsidP="00DC5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95AE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AE0" w:rsidRPr="00B60A72" w:rsidRDefault="00B95AE0" w:rsidP="00B95AE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đáp án.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trả lời.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đáp án vào database.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thông báo “lưu thành công.”.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95AE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AE0" w:rsidRPr="00B60A72" w:rsidRDefault="00B95AE0" w:rsidP="00B95AE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95AE0" w:rsidRPr="00B60A72" w:rsidRDefault="00B95AE0" w:rsidP="003B01B1">
            <w:pPr>
              <w:pStyle w:val="ListParagraph"/>
              <w:numPr>
                <w:ilvl w:val="0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nhập đáp án mà bấm trả lời: thông báo “vui lòng nhập đáp án” và chuyển vùng chọn vào đáp án.</w:t>
            </w:r>
          </w:p>
          <w:p w:rsidR="00B95AE0" w:rsidRPr="00B60A72" w:rsidRDefault="00B95AE0" w:rsidP="003B01B1">
            <w:pPr>
              <w:pStyle w:val="ListParagraph"/>
              <w:numPr>
                <w:ilvl w:val="0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lưu không thành công: thông báo “lưu không thành công.”.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4" w:name="_Toc472812915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UC_24_Bình_chọn_câu_trả_lời_thích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Bình chọn câu trả lời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UC_24_Bình_chọn_câu_trả_lời_thích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Bình chọn câu trả lời thích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51226F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Thích câu trả lời của người dùng nào đó đăng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C95110" w:rsidRPr="00B60A72" w:rsidRDefault="00C95110" w:rsidP="00C9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C9511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C95110" w:rsidRPr="00B60A72" w:rsidRDefault="0017395D" w:rsidP="00C9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thích từ </w:t>
            </w:r>
            <w:r w:rsidR="00C07FEB" w:rsidRPr="00B60A72">
              <w:rPr>
                <w:sz w:val="24"/>
              </w:rPr>
              <w:t>câu trả lời của 1 câu hỏ</w:t>
            </w:r>
            <w:r w:rsidR="00DC5774" w:rsidRPr="00B60A72">
              <w:rPr>
                <w:sz w:val="24"/>
              </w:rPr>
              <w:t>i</w:t>
            </w:r>
            <w:r w:rsidR="00596D5F" w:rsidRPr="00B60A72">
              <w:rPr>
                <w:sz w:val="24"/>
              </w:rPr>
              <w:t xml:space="preserve"> (ở trang chi tiết câu hỏi)</w:t>
            </w:r>
            <w:r w:rsidR="00C07FEB" w:rsidRPr="00B60A72">
              <w:rPr>
                <w:sz w:val="24"/>
              </w:rPr>
              <w:t>.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C95110" w:rsidRPr="00B60A72" w:rsidRDefault="00C95110" w:rsidP="00C9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1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C95110" w:rsidRPr="00B60A72" w:rsidRDefault="00F85759" w:rsidP="00C9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C95110" w:rsidRPr="00B60A72" w:rsidRDefault="00C95110" w:rsidP="00C9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1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C95110" w:rsidRPr="00B60A72" w:rsidRDefault="00D20E8E" w:rsidP="003B01B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thích cho câu hỏi.</w:t>
            </w:r>
          </w:p>
          <w:p w:rsidR="00A05FC3" w:rsidRPr="00B60A72" w:rsidRDefault="00A05FC3" w:rsidP="003B01B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thích lên giao diện người dùng.</w:t>
            </w:r>
          </w:p>
          <w:p w:rsidR="00A05FC3" w:rsidRPr="00B60A72" w:rsidRDefault="00A05FC3" w:rsidP="003B01B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C9511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95110" w:rsidRPr="00B60A72" w:rsidRDefault="00C95110" w:rsidP="00C9511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C95110" w:rsidRPr="00B60A72" w:rsidRDefault="00C95110" w:rsidP="003B01B1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5" w:name="_Toc472812916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UC_25_BXH_câu_hỏi_Tuan_THop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bảng xếp hạng câu hỏi được quan tâm trong tuần (chủ đề tổng hợp)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UC_25_BXH_câu_hỏi_Tuan_THop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bảng xếp hạng câu hỏi được quan tâm trong tuần (chủ đề tổng hợp)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9E16DA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1669B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chủ.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BD7799" w:rsidP="003B01B1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10 câu hỏi</w:t>
            </w:r>
            <w:r w:rsidR="00C25D0C" w:rsidRPr="00B60A72">
              <w:rPr>
                <w:sz w:val="24"/>
              </w:rPr>
              <w:t xml:space="preserve"> của tất cả chủ đề</w:t>
            </w:r>
            <w:r w:rsidRPr="00B60A72">
              <w:rPr>
                <w:sz w:val="24"/>
              </w:rPr>
              <w:t xml:space="preserve"> được quan tâm nhất trong tuần.</w:t>
            </w:r>
          </w:p>
          <w:p w:rsidR="002003E5" w:rsidRPr="00B60A72" w:rsidRDefault="002003E5" w:rsidP="003B01B1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</w:t>
            </w:r>
            <w:r w:rsidR="00F316A5" w:rsidRPr="00B60A72">
              <w:rPr>
                <w:sz w:val="24"/>
              </w:rPr>
              <w:t xml:space="preserve"> </w:t>
            </w:r>
            <w:r w:rsidRPr="00B60A72">
              <w:rPr>
                <w:sz w:val="24"/>
              </w:rPr>
              <w:t>case</w:t>
            </w:r>
            <w:r w:rsidR="00F97DAF" w:rsidRPr="00B60A72">
              <w:rPr>
                <w:sz w:val="24"/>
              </w:rPr>
              <w:t>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6" w:name="_Toc472812917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UC_26_BXH_câu_hỏi_Tuan_CDe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bảng xếp hạng câu hỏi được quan tâm trong tuần (chủ đề cụ thể)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UC_26_BXH_câu_hỏi_Tuan_CDe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bảng xếp hạng câu hỏi được quan tâm trong tuần (chủ đề cụ thể)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417A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3417A" w:rsidRPr="00B60A72" w:rsidRDefault="00B3417A" w:rsidP="00B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B3417A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B3417A" w:rsidRPr="00B60A72" w:rsidRDefault="00B3417A" w:rsidP="00B3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câu hỏi theo chủ đề.</w:t>
            </w:r>
          </w:p>
        </w:tc>
      </w:tr>
      <w:tr w:rsidR="00B3417A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B3417A" w:rsidRPr="00B60A72" w:rsidRDefault="00B3417A" w:rsidP="00B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417A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B3417A" w:rsidRPr="00B60A72" w:rsidRDefault="00B3417A" w:rsidP="00B3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417A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B3417A" w:rsidRPr="00B60A72" w:rsidRDefault="00B3417A" w:rsidP="00B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417A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C25D0C" w:rsidRPr="00B60A72" w:rsidRDefault="00C25D0C" w:rsidP="003B01B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hiển thị 10 câu hỏi của chủ đề được chọn, được quan tâm nhất trong tuần.</w:t>
            </w:r>
          </w:p>
          <w:p w:rsidR="00B3417A" w:rsidRPr="00B60A72" w:rsidRDefault="00C25D0C" w:rsidP="003B01B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3417A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3417A" w:rsidRPr="00B60A72" w:rsidRDefault="00B3417A" w:rsidP="00B3417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3417A" w:rsidRPr="00B60A72" w:rsidRDefault="00B3417A" w:rsidP="003B01B1">
            <w:pPr>
              <w:pStyle w:val="ListParagraph"/>
              <w:numPr>
                <w:ilvl w:val="0"/>
                <w:numId w:val="6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7" w:name="_Toc472812918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UC_27_Tra_cứu_toàn_cục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toàn cục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UC_27_Tra_cứu_toàn_cục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toàn cục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5F1DA8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5F1DA8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chủ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22EAC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B22EAC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B22EAC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gần giống với nội dụng nhất, sắp xếp theo tỉ lệ gần giống nhất và hiện thị lên cho người dùng xem.</w:t>
            </w:r>
          </w:p>
          <w:p w:rsidR="00F625C5" w:rsidRPr="00B60A72" w:rsidRDefault="00B22EAC" w:rsidP="003B01B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E05125" w:rsidRPr="00B60A72" w:rsidRDefault="00E05125" w:rsidP="003B01B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8" w:name="_Toc472812919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UC_28_ds_bài_tập_mới_THop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bài tập mới đăng tải (chủ đề tổng hợp)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0909DE">
            <w:pPr>
              <w:tabs>
                <w:tab w:val="left" w:pos="8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UC_28_ds_bài_tập_mới_THop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bài tập mới đăng tải (chủ đề tổng hợp)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A05493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trang chủ</w:t>
            </w: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5493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A05493" w:rsidRPr="00B60A72" w:rsidRDefault="00A05493" w:rsidP="00A0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5493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A05493" w:rsidRPr="00B60A72" w:rsidRDefault="00A05493" w:rsidP="003B01B1">
            <w:pPr>
              <w:pStyle w:val="ListParagraph"/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bài tập thuộc tất cả chủ đề theo thời gian gần đây nhất cho người dùng xem.</w:t>
            </w:r>
          </w:p>
          <w:p w:rsidR="00A05493" w:rsidRPr="00B60A72" w:rsidRDefault="00A05493" w:rsidP="003B01B1">
            <w:pPr>
              <w:pStyle w:val="ListParagraph"/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A05493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493" w:rsidRPr="00B60A72" w:rsidRDefault="00A05493" w:rsidP="00A05493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A05493" w:rsidRPr="00B60A72" w:rsidRDefault="00A05493" w:rsidP="003B01B1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79" w:name="_Toc472812920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UC_29_ds_bài_tập_mới_CDe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danh sách bài tập mới đăng tải (chủ đề cụ thể)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7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UC_29_ds_bài_tập_mới_CDe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danh sách bài tập mới đăng tải (chủ đề cụ thể)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3E50A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1 chủ đề từ đề mục bài tập.</w:t>
            </w: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50A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3E50A4" w:rsidRPr="00B60A72" w:rsidRDefault="003E50A4" w:rsidP="003E5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50A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932D7A" w:rsidRPr="00B60A72" w:rsidRDefault="003E50A4" w:rsidP="003B01B1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load 20 bài tập thuộc 1  chủ đề đã chọn theo thời gian gần đây nhất cho người dùng xem.</w:t>
            </w:r>
          </w:p>
          <w:p w:rsidR="003E50A4" w:rsidRPr="00B60A72" w:rsidRDefault="003E50A4" w:rsidP="003B01B1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usecase</w:t>
            </w:r>
          </w:p>
        </w:tc>
      </w:tr>
      <w:tr w:rsidR="003E50A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50A4" w:rsidRPr="00B60A72" w:rsidRDefault="003E50A4" w:rsidP="003E50A4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Luồng sự kiện phụ</w:t>
            </w:r>
          </w:p>
        </w:tc>
        <w:tc>
          <w:tcPr>
            <w:tcW w:w="6441" w:type="dxa"/>
          </w:tcPr>
          <w:p w:rsidR="003E50A4" w:rsidRPr="00B60A72" w:rsidRDefault="003E50A4" w:rsidP="003B01B1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0" w:name="_Toc472812921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UC_30_Tra_cứu_bài_tập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Tra cứu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UC_30_Tra_cứu_bài_tập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Tra cứu bài tập</w:t>
            </w:r>
            <w:r w:rsidRPr="00B60A72">
              <w:fldChar w:fldCharType="end"/>
            </w:r>
            <w:r w:rsidR="003D5533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D178E5" w:rsidRPr="00B60A72" w:rsidRDefault="00D178E5" w:rsidP="00D1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D178E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D178E5" w:rsidRPr="00B60A72" w:rsidRDefault="00D178E5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danh sách bài tập theo chủ đề.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tim kiếm bài tập.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tìm kiếm từ trang chi tiết bài tập.</w:t>
            </w: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D178E5" w:rsidRPr="00B60A72" w:rsidRDefault="00D178E5" w:rsidP="00D1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178E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178E5" w:rsidRPr="00B60A72" w:rsidRDefault="00D178E5" w:rsidP="00D1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178E5" w:rsidRPr="00B60A72" w:rsidRDefault="00D178E5" w:rsidP="00D1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178E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nhập từ khóa cần tìm.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tìm bấm enter hoặc bấm tìm kiếm.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tìm kiếm theo: kết quả bài tập gần giống với nội dụng nhất và hiện thị lên cho người dùng xem.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D178E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78E5" w:rsidRPr="00B60A72" w:rsidRDefault="00D178E5" w:rsidP="00D178E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D178E5" w:rsidRPr="00B60A72" w:rsidRDefault="00D178E5" w:rsidP="003B01B1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D178E5" w:rsidRPr="00B60A72" w:rsidRDefault="00D178E5" w:rsidP="003B01B1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tìm không có kết quả: hiện thông báo “không tìm thấy kết quả.”.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1" w:name="_Toc472812922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UC_31_Xem_bài_tập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Xem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UC_31_Xem_bài_tập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Xem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ẩn danh, người dùng, phê duyệt, admin</w:t>
            </w:r>
          </w:p>
        </w:tc>
      </w:tr>
      <w:tr w:rsidR="006E755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6E7554" w:rsidRPr="00B60A72" w:rsidRDefault="006E7554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bài tập từ trang tìm kiếm bài tập.</w:t>
            </w:r>
          </w:p>
          <w:p w:rsidR="006E7554" w:rsidRPr="00B60A72" w:rsidRDefault="006E7554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bài tập từ trang chủ.</w:t>
            </w:r>
          </w:p>
          <w:p w:rsidR="001F0C16" w:rsidRPr="00B60A72" w:rsidRDefault="001F0C16" w:rsidP="003B01B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bài tập từ trang tìm kiếm bài tập.</w:t>
            </w: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6E7554" w:rsidRPr="00B60A72" w:rsidRDefault="006E7554" w:rsidP="006E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E7554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6E7554" w:rsidRPr="00B60A72" w:rsidRDefault="006E7554" w:rsidP="003B01B1">
            <w:pPr>
              <w:pStyle w:val="ListParagraph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hiện thì chi tiết </w:t>
            </w:r>
            <w:r w:rsidR="00A66DD8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 xml:space="preserve"> lên lên cho người dùng.</w:t>
            </w:r>
          </w:p>
          <w:p w:rsidR="006E7554" w:rsidRPr="00B60A72" w:rsidRDefault="006E7554" w:rsidP="003B01B1">
            <w:pPr>
              <w:pStyle w:val="ListParagraph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6E7554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E7554" w:rsidRPr="00B60A72" w:rsidRDefault="006E7554" w:rsidP="006E7554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6E7554" w:rsidRPr="00B60A72" w:rsidRDefault="006E7554" w:rsidP="003B01B1">
            <w:pPr>
              <w:pStyle w:val="ListParagraph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2" w:name="_Toc472812923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UC_32_Đăng_tải_bài_tập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Đăng tải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UC_32_Đăng_tải_bài_tập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Đăng tải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15624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15624F" w:rsidRPr="00B60A72" w:rsidRDefault="0015624F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đăng câu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 xml:space="preserve"> trang câu hỏi theo chủ đề.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chọn chọn đăng câu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 xml:space="preserve"> trang tìm kiếm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>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đăng câu </w:t>
            </w:r>
            <w:r w:rsidR="00D61E9C" w:rsidRPr="00B60A72">
              <w:rPr>
                <w:sz w:val="24"/>
              </w:rPr>
              <w:t xml:space="preserve">bài tập </w:t>
            </w:r>
            <w:r w:rsidRPr="00B60A72">
              <w:rPr>
                <w:sz w:val="24"/>
              </w:rPr>
              <w:t xml:space="preserve">trăng chi tiết </w:t>
            </w:r>
            <w:r w:rsidR="00D61E9C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>.</w:t>
            </w: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24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15624F" w:rsidRPr="00B60A72" w:rsidRDefault="0015624F" w:rsidP="00156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24F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thị các field cho người dùng nhập: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đề. (*)</w:t>
            </w:r>
          </w:p>
          <w:p w:rsidR="00C76E36" w:rsidRPr="00B60A72" w:rsidRDefault="00C76E36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File bài pdf bài tập</w:t>
            </w:r>
            <w:r w:rsidR="00D148CB" w:rsidRPr="00B60A72">
              <w:rPr>
                <w:sz w:val="24"/>
              </w:rPr>
              <w:t>.(*)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Mô tả thêm.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 (*)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bấm đăng.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lưu câu </w:t>
            </w:r>
            <w:r w:rsidR="00DD41CB" w:rsidRPr="00B60A72">
              <w:rPr>
                <w:sz w:val="24"/>
              </w:rPr>
              <w:t>bài tập</w:t>
            </w:r>
            <w:r w:rsidRPr="00B60A72">
              <w:rPr>
                <w:sz w:val="24"/>
              </w:rPr>
              <w:t>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thông báo “đăng thành công”.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15624F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624F" w:rsidRPr="00B60A72" w:rsidRDefault="0015624F" w:rsidP="0015624F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15624F" w:rsidRPr="00B60A72" w:rsidRDefault="0015624F" w:rsidP="003B01B1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tiêu đề mà bấm đăng: thông báo “không để trống tiêu đề.” và chuyển vùng chọn vào tiêu đề.</w:t>
            </w:r>
          </w:p>
          <w:p w:rsidR="0015624F" w:rsidRPr="00B60A72" w:rsidRDefault="0015624F" w:rsidP="003B01B1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đăng không thành công: thông báo “đăng không thánh công.”.</w:t>
            </w:r>
          </w:p>
          <w:p w:rsidR="0039557A" w:rsidRPr="00B60A72" w:rsidRDefault="0039557A" w:rsidP="003B01B1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chọn file pdf bài tập: Thông báo “Vui lòng chon file bài tập” và focus vào file bài tập.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3" w:name="_Toc472812924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UC_33_Cập_nhật_bài_tập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Cập nhật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UC_33_Cập_nhật_bài_tập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Cập nhật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BF69A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BF69A5" w:rsidRPr="00B60A72" w:rsidRDefault="00BF69A5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chọn </w:t>
            </w:r>
            <w:r w:rsidR="00C1118A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 xml:space="preserve"> câu bài tập trang câu hỏi theo chủ đề.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chọn chọn </w:t>
            </w:r>
            <w:r w:rsidR="00C1118A" w:rsidRPr="00B60A72">
              <w:rPr>
                <w:sz w:val="24"/>
              </w:rPr>
              <w:t xml:space="preserve">cập nhật </w:t>
            </w:r>
            <w:r w:rsidRPr="00B60A72">
              <w:rPr>
                <w:sz w:val="24"/>
              </w:rPr>
              <w:t>câu bài tập trang tìm kiếm bài tập.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 xml:space="preserve">Người dùng chọn </w:t>
            </w:r>
            <w:r w:rsidR="00C1118A" w:rsidRPr="00B60A72">
              <w:rPr>
                <w:sz w:val="24"/>
              </w:rPr>
              <w:t xml:space="preserve">cập nhật </w:t>
            </w:r>
            <w:r w:rsidRPr="00B60A72">
              <w:rPr>
                <w:sz w:val="24"/>
              </w:rPr>
              <w:t>câu bài tập trăng chi tiết bài tập.</w:t>
            </w: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Các Use-case liên quan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F69A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BF69A5" w:rsidRPr="00B60A72" w:rsidRDefault="00BF69A5" w:rsidP="00BF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F69A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hiện thị các field cho người dùng nhập: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Tiêu đề. (*)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File bài pdf bài tập.(*)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Mô tả thêm.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Chủ đề. (*)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Người dùng bấm </w:t>
            </w:r>
            <w:r w:rsidR="00C1118A" w:rsidRPr="00B60A72">
              <w:rPr>
                <w:sz w:val="24"/>
              </w:rPr>
              <w:t>cập nhật</w:t>
            </w:r>
            <w:r w:rsidRPr="00B60A72">
              <w:rPr>
                <w:sz w:val="24"/>
              </w:rPr>
              <w:t>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lưu câu bài tập.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Lưu thành công: thông báo “</w:t>
            </w:r>
            <w:r w:rsidR="00C1118A" w:rsidRPr="00B60A72">
              <w:rPr>
                <w:sz w:val="24"/>
              </w:rPr>
              <w:t xml:space="preserve">cập nhật </w:t>
            </w:r>
            <w:r w:rsidRPr="00B60A72">
              <w:rPr>
                <w:sz w:val="24"/>
              </w:rPr>
              <w:t>thành công”.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F69A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F69A5" w:rsidRPr="00B60A72" w:rsidRDefault="00BF69A5" w:rsidP="00BF69A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bỏ trống tiêu đề mà bấm đăng: thông báo “không để trống tiêu đề.” và chuyển vùng chọn vào tiêu đề.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đăng không thành công: thông báo “đăng không thánh công.”.</w:t>
            </w:r>
          </w:p>
          <w:p w:rsidR="00BF69A5" w:rsidRPr="00B60A72" w:rsidRDefault="00BF69A5" w:rsidP="003B01B1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người dùng chưa chọn file pdf bài tập: Thông báo “Vui lòng chon file bài tập” và focus vào file bài tập.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4" w:name="_Toc472812925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UC_34_Xóa_bài_tập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Xóa bài tập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UC_34_Xóa_bài_tập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Xóa bài tập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1166B9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xóa bài tập của người dùng đăng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5B223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chi tiết của bài tập và chon xóa.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B223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5B2237" w:rsidRPr="00B60A72" w:rsidRDefault="005B2237" w:rsidP="005B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B223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5B2237" w:rsidRPr="00B60A72" w:rsidRDefault="005B2237" w:rsidP="003B01B1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xóa bài tập.</w:t>
            </w:r>
          </w:p>
          <w:p w:rsidR="005B2237" w:rsidRPr="00B60A72" w:rsidRDefault="005B2237" w:rsidP="003B01B1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thông báo: “đã xóa bài tập”</w:t>
            </w:r>
          </w:p>
          <w:p w:rsidR="005B2237" w:rsidRPr="00B60A72" w:rsidRDefault="005B2237" w:rsidP="003B01B1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B223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2237" w:rsidRPr="00B60A72" w:rsidRDefault="005B2237" w:rsidP="005B223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B2237" w:rsidRPr="00B60A72" w:rsidRDefault="005B2237" w:rsidP="003B01B1">
            <w:pPr>
              <w:pStyle w:val="ListParagraph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5B2237" w:rsidRPr="00B60A72" w:rsidRDefault="005B2237" w:rsidP="003B01B1">
            <w:pPr>
              <w:pStyle w:val="ListParagraph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thế xóa: thông báo “xãy ra lỗi khi xóa. vui lòng thử lại sau!!!”.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5" w:name="_Toc472812926"/>
      <w:r w:rsidRPr="00B60A72">
        <w:rPr>
          <w:rFonts w:asciiTheme="minorHAnsi" w:hAnsiTheme="minorHAnsi"/>
          <w:sz w:val="24"/>
        </w:rPr>
        <w:lastRenderedPageBreak/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UC_35_Thiết_lập_quyền_quản_lý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color w:val="000000"/>
          <w:sz w:val="24"/>
        </w:rPr>
        <w:t>Thiết lập quyền quản lý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UC_35_Thiết_lập_quyền_quản_lý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color w:val="000000"/>
                <w:sz w:val="24"/>
              </w:rPr>
              <w:t>Thiết lập quyền quản lý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625C5" w:rsidRPr="00B60A72" w:rsidRDefault="00181A9C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admin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625C5" w:rsidRPr="00B60A72" w:rsidRDefault="001855C9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thiết lập quyền phê duyệt cho 1 người dùng từ trang tim kiếm người dùng.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625C5" w:rsidRPr="00B60A72" w:rsidRDefault="00842D9C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625C5" w:rsidRPr="00B60A72" w:rsidRDefault="00AA24CE" w:rsidP="003B01B1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cập nhật quyền của user thành quyền phê duyệt.</w:t>
            </w:r>
          </w:p>
          <w:p w:rsidR="0033452A" w:rsidRPr="00B60A72" w:rsidRDefault="0033452A" w:rsidP="003B01B1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6" w:name="_Toc472812927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UC_36_Thiết_lập_quyền_người_dùng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color w:val="000000"/>
          <w:sz w:val="24"/>
        </w:rPr>
        <w:t>Thiết lập quyền người dùng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UC_36_Thiết_lập_quyền_người_dùng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color w:val="000000"/>
                <w:sz w:val="24"/>
              </w:rPr>
              <w:t>Thiết lập quyền người dùng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admin</w:t>
            </w:r>
          </w:p>
        </w:tc>
      </w:tr>
      <w:tr w:rsidR="00BE68C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Chọn thiết lập quyền </w:t>
            </w:r>
            <w:r w:rsidR="004E44B3" w:rsidRPr="00B60A72">
              <w:rPr>
                <w:sz w:val="24"/>
              </w:rPr>
              <w:t>người dùng</w:t>
            </w:r>
            <w:r w:rsidRPr="00B60A72">
              <w:rPr>
                <w:sz w:val="24"/>
              </w:rPr>
              <w:t xml:space="preserve"> cho 1 người dùng từ trang tim kiếm người dùng.</w:t>
            </w: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68C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BE68C7" w:rsidRPr="00B60A72" w:rsidRDefault="00BE68C7" w:rsidP="00BE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68C7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BE68C7" w:rsidRPr="00B60A72" w:rsidRDefault="00BE68C7" w:rsidP="003B01B1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 xml:space="preserve">Hệ thống cập nhật quyền của user thành quyền </w:t>
            </w:r>
            <w:r w:rsidR="004E44B3" w:rsidRPr="00B60A72">
              <w:rPr>
                <w:sz w:val="24"/>
              </w:rPr>
              <w:t>người dùng</w:t>
            </w:r>
            <w:r w:rsidRPr="00B60A72">
              <w:rPr>
                <w:sz w:val="24"/>
              </w:rPr>
              <w:t>.</w:t>
            </w:r>
          </w:p>
          <w:p w:rsidR="00BE68C7" w:rsidRPr="00B60A72" w:rsidRDefault="00BE68C7" w:rsidP="003B01B1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BE68C7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68C7" w:rsidRPr="00B60A72" w:rsidRDefault="00BE68C7" w:rsidP="00BE68C7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BE68C7" w:rsidRPr="00B60A72" w:rsidRDefault="00BE68C7" w:rsidP="003B01B1">
            <w:pPr>
              <w:pStyle w:val="ListParagraph"/>
              <w:numPr>
                <w:ilvl w:val="0"/>
                <w:numId w:val="8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7" w:name="_Toc472812928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UC_37_Trục_xuất_người_dùng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color w:val="000000"/>
          <w:sz w:val="24"/>
        </w:rPr>
        <w:t>Trục xuất người dùng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0909DE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UC_37_Trục_xuất_người_dùng \h </w:instrText>
            </w:r>
            <w:r w:rsidR="00566558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color w:val="000000"/>
                <w:sz w:val="24"/>
              </w:rPr>
              <w:t>Trục xuất người dùng</w:t>
            </w:r>
            <w:r w:rsidRPr="00B60A72">
              <w:fldChar w:fldCharType="end"/>
            </w:r>
            <w:r w:rsidR="005619C8" w:rsidRPr="00B60A72">
              <w:rPr>
                <w:sz w:val="24"/>
              </w:rPr>
              <w:t xml:space="preserve"> </w:t>
            </w:r>
          </w:p>
        </w:tc>
      </w:tr>
      <w:tr w:rsidR="00F625C5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admin</w:t>
            </w:r>
          </w:p>
        </w:tc>
      </w:tr>
      <w:tr w:rsidR="009B67A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Chọn trục xuất người dùng cho 1 người dùng từ trang tim kiếm người dùng.</w:t>
            </w: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B67A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nhập.</w:t>
            </w: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Hậu điều kiện</w:t>
            </w:r>
          </w:p>
        </w:tc>
        <w:tc>
          <w:tcPr>
            <w:tcW w:w="6441" w:type="dxa"/>
          </w:tcPr>
          <w:p w:rsidR="009B67A0" w:rsidRPr="00B60A72" w:rsidRDefault="009B67A0" w:rsidP="009B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B67A0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9B67A0" w:rsidRPr="00B60A72" w:rsidRDefault="009B67A0" w:rsidP="00B71ABA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cập nhật quyền của user thành trục xuất người dùng.</w:t>
            </w:r>
          </w:p>
          <w:p w:rsidR="009B67A0" w:rsidRPr="00B60A72" w:rsidRDefault="009B67A0" w:rsidP="00B71ABA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9B67A0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67A0" w:rsidRPr="00B60A72" w:rsidRDefault="009B67A0" w:rsidP="009B67A0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9B67A0" w:rsidRPr="00B60A72" w:rsidRDefault="009B67A0" w:rsidP="00B71ABA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F625C5" w:rsidRPr="00B60A72" w:rsidRDefault="00F625C5" w:rsidP="00F625C5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8" w:name="_Toc472812929"/>
      <w:r w:rsidRPr="00B60A72">
        <w:rPr>
          <w:rFonts w:asciiTheme="minorHAnsi" w:hAnsiTheme="minorHAnsi"/>
          <w:sz w:val="24"/>
        </w:rPr>
        <w:t>Đặc tả Use-case “</w:t>
      </w:r>
      <w:r w:rsidR="000909DE" w:rsidRPr="00B60A72">
        <w:rPr>
          <w:rFonts w:asciiTheme="minorHAnsi" w:hAnsiTheme="minorHAnsi"/>
          <w:sz w:val="24"/>
        </w:rPr>
        <w:fldChar w:fldCharType="begin"/>
      </w:r>
      <w:r w:rsidR="000909DE" w:rsidRPr="00B60A72">
        <w:rPr>
          <w:rFonts w:asciiTheme="minorHAnsi" w:hAnsiTheme="minorHAnsi"/>
          <w:sz w:val="24"/>
        </w:rPr>
        <w:instrText xml:space="preserve"> REF UC_38_Bình_chọn_câu_trả_lời_không_thích \h </w:instrText>
      </w:r>
      <w:r w:rsidR="00566558" w:rsidRPr="00B60A72">
        <w:rPr>
          <w:rFonts w:asciiTheme="minorHAnsi" w:hAnsiTheme="minorHAnsi"/>
          <w:sz w:val="24"/>
        </w:rPr>
        <w:instrText xml:space="preserve"> \* MERGEFORMAT </w:instrText>
      </w:r>
      <w:r w:rsidR="000909DE" w:rsidRPr="00B60A72">
        <w:rPr>
          <w:rFonts w:asciiTheme="minorHAnsi" w:hAnsiTheme="minorHAnsi"/>
          <w:sz w:val="24"/>
        </w:rPr>
      </w:r>
      <w:r w:rsidR="000909DE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Bình chọn câu trả lời không thích</w:t>
      </w:r>
      <w:r w:rsidR="000909DE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625C5" w:rsidRPr="00B60A72" w:rsidTr="00AA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625C5" w:rsidRPr="00B60A72" w:rsidRDefault="00F625C5" w:rsidP="00AA3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625C5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625C5" w:rsidRPr="00B60A72" w:rsidRDefault="00F625C5" w:rsidP="00AA31BA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625C5" w:rsidRPr="00B60A72" w:rsidRDefault="005619C8" w:rsidP="00AA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UC_38_Bình_chọn_câu_trả_lời_không_thích \h </w:instrText>
            </w:r>
            <w:r w:rsidR="00B60A72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Bình chọn câu trả lời không thích</w:t>
            </w:r>
            <w:r w:rsidRPr="00B60A72">
              <w:fldChar w:fldCharType="end"/>
            </w: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Không thích câu trả lời của người dùng nào đó đăng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dùng, phê duyệt, admin</w:t>
            </w: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chọn không thích từ câu trả lời của 1 câu hỏi (ở trang chi tiết câu hỏi).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 đã đăng nhập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D04EFB" w:rsidRPr="00B60A72" w:rsidRDefault="00D04EFB" w:rsidP="00D0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04EFB" w:rsidRPr="00B60A72" w:rsidTr="00AA3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D04EFB" w:rsidRPr="00B60A72" w:rsidRDefault="00D04EFB" w:rsidP="00834F0F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không thích cho câu hỏi.</w:t>
            </w:r>
          </w:p>
          <w:p w:rsidR="00D04EFB" w:rsidRPr="00B60A72" w:rsidRDefault="00D04EFB" w:rsidP="00834F0F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tăng số lượt không thích lên giao diện người dùng.</w:t>
            </w:r>
          </w:p>
          <w:p w:rsidR="00D04EFB" w:rsidRPr="00B60A72" w:rsidRDefault="00D04EFB" w:rsidP="00834F0F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D04EFB" w:rsidRPr="00B60A72" w:rsidTr="00AA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4EFB" w:rsidRPr="00B60A72" w:rsidRDefault="00D04EFB" w:rsidP="00D04EFB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D04EFB" w:rsidRPr="00B60A72" w:rsidRDefault="00D04EFB" w:rsidP="00834F0F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</w:tc>
      </w:tr>
    </w:tbl>
    <w:p w:rsidR="00E54423" w:rsidRPr="00B60A72" w:rsidRDefault="00E54423" w:rsidP="00C018E3">
      <w:pPr>
        <w:spacing w:line="360" w:lineRule="auto"/>
        <w:jc w:val="both"/>
      </w:pPr>
    </w:p>
    <w:p w:rsidR="00F55F12" w:rsidRPr="00B60A72" w:rsidRDefault="00F55F12" w:rsidP="00F55F12">
      <w:pPr>
        <w:pStyle w:val="Heading2"/>
        <w:spacing w:line="360" w:lineRule="auto"/>
        <w:jc w:val="both"/>
        <w:rPr>
          <w:rFonts w:asciiTheme="minorHAnsi" w:hAnsiTheme="minorHAnsi"/>
          <w:sz w:val="24"/>
        </w:rPr>
      </w:pPr>
      <w:bookmarkStart w:id="89" w:name="_Toc472812930"/>
      <w:r w:rsidRPr="00B60A72">
        <w:rPr>
          <w:rFonts w:asciiTheme="minorHAnsi" w:hAnsiTheme="minorHAnsi"/>
          <w:sz w:val="24"/>
        </w:rPr>
        <w:t>Đặc tả Use-case “</w:t>
      </w:r>
      <w:r w:rsidR="00A6620D" w:rsidRPr="00B60A72">
        <w:rPr>
          <w:rFonts w:asciiTheme="minorHAnsi" w:hAnsiTheme="minorHAnsi"/>
          <w:sz w:val="24"/>
        </w:rPr>
        <w:fldChar w:fldCharType="begin"/>
      </w:r>
      <w:r w:rsidR="00A6620D" w:rsidRPr="00B60A72">
        <w:rPr>
          <w:rFonts w:asciiTheme="minorHAnsi" w:hAnsiTheme="minorHAnsi"/>
          <w:sz w:val="24"/>
        </w:rPr>
        <w:instrText xml:space="preserve"> REF UC_39_Kích_hoạt_tài_khoản \h </w:instrText>
      </w:r>
      <w:r w:rsidR="00B60A72" w:rsidRPr="00B60A72">
        <w:rPr>
          <w:rFonts w:asciiTheme="minorHAnsi" w:hAnsiTheme="minorHAnsi"/>
          <w:sz w:val="24"/>
        </w:rPr>
        <w:instrText xml:space="preserve"> \* MERGEFORMAT </w:instrText>
      </w:r>
      <w:r w:rsidR="00A6620D" w:rsidRPr="00B60A72">
        <w:rPr>
          <w:rFonts w:asciiTheme="minorHAnsi" w:hAnsiTheme="minorHAnsi"/>
          <w:sz w:val="24"/>
        </w:rPr>
      </w:r>
      <w:r w:rsidR="00A6620D" w:rsidRPr="00B60A72">
        <w:rPr>
          <w:rFonts w:asciiTheme="minorHAnsi" w:hAnsiTheme="minorHAnsi"/>
          <w:sz w:val="24"/>
        </w:rPr>
        <w:fldChar w:fldCharType="separate"/>
      </w:r>
      <w:r w:rsidR="00294D55" w:rsidRPr="00B60A72">
        <w:rPr>
          <w:rFonts w:asciiTheme="minorHAnsi" w:hAnsiTheme="minorHAnsi"/>
          <w:sz w:val="24"/>
        </w:rPr>
        <w:t>Kích hoạt tài khoản</w:t>
      </w:r>
      <w:r w:rsidR="00A6620D" w:rsidRPr="00B60A72">
        <w:rPr>
          <w:rFonts w:asciiTheme="minorHAnsi" w:hAnsiTheme="minorHAnsi"/>
          <w:sz w:val="24"/>
        </w:rPr>
        <w:fldChar w:fldCharType="end"/>
      </w:r>
      <w:r w:rsidRPr="00B60A72">
        <w:rPr>
          <w:rFonts w:asciiTheme="minorHAnsi" w:hAnsiTheme="minorHAnsi"/>
          <w:sz w:val="24"/>
        </w:rPr>
        <w:t>”</w:t>
      </w:r>
      <w:bookmarkEnd w:id="8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F55F12" w:rsidRPr="00B60A72" w:rsidTr="00322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Use case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Nội dung</w:t>
            </w: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Tên Use-case</w:t>
            </w:r>
          </w:p>
        </w:tc>
        <w:tc>
          <w:tcPr>
            <w:tcW w:w="6441" w:type="dxa"/>
          </w:tcPr>
          <w:p w:rsidR="00F55F12" w:rsidRPr="00B60A72" w:rsidRDefault="005619C8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fldChar w:fldCharType="begin"/>
            </w:r>
            <w:r w:rsidRPr="00B60A72">
              <w:rPr>
                <w:sz w:val="24"/>
              </w:rPr>
              <w:instrText xml:space="preserve"> REF UC_39_Kích_hoạt_tài_khoản \h </w:instrText>
            </w:r>
            <w:r w:rsidR="00B60A72" w:rsidRPr="00B60A72">
              <w:rPr>
                <w:sz w:val="24"/>
              </w:rPr>
              <w:instrText xml:space="preserve"> \* MERGEFORMAT </w:instrText>
            </w:r>
            <w:r w:rsidRPr="00B60A72">
              <w:fldChar w:fldCharType="separate"/>
            </w:r>
            <w:r w:rsidR="00294D55" w:rsidRPr="00B60A72">
              <w:rPr>
                <w:sz w:val="24"/>
              </w:rPr>
              <w:t>Kích hoạt tài khoản</w:t>
            </w:r>
            <w:r w:rsidRPr="00B60A72">
              <w:fldChar w:fldCharType="end"/>
            </w: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Mô tả</w:t>
            </w:r>
          </w:p>
        </w:tc>
        <w:tc>
          <w:tcPr>
            <w:tcW w:w="6441" w:type="dxa"/>
          </w:tcPr>
          <w:p w:rsidR="00F55F12" w:rsidRPr="00B60A72" w:rsidRDefault="000910D4" w:rsidP="0032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kích hoạt tài khoản cho người dùng.</w:t>
            </w: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Actor</w:t>
            </w:r>
          </w:p>
        </w:tc>
        <w:tc>
          <w:tcPr>
            <w:tcW w:w="6441" w:type="dxa"/>
          </w:tcPr>
          <w:p w:rsidR="00F55F12" w:rsidRPr="00B60A72" w:rsidRDefault="004A43E6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Người dùng</w:t>
            </w:r>
            <w:r w:rsidR="004A3897" w:rsidRPr="00B60A72">
              <w:rPr>
                <w:sz w:val="24"/>
              </w:rPr>
              <w:t>, admin.</w:t>
            </w: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Điều kiện kích hoạt</w:t>
            </w:r>
          </w:p>
        </w:tc>
        <w:tc>
          <w:tcPr>
            <w:tcW w:w="6441" w:type="dxa"/>
          </w:tcPr>
          <w:p w:rsidR="00F55F12" w:rsidRPr="00B60A72" w:rsidRDefault="00CD48C2" w:rsidP="0032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kích hoạt từ đường link được gửi trong email</w:t>
            </w:r>
            <w:r w:rsidR="00522678" w:rsidRPr="00B60A72">
              <w:rPr>
                <w:sz w:val="24"/>
              </w:rPr>
              <w:t>.</w:t>
            </w: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Các Use-case liên quan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Tiền điều kiện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55F12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Hậu điều kiện</w:t>
            </w:r>
          </w:p>
        </w:tc>
        <w:tc>
          <w:tcPr>
            <w:tcW w:w="6441" w:type="dxa"/>
          </w:tcPr>
          <w:p w:rsidR="00F55F12" w:rsidRPr="00B60A72" w:rsidRDefault="00F55F12" w:rsidP="0032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55F12" w:rsidRPr="00B60A72" w:rsidTr="00322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F12" w:rsidRPr="00B60A72" w:rsidRDefault="00F55F12" w:rsidP="00322025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chính</w:t>
            </w:r>
          </w:p>
        </w:tc>
        <w:tc>
          <w:tcPr>
            <w:tcW w:w="6441" w:type="dxa"/>
          </w:tcPr>
          <w:p w:rsidR="00F55F12" w:rsidRPr="00B60A72" w:rsidRDefault="00044F78" w:rsidP="00044F78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kiểm tra token hợp lệ.</w:t>
            </w:r>
          </w:p>
          <w:p w:rsidR="00044F78" w:rsidRPr="00B60A72" w:rsidRDefault="00044F78" w:rsidP="00044F78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Hệ thống kích hoạt tài khoản cho người dùng.</w:t>
            </w:r>
          </w:p>
          <w:p w:rsidR="00044F78" w:rsidRPr="00B60A72" w:rsidRDefault="00044F78" w:rsidP="00044F78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Kết thúc use case.</w:t>
            </w:r>
          </w:p>
        </w:tc>
      </w:tr>
      <w:tr w:rsidR="005619C8" w:rsidRPr="00B60A72" w:rsidTr="00322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19C8" w:rsidRPr="00B60A72" w:rsidRDefault="005619C8" w:rsidP="005619C8">
            <w:pPr>
              <w:rPr>
                <w:sz w:val="24"/>
              </w:rPr>
            </w:pPr>
            <w:r w:rsidRPr="00B60A72">
              <w:rPr>
                <w:sz w:val="24"/>
              </w:rPr>
              <w:t>Luồng sự kiện phụ</w:t>
            </w:r>
          </w:p>
        </w:tc>
        <w:tc>
          <w:tcPr>
            <w:tcW w:w="6441" w:type="dxa"/>
          </w:tcPr>
          <w:p w:rsidR="005619C8" w:rsidRPr="00B60A72" w:rsidRDefault="005619C8" w:rsidP="003B01B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t>Nếu không có kết nối hoặc lỗi kết nối tới database: thông báo “Xãy ra lỗi kết nối, vui lòng thử lại lần sau.”</w:t>
            </w:r>
          </w:p>
          <w:p w:rsidR="00044F78" w:rsidRPr="00B60A72" w:rsidRDefault="00044F78" w:rsidP="003B01B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60A72">
              <w:rPr>
                <w:sz w:val="24"/>
              </w:rPr>
              <w:lastRenderedPageBreak/>
              <w:t>Nếu token ko hợp lệ: thông báo “không hợp lệ”.</w:t>
            </w:r>
          </w:p>
        </w:tc>
      </w:tr>
    </w:tbl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Pr="00B60A72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Default="00E54423" w:rsidP="00C018E3">
      <w:pPr>
        <w:spacing w:line="360" w:lineRule="auto"/>
        <w:jc w:val="both"/>
      </w:pPr>
    </w:p>
    <w:p w:rsidR="00E54423" w:rsidRPr="005D7558" w:rsidRDefault="00E54423" w:rsidP="00C018E3">
      <w:pPr>
        <w:spacing w:line="360" w:lineRule="auto"/>
        <w:jc w:val="both"/>
      </w:pPr>
    </w:p>
    <w:sectPr w:rsidR="00E54423" w:rsidRPr="005D755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FDB" w:rsidRDefault="00397FDB">
      <w:r>
        <w:separator/>
      </w:r>
    </w:p>
  </w:endnote>
  <w:endnote w:type="continuationSeparator" w:id="0">
    <w:p w:rsidR="00397FDB" w:rsidRDefault="0039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E4" w:rsidRDefault="007B26E4">
    <w:pPr>
      <w:pStyle w:val="Footer"/>
    </w:pPr>
    <w:r w:rsidRPr="004257CD">
      <w:rPr>
        <w:noProof/>
        <w:lang w:val="bin-NG" w:eastAsia="bin-NG"/>
      </w:rPr>
      <w:drawing>
        <wp:anchor distT="0" distB="0" distL="114300" distR="114300" simplePos="0" relativeHeight="25165824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7B26E4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7B26E4" w:rsidRPr="007A1DE8" w:rsidRDefault="007B26E4" w:rsidP="00FC77E2">
          <w:r w:rsidRPr="004257CD">
            <w:rPr>
              <w:noProof/>
              <w:lang w:val="bin-NG" w:eastAsia="bin-NG"/>
            </w:rPr>
            <w:drawing>
              <wp:anchor distT="0" distB="0" distL="114300" distR="114300" simplePos="0" relativeHeight="251656704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7B26E4" w:rsidRPr="00B871C5" w:rsidRDefault="007B26E4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D553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7B26E4" w:rsidRDefault="007B2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FDB" w:rsidRDefault="00397FDB">
      <w:r>
        <w:separator/>
      </w:r>
    </w:p>
  </w:footnote>
  <w:footnote w:type="continuationSeparator" w:id="0">
    <w:p w:rsidR="00397FDB" w:rsidRDefault="0039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E4" w:rsidRDefault="007B26E4" w:rsidP="00FC77E2">
    <w:pPr>
      <w:pStyle w:val="Header"/>
    </w:pPr>
    <w:r>
      <w:rPr>
        <w:noProof/>
        <w:lang w:val="bin-NG" w:eastAsia="bin-N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3A688" id="Freeform 1" o:spid="_x0000_s1026" style="position:absolute;margin-left:0;margin-top:0;width:93.15pt;height:815.0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bin-NG" w:eastAsia="bin-NG"/>
      </w:rPr>
      <w:drawing>
        <wp:anchor distT="0" distB="0" distL="114300" distR="114300" simplePos="0" relativeHeight="251662336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B26E4" w:rsidRDefault="007B26E4" w:rsidP="00FC77E2">
    <w:pPr>
      <w:pStyle w:val="Title"/>
    </w:pPr>
  </w:p>
  <w:p w:rsidR="007B26E4" w:rsidRPr="003B1A2B" w:rsidRDefault="007B26E4" w:rsidP="00FC77E2"/>
  <w:p w:rsidR="007B26E4" w:rsidRPr="00F53DBB" w:rsidRDefault="007B26E4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môn Phân tích và quản lý yêu cầu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:rsidR="007B26E4" w:rsidRPr="0040293A" w:rsidRDefault="007B26E4" w:rsidP="00FC77E2">
    <w:pPr>
      <w:pStyle w:val="Header"/>
      <w:rPr>
        <w:rFonts w:eastAsia="Tahoma"/>
      </w:rPr>
    </w:pPr>
  </w:p>
  <w:p w:rsidR="007B26E4" w:rsidRPr="00FC77E2" w:rsidRDefault="007B26E4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E4" w:rsidRDefault="007B26E4">
    <w:r w:rsidRPr="004257CD">
      <w:rPr>
        <w:noProof/>
        <w:lang w:val="bin-NG" w:eastAsia="bin-NG"/>
      </w:rPr>
      <w:drawing>
        <wp:anchor distT="0" distB="0" distL="114300" distR="114300" simplePos="0" relativeHeight="25165875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7B26E4" w:rsidTr="008D3541">
      <w:tc>
        <w:tcPr>
          <w:tcW w:w="6623" w:type="dxa"/>
          <w:shd w:val="clear" w:color="auto" w:fill="auto"/>
        </w:tcPr>
        <w:p w:rsidR="007B26E4" w:rsidRPr="008D3541" w:rsidRDefault="007B26E4">
          <w:pPr>
            <w:pStyle w:val="Header"/>
            <w:rPr>
              <w:color w:val="0000FF"/>
            </w:rPr>
          </w:pPr>
          <w:r>
            <w:fldChar w:fldCharType="begin"/>
          </w:r>
          <w:r>
            <w:rPr>
              <w:color w:val="0000FF"/>
            </w:rPr>
            <w:instrText xml:space="preserve"> REF ProjectName \h </w:instrText>
          </w:r>
          <w:r>
            <w:fldChar w:fldCharType="separate"/>
          </w:r>
          <w:r w:rsidRPr="00F81E36">
            <w:t>Phần mềm tự học</w:t>
          </w:r>
          <w:r>
            <w:fldChar w:fldCharType="end"/>
          </w:r>
        </w:p>
      </w:tc>
      <w:tc>
        <w:tcPr>
          <w:tcW w:w="2845" w:type="dxa"/>
          <w:shd w:val="clear" w:color="auto" w:fill="auto"/>
        </w:tcPr>
        <w:p w:rsidR="007B26E4" w:rsidRPr="008D3541" w:rsidRDefault="007B26E4">
          <w:pPr>
            <w:pStyle w:val="Header"/>
          </w:pPr>
          <w:r w:rsidRPr="008D3541">
            <w:t>Phiên bản:</w:t>
          </w:r>
          <w:r>
            <w:t xml:space="preserve"> </w:t>
          </w:r>
          <w:r w:rsidRPr="00573EAC">
            <w:fldChar w:fldCharType="begin"/>
          </w:r>
          <w:r w:rsidRPr="00573EAC">
            <w:instrText xml:space="preserve"> REF VersionCurrent \h </w:instrText>
          </w:r>
          <w:r>
            <w:instrText xml:space="preserve"> \* MERGEFORMAT </w:instrText>
          </w:r>
          <w:r w:rsidRPr="00573EAC">
            <w:fldChar w:fldCharType="separate"/>
          </w:r>
          <w:r w:rsidRPr="00573EAC">
            <w:t>2.0</w:t>
          </w:r>
          <w:r w:rsidRPr="00573EAC">
            <w:fldChar w:fldCharType="end"/>
          </w:r>
        </w:p>
      </w:tc>
    </w:tr>
    <w:tr w:rsidR="007B26E4" w:rsidTr="008D3541">
      <w:tc>
        <w:tcPr>
          <w:tcW w:w="6623" w:type="dxa"/>
          <w:shd w:val="clear" w:color="auto" w:fill="auto"/>
        </w:tcPr>
        <w:p w:rsidR="007B26E4" w:rsidRPr="008D3541" w:rsidRDefault="007B26E4">
          <w:pPr>
            <w:pStyle w:val="Header"/>
          </w:pPr>
          <w:r w:rsidRPr="008D3541">
            <w:t>Mô hình Use case</w:t>
          </w:r>
        </w:p>
      </w:tc>
      <w:tc>
        <w:tcPr>
          <w:tcW w:w="2845" w:type="dxa"/>
          <w:shd w:val="clear" w:color="auto" w:fill="auto"/>
        </w:tcPr>
        <w:p w:rsidR="007B26E4" w:rsidRPr="008D3541" w:rsidRDefault="007B26E4">
          <w:pPr>
            <w:pStyle w:val="Header"/>
          </w:pPr>
          <w:r w:rsidRPr="008D3541">
            <w:t>Ngày:</w:t>
          </w:r>
          <w:r>
            <w:t xml:space="preserve"> 20/01/2017</w:t>
          </w:r>
          <w:r w:rsidRPr="008D3541">
            <w:t xml:space="preserve"> </w:t>
          </w:r>
        </w:p>
      </w:tc>
    </w:tr>
  </w:tbl>
  <w:p w:rsidR="007B26E4" w:rsidRPr="007A1DE8" w:rsidRDefault="007B2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E01E0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F513F"/>
    <w:multiLevelType w:val="hybridMultilevel"/>
    <w:tmpl w:val="5A387450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50F15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D29E4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76FBA"/>
    <w:multiLevelType w:val="hybridMultilevel"/>
    <w:tmpl w:val="FB9C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C7F13"/>
    <w:multiLevelType w:val="hybridMultilevel"/>
    <w:tmpl w:val="8F8A4D08"/>
    <w:lvl w:ilvl="0" w:tplc="046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C3763"/>
    <w:multiLevelType w:val="hybridMultilevel"/>
    <w:tmpl w:val="E3B64F5C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70DBF"/>
    <w:multiLevelType w:val="hybridMultilevel"/>
    <w:tmpl w:val="37982A5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30E63"/>
    <w:multiLevelType w:val="hybridMultilevel"/>
    <w:tmpl w:val="91D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56FD4"/>
    <w:multiLevelType w:val="hybridMultilevel"/>
    <w:tmpl w:val="0FC2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C4385"/>
    <w:multiLevelType w:val="hybridMultilevel"/>
    <w:tmpl w:val="14FA3DAE"/>
    <w:lvl w:ilvl="0" w:tplc="B8D2CB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6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45103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E8094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194A50"/>
    <w:multiLevelType w:val="hybridMultilevel"/>
    <w:tmpl w:val="7272D93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4175D"/>
    <w:multiLevelType w:val="hybridMultilevel"/>
    <w:tmpl w:val="2E1C2F5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B45AF0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07603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34407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5E1C35"/>
    <w:multiLevelType w:val="hybridMultilevel"/>
    <w:tmpl w:val="CB60A5BC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DD266F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D65DF"/>
    <w:multiLevelType w:val="hybridMultilevel"/>
    <w:tmpl w:val="5E10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A6597B"/>
    <w:multiLevelType w:val="hybridMultilevel"/>
    <w:tmpl w:val="0256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2A1CD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6B318A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7F5970"/>
    <w:multiLevelType w:val="hybridMultilevel"/>
    <w:tmpl w:val="8F2A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65C5A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716A9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79708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61142F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5C456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9C1BD8"/>
    <w:multiLevelType w:val="hybridMultilevel"/>
    <w:tmpl w:val="0FC2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03186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2A57EB"/>
    <w:multiLevelType w:val="hybridMultilevel"/>
    <w:tmpl w:val="4434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88372D"/>
    <w:multiLevelType w:val="hybridMultilevel"/>
    <w:tmpl w:val="B59496C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B3040A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A84C66"/>
    <w:multiLevelType w:val="hybridMultilevel"/>
    <w:tmpl w:val="56289188"/>
    <w:lvl w:ilvl="0" w:tplc="B8D2CB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24F334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D7564"/>
    <w:multiLevelType w:val="hybridMultilevel"/>
    <w:tmpl w:val="6716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C66BA2"/>
    <w:multiLevelType w:val="hybridMultilevel"/>
    <w:tmpl w:val="C67E865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07134E"/>
    <w:multiLevelType w:val="hybridMultilevel"/>
    <w:tmpl w:val="46BC2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1A1306"/>
    <w:multiLevelType w:val="hybridMultilevel"/>
    <w:tmpl w:val="77F8F72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61080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C6758"/>
    <w:multiLevelType w:val="hybridMultilevel"/>
    <w:tmpl w:val="E542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9F3836"/>
    <w:multiLevelType w:val="hybridMultilevel"/>
    <w:tmpl w:val="D224432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6566CF"/>
    <w:multiLevelType w:val="hybridMultilevel"/>
    <w:tmpl w:val="7A24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7C1AB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A11F74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FD0B9D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FF436E"/>
    <w:multiLevelType w:val="hybridMultilevel"/>
    <w:tmpl w:val="0256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D684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802D2D"/>
    <w:multiLevelType w:val="hybridMultilevel"/>
    <w:tmpl w:val="62548AF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D807B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CA3CB9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597AF4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AC4B9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43578C"/>
    <w:multiLevelType w:val="hybridMultilevel"/>
    <w:tmpl w:val="6CA2E0D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5C769D"/>
    <w:multiLevelType w:val="hybridMultilevel"/>
    <w:tmpl w:val="1A466468"/>
    <w:lvl w:ilvl="0" w:tplc="D75452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1B3036A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0436F5"/>
    <w:multiLevelType w:val="hybridMultilevel"/>
    <w:tmpl w:val="B4CA1DD2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EE5018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580391"/>
    <w:multiLevelType w:val="hybridMultilevel"/>
    <w:tmpl w:val="BBA2CFD6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CE1AC0"/>
    <w:multiLevelType w:val="hybridMultilevel"/>
    <w:tmpl w:val="E02813F6"/>
    <w:lvl w:ilvl="0" w:tplc="046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 w15:restartNumberingAfterBreak="0">
    <w:nsid w:val="5A9A7DDC"/>
    <w:multiLevelType w:val="hybridMultilevel"/>
    <w:tmpl w:val="7A24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72778E"/>
    <w:multiLevelType w:val="hybridMultilevel"/>
    <w:tmpl w:val="ACA85B1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184F45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20FA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E86492"/>
    <w:multiLevelType w:val="hybridMultilevel"/>
    <w:tmpl w:val="F846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28011D"/>
    <w:multiLevelType w:val="hybridMultilevel"/>
    <w:tmpl w:val="FF0AE06C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9B34DE"/>
    <w:multiLevelType w:val="hybridMultilevel"/>
    <w:tmpl w:val="F352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BC3650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FE17FD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F0402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956174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AC364C"/>
    <w:multiLevelType w:val="hybridMultilevel"/>
    <w:tmpl w:val="37982A5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9358A6"/>
    <w:multiLevelType w:val="hybridMultilevel"/>
    <w:tmpl w:val="9E58303C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0613E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183E06"/>
    <w:multiLevelType w:val="hybridMultilevel"/>
    <w:tmpl w:val="0FC2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3E61ED"/>
    <w:multiLevelType w:val="hybridMultilevel"/>
    <w:tmpl w:val="6C88157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6F3D03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770F1E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066F5B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E72A24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B03BB1"/>
    <w:multiLevelType w:val="hybridMultilevel"/>
    <w:tmpl w:val="5192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C67860"/>
    <w:multiLevelType w:val="hybridMultilevel"/>
    <w:tmpl w:val="F352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7F7FB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3E2632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BD3FC5"/>
    <w:multiLevelType w:val="hybridMultilevel"/>
    <w:tmpl w:val="8F2A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677E35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3"/>
  </w:num>
  <w:num w:numId="3">
    <w:abstractNumId w:val="57"/>
  </w:num>
  <w:num w:numId="4">
    <w:abstractNumId w:val="56"/>
  </w:num>
  <w:num w:numId="5">
    <w:abstractNumId w:val="39"/>
  </w:num>
  <w:num w:numId="6">
    <w:abstractNumId w:val="79"/>
  </w:num>
  <w:num w:numId="7">
    <w:abstractNumId w:val="44"/>
  </w:num>
  <w:num w:numId="8">
    <w:abstractNumId w:val="53"/>
  </w:num>
  <w:num w:numId="9">
    <w:abstractNumId w:val="11"/>
  </w:num>
  <w:num w:numId="10">
    <w:abstractNumId w:val="81"/>
  </w:num>
  <w:num w:numId="11">
    <w:abstractNumId w:val="41"/>
  </w:num>
  <w:num w:numId="12">
    <w:abstractNumId w:val="34"/>
  </w:num>
  <w:num w:numId="13">
    <w:abstractNumId w:val="51"/>
  </w:num>
  <w:num w:numId="14">
    <w:abstractNumId w:val="48"/>
  </w:num>
  <w:num w:numId="15">
    <w:abstractNumId w:val="16"/>
  </w:num>
  <w:num w:numId="16">
    <w:abstractNumId w:val="61"/>
  </w:num>
  <w:num w:numId="17">
    <w:abstractNumId w:val="65"/>
  </w:num>
  <w:num w:numId="18">
    <w:abstractNumId w:val="76"/>
  </w:num>
  <w:num w:numId="19">
    <w:abstractNumId w:val="59"/>
  </w:num>
  <w:num w:numId="20">
    <w:abstractNumId w:val="40"/>
  </w:num>
  <w:num w:numId="21">
    <w:abstractNumId w:val="19"/>
  </w:num>
  <w:num w:numId="22">
    <w:abstractNumId w:val="69"/>
  </w:num>
  <w:num w:numId="23">
    <w:abstractNumId w:val="86"/>
  </w:num>
  <w:num w:numId="24">
    <w:abstractNumId w:val="13"/>
  </w:num>
  <w:num w:numId="25">
    <w:abstractNumId w:val="3"/>
  </w:num>
  <w:num w:numId="26">
    <w:abstractNumId w:val="6"/>
  </w:num>
  <w:num w:numId="27">
    <w:abstractNumId w:val="7"/>
  </w:num>
  <w:num w:numId="28">
    <w:abstractNumId w:val="62"/>
  </w:num>
  <w:num w:numId="29">
    <w:abstractNumId w:val="14"/>
  </w:num>
  <w:num w:numId="30">
    <w:abstractNumId w:val="66"/>
  </w:num>
  <w:num w:numId="31">
    <w:abstractNumId w:val="75"/>
  </w:num>
  <w:num w:numId="32">
    <w:abstractNumId w:val="27"/>
  </w:num>
  <w:num w:numId="33">
    <w:abstractNumId w:val="38"/>
  </w:num>
  <w:num w:numId="34">
    <w:abstractNumId w:val="8"/>
  </w:num>
  <w:num w:numId="35">
    <w:abstractNumId w:val="71"/>
  </w:num>
  <w:num w:numId="36">
    <w:abstractNumId w:val="85"/>
  </w:num>
  <w:num w:numId="37">
    <w:abstractNumId w:val="80"/>
  </w:num>
  <w:num w:numId="38">
    <w:abstractNumId w:val="25"/>
  </w:num>
  <w:num w:numId="39">
    <w:abstractNumId w:val="2"/>
  </w:num>
  <w:num w:numId="40">
    <w:abstractNumId w:val="28"/>
  </w:num>
  <w:num w:numId="41">
    <w:abstractNumId w:val="88"/>
  </w:num>
  <w:num w:numId="42">
    <w:abstractNumId w:val="1"/>
  </w:num>
  <w:num w:numId="43">
    <w:abstractNumId w:val="68"/>
  </w:num>
  <w:num w:numId="44">
    <w:abstractNumId w:val="32"/>
  </w:num>
  <w:num w:numId="45">
    <w:abstractNumId w:val="83"/>
  </w:num>
  <w:num w:numId="46">
    <w:abstractNumId w:val="42"/>
  </w:num>
  <w:num w:numId="47">
    <w:abstractNumId w:val="58"/>
  </w:num>
  <w:num w:numId="48">
    <w:abstractNumId w:val="4"/>
  </w:num>
  <w:num w:numId="49">
    <w:abstractNumId w:val="21"/>
  </w:num>
  <w:num w:numId="50">
    <w:abstractNumId w:val="52"/>
  </w:num>
  <w:num w:numId="51">
    <w:abstractNumId w:val="73"/>
  </w:num>
  <w:num w:numId="52">
    <w:abstractNumId w:val="64"/>
  </w:num>
  <w:num w:numId="53">
    <w:abstractNumId w:val="55"/>
  </w:num>
  <w:num w:numId="54">
    <w:abstractNumId w:val="84"/>
  </w:num>
  <w:num w:numId="55">
    <w:abstractNumId w:val="20"/>
  </w:num>
  <w:num w:numId="56">
    <w:abstractNumId w:val="43"/>
  </w:num>
  <w:num w:numId="57">
    <w:abstractNumId w:val="36"/>
  </w:num>
  <w:num w:numId="58">
    <w:abstractNumId w:val="15"/>
  </w:num>
  <w:num w:numId="59">
    <w:abstractNumId w:val="37"/>
  </w:num>
  <w:num w:numId="60">
    <w:abstractNumId w:val="46"/>
  </w:num>
  <w:num w:numId="61">
    <w:abstractNumId w:val="22"/>
  </w:num>
  <w:num w:numId="62">
    <w:abstractNumId w:val="12"/>
  </w:num>
  <w:num w:numId="63">
    <w:abstractNumId w:val="5"/>
  </w:num>
  <w:num w:numId="64">
    <w:abstractNumId w:val="77"/>
  </w:num>
  <w:num w:numId="65">
    <w:abstractNumId w:val="9"/>
  </w:num>
  <w:num w:numId="66">
    <w:abstractNumId w:val="87"/>
  </w:num>
  <w:num w:numId="67">
    <w:abstractNumId w:val="35"/>
  </w:num>
  <w:num w:numId="68">
    <w:abstractNumId w:val="30"/>
  </w:num>
  <w:num w:numId="69">
    <w:abstractNumId w:val="60"/>
  </w:num>
  <w:num w:numId="70">
    <w:abstractNumId w:val="74"/>
  </w:num>
  <w:num w:numId="71">
    <w:abstractNumId w:val="82"/>
  </w:num>
  <w:num w:numId="72">
    <w:abstractNumId w:val="17"/>
  </w:num>
  <w:num w:numId="73">
    <w:abstractNumId w:val="24"/>
  </w:num>
  <w:num w:numId="74">
    <w:abstractNumId w:val="45"/>
  </w:num>
  <w:num w:numId="75">
    <w:abstractNumId w:val="54"/>
  </w:num>
  <w:num w:numId="76">
    <w:abstractNumId w:val="50"/>
  </w:num>
  <w:num w:numId="77">
    <w:abstractNumId w:val="72"/>
  </w:num>
  <w:num w:numId="78">
    <w:abstractNumId w:val="47"/>
  </w:num>
  <w:num w:numId="79">
    <w:abstractNumId w:val="89"/>
  </w:num>
  <w:num w:numId="80">
    <w:abstractNumId w:val="70"/>
  </w:num>
  <w:num w:numId="81">
    <w:abstractNumId w:val="18"/>
  </w:num>
  <w:num w:numId="82">
    <w:abstractNumId w:val="31"/>
  </w:num>
  <w:num w:numId="83">
    <w:abstractNumId w:val="26"/>
  </w:num>
  <w:num w:numId="84">
    <w:abstractNumId w:val="78"/>
  </w:num>
  <w:num w:numId="85">
    <w:abstractNumId w:val="29"/>
  </w:num>
  <w:num w:numId="86">
    <w:abstractNumId w:val="33"/>
  </w:num>
  <w:num w:numId="87">
    <w:abstractNumId w:val="49"/>
  </w:num>
  <w:num w:numId="88">
    <w:abstractNumId w:val="23"/>
  </w:num>
  <w:num w:numId="89">
    <w:abstractNumId w:val="10"/>
  </w:num>
  <w:num w:numId="90">
    <w:abstractNumId w:val="67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16AB"/>
    <w:rsid w:val="00003371"/>
    <w:rsid w:val="00004EF7"/>
    <w:rsid w:val="00006B93"/>
    <w:rsid w:val="0001120A"/>
    <w:rsid w:val="000213B4"/>
    <w:rsid w:val="00042D69"/>
    <w:rsid w:val="0004441E"/>
    <w:rsid w:val="00044F78"/>
    <w:rsid w:val="000519D9"/>
    <w:rsid w:val="0005333E"/>
    <w:rsid w:val="000546EF"/>
    <w:rsid w:val="000548FD"/>
    <w:rsid w:val="00077629"/>
    <w:rsid w:val="000909DE"/>
    <w:rsid w:val="00090A55"/>
    <w:rsid w:val="000910D4"/>
    <w:rsid w:val="0009271B"/>
    <w:rsid w:val="00094B6A"/>
    <w:rsid w:val="000A1BDB"/>
    <w:rsid w:val="000B334A"/>
    <w:rsid w:val="000B60D5"/>
    <w:rsid w:val="000C0CA8"/>
    <w:rsid w:val="000C3F50"/>
    <w:rsid w:val="000C725F"/>
    <w:rsid w:val="000D56A3"/>
    <w:rsid w:val="000D7E2D"/>
    <w:rsid w:val="000E0036"/>
    <w:rsid w:val="000E14D2"/>
    <w:rsid w:val="000E33DC"/>
    <w:rsid w:val="00105B3D"/>
    <w:rsid w:val="00112CD7"/>
    <w:rsid w:val="00115251"/>
    <w:rsid w:val="00115C01"/>
    <w:rsid w:val="001166B9"/>
    <w:rsid w:val="00126FAF"/>
    <w:rsid w:val="0013208A"/>
    <w:rsid w:val="00137863"/>
    <w:rsid w:val="001509E4"/>
    <w:rsid w:val="0015624F"/>
    <w:rsid w:val="001630DE"/>
    <w:rsid w:val="001659D8"/>
    <w:rsid w:val="001669B5"/>
    <w:rsid w:val="0017395D"/>
    <w:rsid w:val="001806D2"/>
    <w:rsid w:val="00181A9C"/>
    <w:rsid w:val="00185356"/>
    <w:rsid w:val="001855C9"/>
    <w:rsid w:val="0019286D"/>
    <w:rsid w:val="001A7D96"/>
    <w:rsid w:val="001B39A8"/>
    <w:rsid w:val="001C07C8"/>
    <w:rsid w:val="001D0902"/>
    <w:rsid w:val="001D0CE2"/>
    <w:rsid w:val="001D651E"/>
    <w:rsid w:val="001E1928"/>
    <w:rsid w:val="001E7C26"/>
    <w:rsid w:val="001F0C16"/>
    <w:rsid w:val="001F1874"/>
    <w:rsid w:val="002003E5"/>
    <w:rsid w:val="002160F2"/>
    <w:rsid w:val="00217E9C"/>
    <w:rsid w:val="00217FE6"/>
    <w:rsid w:val="00221A67"/>
    <w:rsid w:val="002350B9"/>
    <w:rsid w:val="00237F25"/>
    <w:rsid w:val="00237F5A"/>
    <w:rsid w:val="00255A8F"/>
    <w:rsid w:val="00271894"/>
    <w:rsid w:val="00272B9B"/>
    <w:rsid w:val="002776C3"/>
    <w:rsid w:val="00284F4B"/>
    <w:rsid w:val="00292D6B"/>
    <w:rsid w:val="00294D55"/>
    <w:rsid w:val="00295DAC"/>
    <w:rsid w:val="002A1835"/>
    <w:rsid w:val="002B43A9"/>
    <w:rsid w:val="002C1B3A"/>
    <w:rsid w:val="002C74AB"/>
    <w:rsid w:val="002D3C6C"/>
    <w:rsid w:val="002D7942"/>
    <w:rsid w:val="002F5D40"/>
    <w:rsid w:val="002F639F"/>
    <w:rsid w:val="00301562"/>
    <w:rsid w:val="00314B06"/>
    <w:rsid w:val="0031511D"/>
    <w:rsid w:val="00322025"/>
    <w:rsid w:val="00323D6E"/>
    <w:rsid w:val="00324E52"/>
    <w:rsid w:val="00332992"/>
    <w:rsid w:val="00332AB4"/>
    <w:rsid w:val="0033452A"/>
    <w:rsid w:val="00335AE4"/>
    <w:rsid w:val="00346A0A"/>
    <w:rsid w:val="00351081"/>
    <w:rsid w:val="003517D2"/>
    <w:rsid w:val="00353CCF"/>
    <w:rsid w:val="003548A8"/>
    <w:rsid w:val="003672CC"/>
    <w:rsid w:val="003701D7"/>
    <w:rsid w:val="0037099C"/>
    <w:rsid w:val="003747E6"/>
    <w:rsid w:val="00376908"/>
    <w:rsid w:val="00392549"/>
    <w:rsid w:val="0039557A"/>
    <w:rsid w:val="00397FDB"/>
    <w:rsid w:val="003A52B8"/>
    <w:rsid w:val="003B01B1"/>
    <w:rsid w:val="003B46DD"/>
    <w:rsid w:val="003C7626"/>
    <w:rsid w:val="003D1829"/>
    <w:rsid w:val="003D2EBD"/>
    <w:rsid w:val="003D5533"/>
    <w:rsid w:val="003E50A4"/>
    <w:rsid w:val="003E75FA"/>
    <w:rsid w:val="003F2FD2"/>
    <w:rsid w:val="003F346F"/>
    <w:rsid w:val="004004A0"/>
    <w:rsid w:val="00402895"/>
    <w:rsid w:val="00402E37"/>
    <w:rsid w:val="004141D5"/>
    <w:rsid w:val="00414D05"/>
    <w:rsid w:val="004176B5"/>
    <w:rsid w:val="0043199C"/>
    <w:rsid w:val="00433752"/>
    <w:rsid w:val="00435847"/>
    <w:rsid w:val="00447CB3"/>
    <w:rsid w:val="00455063"/>
    <w:rsid w:val="00455B77"/>
    <w:rsid w:val="00465D4A"/>
    <w:rsid w:val="00467C21"/>
    <w:rsid w:val="00491BE2"/>
    <w:rsid w:val="0049255B"/>
    <w:rsid w:val="00495526"/>
    <w:rsid w:val="0049559B"/>
    <w:rsid w:val="004A10DD"/>
    <w:rsid w:val="004A3897"/>
    <w:rsid w:val="004A43E6"/>
    <w:rsid w:val="004B1249"/>
    <w:rsid w:val="004B182C"/>
    <w:rsid w:val="004B7CC9"/>
    <w:rsid w:val="004B7DBA"/>
    <w:rsid w:val="004C0145"/>
    <w:rsid w:val="004C76BC"/>
    <w:rsid w:val="004D6103"/>
    <w:rsid w:val="004E087E"/>
    <w:rsid w:val="004E4257"/>
    <w:rsid w:val="004E44B3"/>
    <w:rsid w:val="004F564D"/>
    <w:rsid w:val="00504C5A"/>
    <w:rsid w:val="00511DA1"/>
    <w:rsid w:val="0051226F"/>
    <w:rsid w:val="00516D1E"/>
    <w:rsid w:val="00522678"/>
    <w:rsid w:val="00532E72"/>
    <w:rsid w:val="0054260E"/>
    <w:rsid w:val="00542C5E"/>
    <w:rsid w:val="00543176"/>
    <w:rsid w:val="005454BC"/>
    <w:rsid w:val="005619C8"/>
    <w:rsid w:val="00566558"/>
    <w:rsid w:val="00570B09"/>
    <w:rsid w:val="00573EAC"/>
    <w:rsid w:val="00576A0A"/>
    <w:rsid w:val="005802A5"/>
    <w:rsid w:val="00593155"/>
    <w:rsid w:val="00595CAD"/>
    <w:rsid w:val="00596D5F"/>
    <w:rsid w:val="005B2237"/>
    <w:rsid w:val="005C2AD1"/>
    <w:rsid w:val="005C569C"/>
    <w:rsid w:val="005D7558"/>
    <w:rsid w:val="005E1178"/>
    <w:rsid w:val="005F1DA8"/>
    <w:rsid w:val="0060493B"/>
    <w:rsid w:val="00605CCE"/>
    <w:rsid w:val="00606566"/>
    <w:rsid w:val="00606E53"/>
    <w:rsid w:val="00621247"/>
    <w:rsid w:val="006214C0"/>
    <w:rsid w:val="0062176E"/>
    <w:rsid w:val="00621F33"/>
    <w:rsid w:val="00622926"/>
    <w:rsid w:val="006257BE"/>
    <w:rsid w:val="006321A6"/>
    <w:rsid w:val="006340F6"/>
    <w:rsid w:val="00644DF4"/>
    <w:rsid w:val="00646217"/>
    <w:rsid w:val="00650DC0"/>
    <w:rsid w:val="0065691B"/>
    <w:rsid w:val="006653B7"/>
    <w:rsid w:val="0067296C"/>
    <w:rsid w:val="00683571"/>
    <w:rsid w:val="006855DC"/>
    <w:rsid w:val="0069167D"/>
    <w:rsid w:val="006B0A41"/>
    <w:rsid w:val="006B2BEE"/>
    <w:rsid w:val="006B45FA"/>
    <w:rsid w:val="006C3E2F"/>
    <w:rsid w:val="006C796E"/>
    <w:rsid w:val="006D168F"/>
    <w:rsid w:val="006E420F"/>
    <w:rsid w:val="006E56E2"/>
    <w:rsid w:val="006E7554"/>
    <w:rsid w:val="006E773B"/>
    <w:rsid w:val="006E7822"/>
    <w:rsid w:val="006F4D24"/>
    <w:rsid w:val="006F7D24"/>
    <w:rsid w:val="007029E8"/>
    <w:rsid w:val="00722DB4"/>
    <w:rsid w:val="007338F6"/>
    <w:rsid w:val="00741187"/>
    <w:rsid w:val="00745D40"/>
    <w:rsid w:val="00754C73"/>
    <w:rsid w:val="00760345"/>
    <w:rsid w:val="00771459"/>
    <w:rsid w:val="007902FC"/>
    <w:rsid w:val="007A081D"/>
    <w:rsid w:val="007A1DE8"/>
    <w:rsid w:val="007A7B89"/>
    <w:rsid w:val="007B26E4"/>
    <w:rsid w:val="007B3F88"/>
    <w:rsid w:val="007E24A0"/>
    <w:rsid w:val="007F21C9"/>
    <w:rsid w:val="007F5DD8"/>
    <w:rsid w:val="007F619E"/>
    <w:rsid w:val="00802F73"/>
    <w:rsid w:val="00817F02"/>
    <w:rsid w:val="0082277F"/>
    <w:rsid w:val="00822ECB"/>
    <w:rsid w:val="00823274"/>
    <w:rsid w:val="008243D9"/>
    <w:rsid w:val="00834F0F"/>
    <w:rsid w:val="00835FB4"/>
    <w:rsid w:val="00841D65"/>
    <w:rsid w:val="00842D9C"/>
    <w:rsid w:val="0084737E"/>
    <w:rsid w:val="00851E31"/>
    <w:rsid w:val="00873527"/>
    <w:rsid w:val="00874EC6"/>
    <w:rsid w:val="00877A89"/>
    <w:rsid w:val="0088296E"/>
    <w:rsid w:val="008924A8"/>
    <w:rsid w:val="008B264C"/>
    <w:rsid w:val="008C0F89"/>
    <w:rsid w:val="008D12E2"/>
    <w:rsid w:val="008D3541"/>
    <w:rsid w:val="008E5E0E"/>
    <w:rsid w:val="008F5FBC"/>
    <w:rsid w:val="00902B42"/>
    <w:rsid w:val="00912D28"/>
    <w:rsid w:val="0091441E"/>
    <w:rsid w:val="00924843"/>
    <w:rsid w:val="009255FC"/>
    <w:rsid w:val="00932D7A"/>
    <w:rsid w:val="00951785"/>
    <w:rsid w:val="00951EE9"/>
    <w:rsid w:val="009611BD"/>
    <w:rsid w:val="009815DF"/>
    <w:rsid w:val="00984338"/>
    <w:rsid w:val="009925D2"/>
    <w:rsid w:val="0099744F"/>
    <w:rsid w:val="009A5EDD"/>
    <w:rsid w:val="009B2AFC"/>
    <w:rsid w:val="009B67A0"/>
    <w:rsid w:val="009C1928"/>
    <w:rsid w:val="009D63B6"/>
    <w:rsid w:val="009E16DA"/>
    <w:rsid w:val="009E4B9C"/>
    <w:rsid w:val="009F47F5"/>
    <w:rsid w:val="009F5A13"/>
    <w:rsid w:val="009F5B76"/>
    <w:rsid w:val="00A05493"/>
    <w:rsid w:val="00A05FC3"/>
    <w:rsid w:val="00A23833"/>
    <w:rsid w:val="00A544E7"/>
    <w:rsid w:val="00A638EF"/>
    <w:rsid w:val="00A6620D"/>
    <w:rsid w:val="00A66DD8"/>
    <w:rsid w:val="00A67EE9"/>
    <w:rsid w:val="00A75277"/>
    <w:rsid w:val="00A75FD0"/>
    <w:rsid w:val="00A95F80"/>
    <w:rsid w:val="00A97B50"/>
    <w:rsid w:val="00AA24CE"/>
    <w:rsid w:val="00AA31BA"/>
    <w:rsid w:val="00AA5B1D"/>
    <w:rsid w:val="00AA70D7"/>
    <w:rsid w:val="00AB3E79"/>
    <w:rsid w:val="00AC3388"/>
    <w:rsid w:val="00AD6821"/>
    <w:rsid w:val="00AE4E6C"/>
    <w:rsid w:val="00AF046C"/>
    <w:rsid w:val="00AF5A7D"/>
    <w:rsid w:val="00B07BF9"/>
    <w:rsid w:val="00B13C66"/>
    <w:rsid w:val="00B1776A"/>
    <w:rsid w:val="00B200B6"/>
    <w:rsid w:val="00B22EAC"/>
    <w:rsid w:val="00B27FB4"/>
    <w:rsid w:val="00B3417A"/>
    <w:rsid w:val="00B35759"/>
    <w:rsid w:val="00B415D3"/>
    <w:rsid w:val="00B47397"/>
    <w:rsid w:val="00B54560"/>
    <w:rsid w:val="00B60A72"/>
    <w:rsid w:val="00B64CAF"/>
    <w:rsid w:val="00B71ABA"/>
    <w:rsid w:val="00B80DBC"/>
    <w:rsid w:val="00B871C5"/>
    <w:rsid w:val="00B95AE0"/>
    <w:rsid w:val="00BB0DE7"/>
    <w:rsid w:val="00BB5444"/>
    <w:rsid w:val="00BB77CF"/>
    <w:rsid w:val="00BD21DE"/>
    <w:rsid w:val="00BD6E85"/>
    <w:rsid w:val="00BD7799"/>
    <w:rsid w:val="00BE1248"/>
    <w:rsid w:val="00BE68C7"/>
    <w:rsid w:val="00BF69A5"/>
    <w:rsid w:val="00C018E3"/>
    <w:rsid w:val="00C02C60"/>
    <w:rsid w:val="00C07FEB"/>
    <w:rsid w:val="00C1118A"/>
    <w:rsid w:val="00C11BE4"/>
    <w:rsid w:val="00C25D0C"/>
    <w:rsid w:val="00C47782"/>
    <w:rsid w:val="00C62A2E"/>
    <w:rsid w:val="00C64D3E"/>
    <w:rsid w:val="00C67302"/>
    <w:rsid w:val="00C74D6D"/>
    <w:rsid w:val="00C76E36"/>
    <w:rsid w:val="00C82B35"/>
    <w:rsid w:val="00C82C3E"/>
    <w:rsid w:val="00C84918"/>
    <w:rsid w:val="00C95110"/>
    <w:rsid w:val="00CA2A37"/>
    <w:rsid w:val="00CA52C8"/>
    <w:rsid w:val="00CB527D"/>
    <w:rsid w:val="00CB5633"/>
    <w:rsid w:val="00CB5D7A"/>
    <w:rsid w:val="00CD48C2"/>
    <w:rsid w:val="00CD6811"/>
    <w:rsid w:val="00CE06E7"/>
    <w:rsid w:val="00CE19E2"/>
    <w:rsid w:val="00D04EFB"/>
    <w:rsid w:val="00D06854"/>
    <w:rsid w:val="00D148CB"/>
    <w:rsid w:val="00D14A72"/>
    <w:rsid w:val="00D17602"/>
    <w:rsid w:val="00D178E5"/>
    <w:rsid w:val="00D20E8E"/>
    <w:rsid w:val="00D2230B"/>
    <w:rsid w:val="00D234F3"/>
    <w:rsid w:val="00D25F7E"/>
    <w:rsid w:val="00D31C1E"/>
    <w:rsid w:val="00D33780"/>
    <w:rsid w:val="00D41AED"/>
    <w:rsid w:val="00D42487"/>
    <w:rsid w:val="00D42FAF"/>
    <w:rsid w:val="00D46000"/>
    <w:rsid w:val="00D532D0"/>
    <w:rsid w:val="00D53DBB"/>
    <w:rsid w:val="00D61E9C"/>
    <w:rsid w:val="00D64B46"/>
    <w:rsid w:val="00D76B27"/>
    <w:rsid w:val="00D8014E"/>
    <w:rsid w:val="00DA1450"/>
    <w:rsid w:val="00DA1DDC"/>
    <w:rsid w:val="00DA2A6D"/>
    <w:rsid w:val="00DA5678"/>
    <w:rsid w:val="00DB55FB"/>
    <w:rsid w:val="00DC2B19"/>
    <w:rsid w:val="00DC363E"/>
    <w:rsid w:val="00DC5774"/>
    <w:rsid w:val="00DC5BB5"/>
    <w:rsid w:val="00DC631D"/>
    <w:rsid w:val="00DD41CB"/>
    <w:rsid w:val="00DD57E3"/>
    <w:rsid w:val="00DE626B"/>
    <w:rsid w:val="00DE792B"/>
    <w:rsid w:val="00DF13F2"/>
    <w:rsid w:val="00E05125"/>
    <w:rsid w:val="00E07956"/>
    <w:rsid w:val="00E2104D"/>
    <w:rsid w:val="00E225FF"/>
    <w:rsid w:val="00E25283"/>
    <w:rsid w:val="00E33B22"/>
    <w:rsid w:val="00E35792"/>
    <w:rsid w:val="00E37F48"/>
    <w:rsid w:val="00E44744"/>
    <w:rsid w:val="00E5348C"/>
    <w:rsid w:val="00E539B4"/>
    <w:rsid w:val="00E54423"/>
    <w:rsid w:val="00E552EB"/>
    <w:rsid w:val="00E60D10"/>
    <w:rsid w:val="00E75541"/>
    <w:rsid w:val="00E95D0C"/>
    <w:rsid w:val="00E96465"/>
    <w:rsid w:val="00EB1CAB"/>
    <w:rsid w:val="00EB4971"/>
    <w:rsid w:val="00EC1B7B"/>
    <w:rsid w:val="00F031F0"/>
    <w:rsid w:val="00F07834"/>
    <w:rsid w:val="00F110BF"/>
    <w:rsid w:val="00F14BCE"/>
    <w:rsid w:val="00F24E51"/>
    <w:rsid w:val="00F316A5"/>
    <w:rsid w:val="00F329AE"/>
    <w:rsid w:val="00F41D27"/>
    <w:rsid w:val="00F423E6"/>
    <w:rsid w:val="00F47971"/>
    <w:rsid w:val="00F55F12"/>
    <w:rsid w:val="00F57C63"/>
    <w:rsid w:val="00F625C5"/>
    <w:rsid w:val="00F62EFB"/>
    <w:rsid w:val="00F72350"/>
    <w:rsid w:val="00F76AFE"/>
    <w:rsid w:val="00F76FA0"/>
    <w:rsid w:val="00F81E36"/>
    <w:rsid w:val="00F85759"/>
    <w:rsid w:val="00F95F62"/>
    <w:rsid w:val="00F97DAF"/>
    <w:rsid w:val="00FA1FBC"/>
    <w:rsid w:val="00FA2327"/>
    <w:rsid w:val="00FA3950"/>
    <w:rsid w:val="00FB1C05"/>
    <w:rsid w:val="00FB364D"/>
    <w:rsid w:val="00FB3FFD"/>
    <w:rsid w:val="00FC77E2"/>
    <w:rsid w:val="00FC7A49"/>
    <w:rsid w:val="00FD113A"/>
    <w:rsid w:val="00FD222F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CA9DA0"/>
  <w15:docId w15:val="{94A0681A-FA9A-4CB9-A690-3F51B2B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table" w:styleId="GridTable4-Accent1">
    <w:name w:val="Grid Table 4 Accent 1"/>
    <w:basedOn w:val="TableNormal"/>
    <w:uiPriority w:val="49"/>
    <w:rsid w:val="00542C5E"/>
    <w:rPr>
      <w:rFonts w:eastAsiaTheme="minorEastAsia"/>
      <w:sz w:val="22"/>
      <w:lang w:eastAsia="zh-C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42C5E"/>
    <w:pPr>
      <w:widowControl/>
      <w:spacing w:after="160" w:line="259" w:lineRule="auto"/>
      <w:ind w:left="720"/>
      <w:contextualSpacing/>
    </w:pPr>
    <w:rPr>
      <w:rFonts w:eastAsiaTheme="minorEastAsia"/>
      <w:sz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806D2"/>
    <w:rPr>
      <w:color w:val="808080"/>
    </w:rPr>
  </w:style>
  <w:style w:type="character" w:customStyle="1" w:styleId="fontstyle01">
    <w:name w:val="fontstyle01"/>
    <w:basedOn w:val="DefaultParagraphFont"/>
    <w:rsid w:val="00E35792"/>
    <w:rPr>
      <w:rFonts w:ascii="ArialMT" w:hAnsi="ArialMT" w:hint="default"/>
      <w:b w:val="0"/>
      <w:bCs w:val="0"/>
      <w:i w:val="0"/>
      <w:iCs w:val="0"/>
      <w:color w:val="0000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94EB-74DC-40FD-9155-649B8114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1102</TotalTime>
  <Pages>1</Pages>
  <Words>6509</Words>
  <Characters>37103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hình usecase Phần mềm tự học</vt:lpstr>
    </vt:vector>
  </TitlesOfParts>
  <Company>HCMUNS</Company>
  <LinksUpToDate>false</LinksUpToDate>
  <CharactersWithSpaces>43525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 hình usecase Phần mềm tự học</dc:title>
  <dc:subject/>
  <dc:creator>Huỳnh Trung Đông</dc:creator>
  <cp:keywords/>
  <dc:description/>
  <cp:lastModifiedBy>Truong Nguyen</cp:lastModifiedBy>
  <cp:revision>22</cp:revision>
  <cp:lastPrinted>2013-12-07T15:57:00Z</cp:lastPrinted>
  <dcterms:created xsi:type="dcterms:W3CDTF">2013-10-13T11:06:00Z</dcterms:created>
  <dcterms:modified xsi:type="dcterms:W3CDTF">2017-01-23T14:44:00Z</dcterms:modified>
</cp:coreProperties>
</file>