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extTable"/>
        <w:tblW w:w="11340" w:type="dxa"/>
        <w:jc w:val="right"/>
        <w:tblLayout w:type="fixed"/>
        <w:tblLook w:val="04A0" w:firstRow="1" w:lastRow="0" w:firstColumn="1" w:lastColumn="0" w:noHBand="0" w:noVBand="1"/>
      </w:tblPr>
      <w:tblGrid>
        <w:gridCol w:w="11340"/>
      </w:tblGrid>
      <w:tr w:rsidR="0025504C" w:rsidTr="00742D8C">
        <w:trPr>
          <w:trHeight w:val="5166"/>
          <w:jc w:val="right"/>
        </w:trPr>
        <w:tc>
          <w:tcPr>
            <w:tcW w:w="11340" w:type="dxa"/>
            <w:vAlign w:val="bottom"/>
          </w:tcPr>
          <w:sdt>
            <w:sdtPr>
              <w:id w:val="12441451"/>
              <w:placeholder>
                <w:docPart w:val="806D803CF6994C30A95C42813DB542E8"/>
              </w:placeholder>
            </w:sdtPr>
            <w:sdtEndPr/>
            <w:sdtContent>
              <w:p w:rsidR="004C7705" w:rsidRDefault="004C7705" w:rsidP="00742D8C">
                <w:pPr>
                  <w:pStyle w:val="Title"/>
                </w:pPr>
              </w:p>
              <w:p w:rsidR="004C7705" w:rsidRDefault="004C7705" w:rsidP="00742D8C">
                <w:pPr>
                  <w:pStyle w:val="Title"/>
                </w:pPr>
              </w:p>
              <w:p w:rsidR="004C7705" w:rsidRDefault="004C7705" w:rsidP="00742D8C">
                <w:pPr>
                  <w:pStyle w:val="Title"/>
                </w:pPr>
              </w:p>
              <w:p w:rsidR="004C7705" w:rsidRDefault="004C7705" w:rsidP="00742D8C">
                <w:pPr>
                  <w:pStyle w:val="Title"/>
                </w:pPr>
              </w:p>
              <w:p w:rsidR="004C7705" w:rsidRPr="004C7705" w:rsidRDefault="004C7705" w:rsidP="004C7705"/>
              <w:p w:rsidR="00006A38" w:rsidRDefault="00006A38" w:rsidP="00742D8C">
                <w:pPr>
                  <w:pStyle w:val="Title"/>
                  <w:rPr>
                    <w:bCs/>
                    <w:noProof/>
                  </w:rPr>
                </w:pPr>
              </w:p>
              <w:p w:rsidR="00006A38" w:rsidRDefault="00006A38" w:rsidP="00742D8C">
                <w:pPr>
                  <w:pStyle w:val="Title"/>
                  <w:rPr>
                    <w:bCs/>
                    <w:noProof/>
                  </w:rPr>
                </w:pPr>
                <w:r>
                  <w:rPr>
                    <w:bCs/>
                    <w:noProof/>
                  </w:rPr>
                  <w:t>Phân tích và quản lý yêu cầu phần mềm</w:t>
                </w:r>
              </w:p>
              <w:p w:rsidR="00742D8C" w:rsidRDefault="00D77F30" w:rsidP="00742D8C">
                <w:pPr>
                  <w:pStyle w:val="Title"/>
                  <w:rPr>
                    <w:b/>
                  </w:rPr>
                </w:pPr>
                <w:r>
                  <w:rPr>
                    <w:bCs/>
                    <w:noProof/>
                  </w:rPr>
                  <w:t>Đặc tả yêu cầu</w:t>
                </w:r>
                <w:r w:rsidR="00742D8C" w:rsidRPr="00742D8C">
                  <w:rPr>
                    <w:b/>
                  </w:rPr>
                  <w:t xml:space="preserve"> </w:t>
                </w:r>
              </w:p>
              <w:p w:rsidR="0025504C" w:rsidRDefault="00D24BF4" w:rsidP="00742D8C">
                <w:pPr>
                  <w:pStyle w:val="Title"/>
                </w:pPr>
              </w:p>
            </w:sdtContent>
          </w:sdt>
          <w:p w:rsidR="004C7705" w:rsidRDefault="004C7705" w:rsidP="004C7705"/>
          <w:p w:rsidR="004C7705" w:rsidRDefault="004C7705" w:rsidP="004C7705"/>
          <w:p w:rsidR="004C7705" w:rsidRPr="004C7705" w:rsidRDefault="004C7705" w:rsidP="004C7705"/>
        </w:tc>
      </w:tr>
      <w:tr w:rsidR="0025504C" w:rsidTr="00742D8C">
        <w:trPr>
          <w:jc w:val="right"/>
        </w:trPr>
        <w:tc>
          <w:tcPr>
            <w:tcW w:w="11340" w:type="dxa"/>
          </w:tcPr>
          <w:sdt>
            <w:sdtPr>
              <w:rPr>
                <w:rFonts w:ascii="Times New Roman" w:eastAsiaTheme="minorEastAsia" w:hAnsi="Times New Roman" w:cstheme="minorBidi"/>
                <w:b/>
                <w:iCs w:val="0"/>
                <w:color w:val="FFA366" w:themeColor="accent2" w:themeTint="99"/>
                <w:sz w:val="24"/>
                <w:szCs w:val="22"/>
              </w:rPr>
              <w:id w:val="32659643"/>
              <w:placeholder>
                <w:docPart w:val="DB6643E1852E4BB39FA7598F8FB5344A"/>
              </w:placeholder>
            </w:sdtPr>
            <w:sdtEndPr/>
            <w:sdtContent>
              <w:p w:rsidR="00006A38" w:rsidRDefault="00006A38">
                <w:pPr>
                  <w:pStyle w:val="Subtitle"/>
                  <w:rPr>
                    <w:b/>
                    <w:color w:val="FFA366" w:themeColor="accent2" w:themeTint="99"/>
                  </w:rPr>
                </w:pPr>
                <w:r>
                  <w:rPr>
                    <w:b/>
                    <w:color w:val="FFA366" w:themeColor="accent2" w:themeTint="99"/>
                  </w:rPr>
                  <w:t>Nhóm …</w:t>
                </w:r>
              </w:p>
              <w:p w:rsidR="00006A38" w:rsidRDefault="00006A38" w:rsidP="00006A38">
                <w:pPr>
                  <w:pStyle w:val="Subtitle"/>
                </w:pPr>
                <w:r>
                  <w:t>MSSV1 – Họ tên</w:t>
                </w:r>
              </w:p>
              <w:p w:rsidR="00006A38" w:rsidRDefault="00006A38" w:rsidP="00006A38">
                <w:pPr>
                  <w:pStyle w:val="Subtitle"/>
                </w:pPr>
                <w:r>
                  <w:t>MSSV2 – Họ tên</w:t>
                </w:r>
              </w:p>
              <w:p w:rsidR="00006A38" w:rsidRPr="00006A38" w:rsidRDefault="00006A38" w:rsidP="00006A38">
                <w:pPr>
                  <w:pStyle w:val="Subtitle"/>
                </w:pPr>
                <w:r>
                  <w:t>MSSV3 – Họ tên</w:t>
                </w:r>
              </w:p>
              <w:p w:rsidR="0025504C" w:rsidRPr="00006A38" w:rsidRDefault="00D24BF4" w:rsidP="00006A38"/>
            </w:sdtContent>
          </w:sdt>
          <w:p w:rsidR="0025504C" w:rsidRPr="007D58BB" w:rsidRDefault="00BC4FC9" w:rsidP="00BC4FC9">
            <w:pPr>
              <w:pStyle w:val="Date"/>
              <w:rPr>
                <w:i/>
                <w:color w:val="FF2828" w:themeColor="accent1" w:themeTint="99"/>
              </w:rPr>
            </w:pPr>
            <w:r>
              <w:rPr>
                <w:i/>
                <w:color w:val="FF2828" w:themeColor="accent1" w:themeTint="99"/>
              </w:rPr>
              <w:t>&lt;Ngày tháng năm&gt;</w:t>
            </w:r>
          </w:p>
        </w:tc>
      </w:tr>
    </w:tbl>
    <w:sdt>
      <w:sdtPr>
        <w:rPr>
          <w:rFonts w:ascii="Times New Roman" w:eastAsiaTheme="minorEastAsia" w:hAnsi="Times New Roman" w:cstheme="minorBidi"/>
          <w:bCs w:val="0"/>
          <w:color w:val="auto"/>
          <w:sz w:val="24"/>
          <w:szCs w:val="22"/>
        </w:rPr>
        <w:id w:val="-1464804377"/>
        <w:docPartObj>
          <w:docPartGallery w:val="Table of Contents"/>
          <w:docPartUnique/>
        </w:docPartObj>
      </w:sdtPr>
      <w:sdtEndPr>
        <w:rPr>
          <w:b/>
          <w:noProof/>
        </w:rPr>
      </w:sdtEndPr>
      <w:sdtContent>
        <w:p w:rsidR="007A24DD" w:rsidRDefault="007A24DD" w:rsidP="007A24DD">
          <w:pPr>
            <w:pStyle w:val="TOCHeading"/>
            <w:numPr>
              <w:ilvl w:val="0"/>
              <w:numId w:val="0"/>
            </w:numPr>
          </w:pPr>
        </w:p>
        <w:p w:rsidR="001D366B" w:rsidRDefault="007A24DD">
          <w:pPr>
            <w:pStyle w:val="TOC1"/>
            <w:tabs>
              <w:tab w:val="left" w:pos="480"/>
              <w:tab w:val="right" w:leader="dot" w:pos="10790"/>
            </w:tabs>
            <w:rPr>
              <w:b w:val="0"/>
              <w:noProof/>
              <w:sz w:val="22"/>
              <w:szCs w:val="22"/>
            </w:rPr>
          </w:pPr>
          <w:r>
            <w:rPr>
              <w:b w:val="0"/>
            </w:rPr>
            <w:fldChar w:fldCharType="begin"/>
          </w:r>
          <w:r>
            <w:instrText xml:space="preserve"> TOC \o "1-3" \h \z \u </w:instrText>
          </w:r>
          <w:r>
            <w:rPr>
              <w:b w:val="0"/>
            </w:rPr>
            <w:fldChar w:fldCharType="separate"/>
          </w:r>
          <w:hyperlink w:anchor="_Toc405914637" w:history="1">
            <w:r w:rsidR="001D366B" w:rsidRPr="00A7791A">
              <w:rPr>
                <w:rStyle w:val="Hyperlink"/>
                <w:noProof/>
              </w:rPr>
              <w:t>1</w:t>
            </w:r>
            <w:r w:rsidR="001D366B">
              <w:rPr>
                <w:b w:val="0"/>
                <w:noProof/>
                <w:sz w:val="22"/>
                <w:szCs w:val="22"/>
              </w:rPr>
              <w:tab/>
            </w:r>
            <w:r w:rsidR="001D366B" w:rsidRPr="00A7791A">
              <w:rPr>
                <w:rStyle w:val="Hyperlink"/>
                <w:noProof/>
              </w:rPr>
              <w:t>Mục tiêu</w:t>
            </w:r>
            <w:r w:rsidR="001D366B">
              <w:rPr>
                <w:noProof/>
                <w:webHidden/>
              </w:rPr>
              <w:tab/>
            </w:r>
            <w:r w:rsidR="001D366B">
              <w:rPr>
                <w:noProof/>
                <w:webHidden/>
              </w:rPr>
              <w:fldChar w:fldCharType="begin"/>
            </w:r>
            <w:r w:rsidR="001D366B">
              <w:rPr>
                <w:noProof/>
                <w:webHidden/>
              </w:rPr>
              <w:instrText xml:space="preserve"> PAGEREF _Toc405914637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1"/>
            <w:tabs>
              <w:tab w:val="left" w:pos="480"/>
              <w:tab w:val="right" w:leader="dot" w:pos="10790"/>
            </w:tabs>
            <w:rPr>
              <w:b w:val="0"/>
              <w:noProof/>
              <w:sz w:val="22"/>
              <w:szCs w:val="22"/>
            </w:rPr>
          </w:pPr>
          <w:hyperlink w:anchor="_Toc405914638" w:history="1">
            <w:r w:rsidR="001D366B" w:rsidRPr="00A7791A">
              <w:rPr>
                <w:rStyle w:val="Hyperlink"/>
                <w:noProof/>
              </w:rPr>
              <w:t>2</w:t>
            </w:r>
            <w:r w:rsidR="001D366B">
              <w:rPr>
                <w:b w:val="0"/>
                <w:noProof/>
                <w:sz w:val="22"/>
                <w:szCs w:val="22"/>
              </w:rPr>
              <w:tab/>
            </w:r>
            <w:r w:rsidR="001D366B" w:rsidRPr="00A7791A">
              <w:rPr>
                <w:rStyle w:val="Hyperlink"/>
                <w:noProof/>
              </w:rPr>
              <w:t>Nội dung</w:t>
            </w:r>
            <w:r w:rsidR="001D366B">
              <w:rPr>
                <w:noProof/>
                <w:webHidden/>
              </w:rPr>
              <w:tab/>
            </w:r>
            <w:r w:rsidR="001D366B">
              <w:rPr>
                <w:noProof/>
                <w:webHidden/>
              </w:rPr>
              <w:fldChar w:fldCharType="begin"/>
            </w:r>
            <w:r w:rsidR="001D366B">
              <w:rPr>
                <w:noProof/>
                <w:webHidden/>
              </w:rPr>
              <w:instrText xml:space="preserve"> PAGEREF _Toc405914638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2"/>
            <w:tabs>
              <w:tab w:val="left" w:pos="960"/>
              <w:tab w:val="right" w:leader="dot" w:pos="10790"/>
            </w:tabs>
            <w:rPr>
              <w:b w:val="0"/>
              <w:noProof/>
            </w:rPr>
          </w:pPr>
          <w:hyperlink w:anchor="_Toc405914639" w:history="1">
            <w:r w:rsidR="001D366B" w:rsidRPr="00A7791A">
              <w:rPr>
                <w:rStyle w:val="Hyperlink"/>
                <w:noProof/>
              </w:rPr>
              <w:t>2.1</w:t>
            </w:r>
            <w:r w:rsidR="001D366B">
              <w:rPr>
                <w:b w:val="0"/>
                <w:noProof/>
              </w:rPr>
              <w:tab/>
            </w:r>
            <w:r w:rsidR="001D366B" w:rsidRPr="00A7791A">
              <w:rPr>
                <w:rStyle w:val="Hyperlink"/>
                <w:noProof/>
              </w:rPr>
              <w:t>Mô tả tóm tắt sản phẩm</w:t>
            </w:r>
            <w:r w:rsidR="001D366B">
              <w:rPr>
                <w:noProof/>
                <w:webHidden/>
              </w:rPr>
              <w:tab/>
            </w:r>
            <w:r w:rsidR="001D366B">
              <w:rPr>
                <w:noProof/>
                <w:webHidden/>
              </w:rPr>
              <w:fldChar w:fldCharType="begin"/>
            </w:r>
            <w:r w:rsidR="001D366B">
              <w:rPr>
                <w:noProof/>
                <w:webHidden/>
              </w:rPr>
              <w:instrText xml:space="preserve"> PAGEREF _Toc405914639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2"/>
            <w:tabs>
              <w:tab w:val="left" w:pos="960"/>
              <w:tab w:val="right" w:leader="dot" w:pos="10790"/>
            </w:tabs>
            <w:rPr>
              <w:b w:val="0"/>
              <w:noProof/>
            </w:rPr>
          </w:pPr>
          <w:hyperlink w:anchor="_Toc405914640" w:history="1">
            <w:r w:rsidR="001D366B" w:rsidRPr="00A7791A">
              <w:rPr>
                <w:rStyle w:val="Hyperlink"/>
                <w:noProof/>
              </w:rPr>
              <w:t>2.2</w:t>
            </w:r>
            <w:r w:rsidR="001D366B">
              <w:rPr>
                <w:b w:val="0"/>
                <w:noProof/>
              </w:rPr>
              <w:tab/>
            </w:r>
            <w:r w:rsidR="001D366B" w:rsidRPr="00A7791A">
              <w:rPr>
                <w:rStyle w:val="Hyperlink"/>
                <w:noProof/>
              </w:rPr>
              <w:t>Danh sách người dùng: vai trò, mô tả</w:t>
            </w:r>
            <w:r w:rsidR="001D366B">
              <w:rPr>
                <w:noProof/>
                <w:webHidden/>
              </w:rPr>
              <w:tab/>
            </w:r>
            <w:r w:rsidR="001D366B">
              <w:rPr>
                <w:noProof/>
                <w:webHidden/>
              </w:rPr>
              <w:fldChar w:fldCharType="begin"/>
            </w:r>
            <w:r w:rsidR="001D366B">
              <w:rPr>
                <w:noProof/>
                <w:webHidden/>
              </w:rPr>
              <w:instrText xml:space="preserve"> PAGEREF _Toc405914640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2"/>
            <w:tabs>
              <w:tab w:val="left" w:pos="960"/>
              <w:tab w:val="right" w:leader="dot" w:pos="10790"/>
            </w:tabs>
            <w:rPr>
              <w:b w:val="0"/>
              <w:noProof/>
            </w:rPr>
          </w:pPr>
          <w:hyperlink w:anchor="_Toc405914641" w:history="1">
            <w:r w:rsidR="001D366B" w:rsidRPr="00A7791A">
              <w:rPr>
                <w:rStyle w:val="Hyperlink"/>
                <w:noProof/>
              </w:rPr>
              <w:t>2.3</w:t>
            </w:r>
            <w:r w:rsidR="001D366B">
              <w:rPr>
                <w:b w:val="0"/>
                <w:noProof/>
              </w:rPr>
              <w:tab/>
            </w:r>
            <w:r w:rsidR="001D366B" w:rsidRPr="00A7791A">
              <w:rPr>
                <w:rStyle w:val="Hyperlink"/>
                <w:noProof/>
              </w:rPr>
              <w:t>Danh sách các nghiệp vụ/mong muốn của khách hàng</w:t>
            </w:r>
            <w:r w:rsidR="001D366B">
              <w:rPr>
                <w:noProof/>
                <w:webHidden/>
              </w:rPr>
              <w:tab/>
            </w:r>
            <w:r w:rsidR="001D366B">
              <w:rPr>
                <w:noProof/>
                <w:webHidden/>
              </w:rPr>
              <w:fldChar w:fldCharType="begin"/>
            </w:r>
            <w:r w:rsidR="001D366B">
              <w:rPr>
                <w:noProof/>
                <w:webHidden/>
              </w:rPr>
              <w:instrText xml:space="preserve"> PAGEREF _Toc405914641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3"/>
            <w:tabs>
              <w:tab w:val="left" w:pos="1200"/>
              <w:tab w:val="right" w:leader="dot" w:pos="10790"/>
            </w:tabs>
            <w:rPr>
              <w:noProof/>
            </w:rPr>
          </w:pPr>
          <w:hyperlink w:anchor="_Toc405914642" w:history="1">
            <w:r w:rsidR="001D366B" w:rsidRPr="00A7791A">
              <w:rPr>
                <w:rStyle w:val="Hyperlink"/>
                <w:noProof/>
              </w:rPr>
              <w:t>2.3.1</w:t>
            </w:r>
            <w:r w:rsidR="001D366B">
              <w:rPr>
                <w:noProof/>
              </w:rPr>
              <w:tab/>
            </w:r>
            <w:r w:rsidR="001D366B" w:rsidRPr="00A7791A">
              <w:rPr>
                <w:rStyle w:val="Hyperlink"/>
                <w:noProof/>
              </w:rPr>
              <w:t>Nghiệp vụ đăng ký và lắp đặt mới internet (viettel)</w:t>
            </w:r>
            <w:r w:rsidR="001D366B">
              <w:rPr>
                <w:noProof/>
                <w:webHidden/>
              </w:rPr>
              <w:tab/>
            </w:r>
            <w:r w:rsidR="001D366B">
              <w:rPr>
                <w:noProof/>
                <w:webHidden/>
              </w:rPr>
              <w:fldChar w:fldCharType="begin"/>
            </w:r>
            <w:r w:rsidR="001D366B">
              <w:rPr>
                <w:noProof/>
                <w:webHidden/>
              </w:rPr>
              <w:instrText xml:space="preserve"> PAGEREF _Toc405914642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2"/>
            <w:tabs>
              <w:tab w:val="left" w:pos="960"/>
              <w:tab w:val="right" w:leader="dot" w:pos="10790"/>
            </w:tabs>
            <w:rPr>
              <w:b w:val="0"/>
              <w:noProof/>
            </w:rPr>
          </w:pPr>
          <w:hyperlink w:anchor="_Toc405914643" w:history="1">
            <w:r w:rsidR="001D366B" w:rsidRPr="00A7791A">
              <w:rPr>
                <w:rStyle w:val="Hyperlink"/>
                <w:noProof/>
              </w:rPr>
              <w:t>2.4</w:t>
            </w:r>
            <w:r w:rsidR="001D366B">
              <w:rPr>
                <w:b w:val="0"/>
                <w:noProof/>
              </w:rPr>
              <w:tab/>
            </w:r>
            <w:r w:rsidR="001D366B" w:rsidRPr="00A7791A">
              <w:rPr>
                <w:rStyle w:val="Hyperlink"/>
                <w:noProof/>
              </w:rPr>
              <w:t>Danh sách chức năng</w:t>
            </w:r>
            <w:r w:rsidR="001D366B">
              <w:rPr>
                <w:noProof/>
                <w:webHidden/>
              </w:rPr>
              <w:tab/>
            </w:r>
            <w:r w:rsidR="001D366B">
              <w:rPr>
                <w:noProof/>
                <w:webHidden/>
              </w:rPr>
              <w:fldChar w:fldCharType="begin"/>
            </w:r>
            <w:r w:rsidR="001D366B">
              <w:rPr>
                <w:noProof/>
                <w:webHidden/>
              </w:rPr>
              <w:instrText xml:space="preserve"> PAGEREF _Toc405914643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3"/>
            <w:tabs>
              <w:tab w:val="left" w:pos="1200"/>
              <w:tab w:val="right" w:leader="dot" w:pos="10790"/>
            </w:tabs>
            <w:rPr>
              <w:noProof/>
            </w:rPr>
          </w:pPr>
          <w:hyperlink w:anchor="_Toc405914644" w:history="1">
            <w:r w:rsidR="001D366B" w:rsidRPr="00A7791A">
              <w:rPr>
                <w:rStyle w:val="Hyperlink"/>
                <w:noProof/>
              </w:rPr>
              <w:t>2.4.1</w:t>
            </w:r>
            <w:r w:rsidR="001D366B">
              <w:rPr>
                <w:noProof/>
              </w:rPr>
              <w:tab/>
            </w:r>
            <w:r w:rsidR="001D366B" w:rsidRPr="00A7791A">
              <w:rPr>
                <w:rStyle w:val="Hyperlink"/>
                <w:noProof/>
              </w:rPr>
              <w:t>Chưc năng ghi nhận thông tin đăng ký lắp đặt của khách hàng</w:t>
            </w:r>
            <w:r w:rsidR="001D366B">
              <w:rPr>
                <w:noProof/>
                <w:webHidden/>
              </w:rPr>
              <w:tab/>
            </w:r>
            <w:r w:rsidR="001D366B">
              <w:rPr>
                <w:noProof/>
                <w:webHidden/>
              </w:rPr>
              <w:fldChar w:fldCharType="begin"/>
            </w:r>
            <w:r w:rsidR="001D366B">
              <w:rPr>
                <w:noProof/>
                <w:webHidden/>
              </w:rPr>
              <w:instrText xml:space="preserve"> PAGEREF _Toc405914644 \h </w:instrText>
            </w:r>
            <w:r w:rsidR="001D366B">
              <w:rPr>
                <w:noProof/>
                <w:webHidden/>
              </w:rPr>
            </w:r>
            <w:r w:rsidR="001D366B">
              <w:rPr>
                <w:noProof/>
                <w:webHidden/>
              </w:rPr>
              <w:fldChar w:fldCharType="separate"/>
            </w:r>
            <w:r w:rsidR="001D366B">
              <w:rPr>
                <w:noProof/>
                <w:webHidden/>
              </w:rPr>
              <w:t>2</w:t>
            </w:r>
            <w:r w:rsidR="001D366B">
              <w:rPr>
                <w:noProof/>
                <w:webHidden/>
              </w:rPr>
              <w:fldChar w:fldCharType="end"/>
            </w:r>
          </w:hyperlink>
        </w:p>
        <w:p w:rsidR="001D366B" w:rsidRDefault="00D24BF4">
          <w:pPr>
            <w:pStyle w:val="TOC3"/>
            <w:tabs>
              <w:tab w:val="left" w:pos="1200"/>
              <w:tab w:val="right" w:leader="dot" w:pos="10790"/>
            </w:tabs>
            <w:rPr>
              <w:noProof/>
            </w:rPr>
          </w:pPr>
          <w:hyperlink w:anchor="_Toc405914645" w:history="1">
            <w:r w:rsidR="001D366B" w:rsidRPr="00A7791A">
              <w:rPr>
                <w:rStyle w:val="Hyperlink"/>
                <w:noProof/>
              </w:rPr>
              <w:t>2.4.2</w:t>
            </w:r>
            <w:r w:rsidR="001D366B">
              <w:rPr>
                <w:noProof/>
              </w:rPr>
              <w:tab/>
            </w:r>
            <w:r w:rsidR="001D366B" w:rsidRPr="00A7791A">
              <w:rPr>
                <w:rStyle w:val="Hyperlink"/>
                <w:noProof/>
              </w:rPr>
              <w:t>Chưc năng ký hợp đồng/xác nhận</w:t>
            </w:r>
            <w:r w:rsidR="001D366B">
              <w:rPr>
                <w:noProof/>
                <w:webHidden/>
              </w:rPr>
              <w:tab/>
            </w:r>
            <w:r w:rsidR="001D366B">
              <w:rPr>
                <w:noProof/>
                <w:webHidden/>
              </w:rPr>
              <w:fldChar w:fldCharType="begin"/>
            </w:r>
            <w:r w:rsidR="001D366B">
              <w:rPr>
                <w:noProof/>
                <w:webHidden/>
              </w:rPr>
              <w:instrText xml:space="preserve"> PAGEREF _Toc405914645 \h </w:instrText>
            </w:r>
            <w:r w:rsidR="001D366B">
              <w:rPr>
                <w:noProof/>
                <w:webHidden/>
              </w:rPr>
            </w:r>
            <w:r w:rsidR="001D366B">
              <w:rPr>
                <w:noProof/>
                <w:webHidden/>
              </w:rPr>
              <w:fldChar w:fldCharType="separate"/>
            </w:r>
            <w:r w:rsidR="001D366B">
              <w:rPr>
                <w:noProof/>
                <w:webHidden/>
              </w:rPr>
              <w:t>3</w:t>
            </w:r>
            <w:r w:rsidR="001D366B">
              <w:rPr>
                <w:noProof/>
                <w:webHidden/>
              </w:rPr>
              <w:fldChar w:fldCharType="end"/>
            </w:r>
          </w:hyperlink>
        </w:p>
        <w:p w:rsidR="007A24DD" w:rsidRDefault="007A24DD">
          <w:r>
            <w:rPr>
              <w:b/>
              <w:bCs/>
              <w:noProof/>
            </w:rPr>
            <w:fldChar w:fldCharType="end"/>
          </w:r>
        </w:p>
      </w:sdtContent>
    </w:sdt>
    <w:p w:rsidR="007A24DD" w:rsidRPr="007A24DD" w:rsidRDefault="007A24DD" w:rsidP="007A24DD"/>
    <w:p w:rsidR="003A0E71" w:rsidRDefault="003A0E71">
      <w:pPr>
        <w:rPr>
          <w:rFonts w:asciiTheme="majorHAnsi" w:eastAsiaTheme="majorEastAsia" w:hAnsiTheme="majorHAnsi" w:cstheme="majorBidi"/>
          <w:b/>
          <w:bCs/>
          <w:color w:val="990000" w:themeColor="accent1"/>
          <w:sz w:val="32"/>
          <w:szCs w:val="28"/>
        </w:rPr>
      </w:pPr>
      <w:r>
        <w:br w:type="page"/>
      </w:r>
    </w:p>
    <w:p w:rsidR="00146892" w:rsidRDefault="007A24DD" w:rsidP="000239BF">
      <w:pPr>
        <w:pStyle w:val="Heading1"/>
        <w:numPr>
          <w:ilvl w:val="0"/>
          <w:numId w:val="15"/>
        </w:numPr>
      </w:pPr>
      <w:bookmarkStart w:id="0" w:name="_Toc405914637"/>
      <w:r>
        <w:lastRenderedPageBreak/>
        <w:t>Mục tiêu</w:t>
      </w:r>
      <w:bookmarkEnd w:id="0"/>
    </w:p>
    <w:p w:rsidR="00F11A22" w:rsidRPr="00146892" w:rsidRDefault="00C3461C" w:rsidP="007A24DD">
      <w:pPr>
        <w:pStyle w:val="ListParagraph"/>
        <w:numPr>
          <w:ilvl w:val="0"/>
          <w:numId w:val="18"/>
        </w:numPr>
      </w:pPr>
      <w:r>
        <w:t>Mục đích của tài liệu này là để mô tả chi tiết cho dự án trang web hệ thống tự học online. Đây là hệ thống giúp cho người sử dụng có thể đăng ký và truy cập vào hệ thống để tìm kiếm, tham khảo hoặc mua tài liệu phục vụ cho việc học tập cá nhân. Bên cạnh đó người dùng còn có thể trực tiếp trả lời các câu hỏi tới các chủ đề quan tâm hoặc đưa ra câu hỏi và nhận được sự giải đáp từ các chuyên gia.</w:t>
      </w:r>
    </w:p>
    <w:p w:rsidR="000239BF" w:rsidRDefault="007A24DD" w:rsidP="000239BF">
      <w:pPr>
        <w:pStyle w:val="Heading1"/>
        <w:numPr>
          <w:ilvl w:val="0"/>
          <w:numId w:val="15"/>
        </w:numPr>
      </w:pPr>
      <w:bookmarkStart w:id="1" w:name="_Toc405914638"/>
      <w:r>
        <w:t>Nội dung</w:t>
      </w:r>
      <w:bookmarkEnd w:id="1"/>
    </w:p>
    <w:p w:rsidR="00AE2C64" w:rsidRDefault="007A24DD" w:rsidP="006C2D00">
      <w:pPr>
        <w:pStyle w:val="Heading2"/>
      </w:pPr>
      <w:bookmarkStart w:id="2" w:name="_Toc405914639"/>
      <w:r>
        <w:t>Mô tả tóm tắt s</w:t>
      </w:r>
      <w:r w:rsidR="00AE2C64">
        <w:t>ản phẩm</w:t>
      </w:r>
      <w:bookmarkEnd w:id="2"/>
    </w:p>
    <w:p w:rsidR="007A24DD" w:rsidRPr="007A24DD" w:rsidRDefault="00C3461C" w:rsidP="00F26D0B">
      <w:pPr>
        <w:ind w:left="576"/>
      </w:pPr>
      <w:r>
        <w:t>Sản phẩm Hệ thống tự học online được xây dựng để hỗ trợ việc tự học qua internet cho nhiều đối tượng (sinh viên, người đi làm…) một cách có hệ thống và hiệu quả dựa trên nguồn tài liệu phong phú và đội ngũ chuyên gia hỗ trợ giải đáp thắc mắc.</w:t>
      </w:r>
    </w:p>
    <w:p w:rsidR="00C60936" w:rsidRDefault="00C60936" w:rsidP="00C60936">
      <w:pPr>
        <w:pStyle w:val="Heading2"/>
      </w:pPr>
      <w:bookmarkStart w:id="3" w:name="_Toc405914640"/>
      <w:r>
        <w:t>Danh sách người dùng: vai trò, mô tả</w:t>
      </w:r>
      <w:bookmarkEnd w:id="3"/>
    </w:p>
    <w:p w:rsidR="00C60936" w:rsidRDefault="005F1016" w:rsidP="005F1016">
      <w:pPr>
        <w:pStyle w:val="ListParagraph"/>
        <w:numPr>
          <w:ilvl w:val="0"/>
          <w:numId w:val="25"/>
        </w:numPr>
      </w:pPr>
      <w:r>
        <w:t>Quản lý hệ thống</w:t>
      </w:r>
    </w:p>
    <w:p w:rsidR="005F1016" w:rsidRDefault="005F1016" w:rsidP="005F1016">
      <w:pPr>
        <w:pStyle w:val="ListParagraph"/>
        <w:numPr>
          <w:ilvl w:val="0"/>
          <w:numId w:val="25"/>
        </w:numPr>
      </w:pPr>
      <w:r>
        <w:t>Người dùng chưa đăng ký vào hệ thống</w:t>
      </w:r>
    </w:p>
    <w:p w:rsidR="005F1016" w:rsidRDefault="005F1016" w:rsidP="005F1016">
      <w:pPr>
        <w:pStyle w:val="ListParagraph"/>
        <w:numPr>
          <w:ilvl w:val="0"/>
          <w:numId w:val="25"/>
        </w:numPr>
      </w:pPr>
      <w:r>
        <w:t>Người dùng đã đăng ký vào hệ thống</w:t>
      </w:r>
    </w:p>
    <w:p w:rsidR="006C2D00" w:rsidRDefault="007A24DD" w:rsidP="006C2D00">
      <w:pPr>
        <w:pStyle w:val="Heading2"/>
      </w:pPr>
      <w:bookmarkStart w:id="4" w:name="_Toc405914641"/>
      <w:r>
        <w:t>Danh sách các</w:t>
      </w:r>
      <w:r w:rsidR="00477DED">
        <w:t xml:space="preserve"> nghiệp vụ/</w:t>
      </w:r>
      <w:r>
        <w:t>mong muốn của khách hàng</w:t>
      </w:r>
      <w:bookmarkEnd w:id="4"/>
    </w:p>
    <w:p w:rsidR="005F1016" w:rsidRPr="005F1016" w:rsidRDefault="001B7EB8" w:rsidP="005F1016">
      <w:pPr>
        <w:pStyle w:val="Heading3"/>
      </w:pPr>
      <w:bookmarkStart w:id="5" w:name="_Nghiệp_vụ_đăng"/>
      <w:bookmarkStart w:id="6" w:name="_Toc405914642"/>
      <w:bookmarkEnd w:id="5"/>
      <w:r>
        <w:t xml:space="preserve">Nghiệp vụ </w:t>
      </w:r>
      <w:r w:rsidR="00E657F7">
        <w:t xml:space="preserve">đăng ký và </w:t>
      </w:r>
      <w:bookmarkEnd w:id="6"/>
      <w:r w:rsidR="005F1016">
        <w:t>đăng nhập vào hệ thống</w:t>
      </w:r>
    </w:p>
    <w:p w:rsidR="001B7EB8" w:rsidRDefault="001B7EB8" w:rsidP="001B7EB8">
      <w:pPr>
        <w:pStyle w:val="Heading4"/>
      </w:pPr>
      <w:r>
        <w:t>Mô tả</w:t>
      </w:r>
    </w:p>
    <w:p w:rsidR="00CE2425" w:rsidRPr="00676437" w:rsidRDefault="005F1016" w:rsidP="00CE2425">
      <w:pPr>
        <w:pStyle w:val="ListParagraph"/>
        <w:numPr>
          <w:ilvl w:val="0"/>
          <w:numId w:val="22"/>
        </w:numPr>
      </w:pPr>
      <w:r>
        <w:t>Khi người dùng muốn tạo tài khoản và đăng nhập vào hệ thống tự học online</w:t>
      </w:r>
    </w:p>
    <w:p w:rsidR="001B7EB8" w:rsidRDefault="007B2C5B" w:rsidP="001B7EB8">
      <w:pPr>
        <w:pStyle w:val="Heading4"/>
      </w:pPr>
      <w:r>
        <w:t>Ngườ</w:t>
      </w:r>
      <w:r w:rsidR="001B7EB8">
        <w:t xml:space="preserve">i </w:t>
      </w:r>
      <w:r w:rsidR="008D77C4">
        <w:t>tham gia</w:t>
      </w:r>
    </w:p>
    <w:p w:rsidR="00CE2425" w:rsidRPr="00676437" w:rsidRDefault="005F1016" w:rsidP="001B7EB8">
      <w:pPr>
        <w:pStyle w:val="ListParagraph"/>
        <w:numPr>
          <w:ilvl w:val="0"/>
          <w:numId w:val="22"/>
        </w:numPr>
      </w:pPr>
      <w:r>
        <w:t>Người dùng phổ thông/ quản lý hệ thống</w:t>
      </w:r>
    </w:p>
    <w:p w:rsidR="001B7EB8" w:rsidRDefault="001B7EB8" w:rsidP="001B7EB8">
      <w:pPr>
        <w:pStyle w:val="Heading4"/>
      </w:pPr>
      <w:r>
        <w:t>Qui trình</w:t>
      </w:r>
    </w:p>
    <w:p w:rsidR="001B7EB8" w:rsidRPr="001411D8" w:rsidRDefault="008D77C4" w:rsidP="001B7EB8">
      <w:pPr>
        <w:pStyle w:val="ListParagraph"/>
        <w:numPr>
          <w:ilvl w:val="0"/>
          <w:numId w:val="22"/>
        </w:numPr>
      </w:pPr>
      <w:r>
        <w:t>Vẽ BPMN</w:t>
      </w:r>
      <w:r w:rsidR="00CE2425">
        <w:t>/Activity diagram</w:t>
      </w:r>
    </w:p>
    <w:p w:rsidR="00CE2425" w:rsidRDefault="001B7EB8" w:rsidP="008D63C0">
      <w:pPr>
        <w:pStyle w:val="Heading4"/>
      </w:pPr>
      <w:r>
        <w:t>Thông tin</w:t>
      </w:r>
      <w:bookmarkStart w:id="7" w:name="_GoBack"/>
      <w:bookmarkEnd w:id="7"/>
    </w:p>
    <w:p w:rsidR="005F1016" w:rsidRDefault="005F1016" w:rsidP="00CE2425">
      <w:pPr>
        <w:pStyle w:val="ListParagraph"/>
        <w:numPr>
          <w:ilvl w:val="0"/>
          <w:numId w:val="22"/>
        </w:numPr>
      </w:pPr>
      <w:r>
        <w:t>Cung cấp thông tin cá nhân cùng thông tin đăng nhập ( họ tên, tên đăng nhập, mật khẩ</w:t>
      </w:r>
      <w:r w:rsidR="00164BCA">
        <w:t>u, email, số điện thoại, địa chỉ)</w:t>
      </w:r>
    </w:p>
    <w:p w:rsidR="00164BCA" w:rsidRDefault="00164BCA" w:rsidP="00164BCA">
      <w:pPr>
        <w:pStyle w:val="ListParagraph"/>
        <w:numPr>
          <w:ilvl w:val="0"/>
          <w:numId w:val="22"/>
        </w:numPr>
      </w:pPr>
      <w:r>
        <w:t>Liên kết tài khoản với bên thứ 3 ( Facebook, Google)</w:t>
      </w:r>
    </w:p>
    <w:p w:rsidR="005F1016" w:rsidRDefault="005F1016" w:rsidP="005F1016">
      <w:pPr>
        <w:pStyle w:val="Heading3"/>
      </w:pPr>
      <w:r>
        <w:lastRenderedPageBreak/>
        <w:t>Nghiệp vụ đăng tải sách/tài liệu</w:t>
      </w:r>
    </w:p>
    <w:p w:rsidR="005F1016" w:rsidRDefault="005F1016" w:rsidP="005F1016">
      <w:pPr>
        <w:pStyle w:val="Heading3"/>
      </w:pPr>
      <w:r>
        <w:t>Nghiệp vụ xem và mua sách/tài liệu</w:t>
      </w:r>
    </w:p>
    <w:p w:rsidR="005F1016" w:rsidRDefault="005F1016" w:rsidP="005F1016">
      <w:pPr>
        <w:pStyle w:val="Heading3"/>
      </w:pPr>
      <w:r>
        <w:t>Nghiệp vụ quản lý người dùng</w:t>
      </w:r>
    </w:p>
    <w:p w:rsidR="005F1016" w:rsidRPr="00676437" w:rsidRDefault="005F1016" w:rsidP="005F1016"/>
    <w:p w:rsidR="006C2D00" w:rsidRDefault="00F26764" w:rsidP="006C2D00">
      <w:pPr>
        <w:pStyle w:val="Heading2"/>
      </w:pPr>
      <w:bookmarkStart w:id="8" w:name="_Toc405914643"/>
      <w:r>
        <w:t>Danh sách chứ</w:t>
      </w:r>
      <w:r w:rsidR="001B7EB8">
        <w:t>c năng</w:t>
      </w:r>
      <w:bookmarkEnd w:id="8"/>
    </w:p>
    <w:p w:rsidR="00676437" w:rsidRDefault="00676437" w:rsidP="00676437">
      <w:pPr>
        <w:pStyle w:val="Heading3"/>
      </w:pPr>
      <w:bookmarkStart w:id="9" w:name="_Toc405914644"/>
      <w:r>
        <w:t xml:space="preserve">Chưc năng </w:t>
      </w:r>
      <w:r w:rsidR="00407EE9">
        <w:t>ghi nhận thông tin đăng ký lắp đặt của khách hàng</w:t>
      </w:r>
      <w:bookmarkEnd w:id="9"/>
    </w:p>
    <w:p w:rsidR="00676437" w:rsidRDefault="00676437" w:rsidP="00676437">
      <w:pPr>
        <w:pStyle w:val="Heading4"/>
      </w:pPr>
      <w:r>
        <w:t>Mô tả</w:t>
      </w:r>
    </w:p>
    <w:p w:rsidR="00676437" w:rsidRPr="00676437" w:rsidRDefault="001411D8" w:rsidP="00676437">
      <w:pPr>
        <w:pStyle w:val="ListParagraph"/>
        <w:numPr>
          <w:ilvl w:val="0"/>
          <w:numId w:val="22"/>
        </w:numPr>
      </w:pPr>
      <w:r>
        <w:t>Đặt phòng</w:t>
      </w:r>
    </w:p>
    <w:p w:rsidR="00676437" w:rsidRDefault="00676437" w:rsidP="00676437">
      <w:pPr>
        <w:pStyle w:val="Heading4"/>
      </w:pPr>
      <w:r>
        <w:t>Người dùng</w:t>
      </w:r>
    </w:p>
    <w:p w:rsidR="00676437" w:rsidRPr="00676437" w:rsidRDefault="00673B8C" w:rsidP="00676437">
      <w:pPr>
        <w:pStyle w:val="ListParagraph"/>
        <w:numPr>
          <w:ilvl w:val="0"/>
          <w:numId w:val="22"/>
        </w:numPr>
      </w:pPr>
      <w:r>
        <w:t>Nhân viên tổng đài</w:t>
      </w:r>
    </w:p>
    <w:p w:rsidR="00676437" w:rsidRDefault="00676437" w:rsidP="00676437">
      <w:pPr>
        <w:pStyle w:val="Heading4"/>
      </w:pPr>
      <w:r>
        <w:t>Nghiệp vụ liên quan</w:t>
      </w:r>
    </w:p>
    <w:p w:rsidR="001411D8" w:rsidRPr="001411D8" w:rsidRDefault="00D24BF4" w:rsidP="001411D8">
      <w:pPr>
        <w:pStyle w:val="ListParagraph"/>
        <w:numPr>
          <w:ilvl w:val="0"/>
          <w:numId w:val="22"/>
        </w:numPr>
      </w:pPr>
      <w:hyperlink w:anchor="_Nghiệp_vụ_đăng" w:history="1">
        <w:r w:rsidR="00673B8C" w:rsidRPr="00673B8C">
          <w:rPr>
            <w:rStyle w:val="Hyperlink"/>
          </w:rPr>
          <w:t>2.3.1</w:t>
        </w:r>
      </w:hyperlink>
      <w:r w:rsidR="00673B8C">
        <w:t xml:space="preserve"> Nghiệp vụ …</w:t>
      </w:r>
    </w:p>
    <w:p w:rsidR="00676437" w:rsidRPr="00676437" w:rsidRDefault="00676437" w:rsidP="00676437"/>
    <w:p w:rsidR="00676437" w:rsidRDefault="00676437" w:rsidP="007B6698">
      <w:pPr>
        <w:pStyle w:val="Heading4"/>
      </w:pPr>
      <w:r>
        <w:t>Qui trình</w:t>
      </w:r>
    </w:p>
    <w:p w:rsidR="00673B8C" w:rsidRDefault="00673B8C" w:rsidP="00673B8C">
      <w:r>
        <w:t>..</w:t>
      </w:r>
    </w:p>
    <w:p w:rsidR="00673B8C" w:rsidRPr="00673B8C" w:rsidRDefault="00673B8C" w:rsidP="00673B8C">
      <w:r>
        <w:t>D</w:t>
      </w:r>
    </w:p>
    <w:p w:rsidR="00676437" w:rsidRDefault="00676437" w:rsidP="007B6698">
      <w:pPr>
        <w:pStyle w:val="Heading4"/>
      </w:pPr>
      <w:r>
        <w:t>Thông tin</w:t>
      </w:r>
    </w:p>
    <w:p w:rsidR="00AE6F2C" w:rsidRDefault="00673B8C" w:rsidP="007B6698">
      <w:pPr>
        <w:pStyle w:val="ListParagraph"/>
        <w:numPr>
          <w:ilvl w:val="0"/>
          <w:numId w:val="22"/>
        </w:numPr>
      </w:pPr>
      <w:r>
        <w:t>địa chỉ, số điện thoại, họ tên</w:t>
      </w:r>
    </w:p>
    <w:p w:rsidR="00673B8C" w:rsidRDefault="00673B8C" w:rsidP="007B6698">
      <w:pPr>
        <w:pStyle w:val="ListParagraph"/>
        <w:numPr>
          <w:ilvl w:val="0"/>
          <w:numId w:val="22"/>
        </w:numPr>
      </w:pPr>
      <w:r>
        <w:t>Gói cước sử dụng</w:t>
      </w:r>
    </w:p>
    <w:p w:rsidR="001554F1" w:rsidRDefault="001554F1" w:rsidP="001554F1">
      <w:pPr>
        <w:pStyle w:val="Heading3"/>
      </w:pPr>
      <w:bookmarkStart w:id="10" w:name="_Toc405914645"/>
      <w:r>
        <w:t>Chưc năng ký hợp đồng/xác nhận</w:t>
      </w:r>
      <w:bookmarkEnd w:id="10"/>
    </w:p>
    <w:p w:rsidR="001554F1" w:rsidRDefault="001554F1" w:rsidP="001554F1">
      <w:pPr>
        <w:pStyle w:val="Heading4"/>
      </w:pPr>
      <w:r>
        <w:t>Mô tả</w:t>
      </w:r>
    </w:p>
    <w:p w:rsidR="001554F1" w:rsidRPr="00676437" w:rsidRDefault="001554F1" w:rsidP="001554F1">
      <w:pPr>
        <w:pStyle w:val="ListParagraph"/>
        <w:numPr>
          <w:ilvl w:val="0"/>
          <w:numId w:val="22"/>
        </w:numPr>
      </w:pPr>
      <w:r>
        <w:t>Xác nhận khi khách hàng ký hợp đồng xong</w:t>
      </w:r>
    </w:p>
    <w:p w:rsidR="001554F1" w:rsidRDefault="001554F1" w:rsidP="001554F1">
      <w:pPr>
        <w:pStyle w:val="Heading4"/>
      </w:pPr>
      <w:r>
        <w:t>Người dùng</w:t>
      </w:r>
    </w:p>
    <w:p w:rsidR="001554F1" w:rsidRPr="00676437" w:rsidRDefault="001554F1" w:rsidP="001554F1">
      <w:pPr>
        <w:pStyle w:val="ListParagraph"/>
        <w:numPr>
          <w:ilvl w:val="0"/>
          <w:numId w:val="22"/>
        </w:numPr>
      </w:pPr>
      <w:r>
        <w:t>Sale, …</w:t>
      </w:r>
    </w:p>
    <w:p w:rsidR="001554F1" w:rsidRDefault="001554F1" w:rsidP="001554F1">
      <w:pPr>
        <w:pStyle w:val="Heading4"/>
      </w:pPr>
      <w:r>
        <w:t>Nghiệp vụ liên quan</w:t>
      </w:r>
    </w:p>
    <w:p w:rsidR="001554F1" w:rsidRPr="00676437" w:rsidRDefault="00D24BF4" w:rsidP="001554F1">
      <w:pPr>
        <w:pStyle w:val="ListParagraph"/>
        <w:numPr>
          <w:ilvl w:val="0"/>
          <w:numId w:val="22"/>
        </w:numPr>
      </w:pPr>
      <w:hyperlink w:anchor="_Nghiệp_vụ_đăng" w:history="1">
        <w:r w:rsidR="001554F1" w:rsidRPr="00673B8C">
          <w:rPr>
            <w:rStyle w:val="Hyperlink"/>
          </w:rPr>
          <w:t>2.3.1</w:t>
        </w:r>
      </w:hyperlink>
      <w:r w:rsidR="001554F1">
        <w:t xml:space="preserve"> Nghiệp vụ …</w:t>
      </w:r>
    </w:p>
    <w:p w:rsidR="001554F1" w:rsidRDefault="001554F1" w:rsidP="001554F1">
      <w:pPr>
        <w:pStyle w:val="Heading4"/>
      </w:pPr>
      <w:r>
        <w:t>Qui trình</w:t>
      </w:r>
    </w:p>
    <w:p w:rsidR="001554F1" w:rsidRDefault="001554F1" w:rsidP="001D366B">
      <w:pPr>
        <w:pStyle w:val="ListParagraph"/>
        <w:numPr>
          <w:ilvl w:val="0"/>
          <w:numId w:val="22"/>
        </w:numPr>
      </w:pPr>
      <w:r>
        <w:t>..</w:t>
      </w:r>
    </w:p>
    <w:p w:rsidR="001554F1" w:rsidRPr="00673B8C" w:rsidRDefault="001554F1" w:rsidP="001D366B">
      <w:pPr>
        <w:pStyle w:val="ListParagraph"/>
        <w:numPr>
          <w:ilvl w:val="0"/>
          <w:numId w:val="22"/>
        </w:numPr>
      </w:pPr>
      <w:r>
        <w:t>D</w:t>
      </w:r>
    </w:p>
    <w:p w:rsidR="001554F1" w:rsidRDefault="001554F1" w:rsidP="001554F1">
      <w:pPr>
        <w:pStyle w:val="Heading4"/>
      </w:pPr>
      <w:r>
        <w:lastRenderedPageBreak/>
        <w:t>Thông tin</w:t>
      </w:r>
    </w:p>
    <w:p w:rsidR="001554F1" w:rsidRDefault="001554F1" w:rsidP="001554F1">
      <w:pPr>
        <w:pStyle w:val="ListParagraph"/>
        <w:numPr>
          <w:ilvl w:val="0"/>
          <w:numId w:val="22"/>
        </w:numPr>
      </w:pPr>
      <w:r>
        <w:t>Mã hợp đồng</w:t>
      </w:r>
    </w:p>
    <w:p w:rsidR="001554F1" w:rsidRDefault="001554F1" w:rsidP="001554F1">
      <w:pPr>
        <w:pStyle w:val="ListParagraph"/>
        <w:numPr>
          <w:ilvl w:val="0"/>
          <w:numId w:val="22"/>
        </w:numPr>
      </w:pPr>
      <w:r>
        <w:t>Mã khách hàng</w:t>
      </w:r>
    </w:p>
    <w:p w:rsidR="001554F1" w:rsidRDefault="001554F1" w:rsidP="001554F1">
      <w:pPr>
        <w:pStyle w:val="ListParagraph"/>
        <w:numPr>
          <w:ilvl w:val="0"/>
          <w:numId w:val="22"/>
        </w:numPr>
      </w:pPr>
      <w:r>
        <w:t>Scan hợp đồng</w:t>
      </w:r>
    </w:p>
    <w:p w:rsidR="001554F1" w:rsidRPr="006C2D00" w:rsidRDefault="001554F1" w:rsidP="001554F1"/>
    <w:p w:rsidR="00673B8C" w:rsidRPr="006C2D00" w:rsidRDefault="00673B8C" w:rsidP="00673B8C"/>
    <w:sectPr w:rsidR="00673B8C" w:rsidRPr="006C2D00" w:rsidSect="006E53C5">
      <w:headerReference w:type="default" r:id="rId8"/>
      <w:footerReference w:type="default" r:id="rId9"/>
      <w:headerReference w:type="first" r:id="rId10"/>
      <w:footerReference w:type="first" r:id="rId11"/>
      <w:pgSz w:w="12240" w:h="15840"/>
      <w:pgMar w:top="540" w:right="720" w:bottom="720" w:left="720" w:header="709"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F4" w:rsidRDefault="00D24BF4">
      <w:r>
        <w:separator/>
      </w:r>
    </w:p>
    <w:p w:rsidR="00D24BF4" w:rsidRDefault="00D24BF4"/>
  </w:endnote>
  <w:endnote w:type="continuationSeparator" w:id="0">
    <w:p w:rsidR="00D24BF4" w:rsidRDefault="00D24BF4">
      <w:r>
        <w:continuationSeparator/>
      </w:r>
    </w:p>
    <w:p w:rsidR="00D24BF4" w:rsidRDefault="00D24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746" w:rsidRDefault="00536746" w:rsidP="00635B47">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746" w:rsidRPr="007B1D76" w:rsidRDefault="00536746" w:rsidP="00332C21">
    <w:pPr>
      <w:pStyle w:val="Footer"/>
      <w:tabs>
        <w:tab w:val="clear" w:pos="9360"/>
        <w:tab w:val="left" w:pos="1320"/>
        <w:tab w:val="right" w:pos="10348"/>
        <w:tab w:val="right" w:pos="10800"/>
      </w:tabs>
      <w:spacing w:before="240" w:after="0" w:line="220" w:lineRule="exact"/>
      <w:jc w:val="left"/>
      <w:rPr>
        <w:b/>
        <w:i/>
        <w:color w:val="FF6600" w:themeColor="accent2"/>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F4" w:rsidRDefault="00D24BF4">
      <w:r>
        <w:separator/>
      </w:r>
    </w:p>
    <w:p w:rsidR="00D24BF4" w:rsidRDefault="00D24BF4"/>
  </w:footnote>
  <w:footnote w:type="continuationSeparator" w:id="0">
    <w:p w:rsidR="00D24BF4" w:rsidRDefault="00D24BF4">
      <w:r>
        <w:continuationSeparator/>
      </w:r>
    </w:p>
    <w:p w:rsidR="00D24BF4" w:rsidRDefault="00D24B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17" w:type="dxa"/>
      <w:tblLayout w:type="fixed"/>
      <w:tblCellMar>
        <w:left w:w="0" w:type="dxa"/>
        <w:right w:w="0" w:type="dxa"/>
      </w:tblCellMar>
      <w:tblLook w:val="04A0" w:firstRow="1" w:lastRow="0" w:firstColumn="1" w:lastColumn="0" w:noHBand="0" w:noVBand="1"/>
    </w:tblPr>
    <w:tblGrid>
      <w:gridCol w:w="10817"/>
    </w:tblGrid>
    <w:tr w:rsidR="00536746" w:rsidRPr="00146892" w:rsidTr="007B1D76">
      <w:tc>
        <w:tcPr>
          <w:tcW w:w="10817" w:type="dxa"/>
          <w:tcMar>
            <w:left w:w="0" w:type="dxa"/>
            <w:right w:w="0" w:type="dxa"/>
          </w:tcMar>
        </w:tcPr>
        <w:p w:rsidR="00536746" w:rsidRPr="003A33E2" w:rsidRDefault="00536746">
          <w:pPr>
            <w:pStyle w:val="Header-Left"/>
            <w:rPr>
              <w:lang w:val="fr-FR"/>
            </w:rPr>
          </w:pPr>
          <w:r w:rsidRPr="00D4408A">
            <w:rPr>
              <w:bCs/>
              <w:noProof/>
              <w:kern w:val="60"/>
              <w:sz w:val="50"/>
              <w:szCs w:val="60"/>
            </w:rPr>
            <w:drawing>
              <wp:anchor distT="0" distB="0" distL="114300" distR="114300" simplePos="0" relativeHeight="251661312" behindDoc="0" locked="0" layoutInCell="1" allowOverlap="1" wp14:anchorId="5E8D244D" wp14:editId="67B68718">
                <wp:simplePos x="0" y="0"/>
                <wp:positionH relativeFrom="column">
                  <wp:posOffset>5829300</wp:posOffset>
                </wp:positionH>
                <wp:positionV relativeFrom="paragraph">
                  <wp:posOffset>203961</wp:posOffset>
                </wp:positionV>
                <wp:extent cx="1026160" cy="804956"/>
                <wp:effectExtent l="0" t="0" r="0" b="8255"/>
                <wp:wrapNone/>
                <wp:docPr id="3" name="Picture 3" descr="Macintosh HD:Users:DucHuy:Downloads: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DucHuy:Downloads:logo-khtn 200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12" cy="80538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36746" w:rsidRPr="003A33E2" w:rsidRDefault="00536746">
    <w:pPr>
      <w:pStyle w:val="NoSpaceBetween"/>
      <w:rPr>
        <w:lang w:val="fr-FR"/>
      </w:rPr>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536746" w:rsidRPr="00146892">
      <w:tc>
        <w:tcPr>
          <w:tcW w:w="3240" w:type="dxa"/>
          <w:shd w:val="clear" w:color="auto" w:fill="990000" w:themeFill="accent1"/>
        </w:tcPr>
        <w:p w:rsidR="00536746" w:rsidRPr="003A33E2" w:rsidRDefault="00536746">
          <w:pPr>
            <w:rPr>
              <w:lang w:val="fr-FR"/>
            </w:rPr>
          </w:pPr>
        </w:p>
      </w:tc>
      <w:tc>
        <w:tcPr>
          <w:tcW w:w="1800" w:type="dxa"/>
          <w:shd w:val="clear" w:color="auto" w:fill="FF6600" w:themeFill="accent2"/>
        </w:tcPr>
        <w:p w:rsidR="00536746" w:rsidRPr="003A33E2" w:rsidRDefault="00536746">
          <w:pPr>
            <w:rPr>
              <w:lang w:val="fr-FR"/>
            </w:rPr>
          </w:pPr>
        </w:p>
      </w:tc>
      <w:tc>
        <w:tcPr>
          <w:tcW w:w="5760" w:type="dxa"/>
          <w:shd w:val="clear" w:color="auto" w:fill="99CC00" w:themeFill="accent4"/>
        </w:tcPr>
        <w:p w:rsidR="00536746" w:rsidRPr="003A33E2" w:rsidRDefault="00536746">
          <w:pPr>
            <w:rPr>
              <w:lang w:val="fr-FR"/>
            </w:rPr>
          </w:pPr>
        </w:p>
      </w:tc>
    </w:tr>
  </w:tbl>
  <w:p w:rsidR="00536746" w:rsidRDefault="00536746" w:rsidP="006E53C5">
    <w:pPr>
      <w:pStyle w:val="Header"/>
      <w:spacing w:after="320"/>
      <w:rPr>
        <w:noProof/>
      </w:rPr>
    </w:pPr>
    <w:r w:rsidRPr="006E53C5">
      <w:rPr>
        <w:b/>
        <w:i/>
        <w:color w:val="0080FF"/>
      </w:rPr>
      <w:t>Page:</w:t>
    </w:r>
    <w:r>
      <w:t xml:space="preserve"> </w:t>
    </w:r>
    <w:r w:rsidRPr="006E53C5">
      <w:rPr>
        <w:b/>
        <w:i/>
        <w:color w:val="FF6600"/>
      </w:rPr>
      <w:fldChar w:fldCharType="begin"/>
    </w:r>
    <w:r w:rsidRPr="006E53C5">
      <w:rPr>
        <w:b/>
        <w:i/>
        <w:color w:val="FF6600"/>
      </w:rPr>
      <w:instrText xml:space="preserve"> page </w:instrText>
    </w:r>
    <w:r w:rsidRPr="006E53C5">
      <w:rPr>
        <w:b/>
        <w:i/>
        <w:color w:val="FF6600"/>
      </w:rPr>
      <w:fldChar w:fldCharType="separate"/>
    </w:r>
    <w:r w:rsidR="008D63C0">
      <w:rPr>
        <w:b/>
        <w:i/>
        <w:noProof/>
        <w:color w:val="FF6600"/>
      </w:rPr>
      <w:t>3</w:t>
    </w:r>
    <w:r w:rsidRPr="006E53C5">
      <w:rPr>
        <w:b/>
        <w:i/>
        <w:noProof/>
        <w:color w:val="FF6600"/>
      </w:rPr>
      <w:fldChar w:fldCharType="end"/>
    </w:r>
  </w:p>
  <w:p w:rsidR="00536746" w:rsidRDefault="005367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05" w:type="dxa"/>
      <w:tblLayout w:type="fixed"/>
      <w:tblCellMar>
        <w:left w:w="0" w:type="dxa"/>
        <w:right w:w="0" w:type="dxa"/>
      </w:tblCellMar>
      <w:tblLook w:val="04A0" w:firstRow="1" w:lastRow="0" w:firstColumn="1" w:lastColumn="0" w:noHBand="0" w:noVBand="1"/>
    </w:tblPr>
    <w:tblGrid>
      <w:gridCol w:w="5245"/>
      <w:gridCol w:w="5760"/>
    </w:tblGrid>
    <w:tr w:rsidR="00536746" w:rsidTr="007B1D76">
      <w:tc>
        <w:tcPr>
          <w:tcW w:w="5245" w:type="dxa"/>
          <w:tcMar>
            <w:left w:w="0" w:type="dxa"/>
            <w:right w:w="0" w:type="dxa"/>
          </w:tcMar>
        </w:tcPr>
        <w:p w:rsidR="00536746" w:rsidRDefault="00536746">
          <w:pPr>
            <w:pStyle w:val="Header-Left"/>
          </w:pPr>
          <w:r>
            <w:fldChar w:fldCharType="begin"/>
          </w:r>
          <w:r>
            <w:instrText xml:space="preserve"> PLACEHOLDER </w:instrText>
          </w:r>
          <w:r>
            <w:fldChar w:fldCharType="begin"/>
          </w:r>
          <w:r>
            <w:instrText xml:space="preserve"> IF </w:instrText>
          </w:r>
          <w:fldSimple w:instr=" USERPROPERTY Company ">
            <w:r>
              <w:rPr>
                <w:noProof/>
              </w:rPr>
              <w:instrText>University of Science</w:instrText>
            </w:r>
          </w:fldSimple>
          <w:r>
            <w:instrText xml:space="preserve">="" "Organization" </w:instrText>
          </w:r>
          <w:fldSimple w:instr=" USERPROPERTY Company ">
            <w:r>
              <w:rPr>
                <w:noProof/>
              </w:rPr>
              <w:instrText>University of Science</w:instrText>
            </w:r>
          </w:fldSimple>
          <w:r>
            <w:fldChar w:fldCharType="separate"/>
          </w:r>
          <w:r>
            <w:rPr>
              <w:noProof/>
            </w:rPr>
            <w:instrText>University of Science</w:instrText>
          </w:r>
          <w:r>
            <w:fldChar w:fldCharType="end"/>
          </w:r>
          <w:r>
            <w:instrText xml:space="preserve"> \* MERGEFORMAT</w:instrText>
          </w:r>
          <w:r>
            <w:fldChar w:fldCharType="separate"/>
          </w:r>
          <w:r w:rsidR="001D366B">
            <w:rPr>
              <w:b/>
              <w:bCs/>
            </w:rPr>
            <w:t>Error! Bookmark not defined.</w:t>
          </w:r>
          <w:r>
            <w:fldChar w:fldCharType="end"/>
          </w:r>
          <w:r>
            <w:t>, HCMC</w:t>
          </w:r>
        </w:p>
      </w:tc>
      <w:tc>
        <w:tcPr>
          <w:tcW w:w="5760" w:type="dxa"/>
          <w:tcMar>
            <w:left w:w="0" w:type="dxa"/>
            <w:right w:w="0" w:type="dxa"/>
          </w:tcMar>
        </w:tcPr>
        <w:p w:rsidR="00536746" w:rsidRDefault="00536746">
          <w:pPr>
            <w:pStyle w:val="Header-Right"/>
          </w:pPr>
        </w:p>
      </w:tc>
    </w:tr>
  </w:tbl>
  <w:p w:rsidR="00536746" w:rsidRDefault="00536746">
    <w:pPr>
      <w:pStyle w:val="NoSpaceBetween"/>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536746">
      <w:tc>
        <w:tcPr>
          <w:tcW w:w="3240" w:type="dxa"/>
          <w:shd w:val="clear" w:color="auto" w:fill="990000" w:themeFill="accent1"/>
        </w:tcPr>
        <w:p w:rsidR="00536746" w:rsidRDefault="00536746"/>
      </w:tc>
      <w:tc>
        <w:tcPr>
          <w:tcW w:w="1800" w:type="dxa"/>
          <w:shd w:val="clear" w:color="auto" w:fill="FF6600" w:themeFill="accent2"/>
        </w:tcPr>
        <w:p w:rsidR="00536746" w:rsidRDefault="00536746"/>
      </w:tc>
      <w:tc>
        <w:tcPr>
          <w:tcW w:w="5760" w:type="dxa"/>
          <w:shd w:val="clear" w:color="auto" w:fill="99CC00" w:themeFill="accent4"/>
        </w:tcPr>
        <w:p w:rsidR="00536746" w:rsidRDefault="00536746"/>
      </w:tc>
    </w:tr>
  </w:tbl>
  <w:p w:rsidR="00536746" w:rsidRDefault="00536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C98"/>
      </v:shape>
    </w:pict>
  </w:numPicBullet>
  <w:abstractNum w:abstractNumId="0" w15:restartNumberingAfterBreak="0">
    <w:nsid w:val="FFFFFF7C"/>
    <w:multiLevelType w:val="singleLevel"/>
    <w:tmpl w:val="58622BE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676C3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A2A0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2A5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EBE47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3A42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CE82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B0C95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260A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8612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9E14B0"/>
    <w:multiLevelType w:val="hybridMultilevel"/>
    <w:tmpl w:val="A96AE396"/>
    <w:lvl w:ilvl="0" w:tplc="9E081E26">
      <w:start w:val="1"/>
      <w:numFmt w:val="bullet"/>
      <w:pStyle w:val="BaiTap"/>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A6590"/>
    <w:multiLevelType w:val="hybridMultilevel"/>
    <w:tmpl w:val="7B8623F2"/>
    <w:lvl w:ilvl="0" w:tplc="80466DB0">
      <w:start w:val="1"/>
      <w:numFmt w:val="decimal"/>
      <w:pStyle w:val="step"/>
      <w:lvlText w:val="Bước %1."/>
      <w:lvlJc w:val="left"/>
      <w:pPr>
        <w:ind w:left="720" w:hanging="360"/>
      </w:pPr>
      <w:rPr>
        <w:rFonts w:hint="default"/>
        <w:b/>
        <w:bCs/>
        <w:i/>
        <w:iCs/>
        <w:color w:val="FF660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C379D"/>
    <w:multiLevelType w:val="hybridMultilevel"/>
    <w:tmpl w:val="5D94607A"/>
    <w:lvl w:ilvl="0" w:tplc="883E5B76">
      <w:start w:val="1"/>
      <w:numFmt w:val="bullet"/>
      <w:pStyle w:val="Para1"/>
      <w:lvlText w:val="-"/>
      <w:lvlJc w:val="left"/>
      <w:pPr>
        <w:ind w:left="786" w:hanging="360"/>
      </w:pPr>
      <w:rPr>
        <w:rFonts w:ascii="Calibri" w:eastAsiaTheme="minorEastAsia" w:hAnsi="Calibri" w:cstheme="minorBidi" w:hint="default"/>
        <w:color w:val="auto"/>
      </w:rPr>
    </w:lvl>
    <w:lvl w:ilvl="1" w:tplc="C12435A2">
      <w:start w:val="1"/>
      <w:numFmt w:val="bullet"/>
      <w:pStyle w:val="Para2"/>
      <w:lvlText w:val="o"/>
      <w:lvlJc w:val="left"/>
      <w:pPr>
        <w:ind w:left="1506" w:hanging="360"/>
      </w:pPr>
      <w:rPr>
        <w:rFonts w:ascii="Courier New" w:hAnsi="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6AFB5E93"/>
    <w:multiLevelType w:val="hybridMultilevel"/>
    <w:tmpl w:val="9E40AF32"/>
    <w:lvl w:ilvl="0" w:tplc="0814521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D04044"/>
    <w:multiLevelType w:val="hybridMultilevel"/>
    <w:tmpl w:val="73E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135E4"/>
    <w:multiLevelType w:val="hybridMultilevel"/>
    <w:tmpl w:val="604C9A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916A5"/>
    <w:multiLevelType w:val="hybridMultilevel"/>
    <w:tmpl w:val="164227D6"/>
    <w:lvl w:ilvl="0" w:tplc="51EA182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D49C0"/>
    <w:multiLevelType w:val="hybridMultilevel"/>
    <w:tmpl w:val="FD8C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6"/>
  </w:num>
  <w:num w:numId="18">
    <w:abstractNumId w:val="18"/>
  </w:num>
  <w:num w:numId="19">
    <w:abstractNumId w:val="10"/>
  </w:num>
  <w:num w:numId="20">
    <w:abstractNumId w:val="10"/>
  </w:num>
  <w:num w:numId="21">
    <w:abstractNumId w:val="10"/>
  </w:num>
  <w:num w:numId="22">
    <w:abstractNumId w:val="17"/>
  </w:num>
  <w:num w:numId="23">
    <w:abstractNumId w:val="10"/>
  </w:num>
  <w:num w:numId="24">
    <w:abstractNumId w:val="10"/>
  </w:num>
  <w:num w:numId="25">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03E14"/>
    <w:rsid w:val="00006522"/>
    <w:rsid w:val="00006A38"/>
    <w:rsid w:val="000239BF"/>
    <w:rsid w:val="000538EE"/>
    <w:rsid w:val="00062B59"/>
    <w:rsid w:val="0007689B"/>
    <w:rsid w:val="00087B8A"/>
    <w:rsid w:val="00093DDB"/>
    <w:rsid w:val="000B1465"/>
    <w:rsid w:val="000B5F46"/>
    <w:rsid w:val="000C4C68"/>
    <w:rsid w:val="000E1D90"/>
    <w:rsid w:val="000E54EC"/>
    <w:rsid w:val="00115F75"/>
    <w:rsid w:val="00126CD2"/>
    <w:rsid w:val="00134807"/>
    <w:rsid w:val="001411D8"/>
    <w:rsid w:val="00146892"/>
    <w:rsid w:val="001554F1"/>
    <w:rsid w:val="00162D6D"/>
    <w:rsid w:val="00164BCA"/>
    <w:rsid w:val="00195289"/>
    <w:rsid w:val="001A5729"/>
    <w:rsid w:val="001B7AC0"/>
    <w:rsid w:val="001B7EB8"/>
    <w:rsid w:val="001D0085"/>
    <w:rsid w:val="001D366B"/>
    <w:rsid w:val="001E2D83"/>
    <w:rsid w:val="00233E92"/>
    <w:rsid w:val="0025504C"/>
    <w:rsid w:val="00257BBF"/>
    <w:rsid w:val="00274205"/>
    <w:rsid w:val="0028619E"/>
    <w:rsid w:val="002B7003"/>
    <w:rsid w:val="002E7E81"/>
    <w:rsid w:val="003314BE"/>
    <w:rsid w:val="00332C21"/>
    <w:rsid w:val="00360697"/>
    <w:rsid w:val="003664D9"/>
    <w:rsid w:val="003719EC"/>
    <w:rsid w:val="0039541D"/>
    <w:rsid w:val="003A0E71"/>
    <w:rsid w:val="003A33E2"/>
    <w:rsid w:val="003B02C0"/>
    <w:rsid w:val="003F1B27"/>
    <w:rsid w:val="00407EE9"/>
    <w:rsid w:val="00454952"/>
    <w:rsid w:val="00456D86"/>
    <w:rsid w:val="00461422"/>
    <w:rsid w:val="00477DED"/>
    <w:rsid w:val="004837C6"/>
    <w:rsid w:val="004A2B07"/>
    <w:rsid w:val="004B7BC4"/>
    <w:rsid w:val="004C7705"/>
    <w:rsid w:val="004E53EE"/>
    <w:rsid w:val="004F1EF4"/>
    <w:rsid w:val="005058D4"/>
    <w:rsid w:val="00536746"/>
    <w:rsid w:val="0054613D"/>
    <w:rsid w:val="005641FB"/>
    <w:rsid w:val="0056659C"/>
    <w:rsid w:val="00566BBD"/>
    <w:rsid w:val="005717F4"/>
    <w:rsid w:val="00582C7E"/>
    <w:rsid w:val="005949A2"/>
    <w:rsid w:val="005B543F"/>
    <w:rsid w:val="005C1E26"/>
    <w:rsid w:val="005D26E2"/>
    <w:rsid w:val="005D6F73"/>
    <w:rsid w:val="005E4172"/>
    <w:rsid w:val="005F1016"/>
    <w:rsid w:val="005F45E4"/>
    <w:rsid w:val="006023BF"/>
    <w:rsid w:val="00627095"/>
    <w:rsid w:val="00635B47"/>
    <w:rsid w:val="0065173B"/>
    <w:rsid w:val="00673B8C"/>
    <w:rsid w:val="00676437"/>
    <w:rsid w:val="006B1097"/>
    <w:rsid w:val="006C2D00"/>
    <w:rsid w:val="006D7C9C"/>
    <w:rsid w:val="006E53C5"/>
    <w:rsid w:val="00702D79"/>
    <w:rsid w:val="00705C25"/>
    <w:rsid w:val="00742D8C"/>
    <w:rsid w:val="0075322F"/>
    <w:rsid w:val="00771977"/>
    <w:rsid w:val="00777FE8"/>
    <w:rsid w:val="00786F74"/>
    <w:rsid w:val="00790547"/>
    <w:rsid w:val="00790712"/>
    <w:rsid w:val="007A24DD"/>
    <w:rsid w:val="007B1D76"/>
    <w:rsid w:val="007B2C5B"/>
    <w:rsid w:val="007B6698"/>
    <w:rsid w:val="007C733F"/>
    <w:rsid w:val="007D58BB"/>
    <w:rsid w:val="00804876"/>
    <w:rsid w:val="008105B2"/>
    <w:rsid w:val="008240F7"/>
    <w:rsid w:val="00857E62"/>
    <w:rsid w:val="008650CC"/>
    <w:rsid w:val="00866DBD"/>
    <w:rsid w:val="008A5911"/>
    <w:rsid w:val="008B0905"/>
    <w:rsid w:val="008B78A1"/>
    <w:rsid w:val="008C70B6"/>
    <w:rsid w:val="008D63C0"/>
    <w:rsid w:val="008D77C4"/>
    <w:rsid w:val="008E3146"/>
    <w:rsid w:val="008F16F1"/>
    <w:rsid w:val="008F7464"/>
    <w:rsid w:val="0090363F"/>
    <w:rsid w:val="009048DD"/>
    <w:rsid w:val="00921712"/>
    <w:rsid w:val="00940272"/>
    <w:rsid w:val="00954C83"/>
    <w:rsid w:val="00956C9C"/>
    <w:rsid w:val="009615BE"/>
    <w:rsid w:val="009656A6"/>
    <w:rsid w:val="0096590F"/>
    <w:rsid w:val="00982CD1"/>
    <w:rsid w:val="00A00E0F"/>
    <w:rsid w:val="00A22099"/>
    <w:rsid w:val="00A235D1"/>
    <w:rsid w:val="00A40FF9"/>
    <w:rsid w:val="00A637C3"/>
    <w:rsid w:val="00A824DE"/>
    <w:rsid w:val="00A85CA6"/>
    <w:rsid w:val="00AE2C64"/>
    <w:rsid w:val="00AE6F2C"/>
    <w:rsid w:val="00AF2567"/>
    <w:rsid w:val="00AF2A04"/>
    <w:rsid w:val="00B14E47"/>
    <w:rsid w:val="00B6356D"/>
    <w:rsid w:val="00B769B8"/>
    <w:rsid w:val="00BB5D77"/>
    <w:rsid w:val="00BC4FC9"/>
    <w:rsid w:val="00BD4493"/>
    <w:rsid w:val="00BE008F"/>
    <w:rsid w:val="00C13BC7"/>
    <w:rsid w:val="00C32C6C"/>
    <w:rsid w:val="00C3461C"/>
    <w:rsid w:val="00C50DB1"/>
    <w:rsid w:val="00C60936"/>
    <w:rsid w:val="00C654EE"/>
    <w:rsid w:val="00C6690E"/>
    <w:rsid w:val="00C67BF2"/>
    <w:rsid w:val="00C7324C"/>
    <w:rsid w:val="00C749A8"/>
    <w:rsid w:val="00C767BF"/>
    <w:rsid w:val="00C7685A"/>
    <w:rsid w:val="00C943DF"/>
    <w:rsid w:val="00CA47BB"/>
    <w:rsid w:val="00CB1255"/>
    <w:rsid w:val="00CC39CD"/>
    <w:rsid w:val="00CC52C9"/>
    <w:rsid w:val="00CD4F02"/>
    <w:rsid w:val="00CD6F73"/>
    <w:rsid w:val="00CE2425"/>
    <w:rsid w:val="00CE3423"/>
    <w:rsid w:val="00CE5C1D"/>
    <w:rsid w:val="00D23D9B"/>
    <w:rsid w:val="00D24BF4"/>
    <w:rsid w:val="00D26171"/>
    <w:rsid w:val="00D4408A"/>
    <w:rsid w:val="00D6454F"/>
    <w:rsid w:val="00D77F30"/>
    <w:rsid w:val="00D8676B"/>
    <w:rsid w:val="00D877A9"/>
    <w:rsid w:val="00DA6A5E"/>
    <w:rsid w:val="00DB69EE"/>
    <w:rsid w:val="00DD1520"/>
    <w:rsid w:val="00DE2ECC"/>
    <w:rsid w:val="00DF6A81"/>
    <w:rsid w:val="00E03E14"/>
    <w:rsid w:val="00E11000"/>
    <w:rsid w:val="00E15DB3"/>
    <w:rsid w:val="00E41352"/>
    <w:rsid w:val="00E4230F"/>
    <w:rsid w:val="00E427F7"/>
    <w:rsid w:val="00E6249F"/>
    <w:rsid w:val="00E657F7"/>
    <w:rsid w:val="00E85DB8"/>
    <w:rsid w:val="00EB235A"/>
    <w:rsid w:val="00EC25DC"/>
    <w:rsid w:val="00EC7101"/>
    <w:rsid w:val="00F11A22"/>
    <w:rsid w:val="00F17AE9"/>
    <w:rsid w:val="00F26294"/>
    <w:rsid w:val="00F26764"/>
    <w:rsid w:val="00F26D0B"/>
    <w:rsid w:val="00F5563A"/>
    <w:rsid w:val="00F612E7"/>
    <w:rsid w:val="00FC5E3D"/>
    <w:rsid w:val="00FD1FB1"/>
    <w:rsid w:val="00FD1FF4"/>
    <w:rsid w:val="00FD44CD"/>
    <w:rsid w:val="00FD5C81"/>
    <w:rsid w:val="00FE112C"/>
    <w:rsid w:val="00FE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40B3A5E-577F-4F04-BF06-2369566B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before="240" w:after="120"/>
      <w:outlineLvl w:val="0"/>
    </w:pPr>
    <w:rPr>
      <w:rFonts w:asciiTheme="majorHAnsi" w:eastAsiaTheme="majorEastAsia" w:hAnsiTheme="majorHAnsi" w:cstheme="majorBidi"/>
      <w:b/>
      <w:bCs/>
      <w:color w:val="990000" w:themeColor="accent1"/>
      <w:sz w:val="32"/>
      <w:szCs w:val="28"/>
    </w:rPr>
  </w:style>
  <w:style w:type="paragraph" w:styleId="Heading2">
    <w:name w:val="heading 2"/>
    <w:basedOn w:val="Normal"/>
    <w:next w:val="Normal"/>
    <w:link w:val="Heading2Char"/>
    <w:rsid w:val="00777FE8"/>
    <w:pPr>
      <w:keepNext/>
      <w:keepLines/>
      <w:numPr>
        <w:ilvl w:val="1"/>
        <w:numId w:val="11"/>
      </w:numPr>
      <w:spacing w:before="200" w:after="100"/>
      <w:outlineLvl w:val="1"/>
    </w:pPr>
    <w:rPr>
      <w:rFonts w:asciiTheme="majorHAnsi" w:eastAsiaTheme="majorEastAsia" w:hAnsiTheme="majorHAnsi" w:cstheme="majorBidi"/>
      <w:b/>
      <w:bCs/>
      <w:color w:val="720000" w:themeColor="accent1" w:themeShade="BF"/>
      <w:sz w:val="28"/>
      <w:szCs w:val="26"/>
    </w:rPr>
  </w:style>
  <w:style w:type="paragraph" w:styleId="Heading3">
    <w:name w:val="heading 3"/>
    <w:basedOn w:val="Normal"/>
    <w:next w:val="Normal"/>
    <w:link w:val="Heading3Char"/>
    <w:unhideWhenUsed/>
    <w:qFormat/>
    <w:rsid w:val="0039541D"/>
    <w:pPr>
      <w:keepNext/>
      <w:keepLines/>
      <w:numPr>
        <w:ilvl w:val="2"/>
        <w:numId w:val="11"/>
      </w:numPr>
      <w:spacing w:before="200"/>
      <w:outlineLvl w:val="2"/>
    </w:pPr>
    <w:rPr>
      <w:rFonts w:asciiTheme="majorHAnsi" w:eastAsiaTheme="majorEastAsia" w:hAnsiTheme="majorHAnsi" w:cstheme="majorBidi"/>
      <w:b/>
      <w:bCs/>
      <w:i/>
      <w:color w:val="FF8000"/>
      <w:sz w:val="26"/>
    </w:rPr>
  </w:style>
  <w:style w:type="paragraph" w:styleId="Heading4">
    <w:name w:val="heading 4"/>
    <w:basedOn w:val="Normal"/>
    <w:next w:val="Normal"/>
    <w:link w:val="Heading4Char"/>
    <w:unhideWhenUsed/>
    <w:qFormat/>
    <w:rsid w:val="0025504C"/>
    <w:pPr>
      <w:keepNext/>
      <w:keepLines/>
      <w:numPr>
        <w:ilvl w:val="3"/>
        <w:numId w:val="11"/>
      </w:numPr>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unhideWhenUsed/>
    <w:qFormat/>
    <w:rsid w:val="0025504C"/>
    <w:pPr>
      <w:keepNext/>
      <w:keepLines/>
      <w:numPr>
        <w:ilvl w:val="4"/>
        <w:numId w:val="11"/>
      </w:numPr>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25504C"/>
    <w:pPr>
      <w:keepNext/>
      <w:keepLines/>
      <w:numPr>
        <w:ilvl w:val="5"/>
        <w:numId w:val="11"/>
      </w:numPr>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numPr>
        <w:ilvl w:val="7"/>
        <w:numId w:val="1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numPr>
        <w:ilvl w:val="8"/>
        <w:numId w:val="1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D76"/>
    <w:rPr>
      <w:rFonts w:asciiTheme="majorHAnsi" w:eastAsiaTheme="majorEastAsia" w:hAnsiTheme="majorHAnsi" w:cstheme="majorBidi"/>
      <w:b/>
      <w:bCs/>
      <w:color w:val="990000" w:themeColor="accent1"/>
      <w:sz w:val="32"/>
      <w:szCs w:val="28"/>
    </w:rPr>
  </w:style>
  <w:style w:type="character" w:customStyle="1" w:styleId="Heading2Char">
    <w:name w:val="Heading 2 Char"/>
    <w:basedOn w:val="DefaultParagraphFont"/>
    <w:link w:val="Heading2"/>
    <w:rsid w:val="00777FE8"/>
    <w:rPr>
      <w:rFonts w:asciiTheme="majorHAnsi" w:eastAsiaTheme="majorEastAsia" w:hAnsiTheme="majorHAnsi" w:cstheme="majorBidi"/>
      <w:b/>
      <w:bCs/>
      <w:color w:val="720000" w:themeColor="accent1" w:themeShade="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Borders>
        <w:insideV w:val="single" w:sz="4" w:space="0" w:color="A6A6A6" w:themeColor="background1" w:themeShade="A6"/>
      </w:tblBorders>
      <w:tblCellMar>
        <w:left w:w="144"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CellMar>
        <w:left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unhideWhenUsed/>
    <w:qFormat/>
    <w:rsid w:val="00786F74"/>
    <w:pPr>
      <w:spacing w:after="200"/>
      <w:jc w:val="center"/>
    </w:pPr>
    <w:rPr>
      <w:bCs/>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39541D"/>
    <w:rPr>
      <w:rFonts w:asciiTheme="majorHAnsi" w:eastAsiaTheme="majorEastAsia" w:hAnsiTheme="majorHAnsi" w:cstheme="majorBidi"/>
      <w:b/>
      <w:bCs/>
      <w:i/>
      <w:color w:val="FF8000"/>
      <w:sz w:val="26"/>
    </w:rPr>
  </w:style>
  <w:style w:type="character" w:customStyle="1" w:styleId="Heading4Char">
    <w:name w:val="Heading 4 Char"/>
    <w:basedOn w:val="DefaultParagraphFont"/>
    <w:link w:val="Heading4"/>
    <w:rsid w:val="0025504C"/>
    <w:rPr>
      <w:rFonts w:asciiTheme="majorHAnsi" w:eastAsiaTheme="majorEastAsia" w:hAnsiTheme="majorHAnsi" w:cstheme="majorBidi"/>
      <w:b/>
      <w:bCs/>
      <w:i/>
      <w:iCs/>
      <w:color w:val="990000" w:themeColor="accent1"/>
      <w:sz w:val="24"/>
    </w:rPr>
  </w:style>
  <w:style w:type="character" w:customStyle="1" w:styleId="Heading5Char">
    <w:name w:val="Heading 5 Char"/>
    <w:basedOn w:val="DefaultParagraphFont"/>
    <w:link w:val="Heading5"/>
    <w:rsid w:val="0025504C"/>
    <w:rPr>
      <w:rFonts w:asciiTheme="majorHAnsi" w:eastAsiaTheme="majorEastAsia" w:hAnsiTheme="majorHAnsi" w:cstheme="majorBidi"/>
      <w:color w:val="4C0000" w:themeColor="accent1" w:themeShade="7F"/>
      <w:sz w:val="24"/>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4"/>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4"/>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uiPriority w:val="36"/>
    <w:unhideWhenUsed/>
    <w:qFormat/>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uiPriority w:val="99"/>
    <w:unhideWhenUsed/>
    <w:rsid w:val="0025504C"/>
    <w:rPr>
      <w:rFonts w:cs="Times New Roman"/>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25504C"/>
    <w:pPr>
      <w:spacing w:before="120"/>
    </w:pPr>
    <w:rPr>
      <w:rFonts w:asciiTheme="minorHAnsi" w:hAnsiTheme="minorHAnsi"/>
      <w:b/>
      <w:szCs w:val="24"/>
    </w:rPr>
  </w:style>
  <w:style w:type="paragraph" w:styleId="TOC2">
    <w:name w:val="toc 2"/>
    <w:basedOn w:val="Normal"/>
    <w:next w:val="Normal"/>
    <w:autoRedefine/>
    <w:uiPriority w:val="39"/>
    <w:unhideWhenUsed/>
    <w:rsid w:val="0025504C"/>
    <w:pPr>
      <w:ind w:left="240"/>
    </w:pPr>
    <w:rPr>
      <w:rFonts w:asciiTheme="minorHAnsi" w:hAnsiTheme="minorHAnsi"/>
      <w:b/>
      <w:sz w:val="22"/>
    </w:rPr>
  </w:style>
  <w:style w:type="paragraph" w:styleId="TOC3">
    <w:name w:val="toc 3"/>
    <w:basedOn w:val="Normal"/>
    <w:next w:val="Normal"/>
    <w:autoRedefine/>
    <w:uiPriority w:val="39"/>
    <w:unhideWhenUsed/>
    <w:rsid w:val="0025504C"/>
    <w:pPr>
      <w:ind w:left="480"/>
    </w:pPr>
    <w:rPr>
      <w:rFonts w:asciiTheme="minorHAnsi" w:hAnsiTheme="minorHAnsi"/>
      <w:sz w:val="22"/>
    </w:rPr>
  </w:style>
  <w:style w:type="paragraph" w:styleId="TOC4">
    <w:name w:val="toc 4"/>
    <w:basedOn w:val="Normal"/>
    <w:next w:val="Normal"/>
    <w:autoRedefine/>
    <w:semiHidden/>
    <w:unhideWhenUsed/>
    <w:rsid w:val="0025504C"/>
    <w:pPr>
      <w:ind w:left="720"/>
    </w:pPr>
    <w:rPr>
      <w:rFonts w:asciiTheme="minorHAnsi" w:hAnsiTheme="minorHAnsi"/>
      <w:sz w:val="20"/>
      <w:szCs w:val="20"/>
    </w:rPr>
  </w:style>
  <w:style w:type="paragraph" w:styleId="TOC5">
    <w:name w:val="toc 5"/>
    <w:basedOn w:val="Normal"/>
    <w:next w:val="Normal"/>
    <w:autoRedefine/>
    <w:semiHidden/>
    <w:unhideWhenUsed/>
    <w:rsid w:val="0025504C"/>
    <w:pPr>
      <w:ind w:left="960"/>
    </w:pPr>
    <w:rPr>
      <w:rFonts w:asciiTheme="minorHAnsi" w:hAnsiTheme="minorHAnsi"/>
      <w:sz w:val="20"/>
      <w:szCs w:val="20"/>
    </w:rPr>
  </w:style>
  <w:style w:type="paragraph" w:styleId="TOC6">
    <w:name w:val="toc 6"/>
    <w:basedOn w:val="Normal"/>
    <w:next w:val="Normal"/>
    <w:autoRedefine/>
    <w:semiHidden/>
    <w:unhideWhenUsed/>
    <w:rsid w:val="0025504C"/>
    <w:pPr>
      <w:ind w:left="1200"/>
    </w:pPr>
    <w:rPr>
      <w:rFonts w:asciiTheme="minorHAnsi" w:hAnsiTheme="minorHAnsi"/>
      <w:sz w:val="20"/>
      <w:szCs w:val="20"/>
    </w:rPr>
  </w:style>
  <w:style w:type="paragraph" w:styleId="TOC7">
    <w:name w:val="toc 7"/>
    <w:basedOn w:val="Normal"/>
    <w:next w:val="Normal"/>
    <w:autoRedefine/>
    <w:semiHidden/>
    <w:unhideWhenUsed/>
    <w:rsid w:val="0025504C"/>
    <w:pPr>
      <w:ind w:left="1440"/>
    </w:pPr>
    <w:rPr>
      <w:rFonts w:asciiTheme="minorHAnsi" w:hAnsiTheme="minorHAnsi"/>
      <w:sz w:val="20"/>
      <w:szCs w:val="20"/>
    </w:rPr>
  </w:style>
  <w:style w:type="paragraph" w:styleId="TOC8">
    <w:name w:val="toc 8"/>
    <w:basedOn w:val="Normal"/>
    <w:next w:val="Normal"/>
    <w:autoRedefine/>
    <w:semiHidden/>
    <w:unhideWhenUsed/>
    <w:rsid w:val="0025504C"/>
    <w:pPr>
      <w:ind w:left="1680"/>
    </w:pPr>
    <w:rPr>
      <w:rFonts w:asciiTheme="minorHAnsi" w:hAnsiTheme="minorHAnsi"/>
      <w:sz w:val="20"/>
      <w:szCs w:val="20"/>
    </w:rPr>
  </w:style>
  <w:style w:type="paragraph" w:styleId="TOC9">
    <w:name w:val="toc 9"/>
    <w:basedOn w:val="Normal"/>
    <w:next w:val="Normal"/>
    <w:autoRedefine/>
    <w:semiHidden/>
    <w:unhideWhenUsed/>
    <w:rsid w:val="0025504C"/>
    <w:pPr>
      <w:ind w:left="1920"/>
    </w:pPr>
    <w:rPr>
      <w:rFonts w:asciiTheme="minorHAnsi" w:hAnsiTheme="minorHAnsi"/>
      <w:sz w:val="20"/>
      <w:szCs w:val="20"/>
    </w:rPr>
  </w:style>
  <w:style w:type="paragraph" w:styleId="TOCHeading">
    <w:name w:val="TOC Heading"/>
    <w:basedOn w:val="Heading1"/>
    <w:next w:val="Normal"/>
    <w:uiPriority w:val="39"/>
    <w:unhideWhenUsed/>
    <w:qFormat/>
    <w:rsid w:val="0025504C"/>
    <w:pPr>
      <w:keepNext/>
      <w:keepLines/>
      <w:spacing w:before="480" w:after="0"/>
      <w:outlineLvl w:val="9"/>
    </w:pPr>
    <w:rPr>
      <w:b w:val="0"/>
      <w:color w:val="720000" w:themeColor="accent1" w:themeShade="BF"/>
    </w:rPr>
  </w:style>
  <w:style w:type="paragraph" w:customStyle="1" w:styleId="normal1">
    <w:name w:val="normal 1"/>
    <w:basedOn w:val="Normal"/>
    <w:rsid w:val="0096590F"/>
    <w:pPr>
      <w:spacing w:before="120" w:after="120"/>
      <w:ind w:firstLine="425"/>
      <w:jc w:val="both"/>
    </w:pPr>
    <w:rPr>
      <w:sz w:val="26"/>
    </w:rPr>
  </w:style>
  <w:style w:type="character" w:styleId="Hyperlink">
    <w:name w:val="Hyperlink"/>
    <w:basedOn w:val="DefaultParagraphFont"/>
    <w:uiPriority w:val="99"/>
    <w:unhideWhenUsed/>
    <w:rsid w:val="00C943DF"/>
    <w:rPr>
      <w:color w:val="660000" w:themeColor="hyperlink"/>
      <w:u w:val="single"/>
    </w:rPr>
  </w:style>
  <w:style w:type="paragraph" w:customStyle="1" w:styleId="step">
    <w:name w:val="step"/>
    <w:basedOn w:val="ListParagraph"/>
    <w:rsid w:val="0039541D"/>
    <w:pPr>
      <w:numPr>
        <w:numId w:val="12"/>
      </w:numPr>
      <w:tabs>
        <w:tab w:val="left" w:pos="1134"/>
      </w:tabs>
      <w:spacing w:before="120" w:after="120"/>
      <w:ind w:left="1134" w:hanging="1134"/>
    </w:pPr>
    <w:rPr>
      <w:sz w:val="26"/>
    </w:rPr>
  </w:style>
  <w:style w:type="paragraph" w:customStyle="1" w:styleId="img">
    <w:name w:val="img"/>
    <w:basedOn w:val="step"/>
    <w:rsid w:val="00CD4F02"/>
    <w:pPr>
      <w:numPr>
        <w:numId w:val="0"/>
      </w:numPr>
      <w:spacing w:before="240"/>
      <w:ind w:left="1134" w:hanging="1134"/>
      <w:jc w:val="center"/>
    </w:pPr>
    <w:rPr>
      <w:noProof/>
    </w:rPr>
  </w:style>
  <w:style w:type="character" w:styleId="FollowedHyperlink">
    <w:name w:val="FollowedHyperlink"/>
    <w:basedOn w:val="DefaultParagraphFont"/>
    <w:uiPriority w:val="99"/>
    <w:semiHidden/>
    <w:unhideWhenUsed/>
    <w:rsid w:val="0007689B"/>
    <w:rPr>
      <w:color w:val="CC3300" w:themeColor="followedHyperlink"/>
      <w:u w:val="single"/>
    </w:rPr>
  </w:style>
  <w:style w:type="table" w:styleId="TableGrid">
    <w:name w:val="Table Grid"/>
    <w:basedOn w:val="TableNormal"/>
    <w:uiPriority w:val="1"/>
    <w:rsid w:val="000B5F46"/>
    <w:rPr>
      <w:rFonts w:eastAsiaTheme="minorHAnsi"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2">
    <w:name w:val="Para 2"/>
    <w:basedOn w:val="normal1"/>
    <w:rsid w:val="003314BE"/>
    <w:pPr>
      <w:numPr>
        <w:ilvl w:val="1"/>
        <w:numId w:val="13"/>
      </w:numPr>
    </w:pPr>
  </w:style>
  <w:style w:type="paragraph" w:customStyle="1" w:styleId="Para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Borders>
        <w:top w:val="single" w:sz="8" w:space="0" w:color="990000" w:themeColor="accent1"/>
        <w:left w:val="single" w:sz="8" w:space="0" w:color="990000" w:themeColor="accent1"/>
        <w:bottom w:val="single" w:sz="8" w:space="0" w:color="990000" w:themeColor="accent1"/>
        <w:right w:val="single" w:sz="8" w:space="0" w:color="990000" w:themeColor="accent1"/>
      </w:tblBorders>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 w:type="paragraph" w:customStyle="1" w:styleId="BaiTap">
    <w:name w:val="BaiTap"/>
    <w:basedOn w:val="ListParagraph"/>
    <w:rsid w:val="0096590F"/>
    <w:pPr>
      <w:numPr>
        <w:numId w:val="14"/>
      </w:numPr>
      <w:spacing w:after="200" w:line="276" w:lineRule="auto"/>
    </w:pPr>
    <w:rPr>
      <w:rFonts w:cs="Arial"/>
      <w:b/>
      <w:i/>
      <w:color w:val="FF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35899">
      <w:bodyDiv w:val="1"/>
      <w:marLeft w:val="0"/>
      <w:marRight w:val="0"/>
      <w:marTop w:val="0"/>
      <w:marBottom w:val="0"/>
      <w:divBdr>
        <w:top w:val="none" w:sz="0" w:space="0" w:color="auto"/>
        <w:left w:val="none" w:sz="0" w:space="0" w:color="auto"/>
        <w:bottom w:val="none" w:sz="0" w:space="0" w:color="auto"/>
        <w:right w:val="none" w:sz="0" w:space="0" w:color="auto"/>
      </w:divBdr>
    </w:div>
    <w:div w:id="16507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cduc\Documents\Custom%20Office%20Templates\FIT-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6D803CF6994C30A95C42813DB542E8"/>
        <w:category>
          <w:name w:val="General"/>
          <w:gallery w:val="placeholder"/>
        </w:category>
        <w:types>
          <w:type w:val="bbPlcHdr"/>
        </w:types>
        <w:behaviors>
          <w:behavior w:val="content"/>
        </w:behaviors>
        <w:guid w:val="{A9166D0F-702C-4931-8043-13F5040AB524}"/>
      </w:docPartPr>
      <w:docPartBody>
        <w:p w:rsidR="00D75C0C" w:rsidRDefault="0090176A">
          <w:pPr>
            <w:pStyle w:val="806D803CF6994C30A95C42813DB542E8"/>
          </w:pPr>
          <w:r>
            <w:t>Lorem Ipsum</w:t>
          </w:r>
        </w:p>
      </w:docPartBody>
    </w:docPart>
    <w:docPart>
      <w:docPartPr>
        <w:name w:val="DB6643E1852E4BB39FA7598F8FB5344A"/>
        <w:category>
          <w:name w:val="General"/>
          <w:gallery w:val="placeholder"/>
        </w:category>
        <w:types>
          <w:type w:val="bbPlcHdr"/>
        </w:types>
        <w:behaviors>
          <w:behavior w:val="content"/>
        </w:behaviors>
        <w:guid w:val="{47CD8570-D74C-4BB9-9E3D-658438F12920}"/>
      </w:docPartPr>
      <w:docPartBody>
        <w:p w:rsidR="00D75C0C" w:rsidRDefault="0090176A">
          <w:pPr>
            <w:pStyle w:val="DB6643E1852E4BB39FA7598F8FB5344A"/>
          </w:pPr>
          <w: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6A"/>
    <w:rsid w:val="00024B5C"/>
    <w:rsid w:val="001B6976"/>
    <w:rsid w:val="003E1FD9"/>
    <w:rsid w:val="00493C62"/>
    <w:rsid w:val="00532E07"/>
    <w:rsid w:val="00747513"/>
    <w:rsid w:val="00777520"/>
    <w:rsid w:val="008D1E9E"/>
    <w:rsid w:val="0090176A"/>
    <w:rsid w:val="009D07BA"/>
    <w:rsid w:val="00B32D96"/>
    <w:rsid w:val="00CD658C"/>
    <w:rsid w:val="00D75C0C"/>
    <w:rsid w:val="00D95BEF"/>
    <w:rsid w:val="00DB3526"/>
    <w:rsid w:val="00FE19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D803CF6994C30A95C42813DB542E8">
    <w:name w:val="806D803CF6994C30A95C42813DB542E8"/>
  </w:style>
  <w:style w:type="paragraph" w:customStyle="1" w:styleId="DB6643E1852E4BB39FA7598F8FB5344A">
    <w:name w:val="DB6643E1852E4BB39FA7598F8FB53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AA7AE-611C-423F-9600-A219F843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FIT-LAB.dotx</Template>
  <TotalTime>420</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Hoc Ha Nguyen</cp:lastModifiedBy>
  <cp:revision>69</cp:revision>
  <cp:lastPrinted>2013-04-17T05:37:00Z</cp:lastPrinted>
  <dcterms:created xsi:type="dcterms:W3CDTF">2014-09-24T06:55:00Z</dcterms:created>
  <dcterms:modified xsi:type="dcterms:W3CDTF">2017-12-30T08:23:00Z</dcterms:modified>
  <cp:category/>
</cp:coreProperties>
</file>