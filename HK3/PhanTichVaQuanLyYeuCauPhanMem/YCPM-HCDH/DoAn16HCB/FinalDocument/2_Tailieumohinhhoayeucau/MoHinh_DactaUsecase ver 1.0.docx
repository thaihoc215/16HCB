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A3650" w14:textId="77777777" w:rsidR="003548A8" w:rsidRPr="00F81E36" w:rsidRDefault="003548A8" w:rsidP="003548A8"/>
    <w:p w14:paraId="2A6257C2" w14:textId="77777777" w:rsidR="00301562" w:rsidRPr="00F81E36" w:rsidRDefault="00301562" w:rsidP="003548A8"/>
    <w:p w14:paraId="19CD65E6" w14:textId="77777777" w:rsidR="00301562" w:rsidRPr="00F81E36" w:rsidRDefault="00301562" w:rsidP="003548A8"/>
    <w:p w14:paraId="77CAF9C6" w14:textId="77777777" w:rsidR="00301562" w:rsidRPr="00F81E36" w:rsidRDefault="00301562" w:rsidP="003548A8"/>
    <w:p w14:paraId="40DD1D3C" w14:textId="77777777" w:rsidR="00301562" w:rsidRPr="00F81E36" w:rsidRDefault="00301562" w:rsidP="003548A8"/>
    <w:p w14:paraId="7DB76DD2" w14:textId="77777777" w:rsidR="00301562" w:rsidRPr="00F81E36" w:rsidRDefault="00301562" w:rsidP="003548A8"/>
    <w:p w14:paraId="00FD0821" w14:textId="77777777" w:rsidR="00301562" w:rsidRPr="00F81E36" w:rsidRDefault="00301562" w:rsidP="003548A8"/>
    <w:p w14:paraId="062D90C4" w14:textId="77777777" w:rsidR="003548A8" w:rsidRPr="00F81E36" w:rsidRDefault="003548A8" w:rsidP="003548A8"/>
    <w:p w14:paraId="23ECB8FF" w14:textId="09C75A33" w:rsidR="007A1DE8" w:rsidRPr="00F81E36" w:rsidRDefault="00A23833" w:rsidP="00C40661">
      <w:pPr>
        <w:pStyle w:val="Title"/>
        <w:jc w:val="right"/>
      </w:pPr>
      <w:r w:rsidRPr="00F81E36">
        <w:rPr>
          <w:rFonts w:asciiTheme="minorHAnsi" w:hAnsiTheme="minorHAnsi"/>
        </w:rPr>
        <w:t>Mô hình Use case</w:t>
      </w:r>
      <w:r w:rsidR="00F110BF" w:rsidRPr="00F81E36">
        <w:rPr>
          <w:rFonts w:asciiTheme="minorHAnsi" w:hAnsiTheme="minorHAnsi"/>
        </w:rPr>
        <w:t xml:space="preserve"> </w:t>
      </w:r>
      <w:r w:rsidR="00C40661">
        <w:rPr>
          <w:rFonts w:asciiTheme="minorHAnsi" w:hAnsiTheme="minorHAnsi"/>
        </w:rPr>
        <w:t>Hệ Thống Tự Học Online</w:t>
      </w:r>
    </w:p>
    <w:p w14:paraId="4B81CDFD" w14:textId="76C3822E" w:rsidR="007A1DE8" w:rsidRPr="00F81E36" w:rsidRDefault="007A1DE8" w:rsidP="007A1DE8">
      <w:pPr>
        <w:jc w:val="right"/>
        <w:rPr>
          <w:sz w:val="34"/>
          <w:szCs w:val="30"/>
        </w:rPr>
      </w:pPr>
      <w:r w:rsidRPr="00F81E36">
        <w:rPr>
          <w:sz w:val="34"/>
          <w:szCs w:val="30"/>
        </w:rPr>
        <w:t>Version</w:t>
      </w:r>
      <w:r w:rsidR="00646217" w:rsidRPr="00F81E36">
        <w:rPr>
          <w:sz w:val="34"/>
          <w:szCs w:val="30"/>
        </w:rPr>
        <w:t xml:space="preserve"> </w:t>
      </w:r>
      <w:bookmarkStart w:id="0" w:name="VersionCurrent"/>
      <w:r w:rsidR="00C40661">
        <w:rPr>
          <w:sz w:val="34"/>
          <w:szCs w:val="30"/>
        </w:rPr>
        <w:t>1</w:t>
      </w:r>
      <w:r w:rsidR="00646217" w:rsidRPr="00F81E36">
        <w:rPr>
          <w:sz w:val="34"/>
          <w:szCs w:val="30"/>
        </w:rPr>
        <w:t>.0</w:t>
      </w:r>
      <w:r w:rsidRPr="00F81E36">
        <w:rPr>
          <w:sz w:val="34"/>
          <w:szCs w:val="30"/>
        </w:rPr>
        <w:t xml:space="preserve"> </w:t>
      </w:r>
      <w:bookmarkEnd w:id="0"/>
    </w:p>
    <w:p w14:paraId="4DC83FB5" w14:textId="77777777" w:rsidR="00D234F3" w:rsidRPr="00F81E36" w:rsidRDefault="00D234F3">
      <w:pPr>
        <w:pStyle w:val="Title"/>
        <w:jc w:val="both"/>
        <w:rPr>
          <w:rFonts w:asciiTheme="minorHAnsi" w:hAnsiTheme="minorHAnsi"/>
        </w:rPr>
      </w:pPr>
    </w:p>
    <w:p w14:paraId="1640EE5B" w14:textId="77777777" w:rsidR="003548A8" w:rsidRPr="00F81E36" w:rsidRDefault="003548A8" w:rsidP="003548A8"/>
    <w:p w14:paraId="5404C63D" w14:textId="77777777" w:rsidR="00301562" w:rsidRPr="00F81E36" w:rsidRDefault="00301562" w:rsidP="003548A8"/>
    <w:p w14:paraId="5636004E" w14:textId="77777777" w:rsidR="00301562" w:rsidRPr="00F81E36" w:rsidRDefault="00301562" w:rsidP="003548A8"/>
    <w:p w14:paraId="70B68A9F" w14:textId="77777777" w:rsidR="00301562" w:rsidRPr="00F81E36" w:rsidRDefault="00301562" w:rsidP="003548A8"/>
    <w:p w14:paraId="25F0F13F" w14:textId="77777777" w:rsidR="00301562" w:rsidRPr="00F81E36" w:rsidRDefault="00301562" w:rsidP="003548A8"/>
    <w:p w14:paraId="2763BE8D" w14:textId="77777777" w:rsidR="00301562" w:rsidRPr="00F81E36" w:rsidRDefault="00301562" w:rsidP="003548A8"/>
    <w:p w14:paraId="3891F7B2" w14:textId="77777777" w:rsidR="00301562" w:rsidRPr="00F81E36" w:rsidRDefault="00301562" w:rsidP="003548A8"/>
    <w:p w14:paraId="52D844A6" w14:textId="77777777" w:rsidR="00301562" w:rsidRPr="00F81E36" w:rsidRDefault="00301562" w:rsidP="003548A8"/>
    <w:p w14:paraId="4DCE7E1A" w14:textId="77777777" w:rsidR="00301562" w:rsidRPr="00F81E36" w:rsidRDefault="00301562" w:rsidP="003548A8"/>
    <w:p w14:paraId="05C89792" w14:textId="77777777" w:rsidR="003548A8" w:rsidRPr="00F81E36" w:rsidRDefault="003548A8" w:rsidP="003548A8"/>
    <w:p w14:paraId="7B6B73A2" w14:textId="77777777" w:rsidR="003548A8" w:rsidRPr="00F81E36" w:rsidRDefault="003548A8" w:rsidP="003548A8"/>
    <w:p w14:paraId="64400583" w14:textId="77777777" w:rsidR="003548A8" w:rsidRDefault="003548A8" w:rsidP="003548A8">
      <w:pPr>
        <w:jc w:val="center"/>
        <w:rPr>
          <w:sz w:val="30"/>
          <w:szCs w:val="30"/>
        </w:rPr>
      </w:pPr>
      <w:r w:rsidRPr="00F81E36">
        <w:rPr>
          <w:sz w:val="30"/>
          <w:szCs w:val="30"/>
        </w:rPr>
        <w:t>Sinh viên thực hiện:</w:t>
      </w:r>
    </w:p>
    <w:p w14:paraId="07204F94" w14:textId="77777777" w:rsidR="002D4BD1" w:rsidRPr="004A3385" w:rsidRDefault="002D4BD1" w:rsidP="004A3385">
      <w:pPr>
        <w:spacing w:before="120" w:after="120" w:line="240" w:lineRule="auto"/>
        <w:ind w:left="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385">
        <w:rPr>
          <w:rFonts w:ascii="Times New Roman" w:hAnsi="Times New Roman" w:cs="Times New Roman"/>
          <w:b/>
          <w:sz w:val="28"/>
          <w:szCs w:val="28"/>
        </w:rPr>
        <w:t>1642019 – Nguyễn Thái Hòa</w:t>
      </w:r>
    </w:p>
    <w:p w14:paraId="7D99A433" w14:textId="77777777" w:rsidR="002D4BD1" w:rsidRPr="004A3385" w:rsidRDefault="002D4BD1" w:rsidP="004A3385">
      <w:pPr>
        <w:spacing w:before="120" w:after="120" w:line="240" w:lineRule="auto"/>
        <w:ind w:left="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385">
        <w:rPr>
          <w:rFonts w:ascii="Times New Roman" w:hAnsi="Times New Roman" w:cs="Times New Roman"/>
          <w:b/>
          <w:sz w:val="28"/>
          <w:szCs w:val="28"/>
        </w:rPr>
        <w:t>1642021 – Hà Nguyễn Thái Học</w:t>
      </w:r>
    </w:p>
    <w:p w14:paraId="0A3D24A7" w14:textId="77777777" w:rsidR="002D4BD1" w:rsidRPr="004A3385" w:rsidRDefault="002D4BD1" w:rsidP="004A3385">
      <w:pPr>
        <w:spacing w:before="120" w:after="120" w:line="240" w:lineRule="auto"/>
        <w:ind w:left="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385">
        <w:rPr>
          <w:rFonts w:ascii="Times New Roman" w:hAnsi="Times New Roman" w:cs="Times New Roman"/>
          <w:b/>
          <w:sz w:val="28"/>
          <w:szCs w:val="28"/>
        </w:rPr>
        <w:t>1642041 – Vũ Thị Trà Mi</w:t>
      </w:r>
    </w:p>
    <w:p w14:paraId="66B3D256" w14:textId="77777777" w:rsidR="002D4BD1" w:rsidRPr="004A3385" w:rsidRDefault="002D4BD1" w:rsidP="004A3385">
      <w:pPr>
        <w:spacing w:before="120" w:after="120" w:line="240" w:lineRule="auto"/>
        <w:ind w:left="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385">
        <w:rPr>
          <w:rFonts w:ascii="Times New Roman" w:hAnsi="Times New Roman" w:cs="Times New Roman"/>
          <w:b/>
          <w:sz w:val="28"/>
          <w:szCs w:val="28"/>
        </w:rPr>
        <w:t>1642049 – Dương Tấn Huỳnh Phong</w:t>
      </w:r>
    </w:p>
    <w:p w14:paraId="1B992BE0" w14:textId="77777777" w:rsidR="002D4BD1" w:rsidRPr="004A3385" w:rsidRDefault="002D4BD1" w:rsidP="004A3385">
      <w:pPr>
        <w:spacing w:before="120" w:after="120" w:line="240" w:lineRule="auto"/>
        <w:ind w:left="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385">
        <w:rPr>
          <w:rFonts w:ascii="Times New Roman" w:hAnsi="Times New Roman" w:cs="Times New Roman"/>
          <w:b/>
          <w:sz w:val="28"/>
          <w:szCs w:val="28"/>
        </w:rPr>
        <w:t>1642051 – Nguyễn Xuân Phúc</w:t>
      </w:r>
    </w:p>
    <w:p w14:paraId="5E34E2CD" w14:textId="77777777" w:rsidR="00DC363E" w:rsidRPr="00E35792" w:rsidRDefault="00DC363E" w:rsidP="00E35792">
      <w:pPr>
        <w:jc w:val="center"/>
        <w:rPr>
          <w:color w:val="0000FF"/>
          <w:sz w:val="30"/>
          <w:szCs w:val="30"/>
        </w:rPr>
        <w:sectPr w:rsidR="00DC363E" w:rsidRPr="00E35792" w:rsidSect="003015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2DEDB5AE" w14:textId="77777777" w:rsidR="007A1DE8" w:rsidRPr="00F81E36" w:rsidRDefault="007A1DE8" w:rsidP="007A1DE8">
      <w:pPr>
        <w:spacing w:line="240" w:lineRule="auto"/>
        <w:jc w:val="center"/>
        <w:rPr>
          <w:rFonts w:eastAsia="SimSun"/>
          <w:b/>
          <w:sz w:val="36"/>
        </w:rPr>
      </w:pPr>
      <w:r w:rsidRPr="00F81E36">
        <w:rPr>
          <w:rFonts w:eastAsia="SimSun"/>
          <w:b/>
          <w:sz w:val="36"/>
        </w:rPr>
        <w:lastRenderedPageBreak/>
        <w:t>Bảng ghi nhận thay đổi tài liệu</w:t>
      </w:r>
      <w:r w:rsidR="0099744F" w:rsidRPr="00F81E36">
        <w:rPr>
          <w:rFonts w:eastAsia="SimSun"/>
          <w:b/>
          <w:sz w:val="36"/>
        </w:rPr>
        <w:t xml:space="preserve"> </w:t>
      </w:r>
    </w:p>
    <w:p w14:paraId="135F9A92" w14:textId="77777777" w:rsidR="007A1DE8" w:rsidRPr="00F81E36" w:rsidRDefault="007A1DE8" w:rsidP="007A1DE8">
      <w:pPr>
        <w:jc w:val="both"/>
        <w:rPr>
          <w:rFonts w:eastAsia="SimSu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F81E36" w14:paraId="22BBAF5E" w14:textId="77777777" w:rsidTr="004A026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99C05" w14:textId="77777777" w:rsidR="00E95D0C" w:rsidRPr="00F81E3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34282" w14:textId="77777777" w:rsidR="00E95D0C" w:rsidRPr="00F81E3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B5523" w14:textId="77777777" w:rsidR="00E95D0C" w:rsidRPr="00F81E3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DE660" w14:textId="77777777" w:rsidR="00E95D0C" w:rsidRPr="00F81E36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F81E36">
              <w:rPr>
                <w:rFonts w:eastAsia="SimSun"/>
                <w:b/>
              </w:rPr>
              <w:t>Người thay đổi</w:t>
            </w:r>
          </w:p>
        </w:tc>
      </w:tr>
      <w:tr w:rsidR="00E95D0C" w:rsidRPr="00F81E36" w14:paraId="73A99F92" w14:textId="77777777" w:rsidTr="00EF1DB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36F5C" w14:textId="4C2E63D8" w:rsidR="00E95D0C" w:rsidRPr="00F81E36" w:rsidRDefault="00EF1DB6" w:rsidP="00EF1DB6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25/11/2017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3D777" w14:textId="2AB92C9D" w:rsidR="00E95D0C" w:rsidRPr="00F81E36" w:rsidRDefault="00EF1DB6" w:rsidP="00EF1DB6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DCF2A" w14:textId="16FF4607" w:rsidR="00E95D0C" w:rsidRPr="00F81E36" w:rsidRDefault="00EF1DB6" w:rsidP="00EF1DB6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Mô tả danh sách Actor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15D6A" w14:textId="58B05D70" w:rsidR="00E95D0C" w:rsidRPr="00F81E36" w:rsidRDefault="00EF1DB6" w:rsidP="00EF1DB6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Nguyễn Thái Hoà</w:t>
            </w:r>
          </w:p>
        </w:tc>
      </w:tr>
    </w:tbl>
    <w:p w14:paraId="4D5B8BD0" w14:textId="77777777" w:rsidR="00A23833" w:rsidRPr="00F81E36" w:rsidRDefault="00A23833" w:rsidP="0031511D">
      <w:pPr>
        <w:pStyle w:val="Title"/>
        <w:rPr>
          <w:rFonts w:asciiTheme="minorHAnsi" w:hAnsiTheme="minorHAnsi"/>
        </w:rPr>
      </w:pPr>
    </w:p>
    <w:p w14:paraId="4C0F9A6E" w14:textId="0F770FDF" w:rsidR="00A23833" w:rsidRDefault="00A23833" w:rsidP="00A23833">
      <w:pPr>
        <w:pStyle w:val="Title"/>
        <w:rPr>
          <w:rFonts w:asciiTheme="minorHAnsi" w:hAnsiTheme="minorHAnsi"/>
        </w:rPr>
      </w:pPr>
      <w:r w:rsidRPr="00F81E36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</w:rPr>
        <w:id w:val="280848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B0E5A0" w14:textId="6ECF2101" w:rsidR="00D55F52" w:rsidRDefault="00D55F52" w:rsidP="00D55F52">
          <w:pPr>
            <w:pStyle w:val="TOCHeading"/>
            <w:jc w:val="center"/>
          </w:pPr>
          <w:r>
            <w:t>Mục lục</w:t>
          </w:r>
        </w:p>
        <w:p w14:paraId="399DB946" w14:textId="77777777" w:rsidR="00957B16" w:rsidRDefault="00D55F52">
          <w:pPr>
            <w:pStyle w:val="TOC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2266460" w:history="1">
            <w:r w:rsidR="00957B16" w:rsidRPr="009B0988">
              <w:rPr>
                <w:rStyle w:val="Hyperlink"/>
                <w:noProof/>
              </w:rPr>
              <w:t>1.</w:t>
            </w:r>
            <w:r w:rsidR="00957B1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57B16" w:rsidRPr="009B0988">
              <w:rPr>
                <w:rStyle w:val="Hyperlink"/>
                <w:noProof/>
              </w:rPr>
              <w:t>Sơ đồ Use-case</w:t>
            </w:r>
            <w:r w:rsidR="00957B16">
              <w:rPr>
                <w:noProof/>
                <w:webHidden/>
              </w:rPr>
              <w:tab/>
            </w:r>
            <w:r w:rsidR="00957B16">
              <w:rPr>
                <w:noProof/>
                <w:webHidden/>
              </w:rPr>
              <w:fldChar w:fldCharType="begin"/>
            </w:r>
            <w:r w:rsidR="00957B16">
              <w:rPr>
                <w:noProof/>
                <w:webHidden/>
              </w:rPr>
              <w:instrText xml:space="preserve"> PAGEREF _Toc502266460 \h </w:instrText>
            </w:r>
            <w:r w:rsidR="00957B16">
              <w:rPr>
                <w:noProof/>
                <w:webHidden/>
              </w:rPr>
            </w:r>
            <w:r w:rsidR="00957B16">
              <w:rPr>
                <w:noProof/>
                <w:webHidden/>
              </w:rPr>
              <w:fldChar w:fldCharType="separate"/>
            </w:r>
            <w:r w:rsidR="00957B16">
              <w:rPr>
                <w:noProof/>
                <w:webHidden/>
              </w:rPr>
              <w:t>3</w:t>
            </w:r>
            <w:r w:rsidR="00957B16">
              <w:rPr>
                <w:noProof/>
                <w:webHidden/>
              </w:rPr>
              <w:fldChar w:fldCharType="end"/>
            </w:r>
          </w:hyperlink>
        </w:p>
        <w:p w14:paraId="72D98A51" w14:textId="77777777" w:rsidR="00957B16" w:rsidRDefault="008F5E90">
          <w:pPr>
            <w:pStyle w:val="TOC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2266461" w:history="1">
            <w:r w:rsidR="00957B16" w:rsidRPr="009B0988">
              <w:rPr>
                <w:rStyle w:val="Hyperlink"/>
                <w:noProof/>
              </w:rPr>
              <w:t>2.</w:t>
            </w:r>
            <w:r w:rsidR="00957B1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57B16" w:rsidRPr="009B0988">
              <w:rPr>
                <w:rStyle w:val="Hyperlink"/>
                <w:noProof/>
              </w:rPr>
              <w:t>Danh sách các Actor</w:t>
            </w:r>
            <w:r w:rsidR="00957B16">
              <w:rPr>
                <w:noProof/>
                <w:webHidden/>
              </w:rPr>
              <w:tab/>
            </w:r>
            <w:r w:rsidR="00957B16">
              <w:rPr>
                <w:noProof/>
                <w:webHidden/>
              </w:rPr>
              <w:fldChar w:fldCharType="begin"/>
            </w:r>
            <w:r w:rsidR="00957B16">
              <w:rPr>
                <w:noProof/>
                <w:webHidden/>
              </w:rPr>
              <w:instrText xml:space="preserve"> PAGEREF _Toc502266461 \h </w:instrText>
            </w:r>
            <w:r w:rsidR="00957B16">
              <w:rPr>
                <w:noProof/>
                <w:webHidden/>
              </w:rPr>
            </w:r>
            <w:r w:rsidR="00957B16">
              <w:rPr>
                <w:noProof/>
                <w:webHidden/>
              </w:rPr>
              <w:fldChar w:fldCharType="separate"/>
            </w:r>
            <w:r w:rsidR="00957B16">
              <w:rPr>
                <w:noProof/>
                <w:webHidden/>
              </w:rPr>
              <w:t>3</w:t>
            </w:r>
            <w:r w:rsidR="00957B16">
              <w:rPr>
                <w:noProof/>
                <w:webHidden/>
              </w:rPr>
              <w:fldChar w:fldCharType="end"/>
            </w:r>
          </w:hyperlink>
        </w:p>
        <w:p w14:paraId="1E9C481A" w14:textId="77777777" w:rsidR="00957B16" w:rsidRDefault="008F5E90">
          <w:pPr>
            <w:pStyle w:val="TOC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2266462" w:history="1">
            <w:r w:rsidR="00957B16" w:rsidRPr="009B0988">
              <w:rPr>
                <w:rStyle w:val="Hyperlink"/>
                <w:noProof/>
              </w:rPr>
              <w:t>3.</w:t>
            </w:r>
            <w:r w:rsidR="00957B1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57B16" w:rsidRPr="009B0988">
              <w:rPr>
                <w:rStyle w:val="Hyperlink"/>
                <w:noProof/>
              </w:rPr>
              <w:t>Danh sách các Use-case</w:t>
            </w:r>
            <w:r w:rsidR="00957B16">
              <w:rPr>
                <w:noProof/>
                <w:webHidden/>
              </w:rPr>
              <w:tab/>
            </w:r>
            <w:r w:rsidR="00957B16">
              <w:rPr>
                <w:noProof/>
                <w:webHidden/>
              </w:rPr>
              <w:fldChar w:fldCharType="begin"/>
            </w:r>
            <w:r w:rsidR="00957B16">
              <w:rPr>
                <w:noProof/>
                <w:webHidden/>
              </w:rPr>
              <w:instrText xml:space="preserve"> PAGEREF _Toc502266462 \h </w:instrText>
            </w:r>
            <w:r w:rsidR="00957B16">
              <w:rPr>
                <w:noProof/>
                <w:webHidden/>
              </w:rPr>
            </w:r>
            <w:r w:rsidR="00957B16">
              <w:rPr>
                <w:noProof/>
                <w:webHidden/>
              </w:rPr>
              <w:fldChar w:fldCharType="separate"/>
            </w:r>
            <w:r w:rsidR="00957B16">
              <w:rPr>
                <w:noProof/>
                <w:webHidden/>
              </w:rPr>
              <w:t>3</w:t>
            </w:r>
            <w:r w:rsidR="00957B16">
              <w:rPr>
                <w:noProof/>
                <w:webHidden/>
              </w:rPr>
              <w:fldChar w:fldCharType="end"/>
            </w:r>
          </w:hyperlink>
        </w:p>
        <w:p w14:paraId="2765F48E" w14:textId="1C0998E8" w:rsidR="00D55F52" w:rsidRPr="00C15CE8" w:rsidRDefault="008F5E90" w:rsidP="00C15CE8">
          <w:pPr>
            <w:pStyle w:val="TOC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2266463" w:history="1">
            <w:r w:rsidR="00957B16" w:rsidRPr="009B0988">
              <w:rPr>
                <w:rStyle w:val="Hyperlink"/>
                <w:noProof/>
              </w:rPr>
              <w:t>4.</w:t>
            </w:r>
            <w:r w:rsidR="00957B1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957B16" w:rsidRPr="009B0988">
              <w:rPr>
                <w:rStyle w:val="Hyperlink"/>
                <w:noProof/>
              </w:rPr>
              <w:t>Đặc tả Use-case</w:t>
            </w:r>
            <w:r w:rsidR="00957B16">
              <w:rPr>
                <w:noProof/>
                <w:webHidden/>
              </w:rPr>
              <w:tab/>
            </w:r>
            <w:r w:rsidR="00957B16">
              <w:rPr>
                <w:noProof/>
                <w:webHidden/>
              </w:rPr>
              <w:fldChar w:fldCharType="begin"/>
            </w:r>
            <w:r w:rsidR="00957B16">
              <w:rPr>
                <w:noProof/>
                <w:webHidden/>
              </w:rPr>
              <w:instrText xml:space="preserve"> PAGEREF _Toc502266463 \h </w:instrText>
            </w:r>
            <w:r w:rsidR="00957B16">
              <w:rPr>
                <w:noProof/>
                <w:webHidden/>
              </w:rPr>
            </w:r>
            <w:r w:rsidR="00957B16">
              <w:rPr>
                <w:noProof/>
                <w:webHidden/>
              </w:rPr>
              <w:fldChar w:fldCharType="separate"/>
            </w:r>
            <w:r w:rsidR="00957B16">
              <w:rPr>
                <w:noProof/>
                <w:webHidden/>
              </w:rPr>
              <w:t>4</w:t>
            </w:r>
            <w:r w:rsidR="00957B16">
              <w:rPr>
                <w:noProof/>
                <w:webHidden/>
              </w:rPr>
              <w:fldChar w:fldCharType="end"/>
            </w:r>
          </w:hyperlink>
          <w:r w:rsidR="00D55F52">
            <w:rPr>
              <w:b w:val="0"/>
              <w:bCs w:val="0"/>
              <w:noProof/>
            </w:rPr>
            <w:fldChar w:fldCharType="end"/>
          </w:r>
        </w:p>
      </w:sdtContent>
    </w:sdt>
    <w:p w14:paraId="0B55F949" w14:textId="77777777" w:rsidR="00D55F52" w:rsidRPr="00D55F52" w:rsidRDefault="00D55F52" w:rsidP="00D55F52"/>
    <w:p w14:paraId="0DA44F12" w14:textId="77777777" w:rsidR="00A23833" w:rsidRPr="00F81E36" w:rsidRDefault="00A23833" w:rsidP="0060493B">
      <w:pPr>
        <w:pStyle w:val="Heading1"/>
        <w:pageBreakBefore/>
        <w:rPr>
          <w:rFonts w:asciiTheme="minorHAnsi" w:hAnsiTheme="minorHAnsi"/>
        </w:rPr>
      </w:pPr>
      <w:bookmarkStart w:id="1" w:name="_Toc475222425"/>
      <w:bookmarkStart w:id="2" w:name="_Toc502266460"/>
      <w:r w:rsidRPr="00F81E36">
        <w:rPr>
          <w:rFonts w:asciiTheme="minorHAnsi" w:hAnsiTheme="minorHAnsi"/>
        </w:rPr>
        <w:lastRenderedPageBreak/>
        <w:t>Sơ đồ Use-case</w:t>
      </w:r>
      <w:bookmarkEnd w:id="1"/>
      <w:bookmarkEnd w:id="2"/>
    </w:p>
    <w:p w14:paraId="737A2899" w14:textId="7AE8B32B" w:rsidR="00A23833" w:rsidRPr="00F81E36" w:rsidRDefault="00A23833" w:rsidP="00A23833">
      <w:pPr>
        <w:jc w:val="both"/>
      </w:pPr>
    </w:p>
    <w:p w14:paraId="3074653A" w14:textId="77777777" w:rsidR="00A23833" w:rsidRPr="00F81E36" w:rsidRDefault="00A23833" w:rsidP="00A23833">
      <w:pPr>
        <w:pStyle w:val="Heading1"/>
        <w:spacing w:line="360" w:lineRule="auto"/>
        <w:jc w:val="both"/>
        <w:rPr>
          <w:rFonts w:asciiTheme="minorHAnsi" w:hAnsiTheme="minorHAnsi"/>
        </w:rPr>
      </w:pPr>
      <w:bookmarkStart w:id="3" w:name="_Toc475222426"/>
      <w:bookmarkStart w:id="4" w:name="_Toc502266461"/>
      <w:bookmarkStart w:id="5" w:name="_Toc451996089"/>
      <w:bookmarkStart w:id="6" w:name="_Toc452184222"/>
      <w:bookmarkStart w:id="7" w:name="_Toc452186669"/>
      <w:bookmarkStart w:id="8" w:name="_Toc452198046"/>
      <w:bookmarkStart w:id="9" w:name="_Toc460198367"/>
      <w:r w:rsidRPr="00F81E36">
        <w:rPr>
          <w:rFonts w:asciiTheme="minorHAnsi" w:hAnsiTheme="minorHAnsi"/>
        </w:rPr>
        <w:t>Danh sách các Actor</w:t>
      </w:r>
      <w:bookmarkEnd w:id="3"/>
      <w:bookmarkEnd w:id="4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F81E36" w14:paraId="4E30CA78" w14:textId="77777777" w:rsidTr="008D3541">
        <w:tc>
          <w:tcPr>
            <w:tcW w:w="763" w:type="dxa"/>
            <w:shd w:val="clear" w:color="auto" w:fill="auto"/>
          </w:tcPr>
          <w:p w14:paraId="7C5C2E6B" w14:textId="77777777" w:rsidR="00A23833" w:rsidRPr="00F81E36" w:rsidRDefault="00A23833" w:rsidP="008D3541">
            <w:pPr>
              <w:jc w:val="center"/>
            </w:pPr>
            <w:r w:rsidRPr="00F81E36">
              <w:t>STT</w:t>
            </w:r>
          </w:p>
        </w:tc>
        <w:tc>
          <w:tcPr>
            <w:tcW w:w="3192" w:type="dxa"/>
            <w:shd w:val="clear" w:color="auto" w:fill="auto"/>
          </w:tcPr>
          <w:p w14:paraId="776DC298" w14:textId="77777777" w:rsidR="00A23833" w:rsidRPr="00F81E36" w:rsidRDefault="00A23833" w:rsidP="008D3541">
            <w:pPr>
              <w:jc w:val="center"/>
            </w:pPr>
            <w:r w:rsidRPr="00F81E36">
              <w:t>Tên Actor</w:t>
            </w:r>
          </w:p>
        </w:tc>
        <w:tc>
          <w:tcPr>
            <w:tcW w:w="5651" w:type="dxa"/>
            <w:shd w:val="clear" w:color="auto" w:fill="auto"/>
          </w:tcPr>
          <w:p w14:paraId="48CF27A5" w14:textId="77777777" w:rsidR="00A23833" w:rsidRPr="00F81E36" w:rsidRDefault="00A23833" w:rsidP="008D3541">
            <w:pPr>
              <w:jc w:val="center"/>
            </w:pPr>
            <w:r w:rsidRPr="00F81E36">
              <w:t>Ý nghĩa/Ghi chú</w:t>
            </w:r>
          </w:p>
        </w:tc>
      </w:tr>
      <w:tr w:rsidR="00A23833" w:rsidRPr="00F81E36" w14:paraId="19E5C58C" w14:textId="77777777" w:rsidTr="008D3541">
        <w:tc>
          <w:tcPr>
            <w:tcW w:w="763" w:type="dxa"/>
            <w:shd w:val="clear" w:color="auto" w:fill="auto"/>
          </w:tcPr>
          <w:p w14:paraId="40D43C27" w14:textId="77777777" w:rsidR="00A23833" w:rsidRPr="00F81E36" w:rsidRDefault="00465D4A" w:rsidP="008D3541">
            <w:pPr>
              <w:jc w:val="center"/>
            </w:pPr>
            <w:r w:rsidRPr="00F81E36">
              <w:t>1</w:t>
            </w:r>
          </w:p>
        </w:tc>
        <w:tc>
          <w:tcPr>
            <w:tcW w:w="3192" w:type="dxa"/>
            <w:shd w:val="clear" w:color="auto" w:fill="auto"/>
          </w:tcPr>
          <w:p w14:paraId="291486DA" w14:textId="77777777" w:rsidR="00A23833" w:rsidRPr="00F81E36" w:rsidRDefault="00C64D3E" w:rsidP="008D3541">
            <w:r w:rsidRPr="00F81E36">
              <w:t>Admin</w:t>
            </w:r>
          </w:p>
        </w:tc>
        <w:tc>
          <w:tcPr>
            <w:tcW w:w="5651" w:type="dxa"/>
            <w:shd w:val="clear" w:color="auto" w:fill="auto"/>
          </w:tcPr>
          <w:p w14:paraId="13861524" w14:textId="77777777" w:rsidR="00A23833" w:rsidRPr="00F81E36" w:rsidRDefault="00A23833" w:rsidP="008D3541"/>
        </w:tc>
      </w:tr>
      <w:tr w:rsidR="00A23833" w:rsidRPr="00F81E36" w14:paraId="1FCF88AB" w14:textId="77777777" w:rsidTr="008D3541">
        <w:tc>
          <w:tcPr>
            <w:tcW w:w="763" w:type="dxa"/>
            <w:shd w:val="clear" w:color="auto" w:fill="auto"/>
          </w:tcPr>
          <w:p w14:paraId="1ED83991" w14:textId="77777777" w:rsidR="00A23833" w:rsidRPr="00F81E36" w:rsidRDefault="00465D4A" w:rsidP="008D3541">
            <w:pPr>
              <w:jc w:val="center"/>
            </w:pPr>
            <w:r w:rsidRPr="00F81E36">
              <w:t>2</w:t>
            </w:r>
          </w:p>
        </w:tc>
        <w:tc>
          <w:tcPr>
            <w:tcW w:w="3192" w:type="dxa"/>
            <w:shd w:val="clear" w:color="auto" w:fill="auto"/>
          </w:tcPr>
          <w:p w14:paraId="682541DF" w14:textId="77777777" w:rsidR="00A23833" w:rsidRPr="00F81E36" w:rsidRDefault="00C64D3E" w:rsidP="008D3541">
            <w:r w:rsidRPr="00F81E36">
              <w:t>Phê duyệt</w:t>
            </w:r>
          </w:p>
        </w:tc>
        <w:tc>
          <w:tcPr>
            <w:tcW w:w="5651" w:type="dxa"/>
            <w:shd w:val="clear" w:color="auto" w:fill="auto"/>
          </w:tcPr>
          <w:p w14:paraId="785CEBD0" w14:textId="77777777" w:rsidR="00A23833" w:rsidRPr="00F81E36" w:rsidRDefault="001509E4" w:rsidP="008D3541">
            <w:r w:rsidRPr="00F81E36">
              <w:t>Nhữ</w:t>
            </w:r>
            <w:r w:rsidR="00C64D3E" w:rsidRPr="00F81E36">
              <w:t>ng người duyệt bài trong phần mềm</w:t>
            </w:r>
          </w:p>
        </w:tc>
      </w:tr>
      <w:tr w:rsidR="00C64D3E" w:rsidRPr="00F81E36" w14:paraId="7DD3F652" w14:textId="77777777" w:rsidTr="008D3541">
        <w:tc>
          <w:tcPr>
            <w:tcW w:w="763" w:type="dxa"/>
            <w:shd w:val="clear" w:color="auto" w:fill="auto"/>
          </w:tcPr>
          <w:p w14:paraId="77BAD691" w14:textId="77777777" w:rsidR="00C64D3E" w:rsidRPr="00F81E36" w:rsidRDefault="00465D4A" w:rsidP="008D3541">
            <w:pPr>
              <w:jc w:val="center"/>
            </w:pPr>
            <w:r w:rsidRPr="00F81E36">
              <w:t>3</w:t>
            </w:r>
          </w:p>
        </w:tc>
        <w:tc>
          <w:tcPr>
            <w:tcW w:w="3192" w:type="dxa"/>
            <w:shd w:val="clear" w:color="auto" w:fill="auto"/>
          </w:tcPr>
          <w:p w14:paraId="55C67FB2" w14:textId="77777777" w:rsidR="00C64D3E" w:rsidRPr="00F81E36" w:rsidRDefault="00C64D3E" w:rsidP="008D3541">
            <w:r w:rsidRPr="00F81E36">
              <w:t>Người dùng</w:t>
            </w:r>
          </w:p>
        </w:tc>
        <w:tc>
          <w:tcPr>
            <w:tcW w:w="5651" w:type="dxa"/>
            <w:shd w:val="clear" w:color="auto" w:fill="auto"/>
          </w:tcPr>
          <w:p w14:paraId="3B1DB5CB" w14:textId="77777777" w:rsidR="00C64D3E" w:rsidRPr="00F81E36" w:rsidRDefault="00C64D3E" w:rsidP="008D3541">
            <w:r w:rsidRPr="00F81E36">
              <w:t>Những người đã login vào phần mềm</w:t>
            </w:r>
          </w:p>
        </w:tc>
      </w:tr>
      <w:tr w:rsidR="00C64D3E" w:rsidRPr="00F81E36" w14:paraId="26C3E3FB" w14:textId="77777777" w:rsidTr="008D3541">
        <w:tc>
          <w:tcPr>
            <w:tcW w:w="763" w:type="dxa"/>
            <w:shd w:val="clear" w:color="auto" w:fill="auto"/>
          </w:tcPr>
          <w:p w14:paraId="479DB63A" w14:textId="77777777" w:rsidR="00C64D3E" w:rsidRPr="00F81E36" w:rsidRDefault="00465D4A" w:rsidP="008D3541">
            <w:pPr>
              <w:jc w:val="center"/>
            </w:pPr>
            <w:r w:rsidRPr="00F81E36">
              <w:t>4</w:t>
            </w:r>
          </w:p>
        </w:tc>
        <w:tc>
          <w:tcPr>
            <w:tcW w:w="3192" w:type="dxa"/>
            <w:shd w:val="clear" w:color="auto" w:fill="auto"/>
          </w:tcPr>
          <w:p w14:paraId="0864B474" w14:textId="77777777" w:rsidR="00C64D3E" w:rsidRPr="00F81E36" w:rsidRDefault="00C64D3E" w:rsidP="008D3541">
            <w:r w:rsidRPr="00F81E36">
              <w:t>Người dùn</w:t>
            </w:r>
            <w:r w:rsidR="00595CAD">
              <w:t>g</w:t>
            </w:r>
            <w:r w:rsidRPr="00F81E36">
              <w:t xml:space="preserve"> ẩn danh</w:t>
            </w:r>
          </w:p>
        </w:tc>
        <w:tc>
          <w:tcPr>
            <w:tcW w:w="5651" w:type="dxa"/>
            <w:shd w:val="clear" w:color="auto" w:fill="auto"/>
          </w:tcPr>
          <w:p w14:paraId="1A6B7067" w14:textId="77777777" w:rsidR="00C64D3E" w:rsidRPr="00F81E36" w:rsidRDefault="00C64D3E" w:rsidP="008D3541">
            <w:r w:rsidRPr="00F81E36">
              <w:t>Những người chưa login vào phần mềm</w:t>
            </w:r>
          </w:p>
        </w:tc>
      </w:tr>
    </w:tbl>
    <w:p w14:paraId="440DCF61" w14:textId="77777777" w:rsidR="00A23833" w:rsidRPr="00F81E36" w:rsidRDefault="00A23833" w:rsidP="00A23833">
      <w:pPr>
        <w:pStyle w:val="BodyText"/>
      </w:pPr>
    </w:p>
    <w:p w14:paraId="4B0A7ECD" w14:textId="0DC0E087" w:rsidR="00A23833" w:rsidRPr="00C15CE8" w:rsidRDefault="00A23833" w:rsidP="00A23833">
      <w:pPr>
        <w:pStyle w:val="Heading1"/>
        <w:spacing w:line="360" w:lineRule="auto"/>
        <w:jc w:val="both"/>
        <w:rPr>
          <w:rFonts w:asciiTheme="minorHAnsi" w:hAnsiTheme="minorHAnsi"/>
        </w:rPr>
      </w:pPr>
      <w:bookmarkStart w:id="10" w:name="_Toc475222427"/>
      <w:bookmarkStart w:id="11" w:name="_Toc502266462"/>
      <w:r w:rsidRPr="00F81E36">
        <w:rPr>
          <w:rFonts w:asciiTheme="minorHAnsi" w:hAnsiTheme="minorHAnsi"/>
        </w:rPr>
        <w:t>Danh sách các Use-case</w:t>
      </w:r>
      <w:bookmarkEnd w:id="10"/>
      <w:bookmarkEnd w:id="11"/>
    </w:p>
    <w:p w14:paraId="6CAF669F" w14:textId="77777777" w:rsidR="00A23833" w:rsidRPr="00020AA7" w:rsidRDefault="00A23833" w:rsidP="0060493B">
      <w:pPr>
        <w:pStyle w:val="Heading1"/>
        <w:spacing w:line="360" w:lineRule="auto"/>
        <w:jc w:val="both"/>
        <w:rPr>
          <w:rFonts w:asciiTheme="minorHAnsi" w:hAnsiTheme="minorHAnsi"/>
        </w:rPr>
      </w:pPr>
      <w:bookmarkStart w:id="12" w:name="_Toc475222428"/>
      <w:bookmarkStart w:id="13" w:name="_Toc502266463"/>
      <w:r w:rsidRPr="00020AA7">
        <w:rPr>
          <w:rFonts w:asciiTheme="minorHAnsi" w:hAnsiTheme="minorHAnsi"/>
        </w:rPr>
        <w:t xml:space="preserve">Đặc tả </w:t>
      </w:r>
      <w:bookmarkEnd w:id="5"/>
      <w:bookmarkEnd w:id="6"/>
      <w:bookmarkEnd w:id="7"/>
      <w:bookmarkEnd w:id="8"/>
      <w:bookmarkEnd w:id="9"/>
      <w:r w:rsidRPr="00020AA7">
        <w:rPr>
          <w:rFonts w:asciiTheme="minorHAnsi" w:hAnsiTheme="minorHAnsi"/>
        </w:rPr>
        <w:t>Use-case</w:t>
      </w:r>
      <w:bookmarkEnd w:id="12"/>
      <w:bookmarkEnd w:id="13"/>
      <w:r w:rsidRPr="00020AA7">
        <w:rPr>
          <w:rFonts w:asciiTheme="minorHAnsi" w:hAnsiTheme="minorHAnsi"/>
        </w:rPr>
        <w:t xml:space="preserve"> </w:t>
      </w:r>
    </w:p>
    <w:sectPr w:rsidR="00A23833" w:rsidRPr="00020AA7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563D1" w14:textId="77777777" w:rsidR="008F5E90" w:rsidRDefault="008F5E90">
      <w:r>
        <w:separator/>
      </w:r>
    </w:p>
  </w:endnote>
  <w:endnote w:type="continuationSeparator" w:id="0">
    <w:p w14:paraId="55F3A3E0" w14:textId="77777777" w:rsidR="008F5E90" w:rsidRDefault="008F5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A50C2" w14:textId="77777777" w:rsidR="00C40661" w:rsidRDefault="00C40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DD4F0" w14:textId="77777777" w:rsidR="007223F4" w:rsidRDefault="007223F4">
    <w:pPr>
      <w:pStyle w:val="Footer"/>
    </w:pPr>
    <w:r w:rsidRPr="004257CD">
      <w:rPr>
        <w:noProof/>
      </w:rPr>
      <w:drawing>
        <wp:anchor distT="0" distB="0" distL="114300" distR="114300" simplePos="0" relativeHeight="251657216" behindDoc="0" locked="0" layoutInCell="1" allowOverlap="1" wp14:anchorId="2631C1ED" wp14:editId="5DE97850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FA8B2" w14:textId="77777777" w:rsidR="00C40661" w:rsidRDefault="00C4066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7223F4" w14:paraId="7CA1753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766E7EA" w14:textId="77777777" w:rsidR="007223F4" w:rsidRPr="007A1DE8" w:rsidRDefault="007223F4" w:rsidP="00FC77E2">
          <w:r w:rsidRPr="004257CD">
            <w:rPr>
              <w:noProof/>
            </w:rPr>
            <w:drawing>
              <wp:anchor distT="0" distB="0" distL="114300" distR="114300" simplePos="0" relativeHeight="251656704" behindDoc="1" locked="0" layoutInCell="1" allowOverlap="1" wp14:anchorId="34292B31" wp14:editId="2A6ACAB9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DBE9B4" w14:textId="77777777" w:rsidR="007223F4" w:rsidRPr="00B871C5" w:rsidRDefault="007223F4" w:rsidP="00D234F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4066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591B4647" w14:textId="77777777" w:rsidR="007223F4" w:rsidRDefault="007223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14A24" w14:textId="77777777" w:rsidR="008F5E90" w:rsidRDefault="008F5E90">
      <w:r>
        <w:separator/>
      </w:r>
    </w:p>
  </w:footnote>
  <w:footnote w:type="continuationSeparator" w:id="0">
    <w:p w14:paraId="3A5AC90F" w14:textId="77777777" w:rsidR="008F5E90" w:rsidRDefault="008F5E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578FE" w14:textId="77777777" w:rsidR="00C40661" w:rsidRDefault="00C40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AAC4D" w14:textId="77777777" w:rsidR="007223F4" w:rsidRDefault="007223F4" w:rsidP="00FC77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7D260E3" wp14:editId="3CDBC3C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23DB3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</w:rPr>
      <w:drawing>
        <wp:anchor distT="0" distB="0" distL="114300" distR="114300" simplePos="0" relativeHeight="251660288" behindDoc="0" locked="0" layoutInCell="1" allowOverlap="1" wp14:anchorId="55F25E91" wp14:editId="4E22C02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60D8D9" w14:textId="77777777" w:rsidR="007223F4" w:rsidRDefault="007223F4" w:rsidP="00FC77E2">
    <w:pPr>
      <w:pStyle w:val="Title"/>
    </w:pPr>
  </w:p>
  <w:p w14:paraId="056BAC44" w14:textId="77777777" w:rsidR="007223F4" w:rsidRPr="003B1A2B" w:rsidRDefault="007223F4" w:rsidP="00FC77E2"/>
  <w:p w14:paraId="0EBC5F5C" w14:textId="77777777" w:rsidR="007223F4" w:rsidRPr="00F53DBB" w:rsidRDefault="007223F4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môn Phân tích và quản lý yêu cầu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phần mềm</w:t>
    </w:r>
  </w:p>
  <w:p w14:paraId="6BA2F7CE" w14:textId="77777777" w:rsidR="007223F4" w:rsidRPr="0040293A" w:rsidRDefault="007223F4" w:rsidP="00FC77E2">
    <w:pPr>
      <w:pStyle w:val="Header"/>
      <w:rPr>
        <w:rFonts w:eastAsia="Tahoma"/>
      </w:rPr>
    </w:pPr>
  </w:p>
  <w:p w14:paraId="66097A31" w14:textId="77777777" w:rsidR="007223F4" w:rsidRPr="00FC77E2" w:rsidRDefault="007223F4" w:rsidP="00FC77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659DB" w14:textId="77777777" w:rsidR="00C40661" w:rsidRDefault="00C4066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82B73" w14:textId="77777777" w:rsidR="007223F4" w:rsidRDefault="007223F4">
    <w:r w:rsidRPr="004257CD">
      <w:rPr>
        <w:noProof/>
      </w:rPr>
      <w:drawing>
        <wp:anchor distT="0" distB="0" distL="114300" distR="114300" simplePos="0" relativeHeight="251659776" behindDoc="1" locked="0" layoutInCell="1" allowOverlap="1" wp14:anchorId="60B97F62" wp14:editId="4758C923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7223F4" w14:paraId="2766525E" w14:textId="77777777" w:rsidTr="008D3541">
      <w:tc>
        <w:tcPr>
          <w:tcW w:w="6623" w:type="dxa"/>
          <w:shd w:val="clear" w:color="auto" w:fill="auto"/>
        </w:tcPr>
        <w:p w14:paraId="79A783C3" w14:textId="685CD76F" w:rsidR="007223F4" w:rsidRPr="008D3541" w:rsidRDefault="00C40661">
          <w:pPr>
            <w:pStyle w:val="Header"/>
            <w:rPr>
              <w:color w:val="0000FF"/>
            </w:rPr>
          </w:pPr>
          <w:r>
            <w:t>Hệ Thống Tự Học Online</w:t>
          </w:r>
        </w:p>
      </w:tc>
      <w:tc>
        <w:tcPr>
          <w:tcW w:w="2845" w:type="dxa"/>
          <w:shd w:val="clear" w:color="auto" w:fill="auto"/>
        </w:tcPr>
        <w:p w14:paraId="2A76B764" w14:textId="3BB9A1F2" w:rsidR="007223F4" w:rsidRPr="008D3541" w:rsidRDefault="007223F4" w:rsidP="00966993">
          <w:pPr>
            <w:pStyle w:val="Header"/>
          </w:pPr>
          <w:r w:rsidRPr="008D3541">
            <w:t>Phiên bản:</w:t>
          </w:r>
          <w:r w:rsidR="00C40661">
            <w:t xml:space="preserve"> 1</w:t>
          </w:r>
          <w:r>
            <w:t>.0</w:t>
          </w:r>
        </w:p>
      </w:tc>
    </w:tr>
    <w:tr w:rsidR="007223F4" w14:paraId="29CC6CB0" w14:textId="77777777" w:rsidTr="008D3541">
      <w:tc>
        <w:tcPr>
          <w:tcW w:w="6623" w:type="dxa"/>
          <w:shd w:val="clear" w:color="auto" w:fill="auto"/>
        </w:tcPr>
        <w:p w14:paraId="1B72AE3A" w14:textId="7EE58C1F" w:rsidR="007223F4" w:rsidRPr="008D3541" w:rsidRDefault="007223F4">
          <w:pPr>
            <w:pStyle w:val="Header"/>
          </w:pPr>
          <w:r w:rsidRPr="008D3541">
            <w:t>Mô hình Use case</w:t>
          </w:r>
        </w:p>
      </w:tc>
      <w:tc>
        <w:tcPr>
          <w:tcW w:w="2845" w:type="dxa"/>
          <w:shd w:val="clear" w:color="auto" w:fill="auto"/>
        </w:tcPr>
        <w:p w14:paraId="1992A4E4" w14:textId="140C2CFC" w:rsidR="007223F4" w:rsidRPr="008D3541" w:rsidRDefault="007223F4">
          <w:pPr>
            <w:pStyle w:val="Header"/>
          </w:pPr>
          <w:r w:rsidRPr="008D3541">
            <w:t>Ngày:</w:t>
          </w:r>
          <w:r w:rsidR="00C40661">
            <w:t xml:space="preserve"> 25</w:t>
          </w:r>
          <w:bookmarkStart w:id="14" w:name="_GoBack"/>
          <w:bookmarkEnd w:id="14"/>
          <w:r w:rsidR="00C40661">
            <w:t>/11</w:t>
          </w:r>
          <w:r>
            <w:t>/2017</w:t>
          </w:r>
        </w:p>
      </w:tc>
    </w:tr>
  </w:tbl>
  <w:p w14:paraId="227255B6" w14:textId="77777777" w:rsidR="007223F4" w:rsidRPr="007A1DE8" w:rsidRDefault="007223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0B158E"/>
    <w:multiLevelType w:val="hybridMultilevel"/>
    <w:tmpl w:val="5ABC44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B1ABC"/>
    <w:multiLevelType w:val="hybridMultilevel"/>
    <w:tmpl w:val="A90E08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E50F15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D29E4"/>
    <w:multiLevelType w:val="hybridMultilevel"/>
    <w:tmpl w:val="4290E5D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02DDE"/>
    <w:multiLevelType w:val="hybridMultilevel"/>
    <w:tmpl w:val="B12A26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C7F13"/>
    <w:multiLevelType w:val="hybridMultilevel"/>
    <w:tmpl w:val="8F8A4D08"/>
    <w:lvl w:ilvl="0" w:tplc="046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C3763"/>
    <w:multiLevelType w:val="hybridMultilevel"/>
    <w:tmpl w:val="E3B64F5C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70DBF"/>
    <w:multiLevelType w:val="hybridMultilevel"/>
    <w:tmpl w:val="37982A5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876D4"/>
    <w:multiLevelType w:val="hybridMultilevel"/>
    <w:tmpl w:val="F08E2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E53EF8"/>
    <w:multiLevelType w:val="hybridMultilevel"/>
    <w:tmpl w:val="C882D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3C4385"/>
    <w:multiLevelType w:val="hybridMultilevel"/>
    <w:tmpl w:val="14FA3DAE"/>
    <w:lvl w:ilvl="0" w:tplc="B8D2CB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6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45103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E8094D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194A50"/>
    <w:multiLevelType w:val="hybridMultilevel"/>
    <w:tmpl w:val="7272D93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54175D"/>
    <w:multiLevelType w:val="hybridMultilevel"/>
    <w:tmpl w:val="2E1C2F58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B45AF0"/>
    <w:multiLevelType w:val="hybridMultilevel"/>
    <w:tmpl w:val="EA9CF9D8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934407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5E1C35"/>
    <w:multiLevelType w:val="hybridMultilevel"/>
    <w:tmpl w:val="CB60A5BC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DD266F"/>
    <w:multiLevelType w:val="hybridMultilevel"/>
    <w:tmpl w:val="6F6CEECE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1" w15:restartNumberingAfterBreak="0">
    <w:nsid w:val="176374D9"/>
    <w:multiLevelType w:val="hybridMultilevel"/>
    <w:tmpl w:val="D1041D4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76D65DF"/>
    <w:multiLevelType w:val="hybridMultilevel"/>
    <w:tmpl w:val="5E10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A6597B"/>
    <w:multiLevelType w:val="hybridMultilevel"/>
    <w:tmpl w:val="0256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295282"/>
    <w:multiLevelType w:val="hybridMultilevel"/>
    <w:tmpl w:val="F8AEF6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716A99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994167"/>
    <w:multiLevelType w:val="hybridMultilevel"/>
    <w:tmpl w:val="A40A96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774259"/>
    <w:multiLevelType w:val="hybridMultilevel"/>
    <w:tmpl w:val="322898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A2A57EB"/>
    <w:multiLevelType w:val="hybridMultilevel"/>
    <w:tmpl w:val="4434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88372D"/>
    <w:multiLevelType w:val="hybridMultilevel"/>
    <w:tmpl w:val="B59496C0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9B44FD"/>
    <w:multiLevelType w:val="hybridMultilevel"/>
    <w:tmpl w:val="A4BA1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D56422"/>
    <w:multiLevelType w:val="hybridMultilevel"/>
    <w:tmpl w:val="7EEC8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DC3D96"/>
    <w:multiLevelType w:val="hybridMultilevel"/>
    <w:tmpl w:val="D234D1A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FB7C16"/>
    <w:multiLevelType w:val="hybridMultilevel"/>
    <w:tmpl w:val="6D7CCF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A84C66"/>
    <w:multiLevelType w:val="hybridMultilevel"/>
    <w:tmpl w:val="56289188"/>
    <w:lvl w:ilvl="0" w:tplc="B8D2CB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24F334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3834D5"/>
    <w:multiLevelType w:val="hybridMultilevel"/>
    <w:tmpl w:val="F9F03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3D7564"/>
    <w:multiLevelType w:val="hybridMultilevel"/>
    <w:tmpl w:val="67160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C66BA2"/>
    <w:multiLevelType w:val="hybridMultilevel"/>
    <w:tmpl w:val="C67E865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07134E"/>
    <w:multiLevelType w:val="hybridMultilevel"/>
    <w:tmpl w:val="46BC2C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D40F77"/>
    <w:multiLevelType w:val="hybridMultilevel"/>
    <w:tmpl w:val="DBCE1A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F1A1306"/>
    <w:multiLevelType w:val="hybridMultilevel"/>
    <w:tmpl w:val="77F8F72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61080D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7F77E0"/>
    <w:multiLevelType w:val="hybridMultilevel"/>
    <w:tmpl w:val="30BCF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9C6758"/>
    <w:multiLevelType w:val="hybridMultilevel"/>
    <w:tmpl w:val="E542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9F3836"/>
    <w:multiLevelType w:val="hybridMultilevel"/>
    <w:tmpl w:val="D2244320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7C1AB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A11F74"/>
    <w:multiLevelType w:val="hybridMultilevel"/>
    <w:tmpl w:val="6F6CEECE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FD0B9D"/>
    <w:multiLevelType w:val="hybridMultilevel"/>
    <w:tmpl w:val="D234D1A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802D2D"/>
    <w:multiLevelType w:val="hybridMultilevel"/>
    <w:tmpl w:val="62548AF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D807B2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CA3CB9"/>
    <w:multiLevelType w:val="hybridMultilevel"/>
    <w:tmpl w:val="D234D1A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0D6516"/>
    <w:multiLevelType w:val="hybridMultilevel"/>
    <w:tmpl w:val="AE72B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AC4B99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43578C"/>
    <w:multiLevelType w:val="hybridMultilevel"/>
    <w:tmpl w:val="6CA2E0D8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D77D18"/>
    <w:multiLevelType w:val="hybridMultilevel"/>
    <w:tmpl w:val="4F7803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5C769D"/>
    <w:multiLevelType w:val="hybridMultilevel"/>
    <w:tmpl w:val="1A466468"/>
    <w:lvl w:ilvl="0" w:tplc="D75452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43C3EDE"/>
    <w:multiLevelType w:val="hybridMultilevel"/>
    <w:tmpl w:val="173CCF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50436F5"/>
    <w:multiLevelType w:val="hybridMultilevel"/>
    <w:tmpl w:val="B4CA1DD2"/>
    <w:lvl w:ilvl="0" w:tplc="5814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B67F4E"/>
    <w:multiLevelType w:val="hybridMultilevel"/>
    <w:tmpl w:val="56FEC2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DB6232"/>
    <w:multiLevelType w:val="hybridMultilevel"/>
    <w:tmpl w:val="A29488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7C90F3E"/>
    <w:multiLevelType w:val="hybridMultilevel"/>
    <w:tmpl w:val="BCB04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580391"/>
    <w:multiLevelType w:val="hybridMultilevel"/>
    <w:tmpl w:val="BBA2CFD6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CE1AC0"/>
    <w:multiLevelType w:val="hybridMultilevel"/>
    <w:tmpl w:val="E02813F6"/>
    <w:lvl w:ilvl="0" w:tplc="046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C5250C"/>
    <w:multiLevelType w:val="hybridMultilevel"/>
    <w:tmpl w:val="E3D636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6" w15:restartNumberingAfterBreak="0">
    <w:nsid w:val="5A9A7DDC"/>
    <w:multiLevelType w:val="hybridMultilevel"/>
    <w:tmpl w:val="7A24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72778E"/>
    <w:multiLevelType w:val="hybridMultilevel"/>
    <w:tmpl w:val="ACA85B10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D12454"/>
    <w:multiLevelType w:val="hybridMultilevel"/>
    <w:tmpl w:val="AA864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184F45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6F2876"/>
    <w:multiLevelType w:val="hybridMultilevel"/>
    <w:tmpl w:val="30BCF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28011D"/>
    <w:multiLevelType w:val="hybridMultilevel"/>
    <w:tmpl w:val="FF0AE06C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9B34DE"/>
    <w:multiLevelType w:val="hybridMultilevel"/>
    <w:tmpl w:val="F352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BC3650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5AC364C"/>
    <w:multiLevelType w:val="hybridMultilevel"/>
    <w:tmpl w:val="37982A5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2B482A"/>
    <w:multiLevelType w:val="hybridMultilevel"/>
    <w:tmpl w:val="91862A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9358A6"/>
    <w:multiLevelType w:val="hybridMultilevel"/>
    <w:tmpl w:val="9E58303C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616FAB"/>
    <w:multiLevelType w:val="hybridMultilevel"/>
    <w:tmpl w:val="957AD7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3E61ED"/>
    <w:multiLevelType w:val="hybridMultilevel"/>
    <w:tmpl w:val="6C881570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D1C0DA2"/>
    <w:multiLevelType w:val="hybridMultilevel"/>
    <w:tmpl w:val="4F7803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6F3D03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2770F1E"/>
    <w:multiLevelType w:val="hybridMultilevel"/>
    <w:tmpl w:val="EA9CF9D8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E72A24"/>
    <w:multiLevelType w:val="hybridMultilevel"/>
    <w:tmpl w:val="39D2BFA4"/>
    <w:lvl w:ilvl="0" w:tplc="046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B03BB1"/>
    <w:multiLevelType w:val="hybridMultilevel"/>
    <w:tmpl w:val="5192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6E0865"/>
    <w:multiLevelType w:val="hybridMultilevel"/>
    <w:tmpl w:val="EA9CF9D8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C67860"/>
    <w:multiLevelType w:val="hybridMultilevel"/>
    <w:tmpl w:val="F352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7F7FB8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677E35"/>
    <w:multiLevelType w:val="hybridMultilevel"/>
    <w:tmpl w:val="AFF024B4"/>
    <w:lvl w:ilvl="0" w:tplc="046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5"/>
  </w:num>
  <w:num w:numId="3">
    <w:abstractNumId w:val="56"/>
  </w:num>
  <w:num w:numId="4">
    <w:abstractNumId w:val="54"/>
  </w:num>
  <w:num w:numId="5">
    <w:abstractNumId w:val="38"/>
  </w:num>
  <w:num w:numId="6">
    <w:abstractNumId w:val="78"/>
  </w:num>
  <w:num w:numId="7">
    <w:abstractNumId w:val="45"/>
  </w:num>
  <w:num w:numId="8">
    <w:abstractNumId w:val="51"/>
  </w:num>
  <w:num w:numId="9">
    <w:abstractNumId w:val="11"/>
  </w:num>
  <w:num w:numId="10">
    <w:abstractNumId w:val="81"/>
  </w:num>
  <w:num w:numId="11">
    <w:abstractNumId w:val="41"/>
  </w:num>
  <w:num w:numId="12">
    <w:abstractNumId w:val="29"/>
  </w:num>
  <w:num w:numId="13">
    <w:abstractNumId w:val="49"/>
  </w:num>
  <w:num w:numId="14">
    <w:abstractNumId w:val="48"/>
  </w:num>
  <w:num w:numId="15">
    <w:abstractNumId w:val="16"/>
  </w:num>
  <w:num w:numId="16">
    <w:abstractNumId w:val="62"/>
  </w:num>
  <w:num w:numId="17">
    <w:abstractNumId w:val="67"/>
  </w:num>
  <w:num w:numId="18">
    <w:abstractNumId w:val="76"/>
  </w:num>
  <w:num w:numId="19">
    <w:abstractNumId w:val="58"/>
  </w:num>
  <w:num w:numId="20">
    <w:abstractNumId w:val="39"/>
  </w:num>
  <w:num w:numId="21">
    <w:abstractNumId w:val="18"/>
  </w:num>
  <w:num w:numId="22">
    <w:abstractNumId w:val="71"/>
  </w:num>
  <w:num w:numId="23">
    <w:abstractNumId w:val="86"/>
  </w:num>
  <w:num w:numId="24">
    <w:abstractNumId w:val="13"/>
  </w:num>
  <w:num w:numId="25">
    <w:abstractNumId w:val="3"/>
  </w:num>
  <w:num w:numId="26">
    <w:abstractNumId w:val="6"/>
  </w:num>
  <w:num w:numId="27">
    <w:abstractNumId w:val="7"/>
  </w:num>
  <w:num w:numId="28">
    <w:abstractNumId w:val="63"/>
  </w:num>
  <w:num w:numId="29">
    <w:abstractNumId w:val="14"/>
  </w:num>
  <w:num w:numId="30">
    <w:abstractNumId w:val="69"/>
  </w:num>
  <w:num w:numId="31">
    <w:abstractNumId w:val="74"/>
  </w:num>
  <w:num w:numId="32">
    <w:abstractNumId w:val="25"/>
  </w:num>
  <w:num w:numId="33">
    <w:abstractNumId w:val="37"/>
  </w:num>
  <w:num w:numId="34">
    <w:abstractNumId w:val="8"/>
  </w:num>
  <w:num w:numId="35">
    <w:abstractNumId w:val="73"/>
  </w:num>
  <w:num w:numId="36">
    <w:abstractNumId w:val="85"/>
  </w:num>
  <w:num w:numId="37">
    <w:abstractNumId w:val="80"/>
  </w:num>
  <w:num w:numId="38">
    <w:abstractNumId w:val="82"/>
  </w:num>
  <w:num w:numId="39">
    <w:abstractNumId w:val="42"/>
  </w:num>
  <w:num w:numId="40">
    <w:abstractNumId w:val="4"/>
  </w:num>
  <w:num w:numId="41">
    <w:abstractNumId w:val="22"/>
  </w:num>
  <w:num w:numId="42">
    <w:abstractNumId w:val="50"/>
  </w:num>
  <w:num w:numId="43">
    <w:abstractNumId w:val="66"/>
  </w:num>
  <w:num w:numId="44">
    <w:abstractNumId w:val="53"/>
  </w:num>
  <w:num w:numId="45">
    <w:abstractNumId w:val="83"/>
  </w:num>
  <w:num w:numId="46">
    <w:abstractNumId w:val="19"/>
  </w:num>
  <w:num w:numId="47">
    <w:abstractNumId w:val="44"/>
  </w:num>
  <w:num w:numId="48">
    <w:abstractNumId w:val="34"/>
  </w:num>
  <w:num w:numId="49">
    <w:abstractNumId w:val="15"/>
  </w:num>
  <w:num w:numId="50">
    <w:abstractNumId w:val="35"/>
  </w:num>
  <w:num w:numId="51">
    <w:abstractNumId w:val="46"/>
  </w:num>
  <w:num w:numId="52">
    <w:abstractNumId w:val="23"/>
  </w:num>
  <w:num w:numId="53">
    <w:abstractNumId w:val="12"/>
  </w:num>
  <w:num w:numId="54">
    <w:abstractNumId w:val="47"/>
  </w:num>
  <w:num w:numId="55">
    <w:abstractNumId w:val="87"/>
  </w:num>
  <w:num w:numId="56">
    <w:abstractNumId w:val="72"/>
  </w:num>
  <w:num w:numId="57">
    <w:abstractNumId w:val="17"/>
  </w:num>
  <w:num w:numId="58">
    <w:abstractNumId w:val="28"/>
  </w:num>
  <w:num w:numId="59">
    <w:abstractNumId w:val="32"/>
  </w:num>
  <w:num w:numId="60">
    <w:abstractNumId w:val="84"/>
  </w:num>
  <w:num w:numId="61">
    <w:abstractNumId w:val="20"/>
  </w:num>
  <w:num w:numId="62">
    <w:abstractNumId w:val="57"/>
  </w:num>
  <w:num w:numId="63">
    <w:abstractNumId w:val="27"/>
  </w:num>
  <w:num w:numId="64">
    <w:abstractNumId w:val="60"/>
  </w:num>
  <w:num w:numId="65">
    <w:abstractNumId w:val="21"/>
  </w:num>
  <w:num w:numId="66">
    <w:abstractNumId w:val="31"/>
  </w:num>
  <w:num w:numId="67">
    <w:abstractNumId w:val="1"/>
  </w:num>
  <w:num w:numId="68">
    <w:abstractNumId w:val="61"/>
  </w:num>
  <w:num w:numId="69">
    <w:abstractNumId w:val="24"/>
  </w:num>
  <w:num w:numId="70">
    <w:abstractNumId w:val="68"/>
  </w:num>
  <w:num w:numId="71">
    <w:abstractNumId w:val="77"/>
  </w:num>
  <w:num w:numId="72">
    <w:abstractNumId w:val="9"/>
  </w:num>
  <w:num w:numId="73">
    <w:abstractNumId w:val="26"/>
  </w:num>
  <w:num w:numId="74">
    <w:abstractNumId w:val="75"/>
  </w:num>
  <w:num w:numId="75">
    <w:abstractNumId w:val="52"/>
  </w:num>
  <w:num w:numId="76">
    <w:abstractNumId w:val="36"/>
  </w:num>
  <w:num w:numId="77">
    <w:abstractNumId w:val="59"/>
  </w:num>
  <w:num w:numId="78">
    <w:abstractNumId w:val="10"/>
  </w:num>
  <w:num w:numId="79">
    <w:abstractNumId w:val="5"/>
  </w:num>
  <w:num w:numId="80">
    <w:abstractNumId w:val="43"/>
  </w:num>
  <w:num w:numId="81">
    <w:abstractNumId w:val="55"/>
  </w:num>
  <w:num w:numId="82">
    <w:abstractNumId w:val="30"/>
  </w:num>
  <w:num w:numId="83">
    <w:abstractNumId w:val="33"/>
  </w:num>
  <w:num w:numId="84">
    <w:abstractNumId w:val="40"/>
  </w:num>
  <w:num w:numId="85">
    <w:abstractNumId w:val="64"/>
  </w:num>
  <w:num w:numId="86">
    <w:abstractNumId w:val="70"/>
  </w:num>
  <w:num w:numId="87">
    <w:abstractNumId w:val="2"/>
  </w:num>
  <w:num w:numId="88">
    <w:abstractNumId w:val="79"/>
  </w:num>
  <w:num w:numId="89">
    <w:abstractNumId w:val="0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16AB"/>
    <w:rsid w:val="00003371"/>
    <w:rsid w:val="00004EF7"/>
    <w:rsid w:val="00006B93"/>
    <w:rsid w:val="0001120A"/>
    <w:rsid w:val="00020AA7"/>
    <w:rsid w:val="000213B4"/>
    <w:rsid w:val="00042D69"/>
    <w:rsid w:val="0004441E"/>
    <w:rsid w:val="00044F78"/>
    <w:rsid w:val="000519D9"/>
    <w:rsid w:val="0005333E"/>
    <w:rsid w:val="000546EF"/>
    <w:rsid w:val="000548FD"/>
    <w:rsid w:val="000701A3"/>
    <w:rsid w:val="00077629"/>
    <w:rsid w:val="0008621B"/>
    <w:rsid w:val="000909DE"/>
    <w:rsid w:val="00090A55"/>
    <w:rsid w:val="000910D4"/>
    <w:rsid w:val="0009271B"/>
    <w:rsid w:val="00094B6A"/>
    <w:rsid w:val="000A1BDB"/>
    <w:rsid w:val="000B334A"/>
    <w:rsid w:val="000B60D5"/>
    <w:rsid w:val="000C0CA8"/>
    <w:rsid w:val="000C187B"/>
    <w:rsid w:val="000C3F50"/>
    <w:rsid w:val="000C725F"/>
    <w:rsid w:val="000D56A3"/>
    <w:rsid w:val="000D7E2D"/>
    <w:rsid w:val="000E0036"/>
    <w:rsid w:val="000E14D2"/>
    <w:rsid w:val="000E33DC"/>
    <w:rsid w:val="00100A3E"/>
    <w:rsid w:val="00105B3D"/>
    <w:rsid w:val="00112CD7"/>
    <w:rsid w:val="00115251"/>
    <w:rsid w:val="00115C01"/>
    <w:rsid w:val="001166B9"/>
    <w:rsid w:val="00126FAF"/>
    <w:rsid w:val="0013208A"/>
    <w:rsid w:val="00137863"/>
    <w:rsid w:val="001509E4"/>
    <w:rsid w:val="0015624F"/>
    <w:rsid w:val="001630DE"/>
    <w:rsid w:val="001659D8"/>
    <w:rsid w:val="001669B5"/>
    <w:rsid w:val="0017395D"/>
    <w:rsid w:val="001806D2"/>
    <w:rsid w:val="00181A9C"/>
    <w:rsid w:val="00185356"/>
    <w:rsid w:val="001855C9"/>
    <w:rsid w:val="0019286D"/>
    <w:rsid w:val="001A7D96"/>
    <w:rsid w:val="001B39A8"/>
    <w:rsid w:val="001C07C8"/>
    <w:rsid w:val="001D0902"/>
    <w:rsid w:val="001D0CE2"/>
    <w:rsid w:val="001D651E"/>
    <w:rsid w:val="001E1928"/>
    <w:rsid w:val="001E23E0"/>
    <w:rsid w:val="001E7C26"/>
    <w:rsid w:val="001F0C16"/>
    <w:rsid w:val="001F1874"/>
    <w:rsid w:val="002003E5"/>
    <w:rsid w:val="002160F2"/>
    <w:rsid w:val="00217E9C"/>
    <w:rsid w:val="00217FE6"/>
    <w:rsid w:val="00221A67"/>
    <w:rsid w:val="002350B9"/>
    <w:rsid w:val="00237F25"/>
    <w:rsid w:val="00237F5A"/>
    <w:rsid w:val="0024531A"/>
    <w:rsid w:val="002474A3"/>
    <w:rsid w:val="00255A8F"/>
    <w:rsid w:val="00271894"/>
    <w:rsid w:val="00272B9B"/>
    <w:rsid w:val="002776C3"/>
    <w:rsid w:val="00284F4B"/>
    <w:rsid w:val="0028518E"/>
    <w:rsid w:val="00292D6B"/>
    <w:rsid w:val="00294D55"/>
    <w:rsid w:val="00295DAC"/>
    <w:rsid w:val="00296156"/>
    <w:rsid w:val="002A0EE0"/>
    <w:rsid w:val="002A1835"/>
    <w:rsid w:val="002B43A9"/>
    <w:rsid w:val="002C1B3A"/>
    <w:rsid w:val="002C614F"/>
    <w:rsid w:val="002C74AB"/>
    <w:rsid w:val="002D0038"/>
    <w:rsid w:val="002D324C"/>
    <w:rsid w:val="002D3C6C"/>
    <w:rsid w:val="002D4BD1"/>
    <w:rsid w:val="002D7942"/>
    <w:rsid w:val="002E0134"/>
    <w:rsid w:val="002E64DB"/>
    <w:rsid w:val="002F0FE4"/>
    <w:rsid w:val="002F5D40"/>
    <w:rsid w:val="002F639F"/>
    <w:rsid w:val="00301562"/>
    <w:rsid w:val="00314B06"/>
    <w:rsid w:val="0031511D"/>
    <w:rsid w:val="00322025"/>
    <w:rsid w:val="003228A6"/>
    <w:rsid w:val="00323D6E"/>
    <w:rsid w:val="00324E52"/>
    <w:rsid w:val="00332992"/>
    <w:rsid w:val="00332AB4"/>
    <w:rsid w:val="0033452A"/>
    <w:rsid w:val="00335AE4"/>
    <w:rsid w:val="00346A0A"/>
    <w:rsid w:val="00351081"/>
    <w:rsid w:val="003517D2"/>
    <w:rsid w:val="00353CCF"/>
    <w:rsid w:val="003548A8"/>
    <w:rsid w:val="003672CC"/>
    <w:rsid w:val="003701D7"/>
    <w:rsid w:val="0037099C"/>
    <w:rsid w:val="00374549"/>
    <w:rsid w:val="003747E6"/>
    <w:rsid w:val="00376908"/>
    <w:rsid w:val="003806CE"/>
    <w:rsid w:val="003914AC"/>
    <w:rsid w:val="00392549"/>
    <w:rsid w:val="0039557A"/>
    <w:rsid w:val="00397FDB"/>
    <w:rsid w:val="003A52B8"/>
    <w:rsid w:val="003B01B1"/>
    <w:rsid w:val="003B3F89"/>
    <w:rsid w:val="003B46DD"/>
    <w:rsid w:val="003C7626"/>
    <w:rsid w:val="003D1829"/>
    <w:rsid w:val="003D2EBD"/>
    <w:rsid w:val="003D5533"/>
    <w:rsid w:val="003D6EED"/>
    <w:rsid w:val="003E199D"/>
    <w:rsid w:val="003E50A4"/>
    <w:rsid w:val="003E75FA"/>
    <w:rsid w:val="003F2FD2"/>
    <w:rsid w:val="003F346F"/>
    <w:rsid w:val="004004A0"/>
    <w:rsid w:val="00402895"/>
    <w:rsid w:val="00402E37"/>
    <w:rsid w:val="004109E1"/>
    <w:rsid w:val="004119B3"/>
    <w:rsid w:val="004141D5"/>
    <w:rsid w:val="00414D05"/>
    <w:rsid w:val="004176B5"/>
    <w:rsid w:val="0043199C"/>
    <w:rsid w:val="00431B17"/>
    <w:rsid w:val="00433752"/>
    <w:rsid w:val="00435847"/>
    <w:rsid w:val="00447CB3"/>
    <w:rsid w:val="00455063"/>
    <w:rsid w:val="00455820"/>
    <w:rsid w:val="00455B77"/>
    <w:rsid w:val="00465D4A"/>
    <w:rsid w:val="00467C21"/>
    <w:rsid w:val="00475FC4"/>
    <w:rsid w:val="00486AD3"/>
    <w:rsid w:val="00491BE2"/>
    <w:rsid w:val="0049255B"/>
    <w:rsid w:val="00495526"/>
    <w:rsid w:val="0049559B"/>
    <w:rsid w:val="004A0266"/>
    <w:rsid w:val="004A10DD"/>
    <w:rsid w:val="004A3385"/>
    <w:rsid w:val="004A3731"/>
    <w:rsid w:val="004A3897"/>
    <w:rsid w:val="004A43E6"/>
    <w:rsid w:val="004B1249"/>
    <w:rsid w:val="004B182C"/>
    <w:rsid w:val="004B7CC9"/>
    <w:rsid w:val="004B7DBA"/>
    <w:rsid w:val="004C0145"/>
    <w:rsid w:val="004C76BC"/>
    <w:rsid w:val="004D1592"/>
    <w:rsid w:val="004D341A"/>
    <w:rsid w:val="004D6103"/>
    <w:rsid w:val="004E087E"/>
    <w:rsid w:val="004E4257"/>
    <w:rsid w:val="004E44B3"/>
    <w:rsid w:val="004F564D"/>
    <w:rsid w:val="00504C5A"/>
    <w:rsid w:val="00505754"/>
    <w:rsid w:val="00506A11"/>
    <w:rsid w:val="00510CB2"/>
    <w:rsid w:val="00511DA1"/>
    <w:rsid w:val="0051226F"/>
    <w:rsid w:val="00514E4F"/>
    <w:rsid w:val="00516D1E"/>
    <w:rsid w:val="00516E35"/>
    <w:rsid w:val="00522678"/>
    <w:rsid w:val="00532E72"/>
    <w:rsid w:val="0054260E"/>
    <w:rsid w:val="00542C5E"/>
    <w:rsid w:val="00543176"/>
    <w:rsid w:val="005454BC"/>
    <w:rsid w:val="005619C8"/>
    <w:rsid w:val="00566558"/>
    <w:rsid w:val="00570B09"/>
    <w:rsid w:val="00573EAC"/>
    <w:rsid w:val="00576A0A"/>
    <w:rsid w:val="005802A5"/>
    <w:rsid w:val="00593155"/>
    <w:rsid w:val="00595CAD"/>
    <w:rsid w:val="00596D5F"/>
    <w:rsid w:val="005B2237"/>
    <w:rsid w:val="005C2AD1"/>
    <w:rsid w:val="005C569C"/>
    <w:rsid w:val="005D23BC"/>
    <w:rsid w:val="005D3063"/>
    <w:rsid w:val="005D7558"/>
    <w:rsid w:val="005E1178"/>
    <w:rsid w:val="005F1DA8"/>
    <w:rsid w:val="0060110D"/>
    <w:rsid w:val="0060493B"/>
    <w:rsid w:val="00605CCE"/>
    <w:rsid w:val="00606566"/>
    <w:rsid w:val="00606E53"/>
    <w:rsid w:val="006144E5"/>
    <w:rsid w:val="00614E69"/>
    <w:rsid w:val="00621247"/>
    <w:rsid w:val="006214C0"/>
    <w:rsid w:val="0062176E"/>
    <w:rsid w:val="00621F33"/>
    <w:rsid w:val="00622926"/>
    <w:rsid w:val="006257BE"/>
    <w:rsid w:val="006321A6"/>
    <w:rsid w:val="006340F6"/>
    <w:rsid w:val="00644DF4"/>
    <w:rsid w:val="0064500C"/>
    <w:rsid w:val="00646217"/>
    <w:rsid w:val="006465CE"/>
    <w:rsid w:val="00650DC0"/>
    <w:rsid w:val="0065691B"/>
    <w:rsid w:val="00657957"/>
    <w:rsid w:val="00662BBF"/>
    <w:rsid w:val="006653B7"/>
    <w:rsid w:val="0067296C"/>
    <w:rsid w:val="00683571"/>
    <w:rsid w:val="006855DC"/>
    <w:rsid w:val="0069167D"/>
    <w:rsid w:val="006B0A41"/>
    <w:rsid w:val="006B2BEE"/>
    <w:rsid w:val="006B45FA"/>
    <w:rsid w:val="006B6FA7"/>
    <w:rsid w:val="006C3E2F"/>
    <w:rsid w:val="006C796E"/>
    <w:rsid w:val="006D168F"/>
    <w:rsid w:val="006D4020"/>
    <w:rsid w:val="006E420F"/>
    <w:rsid w:val="006E56E2"/>
    <w:rsid w:val="006E7554"/>
    <w:rsid w:val="006E773B"/>
    <w:rsid w:val="006E7822"/>
    <w:rsid w:val="006F4D24"/>
    <w:rsid w:val="006F7D24"/>
    <w:rsid w:val="00701910"/>
    <w:rsid w:val="007029E8"/>
    <w:rsid w:val="007217B3"/>
    <w:rsid w:val="007223F4"/>
    <w:rsid w:val="00722DB4"/>
    <w:rsid w:val="007338F6"/>
    <w:rsid w:val="00741187"/>
    <w:rsid w:val="00745D40"/>
    <w:rsid w:val="00751485"/>
    <w:rsid w:val="00754C73"/>
    <w:rsid w:val="00760345"/>
    <w:rsid w:val="00771459"/>
    <w:rsid w:val="00774C50"/>
    <w:rsid w:val="007839B7"/>
    <w:rsid w:val="007902FC"/>
    <w:rsid w:val="007A081D"/>
    <w:rsid w:val="007A1DE8"/>
    <w:rsid w:val="007A624A"/>
    <w:rsid w:val="007A7B89"/>
    <w:rsid w:val="007B26E4"/>
    <w:rsid w:val="007B3F88"/>
    <w:rsid w:val="007B788E"/>
    <w:rsid w:val="007D5D67"/>
    <w:rsid w:val="007E24A0"/>
    <w:rsid w:val="007F21C9"/>
    <w:rsid w:val="007F5DD8"/>
    <w:rsid w:val="007F619E"/>
    <w:rsid w:val="00802F73"/>
    <w:rsid w:val="00804889"/>
    <w:rsid w:val="00817F02"/>
    <w:rsid w:val="0082277F"/>
    <w:rsid w:val="00822ECB"/>
    <w:rsid w:val="00823274"/>
    <w:rsid w:val="008243D9"/>
    <w:rsid w:val="00832806"/>
    <w:rsid w:val="00834F0F"/>
    <w:rsid w:val="00835FB4"/>
    <w:rsid w:val="00841D65"/>
    <w:rsid w:val="00842D9C"/>
    <w:rsid w:val="0084737E"/>
    <w:rsid w:val="00851E31"/>
    <w:rsid w:val="00873527"/>
    <w:rsid w:val="00874EC6"/>
    <w:rsid w:val="00877A89"/>
    <w:rsid w:val="0088296E"/>
    <w:rsid w:val="008924A8"/>
    <w:rsid w:val="008B13BA"/>
    <w:rsid w:val="008B264C"/>
    <w:rsid w:val="008C0F89"/>
    <w:rsid w:val="008D12E2"/>
    <w:rsid w:val="008D3541"/>
    <w:rsid w:val="008E2088"/>
    <w:rsid w:val="008E2CD0"/>
    <w:rsid w:val="008E5E0E"/>
    <w:rsid w:val="008F5E90"/>
    <w:rsid w:val="008F5FBC"/>
    <w:rsid w:val="00902B42"/>
    <w:rsid w:val="00912D28"/>
    <w:rsid w:val="0091441E"/>
    <w:rsid w:val="00924843"/>
    <w:rsid w:val="009255FC"/>
    <w:rsid w:val="00932D7A"/>
    <w:rsid w:val="00951785"/>
    <w:rsid w:val="00951EE9"/>
    <w:rsid w:val="009566D9"/>
    <w:rsid w:val="00957B16"/>
    <w:rsid w:val="009611BD"/>
    <w:rsid w:val="00966993"/>
    <w:rsid w:val="009815DF"/>
    <w:rsid w:val="00983F8A"/>
    <w:rsid w:val="00984338"/>
    <w:rsid w:val="009906A3"/>
    <w:rsid w:val="009925D2"/>
    <w:rsid w:val="0099744F"/>
    <w:rsid w:val="009A5EDD"/>
    <w:rsid w:val="009B2AFC"/>
    <w:rsid w:val="009B67A0"/>
    <w:rsid w:val="009C1928"/>
    <w:rsid w:val="009C593D"/>
    <w:rsid w:val="009D63B6"/>
    <w:rsid w:val="009E16DA"/>
    <w:rsid w:val="009E4B9C"/>
    <w:rsid w:val="009F47F5"/>
    <w:rsid w:val="009F5A13"/>
    <w:rsid w:val="009F5B76"/>
    <w:rsid w:val="00A00A2C"/>
    <w:rsid w:val="00A05493"/>
    <w:rsid w:val="00A05FC3"/>
    <w:rsid w:val="00A23833"/>
    <w:rsid w:val="00A544E7"/>
    <w:rsid w:val="00A638EF"/>
    <w:rsid w:val="00A6620D"/>
    <w:rsid w:val="00A66DD8"/>
    <w:rsid w:val="00A67EE9"/>
    <w:rsid w:val="00A75277"/>
    <w:rsid w:val="00A75FD0"/>
    <w:rsid w:val="00A95F80"/>
    <w:rsid w:val="00A97B50"/>
    <w:rsid w:val="00AA24CE"/>
    <w:rsid w:val="00AA31BA"/>
    <w:rsid w:val="00AA5B1D"/>
    <w:rsid w:val="00AA70D7"/>
    <w:rsid w:val="00AB3E79"/>
    <w:rsid w:val="00AC3388"/>
    <w:rsid w:val="00AC6B61"/>
    <w:rsid w:val="00AD6821"/>
    <w:rsid w:val="00AE4E6C"/>
    <w:rsid w:val="00AF046C"/>
    <w:rsid w:val="00AF5A7D"/>
    <w:rsid w:val="00B07BF9"/>
    <w:rsid w:val="00B110D3"/>
    <w:rsid w:val="00B11628"/>
    <w:rsid w:val="00B13C66"/>
    <w:rsid w:val="00B1776A"/>
    <w:rsid w:val="00B200B6"/>
    <w:rsid w:val="00B22EAC"/>
    <w:rsid w:val="00B258BF"/>
    <w:rsid w:val="00B27FB4"/>
    <w:rsid w:val="00B3417A"/>
    <w:rsid w:val="00B35759"/>
    <w:rsid w:val="00B415D3"/>
    <w:rsid w:val="00B47397"/>
    <w:rsid w:val="00B54560"/>
    <w:rsid w:val="00B60A72"/>
    <w:rsid w:val="00B64CAF"/>
    <w:rsid w:val="00B71ABA"/>
    <w:rsid w:val="00B80DBC"/>
    <w:rsid w:val="00B839A3"/>
    <w:rsid w:val="00B871C5"/>
    <w:rsid w:val="00B95AE0"/>
    <w:rsid w:val="00BB0DE7"/>
    <w:rsid w:val="00BB5444"/>
    <w:rsid w:val="00BB77CF"/>
    <w:rsid w:val="00BD21DE"/>
    <w:rsid w:val="00BD2356"/>
    <w:rsid w:val="00BD6E85"/>
    <w:rsid w:val="00BD7799"/>
    <w:rsid w:val="00BE0D55"/>
    <w:rsid w:val="00BE1248"/>
    <w:rsid w:val="00BE68C7"/>
    <w:rsid w:val="00BF4232"/>
    <w:rsid w:val="00BF69A5"/>
    <w:rsid w:val="00C018E3"/>
    <w:rsid w:val="00C02C60"/>
    <w:rsid w:val="00C04DB1"/>
    <w:rsid w:val="00C07FEB"/>
    <w:rsid w:val="00C1118A"/>
    <w:rsid w:val="00C11BE4"/>
    <w:rsid w:val="00C14166"/>
    <w:rsid w:val="00C15CE8"/>
    <w:rsid w:val="00C25D0C"/>
    <w:rsid w:val="00C40661"/>
    <w:rsid w:val="00C47782"/>
    <w:rsid w:val="00C62A2E"/>
    <w:rsid w:val="00C64D3E"/>
    <w:rsid w:val="00C67302"/>
    <w:rsid w:val="00C74D6D"/>
    <w:rsid w:val="00C76E36"/>
    <w:rsid w:val="00C82B35"/>
    <w:rsid w:val="00C82C3E"/>
    <w:rsid w:val="00C84918"/>
    <w:rsid w:val="00C95110"/>
    <w:rsid w:val="00CA2A37"/>
    <w:rsid w:val="00CA52C8"/>
    <w:rsid w:val="00CA65B7"/>
    <w:rsid w:val="00CB0732"/>
    <w:rsid w:val="00CB527D"/>
    <w:rsid w:val="00CB5633"/>
    <w:rsid w:val="00CB5D7A"/>
    <w:rsid w:val="00CD48C2"/>
    <w:rsid w:val="00CD6811"/>
    <w:rsid w:val="00CE06E7"/>
    <w:rsid w:val="00CE19E2"/>
    <w:rsid w:val="00D04EFB"/>
    <w:rsid w:val="00D06854"/>
    <w:rsid w:val="00D148CB"/>
    <w:rsid w:val="00D14A72"/>
    <w:rsid w:val="00D17602"/>
    <w:rsid w:val="00D178E5"/>
    <w:rsid w:val="00D20E8E"/>
    <w:rsid w:val="00D2230B"/>
    <w:rsid w:val="00D234F3"/>
    <w:rsid w:val="00D2505B"/>
    <w:rsid w:val="00D25F7E"/>
    <w:rsid w:val="00D26EFB"/>
    <w:rsid w:val="00D31C1E"/>
    <w:rsid w:val="00D33780"/>
    <w:rsid w:val="00D41AED"/>
    <w:rsid w:val="00D42487"/>
    <w:rsid w:val="00D42FAF"/>
    <w:rsid w:val="00D46000"/>
    <w:rsid w:val="00D532D0"/>
    <w:rsid w:val="00D53DBB"/>
    <w:rsid w:val="00D55F52"/>
    <w:rsid w:val="00D61E9C"/>
    <w:rsid w:val="00D64B46"/>
    <w:rsid w:val="00D76B27"/>
    <w:rsid w:val="00D8014E"/>
    <w:rsid w:val="00DA1450"/>
    <w:rsid w:val="00DA1DDC"/>
    <w:rsid w:val="00DA22DD"/>
    <w:rsid w:val="00DA2A6D"/>
    <w:rsid w:val="00DA5678"/>
    <w:rsid w:val="00DB55FB"/>
    <w:rsid w:val="00DC2B19"/>
    <w:rsid w:val="00DC363E"/>
    <w:rsid w:val="00DC5774"/>
    <w:rsid w:val="00DC5BB5"/>
    <w:rsid w:val="00DC631D"/>
    <w:rsid w:val="00DD41CB"/>
    <w:rsid w:val="00DD57E3"/>
    <w:rsid w:val="00DE626B"/>
    <w:rsid w:val="00DE66A1"/>
    <w:rsid w:val="00DE792B"/>
    <w:rsid w:val="00DF13F2"/>
    <w:rsid w:val="00E05125"/>
    <w:rsid w:val="00E07956"/>
    <w:rsid w:val="00E2104D"/>
    <w:rsid w:val="00E21C56"/>
    <w:rsid w:val="00E225FF"/>
    <w:rsid w:val="00E2495C"/>
    <w:rsid w:val="00E25283"/>
    <w:rsid w:val="00E3069E"/>
    <w:rsid w:val="00E33B22"/>
    <w:rsid w:val="00E35792"/>
    <w:rsid w:val="00E37F48"/>
    <w:rsid w:val="00E44744"/>
    <w:rsid w:val="00E5348C"/>
    <w:rsid w:val="00E539B4"/>
    <w:rsid w:val="00E54423"/>
    <w:rsid w:val="00E552EB"/>
    <w:rsid w:val="00E55601"/>
    <w:rsid w:val="00E57879"/>
    <w:rsid w:val="00E601D1"/>
    <w:rsid w:val="00E60D10"/>
    <w:rsid w:val="00E75541"/>
    <w:rsid w:val="00E90141"/>
    <w:rsid w:val="00E95D0C"/>
    <w:rsid w:val="00E96465"/>
    <w:rsid w:val="00E97E0A"/>
    <w:rsid w:val="00EA497D"/>
    <w:rsid w:val="00EB1CAB"/>
    <w:rsid w:val="00EB4971"/>
    <w:rsid w:val="00EC1B7B"/>
    <w:rsid w:val="00EC3DD6"/>
    <w:rsid w:val="00EF1DB6"/>
    <w:rsid w:val="00F031F0"/>
    <w:rsid w:val="00F07834"/>
    <w:rsid w:val="00F110BF"/>
    <w:rsid w:val="00F14BCE"/>
    <w:rsid w:val="00F24E51"/>
    <w:rsid w:val="00F316A5"/>
    <w:rsid w:val="00F329AE"/>
    <w:rsid w:val="00F41D27"/>
    <w:rsid w:val="00F423E6"/>
    <w:rsid w:val="00F47971"/>
    <w:rsid w:val="00F55F12"/>
    <w:rsid w:val="00F57C63"/>
    <w:rsid w:val="00F625C5"/>
    <w:rsid w:val="00F62EFB"/>
    <w:rsid w:val="00F72350"/>
    <w:rsid w:val="00F76AFE"/>
    <w:rsid w:val="00F76FA0"/>
    <w:rsid w:val="00F81E36"/>
    <w:rsid w:val="00F85759"/>
    <w:rsid w:val="00F95F62"/>
    <w:rsid w:val="00F97DAF"/>
    <w:rsid w:val="00FA1FBC"/>
    <w:rsid w:val="00FA2327"/>
    <w:rsid w:val="00FA3950"/>
    <w:rsid w:val="00FB037C"/>
    <w:rsid w:val="00FB1C05"/>
    <w:rsid w:val="00FB364D"/>
    <w:rsid w:val="00FB3FFD"/>
    <w:rsid w:val="00FC77E2"/>
    <w:rsid w:val="00FC7A49"/>
    <w:rsid w:val="00FD0182"/>
    <w:rsid w:val="00FD113A"/>
    <w:rsid w:val="00FD222F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5CC447"/>
  <w15:docId w15:val="{94A0681A-FA9A-4CB9-A690-3F51B2B1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b/>
      <w:bCs/>
    </w:rPr>
  </w:style>
  <w:style w:type="paragraph" w:styleId="TOC2">
    <w:name w:val="toc 2"/>
    <w:basedOn w:val="Normal"/>
    <w:next w:val="Normal"/>
    <w:uiPriority w:val="3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8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semiHidden/>
    <w:pPr>
      <w:ind w:left="1920"/>
    </w:pPr>
    <w:rPr>
      <w:sz w:val="20"/>
      <w:szCs w:val="20"/>
    </w:r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table" w:styleId="GridTable4-Accent1">
    <w:name w:val="Grid Table 4 Accent 1"/>
    <w:basedOn w:val="TableNormal"/>
    <w:uiPriority w:val="49"/>
    <w:rsid w:val="00542C5E"/>
    <w:rPr>
      <w:rFonts w:eastAsiaTheme="minorEastAsia"/>
      <w:sz w:val="22"/>
      <w:lang w:eastAsia="zh-C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42C5E"/>
    <w:pPr>
      <w:widowControl/>
      <w:spacing w:after="160" w:line="259" w:lineRule="auto"/>
      <w:ind w:left="720"/>
      <w:contextualSpacing/>
    </w:pPr>
    <w:rPr>
      <w:rFonts w:eastAsiaTheme="minorEastAsia"/>
      <w:sz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806D2"/>
    <w:rPr>
      <w:color w:val="808080"/>
    </w:rPr>
  </w:style>
  <w:style w:type="character" w:customStyle="1" w:styleId="fontstyle01">
    <w:name w:val="fontstyle01"/>
    <w:basedOn w:val="DefaultParagraphFont"/>
    <w:rsid w:val="00E35792"/>
    <w:rPr>
      <w:rFonts w:ascii="ArialMT" w:hAnsi="ArialMT" w:hint="default"/>
      <w:b w:val="0"/>
      <w:bCs w:val="0"/>
      <w:i w:val="0"/>
      <w:iCs w:val="0"/>
      <w:color w:val="0000F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D55F5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5C034-633E-4043-BCF6-DCB4F5AF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1290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 hình usecase Phần mềm tự học</vt:lpstr>
    </vt:vector>
  </TitlesOfParts>
  <Company>HCMUNS</Company>
  <LinksUpToDate>false</LinksUpToDate>
  <CharactersWithSpaces>1016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 hình usecase Phần mềm tự học</dc:title>
  <dc:subject/>
  <dc:creator>Huỳnh Trung Đông</dc:creator>
  <cp:keywords/>
  <dc:description/>
  <cp:lastModifiedBy>Thai Hoc Ha Nguyen</cp:lastModifiedBy>
  <cp:revision>64</cp:revision>
  <cp:lastPrinted>2013-12-07T15:57:00Z</cp:lastPrinted>
  <dcterms:created xsi:type="dcterms:W3CDTF">2013-10-13T11:06:00Z</dcterms:created>
  <dcterms:modified xsi:type="dcterms:W3CDTF">2018-01-03T17:30:00Z</dcterms:modified>
</cp:coreProperties>
</file>