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bookmarkStart w:id="0" w:name="_GoBack"/>
      <w:bookmarkEnd w:id="0"/>
    </w:p>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337B50B2"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r w:rsidR="00D73CCF">
        <w:rPr>
          <w:rFonts w:asciiTheme="minorHAnsi" w:hAnsiTheme="minorHAnsi"/>
        </w:rPr>
        <w:t>Hệ Thống Tự Học Online</w:t>
      </w:r>
    </w:p>
    <w:p w14:paraId="23ECB8FF" w14:textId="77777777" w:rsidR="007A1DE8" w:rsidRPr="00F81E36" w:rsidRDefault="007A1DE8" w:rsidP="007A1DE8"/>
    <w:p w14:paraId="4B81CDFD" w14:textId="3C24277A"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D26EFB">
        <w:rPr>
          <w:sz w:val="34"/>
          <w:szCs w:val="30"/>
        </w:rPr>
        <w:t>5</w:t>
      </w:r>
      <w:r w:rsidR="00646217" w:rsidRPr="00F81E36">
        <w:rPr>
          <w:sz w:val="34"/>
          <w:szCs w:val="30"/>
        </w:rPr>
        <w:t>.0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1642019 – Nguyễn Thái Hòa</w:t>
      </w:r>
    </w:p>
    <w:p w14:paraId="7D99A433"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1642021 – Hà Nguyễn Thái Học</w:t>
      </w:r>
    </w:p>
    <w:p w14:paraId="0A3D24A7"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1642041 – Vũ Thị Trà Mi</w:t>
      </w:r>
    </w:p>
    <w:p w14:paraId="66B3D256"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1642049 – Dương Tấn Huỳnh Phong</w:t>
      </w:r>
    </w:p>
    <w:p w14:paraId="1B992BE0"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6F775649" w14:textId="0E37CB71" w:rsidR="00614E69" w:rsidRDefault="00CA65B7" w:rsidP="0063000B">
            <w:pPr>
              <w:keepLines/>
              <w:spacing w:after="120"/>
              <w:jc w:val="center"/>
              <w:rPr>
                <w:rFonts w:eastAsia="SimSun"/>
              </w:rPr>
            </w:pPr>
            <w:r>
              <w:rPr>
                <w:rFonts w:eastAsia="SimSun"/>
              </w:rPr>
              <w:t>Lập danh sách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399DB946" w14:textId="77777777" w:rsidR="00957B16"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2266460" w:history="1">
            <w:r w:rsidR="00957B16" w:rsidRPr="009B0988">
              <w:rPr>
                <w:rStyle w:val="Hyperlink"/>
                <w:noProof/>
              </w:rPr>
              <w:t>1.</w:t>
            </w:r>
            <w:r w:rsidR="00957B16">
              <w:rPr>
                <w:rFonts w:eastAsiaTheme="minorEastAsia" w:cstheme="minorBidi"/>
                <w:b w:val="0"/>
                <w:bCs w:val="0"/>
                <w:noProof/>
              </w:rPr>
              <w:tab/>
            </w:r>
            <w:r w:rsidR="00957B16" w:rsidRPr="009B0988">
              <w:rPr>
                <w:rStyle w:val="Hyperlink"/>
                <w:noProof/>
              </w:rPr>
              <w:t>Sơ đồ Use-case</w:t>
            </w:r>
            <w:r w:rsidR="00957B16">
              <w:rPr>
                <w:noProof/>
                <w:webHidden/>
              </w:rPr>
              <w:tab/>
            </w:r>
            <w:r w:rsidR="00957B16">
              <w:rPr>
                <w:noProof/>
                <w:webHidden/>
              </w:rPr>
              <w:fldChar w:fldCharType="begin"/>
            </w:r>
            <w:r w:rsidR="00957B16">
              <w:rPr>
                <w:noProof/>
                <w:webHidden/>
              </w:rPr>
              <w:instrText xml:space="preserve"> PAGEREF _Toc502266460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72D98A51" w14:textId="77777777" w:rsidR="00957B16" w:rsidRDefault="00252EFF">
          <w:pPr>
            <w:pStyle w:val="TOC1"/>
            <w:tabs>
              <w:tab w:val="left" w:pos="480"/>
              <w:tab w:val="right" w:leader="dot" w:pos="9017"/>
            </w:tabs>
            <w:rPr>
              <w:rFonts w:eastAsiaTheme="minorEastAsia" w:cstheme="minorBidi"/>
              <w:b w:val="0"/>
              <w:bCs w:val="0"/>
              <w:noProof/>
            </w:rPr>
          </w:pPr>
          <w:hyperlink w:anchor="_Toc502266461" w:history="1">
            <w:r w:rsidR="00957B16" w:rsidRPr="009B0988">
              <w:rPr>
                <w:rStyle w:val="Hyperlink"/>
                <w:noProof/>
              </w:rPr>
              <w:t>2.</w:t>
            </w:r>
            <w:r w:rsidR="00957B16">
              <w:rPr>
                <w:rFonts w:eastAsiaTheme="minorEastAsia" w:cstheme="minorBidi"/>
                <w:b w:val="0"/>
                <w:bCs w:val="0"/>
                <w:noProof/>
              </w:rPr>
              <w:tab/>
            </w:r>
            <w:r w:rsidR="00957B16" w:rsidRPr="009B0988">
              <w:rPr>
                <w:rStyle w:val="Hyperlink"/>
                <w:noProof/>
              </w:rPr>
              <w:t>Danh sách các Actor</w:t>
            </w:r>
            <w:r w:rsidR="00957B16">
              <w:rPr>
                <w:noProof/>
                <w:webHidden/>
              </w:rPr>
              <w:tab/>
            </w:r>
            <w:r w:rsidR="00957B16">
              <w:rPr>
                <w:noProof/>
                <w:webHidden/>
              </w:rPr>
              <w:fldChar w:fldCharType="begin"/>
            </w:r>
            <w:r w:rsidR="00957B16">
              <w:rPr>
                <w:noProof/>
                <w:webHidden/>
              </w:rPr>
              <w:instrText xml:space="preserve"> PAGEREF _Toc502266461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1E9C481A" w14:textId="77777777" w:rsidR="00957B16" w:rsidRDefault="00252EFF">
          <w:pPr>
            <w:pStyle w:val="TOC1"/>
            <w:tabs>
              <w:tab w:val="left" w:pos="480"/>
              <w:tab w:val="right" w:leader="dot" w:pos="9017"/>
            </w:tabs>
            <w:rPr>
              <w:rFonts w:eastAsiaTheme="minorEastAsia" w:cstheme="minorBidi"/>
              <w:b w:val="0"/>
              <w:bCs w:val="0"/>
              <w:noProof/>
            </w:rPr>
          </w:pPr>
          <w:hyperlink w:anchor="_Toc502266462" w:history="1">
            <w:r w:rsidR="00957B16" w:rsidRPr="009B0988">
              <w:rPr>
                <w:rStyle w:val="Hyperlink"/>
                <w:noProof/>
              </w:rPr>
              <w:t>3.</w:t>
            </w:r>
            <w:r w:rsidR="00957B16">
              <w:rPr>
                <w:rFonts w:eastAsiaTheme="minorEastAsia" w:cstheme="minorBidi"/>
                <w:b w:val="0"/>
                <w:bCs w:val="0"/>
                <w:noProof/>
              </w:rPr>
              <w:tab/>
            </w:r>
            <w:r w:rsidR="00957B16" w:rsidRPr="009B0988">
              <w:rPr>
                <w:rStyle w:val="Hyperlink"/>
                <w:noProof/>
              </w:rPr>
              <w:t>Danh sách các Use-case</w:t>
            </w:r>
            <w:r w:rsidR="00957B16">
              <w:rPr>
                <w:noProof/>
                <w:webHidden/>
              </w:rPr>
              <w:tab/>
            </w:r>
            <w:r w:rsidR="00957B16">
              <w:rPr>
                <w:noProof/>
                <w:webHidden/>
              </w:rPr>
              <w:fldChar w:fldCharType="begin"/>
            </w:r>
            <w:r w:rsidR="00957B16">
              <w:rPr>
                <w:noProof/>
                <w:webHidden/>
              </w:rPr>
              <w:instrText xml:space="preserve"> PAGEREF _Toc502266462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6C86DEE4" w14:textId="77777777" w:rsidR="00957B16" w:rsidRDefault="00252EFF">
          <w:pPr>
            <w:pStyle w:val="TOC1"/>
            <w:tabs>
              <w:tab w:val="left" w:pos="480"/>
              <w:tab w:val="right" w:leader="dot" w:pos="9017"/>
            </w:tabs>
            <w:rPr>
              <w:rFonts w:eastAsiaTheme="minorEastAsia" w:cstheme="minorBidi"/>
              <w:b w:val="0"/>
              <w:bCs w:val="0"/>
              <w:noProof/>
            </w:rPr>
          </w:pPr>
          <w:hyperlink w:anchor="_Toc502266463" w:history="1">
            <w:r w:rsidR="00957B16" w:rsidRPr="009B0988">
              <w:rPr>
                <w:rStyle w:val="Hyperlink"/>
                <w:noProof/>
              </w:rPr>
              <w:t>4.</w:t>
            </w:r>
            <w:r w:rsidR="00957B16">
              <w:rPr>
                <w:rFonts w:eastAsiaTheme="minorEastAsia" w:cstheme="minorBidi"/>
                <w:b w:val="0"/>
                <w:bCs w:val="0"/>
                <w:noProof/>
              </w:rPr>
              <w:tab/>
            </w:r>
            <w:r w:rsidR="00957B16" w:rsidRPr="009B0988">
              <w:rPr>
                <w:rStyle w:val="Hyperlink"/>
                <w:noProof/>
              </w:rPr>
              <w:t>Đặc tả Use-case</w:t>
            </w:r>
            <w:r w:rsidR="00957B16">
              <w:rPr>
                <w:noProof/>
                <w:webHidden/>
              </w:rPr>
              <w:tab/>
            </w:r>
            <w:r w:rsidR="00957B16">
              <w:rPr>
                <w:noProof/>
                <w:webHidden/>
              </w:rPr>
              <w:fldChar w:fldCharType="begin"/>
            </w:r>
            <w:r w:rsidR="00957B16">
              <w:rPr>
                <w:noProof/>
                <w:webHidden/>
              </w:rPr>
              <w:instrText xml:space="preserve"> PAGEREF _Toc502266463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2266460"/>
      <w:r w:rsidRPr="00F81E36">
        <w:rPr>
          <w:rFonts w:asciiTheme="minorHAnsi" w:hAnsiTheme="minorHAnsi"/>
        </w:rPr>
        <w:lastRenderedPageBreak/>
        <w:t>Sơ đồ Use-case</w:t>
      </w:r>
      <w:bookmarkEnd w:id="2"/>
      <w:bookmarkEnd w:id="3"/>
    </w:p>
    <w:p w14:paraId="737A2899" w14:textId="7AE8B32B" w:rsidR="00A23833" w:rsidRPr="00F81E36" w:rsidRDefault="00A23833" w:rsidP="00A23833">
      <w:pPr>
        <w:jc w:val="both"/>
      </w:pPr>
    </w:p>
    <w:p w14:paraId="3074653A" w14:textId="77777777" w:rsidR="00A23833" w:rsidRPr="00F81E36" w:rsidRDefault="00A23833" w:rsidP="00A23833">
      <w:pPr>
        <w:pStyle w:val="Heading1"/>
        <w:spacing w:line="360" w:lineRule="auto"/>
        <w:jc w:val="both"/>
        <w:rPr>
          <w:rFonts w:asciiTheme="minorHAnsi" w:hAnsiTheme="minorHAnsi"/>
        </w:rPr>
      </w:pPr>
      <w:bookmarkStart w:id="4" w:name="_Toc475222426"/>
      <w:bookmarkStart w:id="5" w:name="_Toc502266461"/>
      <w:bookmarkStart w:id="6" w:name="_Toc451996089"/>
      <w:bookmarkStart w:id="7" w:name="_Toc452184222"/>
      <w:bookmarkStart w:id="8" w:name="_Toc452186669"/>
      <w:bookmarkStart w:id="9" w:name="_Toc452198046"/>
      <w:bookmarkStart w:id="10" w:name="_Toc460198367"/>
      <w:r w:rsidRPr="00F81E36">
        <w:rPr>
          <w:rFonts w:asciiTheme="minorHAnsi" w:hAnsiTheme="minorHAnsi"/>
        </w:rPr>
        <w:t>Danh sách các Actor</w:t>
      </w:r>
      <w:bookmarkEnd w:id="4"/>
      <w:bookmarkEnd w:id="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1" w:name="_Toc475222427"/>
      <w:bookmarkStart w:id="12" w:name="_Toc502266462"/>
      <w:r w:rsidRPr="00F81E36">
        <w:rPr>
          <w:rFonts w:asciiTheme="minorHAnsi" w:hAnsiTheme="minorHAnsi"/>
        </w:rPr>
        <w:t>Danh sách các Use-case</w:t>
      </w:r>
      <w:bookmarkEnd w:id="11"/>
      <w:bookmarkEnd w:id="1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3" w:name="UC_01_Đăngnhập"/>
            <w:r w:rsidRPr="00832806">
              <w:rPr>
                <w:rFonts w:ascii="Times New Roman" w:hAnsi="Times New Roman" w:cs="Times New Roman"/>
              </w:rPr>
              <w:t>Đăng nhập</w:t>
            </w:r>
            <w:bookmarkEnd w:id="13"/>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4" w:name="UC_02_ĐăngXuất"/>
            <w:r w:rsidRPr="00832806">
              <w:rPr>
                <w:rFonts w:ascii="Times New Roman" w:hAnsi="Times New Roman" w:cs="Times New Roman"/>
              </w:rPr>
              <w:t>Đăng xuất</w:t>
            </w:r>
            <w:bookmarkEnd w:id="14"/>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5" w:name="UC_03_Đăngký"/>
            <w:r w:rsidRPr="00832806">
              <w:rPr>
                <w:rFonts w:ascii="Times New Roman" w:hAnsi="Times New Roman" w:cs="Times New Roman"/>
              </w:rPr>
              <w:t>Đăng ký</w:t>
            </w:r>
            <w:bookmarkEnd w:id="15"/>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6" w:name="UC_04_Quênmậtkhẩu"/>
            <w:r w:rsidRPr="00832806">
              <w:rPr>
                <w:rFonts w:ascii="Times New Roman" w:hAnsi="Times New Roman" w:cs="Times New Roman"/>
              </w:rPr>
              <w:t>Quên mật khẩu</w:t>
            </w:r>
            <w:bookmarkEnd w:id="16"/>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7" w:name="UC_5_Cập_nhật_thông_tin_cá_nhân"/>
            <w:r w:rsidRPr="00832806">
              <w:rPr>
                <w:rFonts w:ascii="Times New Roman" w:hAnsi="Times New Roman" w:cs="Times New Roman"/>
              </w:rPr>
              <w:t>Cập nhật thông tin cá nhân</w:t>
            </w:r>
            <w:bookmarkEnd w:id="17"/>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8" w:name="UC_6_Xem_lịch_sử_hoạt_động"/>
            <w:r w:rsidRPr="00832806">
              <w:rPr>
                <w:rFonts w:ascii="Times New Roman" w:hAnsi="Times New Roman" w:cs="Times New Roman"/>
              </w:rPr>
              <w:t>Xem lịch sử hoạt động (nhật ký)</w:t>
            </w:r>
            <w:bookmarkEnd w:id="18"/>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19"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19"/>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lastRenderedPageBreak/>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danh sách những câu hỏi được quan tâm (lượt 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0" w:name="_Toc475222428"/>
      <w:bookmarkStart w:id="21" w:name="_Toc502266463"/>
      <w:r w:rsidRPr="009A5EDD">
        <w:rPr>
          <w:rFonts w:asciiTheme="minorHAnsi" w:hAnsiTheme="minorHAnsi"/>
          <w:sz w:val="28"/>
        </w:rPr>
        <w:t xml:space="preserve">Đặc tả </w:t>
      </w:r>
      <w:bookmarkEnd w:id="6"/>
      <w:bookmarkEnd w:id="7"/>
      <w:bookmarkEnd w:id="8"/>
      <w:bookmarkEnd w:id="9"/>
      <w:bookmarkEnd w:id="10"/>
      <w:r w:rsidRPr="009A5EDD">
        <w:rPr>
          <w:rFonts w:asciiTheme="minorHAnsi" w:hAnsiTheme="minorHAnsi"/>
          <w:sz w:val="28"/>
        </w:rPr>
        <w:t>Use-case</w:t>
      </w:r>
      <w:bookmarkEnd w:id="20"/>
      <w:bookmarkEnd w:id="21"/>
      <w:r w:rsidRPr="009A5EDD">
        <w:rPr>
          <w:rFonts w:asciiTheme="minorHAnsi" w:hAnsiTheme="minorHAnsi"/>
          <w:sz w:val="28"/>
        </w:rPr>
        <w:t xml:space="preserve"> </w:t>
      </w:r>
    </w:p>
    <w:sectPr w:rsidR="00A23833" w:rsidRPr="009A5ED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7ED7B" w14:textId="77777777" w:rsidR="00252EFF" w:rsidRDefault="00252EFF">
      <w:r>
        <w:separator/>
      </w:r>
    </w:p>
  </w:endnote>
  <w:endnote w:type="continuationSeparator" w:id="0">
    <w:p w14:paraId="315D9A81" w14:textId="77777777" w:rsidR="00252EFF" w:rsidRDefault="0025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7223F4" w:rsidRDefault="007223F4">
    <w:pPr>
      <w:pStyle w:val="Footer"/>
    </w:pPr>
    <w:r w:rsidRPr="004257CD">
      <w:rPr>
        <w:noProof/>
      </w:rPr>
      <w:drawing>
        <wp:anchor distT="0" distB="0" distL="114300" distR="114300" simplePos="0" relativeHeight="251657728" behindDoc="0" locked="0" layoutInCell="1" allowOverlap="1" wp14:anchorId="2631C1ED" wp14:editId="7EA12A9B">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223F4" w14:paraId="7CA1753B" w14:textId="77777777">
      <w:tc>
        <w:tcPr>
          <w:tcW w:w="6768" w:type="dxa"/>
          <w:tcBorders>
            <w:top w:val="nil"/>
            <w:left w:val="nil"/>
            <w:bottom w:val="nil"/>
            <w:right w:val="nil"/>
          </w:tcBorders>
        </w:tcPr>
        <w:p w14:paraId="4766E7EA" w14:textId="77777777" w:rsidR="007223F4" w:rsidRPr="007A1DE8" w:rsidRDefault="007223F4"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7223F4" w:rsidRPr="00B871C5" w:rsidRDefault="007223F4"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73CCF">
            <w:rPr>
              <w:rStyle w:val="PageNumber"/>
              <w:noProof/>
            </w:rPr>
            <w:t>1</w:t>
          </w:r>
          <w:r>
            <w:rPr>
              <w:rStyle w:val="PageNumber"/>
            </w:rPr>
            <w:fldChar w:fldCharType="end"/>
          </w:r>
        </w:p>
      </w:tc>
    </w:tr>
  </w:tbl>
  <w:p w14:paraId="591B4647" w14:textId="77777777" w:rsidR="007223F4" w:rsidRDefault="0072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9B63C" w14:textId="77777777" w:rsidR="00252EFF" w:rsidRDefault="00252EFF">
      <w:r>
        <w:separator/>
      </w:r>
    </w:p>
  </w:footnote>
  <w:footnote w:type="continuationSeparator" w:id="0">
    <w:p w14:paraId="58C04A2D" w14:textId="77777777" w:rsidR="00252EFF" w:rsidRDefault="00252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7223F4" w:rsidRDefault="007223F4" w:rsidP="00FC77E2">
    <w:pPr>
      <w:pStyle w:val="Header"/>
    </w:pPr>
    <w:r>
      <w:rPr>
        <w:noProof/>
      </w:rPr>
      <mc:AlternateContent>
        <mc:Choice Requires="wps">
          <w:drawing>
            <wp:anchor distT="0" distB="0" distL="114300" distR="114300" simplePos="0" relativeHeight="251655680" behindDoc="0" locked="0" layoutInCell="1" allowOverlap="1" wp14:anchorId="57D260E3" wp14:editId="1B455AF1">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7A2CA"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58752" behindDoc="0" locked="0" layoutInCell="1" allowOverlap="1" wp14:anchorId="55F25E91" wp14:editId="4EBE892C">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223F4" w:rsidRDefault="007223F4" w:rsidP="00FC77E2">
    <w:pPr>
      <w:pStyle w:val="Title"/>
    </w:pPr>
  </w:p>
  <w:p w14:paraId="056BAC44" w14:textId="77777777" w:rsidR="007223F4" w:rsidRPr="003B1A2B" w:rsidRDefault="007223F4" w:rsidP="00FC77E2"/>
  <w:p w14:paraId="0EBC5F5C" w14:textId="77777777" w:rsidR="007223F4" w:rsidRPr="00F53DBB" w:rsidRDefault="007223F4"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223F4" w:rsidRPr="0040293A" w:rsidRDefault="007223F4" w:rsidP="00FC77E2">
    <w:pPr>
      <w:pStyle w:val="Header"/>
      <w:rPr>
        <w:rFonts w:eastAsia="Tahoma"/>
      </w:rPr>
    </w:pPr>
  </w:p>
  <w:p w14:paraId="66097A31" w14:textId="77777777" w:rsidR="007223F4" w:rsidRPr="00FC77E2" w:rsidRDefault="007223F4"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7223F4" w:rsidRDefault="007223F4">
    <w:r w:rsidRPr="004257CD">
      <w:rPr>
        <w:noProof/>
      </w:rPr>
      <w:drawing>
        <wp:anchor distT="0" distB="0" distL="114300" distR="114300" simplePos="0" relativeHeight="251659776" behindDoc="1" locked="0" layoutInCell="1" allowOverlap="1" wp14:anchorId="60B97F62" wp14:editId="07EC8368">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223F4" w14:paraId="2766525E" w14:textId="77777777" w:rsidTr="008D3541">
      <w:tc>
        <w:tcPr>
          <w:tcW w:w="6623" w:type="dxa"/>
          <w:shd w:val="clear" w:color="auto" w:fill="auto"/>
        </w:tcPr>
        <w:p w14:paraId="79A783C3" w14:textId="6396EFC0" w:rsidR="007223F4" w:rsidRPr="008D3541" w:rsidRDefault="00D73CCF">
          <w:pPr>
            <w:pStyle w:val="Header"/>
            <w:rPr>
              <w:color w:val="0000FF"/>
            </w:rPr>
          </w:pPr>
          <w:r>
            <w:t>Hệ Thống Tự Học Online</w:t>
          </w:r>
        </w:p>
      </w:tc>
      <w:tc>
        <w:tcPr>
          <w:tcW w:w="2845" w:type="dxa"/>
          <w:shd w:val="clear" w:color="auto" w:fill="auto"/>
        </w:tcPr>
        <w:p w14:paraId="2A76B764" w14:textId="1BC78EE1" w:rsidR="007223F4" w:rsidRPr="008D3541" w:rsidRDefault="007223F4" w:rsidP="00D73CCF">
          <w:pPr>
            <w:pStyle w:val="Header"/>
          </w:pPr>
          <w:r w:rsidRPr="008D3541">
            <w:t>Phiên bản:</w:t>
          </w:r>
          <w:r w:rsidR="00D26EFB">
            <w:t xml:space="preserve"> </w:t>
          </w:r>
          <w:r w:rsidR="00D73CCF">
            <w:t>2</w:t>
          </w:r>
          <w:r>
            <w:t>.0</w:t>
          </w:r>
        </w:p>
      </w:tc>
    </w:tr>
    <w:tr w:rsidR="007223F4" w14:paraId="29CC6CB0" w14:textId="77777777" w:rsidTr="008D3541">
      <w:tc>
        <w:tcPr>
          <w:tcW w:w="6623" w:type="dxa"/>
          <w:shd w:val="clear" w:color="auto" w:fill="auto"/>
        </w:tcPr>
        <w:p w14:paraId="1B72AE3A" w14:textId="7EE58C1F" w:rsidR="007223F4" w:rsidRPr="008D3541" w:rsidRDefault="007223F4">
          <w:pPr>
            <w:pStyle w:val="Header"/>
          </w:pPr>
          <w:r w:rsidRPr="008D3541">
            <w:t>Mô hình Use case</w:t>
          </w:r>
        </w:p>
      </w:tc>
      <w:tc>
        <w:tcPr>
          <w:tcW w:w="2845" w:type="dxa"/>
          <w:shd w:val="clear" w:color="auto" w:fill="auto"/>
        </w:tcPr>
        <w:p w14:paraId="1992A4E4" w14:textId="3FA930C6" w:rsidR="007223F4" w:rsidRPr="008D3541" w:rsidRDefault="007223F4">
          <w:pPr>
            <w:pStyle w:val="Header"/>
          </w:pPr>
          <w:r w:rsidRPr="008D3541">
            <w:t>Ngày:</w:t>
          </w:r>
          <w:r w:rsidR="00D73CCF">
            <w:t xml:space="preserve"> 26/11</w:t>
          </w:r>
          <w:r>
            <w:t>/2017</w:t>
          </w:r>
        </w:p>
      </w:tc>
    </w:tr>
  </w:tbl>
  <w:p w14:paraId="227255B6" w14:textId="77777777" w:rsidR="007223F4" w:rsidRPr="007A1DE8" w:rsidRDefault="00722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1ABC"/>
    <w:multiLevelType w:val="hybridMultilevel"/>
    <w:tmpl w:val="A90E0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7"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9"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2"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9"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1"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6"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0" w15:restartNumberingAfterBreak="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15:restartNumberingAfterBreak="0">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15:restartNumberingAfterBreak="0">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40F77"/>
    <w:multiLevelType w:val="hybridMultilevel"/>
    <w:tmpl w:val="DBCE1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15:restartNumberingAfterBreak="0">
    <w:nsid w:val="447F77E0"/>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1"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4"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5" w15:restartNumberingAfterBreak="0">
    <w:nsid w:val="50D77D18"/>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4" w15:restartNumberingAfterBreak="0">
    <w:nsid w:val="59C5250C"/>
    <w:multiLevelType w:val="hybridMultilevel"/>
    <w:tmpl w:val="E3D63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6"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5D6F2876"/>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4"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15:restartNumberingAfterBreak="0">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9" w15:restartNumberingAfterBreak="0">
    <w:nsid w:val="6D1C0DA2"/>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1"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3"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5"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7"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5"/>
  </w:num>
  <w:num w:numId="3">
    <w:abstractNumId w:val="56"/>
  </w:num>
  <w:num w:numId="4">
    <w:abstractNumId w:val="54"/>
  </w:num>
  <w:num w:numId="5">
    <w:abstractNumId w:val="38"/>
  </w:num>
  <w:num w:numId="6">
    <w:abstractNumId w:val="78"/>
  </w:num>
  <w:num w:numId="7">
    <w:abstractNumId w:val="45"/>
  </w:num>
  <w:num w:numId="8">
    <w:abstractNumId w:val="51"/>
  </w:num>
  <w:num w:numId="9">
    <w:abstractNumId w:val="11"/>
  </w:num>
  <w:num w:numId="10">
    <w:abstractNumId w:val="81"/>
  </w:num>
  <w:num w:numId="11">
    <w:abstractNumId w:val="41"/>
  </w:num>
  <w:num w:numId="12">
    <w:abstractNumId w:val="29"/>
  </w:num>
  <w:num w:numId="13">
    <w:abstractNumId w:val="49"/>
  </w:num>
  <w:num w:numId="14">
    <w:abstractNumId w:val="48"/>
  </w:num>
  <w:num w:numId="15">
    <w:abstractNumId w:val="16"/>
  </w:num>
  <w:num w:numId="16">
    <w:abstractNumId w:val="62"/>
  </w:num>
  <w:num w:numId="17">
    <w:abstractNumId w:val="67"/>
  </w:num>
  <w:num w:numId="18">
    <w:abstractNumId w:val="76"/>
  </w:num>
  <w:num w:numId="19">
    <w:abstractNumId w:val="58"/>
  </w:num>
  <w:num w:numId="20">
    <w:abstractNumId w:val="39"/>
  </w:num>
  <w:num w:numId="21">
    <w:abstractNumId w:val="18"/>
  </w:num>
  <w:num w:numId="22">
    <w:abstractNumId w:val="71"/>
  </w:num>
  <w:num w:numId="23">
    <w:abstractNumId w:val="86"/>
  </w:num>
  <w:num w:numId="24">
    <w:abstractNumId w:val="13"/>
  </w:num>
  <w:num w:numId="25">
    <w:abstractNumId w:val="3"/>
  </w:num>
  <w:num w:numId="26">
    <w:abstractNumId w:val="6"/>
  </w:num>
  <w:num w:numId="27">
    <w:abstractNumId w:val="7"/>
  </w:num>
  <w:num w:numId="28">
    <w:abstractNumId w:val="63"/>
  </w:num>
  <w:num w:numId="29">
    <w:abstractNumId w:val="14"/>
  </w:num>
  <w:num w:numId="30">
    <w:abstractNumId w:val="69"/>
  </w:num>
  <w:num w:numId="31">
    <w:abstractNumId w:val="74"/>
  </w:num>
  <w:num w:numId="32">
    <w:abstractNumId w:val="25"/>
  </w:num>
  <w:num w:numId="33">
    <w:abstractNumId w:val="37"/>
  </w:num>
  <w:num w:numId="34">
    <w:abstractNumId w:val="8"/>
  </w:num>
  <w:num w:numId="35">
    <w:abstractNumId w:val="73"/>
  </w:num>
  <w:num w:numId="36">
    <w:abstractNumId w:val="85"/>
  </w:num>
  <w:num w:numId="37">
    <w:abstractNumId w:val="80"/>
  </w:num>
  <w:num w:numId="38">
    <w:abstractNumId w:val="82"/>
  </w:num>
  <w:num w:numId="39">
    <w:abstractNumId w:val="42"/>
  </w:num>
  <w:num w:numId="40">
    <w:abstractNumId w:val="4"/>
  </w:num>
  <w:num w:numId="41">
    <w:abstractNumId w:val="22"/>
  </w:num>
  <w:num w:numId="42">
    <w:abstractNumId w:val="50"/>
  </w:num>
  <w:num w:numId="43">
    <w:abstractNumId w:val="66"/>
  </w:num>
  <w:num w:numId="44">
    <w:abstractNumId w:val="53"/>
  </w:num>
  <w:num w:numId="45">
    <w:abstractNumId w:val="83"/>
  </w:num>
  <w:num w:numId="46">
    <w:abstractNumId w:val="19"/>
  </w:num>
  <w:num w:numId="47">
    <w:abstractNumId w:val="44"/>
  </w:num>
  <w:num w:numId="48">
    <w:abstractNumId w:val="34"/>
  </w:num>
  <w:num w:numId="49">
    <w:abstractNumId w:val="15"/>
  </w:num>
  <w:num w:numId="50">
    <w:abstractNumId w:val="35"/>
  </w:num>
  <w:num w:numId="51">
    <w:abstractNumId w:val="46"/>
  </w:num>
  <w:num w:numId="52">
    <w:abstractNumId w:val="23"/>
  </w:num>
  <w:num w:numId="53">
    <w:abstractNumId w:val="12"/>
  </w:num>
  <w:num w:numId="54">
    <w:abstractNumId w:val="47"/>
  </w:num>
  <w:num w:numId="55">
    <w:abstractNumId w:val="87"/>
  </w:num>
  <w:num w:numId="56">
    <w:abstractNumId w:val="72"/>
  </w:num>
  <w:num w:numId="57">
    <w:abstractNumId w:val="17"/>
  </w:num>
  <w:num w:numId="58">
    <w:abstractNumId w:val="28"/>
  </w:num>
  <w:num w:numId="59">
    <w:abstractNumId w:val="32"/>
  </w:num>
  <w:num w:numId="60">
    <w:abstractNumId w:val="84"/>
  </w:num>
  <w:num w:numId="61">
    <w:abstractNumId w:val="20"/>
  </w:num>
  <w:num w:numId="62">
    <w:abstractNumId w:val="57"/>
  </w:num>
  <w:num w:numId="63">
    <w:abstractNumId w:val="27"/>
  </w:num>
  <w:num w:numId="64">
    <w:abstractNumId w:val="60"/>
  </w:num>
  <w:num w:numId="65">
    <w:abstractNumId w:val="21"/>
  </w:num>
  <w:num w:numId="66">
    <w:abstractNumId w:val="31"/>
  </w:num>
  <w:num w:numId="67">
    <w:abstractNumId w:val="1"/>
  </w:num>
  <w:num w:numId="68">
    <w:abstractNumId w:val="61"/>
  </w:num>
  <w:num w:numId="69">
    <w:abstractNumId w:val="24"/>
  </w:num>
  <w:num w:numId="70">
    <w:abstractNumId w:val="68"/>
  </w:num>
  <w:num w:numId="71">
    <w:abstractNumId w:val="77"/>
  </w:num>
  <w:num w:numId="72">
    <w:abstractNumId w:val="9"/>
  </w:num>
  <w:num w:numId="73">
    <w:abstractNumId w:val="26"/>
  </w:num>
  <w:num w:numId="74">
    <w:abstractNumId w:val="75"/>
  </w:num>
  <w:num w:numId="75">
    <w:abstractNumId w:val="52"/>
  </w:num>
  <w:num w:numId="76">
    <w:abstractNumId w:val="36"/>
  </w:num>
  <w:num w:numId="77">
    <w:abstractNumId w:val="59"/>
  </w:num>
  <w:num w:numId="78">
    <w:abstractNumId w:val="10"/>
  </w:num>
  <w:num w:numId="79">
    <w:abstractNumId w:val="5"/>
  </w:num>
  <w:num w:numId="80">
    <w:abstractNumId w:val="43"/>
  </w:num>
  <w:num w:numId="81">
    <w:abstractNumId w:val="55"/>
  </w:num>
  <w:num w:numId="82">
    <w:abstractNumId w:val="30"/>
  </w:num>
  <w:num w:numId="83">
    <w:abstractNumId w:val="33"/>
  </w:num>
  <w:num w:numId="84">
    <w:abstractNumId w:val="40"/>
  </w:num>
  <w:num w:numId="85">
    <w:abstractNumId w:val="64"/>
  </w:num>
  <w:num w:numId="86">
    <w:abstractNumId w:val="70"/>
  </w:num>
  <w:num w:numId="87">
    <w:abstractNumId w:val="2"/>
  </w:num>
  <w:num w:numId="88">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208A"/>
    <w:rsid w:val="00137863"/>
    <w:rsid w:val="001509E4"/>
    <w:rsid w:val="0015624F"/>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2EFF"/>
    <w:rsid w:val="00255A8F"/>
    <w:rsid w:val="00271894"/>
    <w:rsid w:val="00272B9B"/>
    <w:rsid w:val="002776C3"/>
    <w:rsid w:val="00284F4B"/>
    <w:rsid w:val="0028518E"/>
    <w:rsid w:val="00292D6B"/>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806CE"/>
    <w:rsid w:val="003914AC"/>
    <w:rsid w:val="00392549"/>
    <w:rsid w:val="0039557A"/>
    <w:rsid w:val="00397FDB"/>
    <w:rsid w:val="003A52B8"/>
    <w:rsid w:val="003B01B1"/>
    <w:rsid w:val="003B3F89"/>
    <w:rsid w:val="003B46DD"/>
    <w:rsid w:val="003C7626"/>
    <w:rsid w:val="003D1829"/>
    <w:rsid w:val="003D2EBD"/>
    <w:rsid w:val="003D5533"/>
    <w:rsid w:val="003D6EED"/>
    <w:rsid w:val="003E199D"/>
    <w:rsid w:val="003E50A4"/>
    <w:rsid w:val="003E75FA"/>
    <w:rsid w:val="003F2FD2"/>
    <w:rsid w:val="003F3253"/>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6AD3"/>
    <w:rsid w:val="00491BE2"/>
    <w:rsid w:val="0049255B"/>
    <w:rsid w:val="00495526"/>
    <w:rsid w:val="0049559B"/>
    <w:rsid w:val="004A0266"/>
    <w:rsid w:val="004A10DD"/>
    <w:rsid w:val="004A3385"/>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000B"/>
    <w:rsid w:val="006321A6"/>
    <w:rsid w:val="006340F6"/>
    <w:rsid w:val="00644DF4"/>
    <w:rsid w:val="0064500C"/>
    <w:rsid w:val="00646217"/>
    <w:rsid w:val="006465CE"/>
    <w:rsid w:val="00650DC0"/>
    <w:rsid w:val="0065691B"/>
    <w:rsid w:val="00657957"/>
    <w:rsid w:val="00662BBF"/>
    <w:rsid w:val="006653B7"/>
    <w:rsid w:val="0067296C"/>
    <w:rsid w:val="00683571"/>
    <w:rsid w:val="006855DC"/>
    <w:rsid w:val="0069167D"/>
    <w:rsid w:val="006B0A41"/>
    <w:rsid w:val="006B2BEE"/>
    <w:rsid w:val="006B45FA"/>
    <w:rsid w:val="006B6FA7"/>
    <w:rsid w:val="006C3E2F"/>
    <w:rsid w:val="006C796E"/>
    <w:rsid w:val="006D168F"/>
    <w:rsid w:val="006D4020"/>
    <w:rsid w:val="006E420F"/>
    <w:rsid w:val="006E56E2"/>
    <w:rsid w:val="006E7554"/>
    <w:rsid w:val="006E773B"/>
    <w:rsid w:val="006E7822"/>
    <w:rsid w:val="006F4D24"/>
    <w:rsid w:val="006F7D24"/>
    <w:rsid w:val="00701910"/>
    <w:rsid w:val="007029E8"/>
    <w:rsid w:val="007217B3"/>
    <w:rsid w:val="007223F4"/>
    <w:rsid w:val="00722DB4"/>
    <w:rsid w:val="007338F6"/>
    <w:rsid w:val="00741187"/>
    <w:rsid w:val="00745D40"/>
    <w:rsid w:val="00751485"/>
    <w:rsid w:val="00754C73"/>
    <w:rsid w:val="00760345"/>
    <w:rsid w:val="007710C0"/>
    <w:rsid w:val="00771459"/>
    <w:rsid w:val="00774C50"/>
    <w:rsid w:val="007839B7"/>
    <w:rsid w:val="007902FC"/>
    <w:rsid w:val="007A081D"/>
    <w:rsid w:val="007A1DE8"/>
    <w:rsid w:val="007A624A"/>
    <w:rsid w:val="007A7B89"/>
    <w:rsid w:val="007B26E4"/>
    <w:rsid w:val="007B3F88"/>
    <w:rsid w:val="007B788E"/>
    <w:rsid w:val="007D5D67"/>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902B42"/>
    <w:rsid w:val="00912D28"/>
    <w:rsid w:val="0091441E"/>
    <w:rsid w:val="00924843"/>
    <w:rsid w:val="009255FC"/>
    <w:rsid w:val="00932D7A"/>
    <w:rsid w:val="00951785"/>
    <w:rsid w:val="00951EE9"/>
    <w:rsid w:val="009566D9"/>
    <w:rsid w:val="00957B16"/>
    <w:rsid w:val="009611BD"/>
    <w:rsid w:val="00966993"/>
    <w:rsid w:val="009815DF"/>
    <w:rsid w:val="00983F8A"/>
    <w:rsid w:val="00984338"/>
    <w:rsid w:val="009906A3"/>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3AFD"/>
    <w:rsid w:val="00BD6E85"/>
    <w:rsid w:val="00BD7799"/>
    <w:rsid w:val="00BE0D55"/>
    <w:rsid w:val="00BE1248"/>
    <w:rsid w:val="00BE68C7"/>
    <w:rsid w:val="00BF4232"/>
    <w:rsid w:val="00BF69A5"/>
    <w:rsid w:val="00C01383"/>
    <w:rsid w:val="00C018E3"/>
    <w:rsid w:val="00C02C60"/>
    <w:rsid w:val="00C04DB1"/>
    <w:rsid w:val="00C07FEB"/>
    <w:rsid w:val="00C1118A"/>
    <w:rsid w:val="00C11BE4"/>
    <w:rsid w:val="00C14166"/>
    <w:rsid w:val="00C25D0C"/>
    <w:rsid w:val="00C47782"/>
    <w:rsid w:val="00C62A2E"/>
    <w:rsid w:val="00C64D3E"/>
    <w:rsid w:val="00C67302"/>
    <w:rsid w:val="00C74D6D"/>
    <w:rsid w:val="00C76E36"/>
    <w:rsid w:val="00C82B35"/>
    <w:rsid w:val="00C82C3E"/>
    <w:rsid w:val="00C84918"/>
    <w:rsid w:val="00C95110"/>
    <w:rsid w:val="00CA2A37"/>
    <w:rsid w:val="00CA52C8"/>
    <w:rsid w:val="00CA65B7"/>
    <w:rsid w:val="00CB0732"/>
    <w:rsid w:val="00CB527D"/>
    <w:rsid w:val="00CB5633"/>
    <w:rsid w:val="00CB5D7A"/>
    <w:rsid w:val="00CD48C2"/>
    <w:rsid w:val="00CD6811"/>
    <w:rsid w:val="00CE06E7"/>
    <w:rsid w:val="00CE19E2"/>
    <w:rsid w:val="00CE7D61"/>
    <w:rsid w:val="00D04EFB"/>
    <w:rsid w:val="00D06854"/>
    <w:rsid w:val="00D148CB"/>
    <w:rsid w:val="00D14A72"/>
    <w:rsid w:val="00D17602"/>
    <w:rsid w:val="00D178E5"/>
    <w:rsid w:val="00D20E8E"/>
    <w:rsid w:val="00D2230B"/>
    <w:rsid w:val="00D234F3"/>
    <w:rsid w:val="00D2505B"/>
    <w:rsid w:val="00D25F7E"/>
    <w:rsid w:val="00D26EFB"/>
    <w:rsid w:val="00D31C1E"/>
    <w:rsid w:val="00D33780"/>
    <w:rsid w:val="00D41AED"/>
    <w:rsid w:val="00D42487"/>
    <w:rsid w:val="00D42FAF"/>
    <w:rsid w:val="00D46000"/>
    <w:rsid w:val="00D532D0"/>
    <w:rsid w:val="00D53DBB"/>
    <w:rsid w:val="00D55F52"/>
    <w:rsid w:val="00D61E9C"/>
    <w:rsid w:val="00D64B46"/>
    <w:rsid w:val="00D73CCF"/>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8A513-8805-4BE7-A0EA-9BF65025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1289</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3854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Thai Hoc Ha Nguyen</cp:lastModifiedBy>
  <cp:revision>66</cp:revision>
  <cp:lastPrinted>2013-12-07T15:57:00Z</cp:lastPrinted>
  <dcterms:created xsi:type="dcterms:W3CDTF">2013-10-13T11:06:00Z</dcterms:created>
  <dcterms:modified xsi:type="dcterms:W3CDTF">2018-01-03T17:29:00Z</dcterms:modified>
</cp:coreProperties>
</file>