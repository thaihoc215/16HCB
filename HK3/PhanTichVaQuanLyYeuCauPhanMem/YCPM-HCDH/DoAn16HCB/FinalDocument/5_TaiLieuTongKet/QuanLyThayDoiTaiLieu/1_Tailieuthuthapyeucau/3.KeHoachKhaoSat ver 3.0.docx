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AC27A1" w:rsidRPr="004C7705" w14:paraId="163F90D4" w14:textId="77777777" w:rsidTr="00AC27A1">
        <w:trPr>
          <w:trHeight w:val="10263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F53EDEC76FCF354B89DCFD9313571AE1"/>
              </w:placeholder>
            </w:sdtPr>
            <w:sdtEndPr/>
            <w:sdtContent>
              <w:p w14:paraId="32CA4E86" w14:textId="77777777" w:rsidR="00AC27A1" w:rsidRDefault="00AC27A1" w:rsidP="004312F5">
                <w:pPr>
                  <w:pStyle w:val="Title"/>
                </w:pPr>
              </w:p>
              <w:p w14:paraId="16332F9E" w14:textId="77777777" w:rsidR="00AC27A1" w:rsidRDefault="00AC27A1" w:rsidP="004312F5">
                <w:pPr>
                  <w:pStyle w:val="Title"/>
                </w:pPr>
              </w:p>
              <w:p w14:paraId="44B67812" w14:textId="77777777" w:rsidR="00AC27A1" w:rsidRPr="004C7705" w:rsidRDefault="00AC27A1" w:rsidP="004312F5"/>
              <w:p w14:paraId="272922CE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</w:p>
              <w:p w14:paraId="702911A0" w14:textId="77777777" w:rsidR="00AC27A1" w:rsidRDefault="00AC27A1" w:rsidP="004312F5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2960A54" w14:textId="77777777" w:rsidR="00AC27A1" w:rsidRDefault="00AC27A1" w:rsidP="004312F5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Pr="00742D8C">
                  <w:rPr>
                    <w:b/>
                  </w:rPr>
                  <w:t xml:space="preserve"> </w:t>
                </w:r>
              </w:p>
              <w:p w14:paraId="0117253E" w14:textId="77777777" w:rsidR="00AC27A1" w:rsidRDefault="00952FB7" w:rsidP="004312F5">
                <w:pPr>
                  <w:pStyle w:val="Title"/>
                </w:pPr>
              </w:p>
            </w:sdtContent>
          </w:sdt>
          <w:p w14:paraId="6FFC5E36" w14:textId="77777777" w:rsidR="00AC27A1" w:rsidRDefault="00AC27A1" w:rsidP="004312F5"/>
          <w:sdt>
            <w:sdtPr>
              <w:rPr>
                <w:rFonts w:ascii="Times New Roman" w:eastAsiaTheme="minorEastAsia" w:hAnsi="Times New Roman" w:cstheme="minorBidi"/>
                <w:b/>
                <w:iCs w:val="0"/>
                <w:color w:val="FFA366" w:themeColor="accent2" w:themeTint="99"/>
                <w:sz w:val="24"/>
                <w:szCs w:val="22"/>
              </w:rPr>
              <w:id w:val="32659643"/>
              <w:placeholder>
                <w:docPart w:val="7A57042F06CFFC4EBEDE2435EC28D711"/>
              </w:placeholder>
            </w:sdtPr>
            <w:sdtEndPr/>
            <w:sdtContent>
              <w:p w14:paraId="3FB741A4" w14:textId="7AFD38F9" w:rsidR="00AC27A1" w:rsidRDefault="00AC27A1" w:rsidP="004312F5">
                <w:pPr>
                  <w:pStyle w:val="Subtitle"/>
                  <w:rPr>
                    <w:b/>
                    <w:color w:val="FFA366" w:themeColor="accent2" w:themeTint="99"/>
                  </w:rPr>
                </w:pPr>
                <w:r>
                  <w:rPr>
                    <w:b/>
                    <w:color w:val="FFA366" w:themeColor="accent2" w:themeTint="99"/>
                  </w:rPr>
                  <w:t>Nhóm Gravity</w:t>
                </w:r>
              </w:p>
              <w:p w14:paraId="745E17E7" w14:textId="06BDDA5C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>1642021 – Hà Nguyễn Thái Học</w:t>
                </w:r>
              </w:p>
              <w:p w14:paraId="58C7E543" w14:textId="7F97292F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>1642019 – Nguyễn Thái Hòa</w:t>
                </w:r>
              </w:p>
              <w:p w14:paraId="07B32E5C" w14:textId="685F7219" w:rsidR="00AC27A1" w:rsidRPr="00AC27A1" w:rsidRDefault="00AC27A1" w:rsidP="00AC27A1">
                <w:pPr>
                  <w:pStyle w:val="Subtitle"/>
                  <w:rPr>
                    <w:rFonts w:ascii="Times New Roman" w:hAnsi="Times New Roman" w:cs="Times New Roman"/>
                  </w:rPr>
                </w:pPr>
                <w:r w:rsidRPr="00AC27A1">
                  <w:rPr>
                    <w:rFonts w:ascii="Times New Roman" w:hAnsi="Times New Roman" w:cs="Times New Roman"/>
                  </w:rPr>
                  <w:t>1642040  – Vũ Thị Trà Mi</w:t>
                </w:r>
              </w:p>
              <w:p w14:paraId="00062BEF" w14:textId="26387084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1642049 – Nguyễn Xuân Phúc</w:t>
                </w:r>
              </w:p>
              <w:p w14:paraId="07D01F42" w14:textId="5959F176" w:rsidR="00AC27A1" w:rsidRPr="00AC27A1" w:rsidRDefault="00AC27A1" w:rsidP="00AC27A1">
                <w:pPr>
                  <w:numPr>
                    <w:ilvl w:val="1"/>
                    <w:numId w:val="0"/>
                  </w:numPr>
                  <w:spacing w:before="80" w:after="320"/>
                  <w:jc w:val="right"/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</w:pPr>
                <w:r w:rsidRPr="00AC27A1">
                  <w:rPr>
                    <w:rFonts w:eastAsiaTheme="majorEastAsia" w:cs="Times New Roman"/>
                    <w:iCs/>
                    <w:color w:val="A6A6A6" w:themeColor="background1" w:themeShade="A6"/>
                    <w:sz w:val="32"/>
                    <w:szCs w:val="32"/>
                  </w:rPr>
                  <w:t>1642051  – Dương Tấn Huỳnh  Phong</w:t>
                </w:r>
              </w:p>
              <w:p w14:paraId="564BD9A1" w14:textId="77777777" w:rsidR="00AC27A1" w:rsidRPr="00732F0D" w:rsidRDefault="00AC27A1" w:rsidP="004312F5"/>
              <w:p w14:paraId="36E8D4E4" w14:textId="77777777" w:rsidR="00AC27A1" w:rsidRPr="00006A38" w:rsidRDefault="00952FB7" w:rsidP="004312F5"/>
            </w:sdtContent>
          </w:sdt>
          <w:p w14:paraId="1D3C0992" w14:textId="77777777" w:rsidR="00AC27A1" w:rsidRDefault="00AC27A1" w:rsidP="004312F5"/>
          <w:p w14:paraId="2347D83E" w14:textId="77777777" w:rsidR="00AC27A1" w:rsidRPr="004C7705" w:rsidRDefault="00AC27A1" w:rsidP="004312F5"/>
        </w:tc>
      </w:tr>
      <w:tr w:rsidR="00AC27A1" w:rsidRPr="007D58BB" w14:paraId="683E47BB" w14:textId="77777777" w:rsidTr="004312F5">
        <w:trPr>
          <w:jc w:val="right"/>
        </w:trPr>
        <w:tc>
          <w:tcPr>
            <w:tcW w:w="11340" w:type="dxa"/>
          </w:tcPr>
          <w:p w14:paraId="1FA3C160" w14:textId="3E04C9BC" w:rsidR="00AC27A1" w:rsidRPr="007D58BB" w:rsidRDefault="00AC27A1" w:rsidP="004312F5">
            <w:pPr>
              <w:pStyle w:val="Date"/>
              <w:rPr>
                <w:i/>
                <w:color w:val="FF2828" w:themeColor="accent1" w:themeTint="99"/>
              </w:rPr>
            </w:pPr>
            <w:r>
              <w:rPr>
                <w:i/>
                <w:color w:val="FF2828" w:themeColor="accent1" w:themeTint="99"/>
              </w:rPr>
              <w:t>31/10/2017</w:t>
            </w:r>
          </w:p>
        </w:tc>
      </w:tr>
    </w:tbl>
    <w:p w14:paraId="5540478A" w14:textId="77777777" w:rsidR="008F4302" w:rsidRDefault="008F4302" w:rsidP="008F4302">
      <w:pPr>
        <w:pStyle w:val="Heading1"/>
        <w:numPr>
          <w:ilvl w:val="0"/>
          <w:numId w:val="0"/>
        </w:numPr>
        <w:ind w:left="432"/>
      </w:pPr>
    </w:p>
    <w:p w14:paraId="7F877756" w14:textId="77777777" w:rsidR="008F4302" w:rsidRDefault="008F4302" w:rsidP="008F4302">
      <w:pPr>
        <w:pStyle w:val="Custom4"/>
        <w:jc w:val="center"/>
      </w:pPr>
      <w:r w:rsidRPr="00D54221">
        <w:t>Revision History</w:t>
      </w:r>
    </w:p>
    <w:tbl>
      <w:tblPr>
        <w:tblStyle w:val="TableGridLight"/>
        <w:tblW w:w="10260" w:type="dxa"/>
        <w:tblLook w:val="04A0" w:firstRow="1" w:lastRow="0" w:firstColumn="1" w:lastColumn="0" w:noHBand="0" w:noVBand="1"/>
      </w:tblPr>
      <w:tblGrid>
        <w:gridCol w:w="2430"/>
        <w:gridCol w:w="1534"/>
        <w:gridCol w:w="3236"/>
        <w:gridCol w:w="3060"/>
      </w:tblGrid>
      <w:tr w:rsidR="003E2CB7" w:rsidRPr="00940BB7" w14:paraId="236E8A23" w14:textId="77777777" w:rsidTr="003E2CB7">
        <w:tc>
          <w:tcPr>
            <w:tcW w:w="2430" w:type="dxa"/>
            <w:shd w:val="clear" w:color="auto" w:fill="00B0F0"/>
            <w:vAlign w:val="center"/>
          </w:tcPr>
          <w:p w14:paraId="0AFA24D1" w14:textId="7777777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Ngày</w:t>
            </w:r>
          </w:p>
        </w:tc>
        <w:tc>
          <w:tcPr>
            <w:tcW w:w="1534" w:type="dxa"/>
            <w:shd w:val="clear" w:color="auto" w:fill="00B0F0"/>
            <w:vAlign w:val="center"/>
          </w:tcPr>
          <w:p w14:paraId="39632218" w14:textId="77777777" w:rsidR="008F4302" w:rsidRPr="00940BB7" w:rsidRDefault="008F4302" w:rsidP="003E2CB7">
            <w:pPr>
              <w:pStyle w:val="Custom4"/>
              <w:ind w:left="0" w:right="234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Phiên bản</w:t>
            </w:r>
          </w:p>
        </w:tc>
        <w:tc>
          <w:tcPr>
            <w:tcW w:w="3236" w:type="dxa"/>
            <w:shd w:val="clear" w:color="auto" w:fill="00B0F0"/>
            <w:vAlign w:val="center"/>
          </w:tcPr>
          <w:p w14:paraId="2B1FC717" w14:textId="77777777" w:rsidR="008F4302" w:rsidRPr="00940BB7" w:rsidRDefault="008F4302" w:rsidP="000451CA">
            <w:pPr>
              <w:pStyle w:val="Custom4"/>
              <w:ind w:left="432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Mô tả</w:t>
            </w:r>
          </w:p>
        </w:tc>
        <w:tc>
          <w:tcPr>
            <w:tcW w:w="3060" w:type="dxa"/>
            <w:shd w:val="clear" w:color="auto" w:fill="00B0F0"/>
            <w:vAlign w:val="center"/>
          </w:tcPr>
          <w:p w14:paraId="7D25850F" w14:textId="77777777" w:rsidR="008F4302" w:rsidRPr="00940BB7" w:rsidRDefault="008F4302" w:rsidP="000451CA">
            <w:pPr>
              <w:pStyle w:val="Custom4"/>
              <w:ind w:left="36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Tác giả</w:t>
            </w:r>
          </w:p>
        </w:tc>
      </w:tr>
      <w:tr w:rsidR="003E2CB7" w:rsidRPr="00940BB7" w14:paraId="7AB6A69E" w14:textId="77777777" w:rsidTr="003E2CB7">
        <w:trPr>
          <w:trHeight w:val="763"/>
        </w:trPr>
        <w:tc>
          <w:tcPr>
            <w:tcW w:w="2430" w:type="dxa"/>
            <w:vAlign w:val="center"/>
          </w:tcPr>
          <w:p w14:paraId="62B61397" w14:textId="61D0D18F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25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E1A6E81" w14:textId="77777777" w:rsidR="008F4302" w:rsidRPr="00940BB7" w:rsidRDefault="008F4302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1.0</w:t>
            </w:r>
          </w:p>
        </w:tc>
        <w:tc>
          <w:tcPr>
            <w:tcW w:w="3236" w:type="dxa"/>
            <w:vAlign w:val="center"/>
          </w:tcPr>
          <w:p w14:paraId="570E4538" w14:textId="55BA368B" w:rsidR="008F4302" w:rsidRPr="00940BB7" w:rsidRDefault="006515E2" w:rsidP="000451CA">
            <w:pPr>
              <w:pStyle w:val="Custom4"/>
              <w:ind w:left="0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r w:rsidR="008F4302" w:rsidRPr="00940BB7">
              <w:rPr>
                <w:b w:val="0"/>
                <w:sz w:val="26"/>
                <w:szCs w:val="26"/>
              </w:rPr>
              <w:t>Phác thảo tài liệu</w:t>
            </w:r>
          </w:p>
        </w:tc>
        <w:tc>
          <w:tcPr>
            <w:tcW w:w="3060" w:type="dxa"/>
            <w:vAlign w:val="center"/>
          </w:tcPr>
          <w:p w14:paraId="59826702" w14:textId="77777777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 w:rsidRPr="00940BB7">
              <w:rPr>
                <w:b w:val="0"/>
                <w:sz w:val="26"/>
                <w:szCs w:val="26"/>
              </w:rPr>
              <w:t>Dương Tấn Huỳnh Phong</w:t>
            </w:r>
          </w:p>
        </w:tc>
      </w:tr>
      <w:tr w:rsidR="003E2CB7" w:rsidRPr="00940BB7" w14:paraId="4866B4E6" w14:textId="77777777" w:rsidTr="003E2CB7">
        <w:trPr>
          <w:trHeight w:val="1304"/>
        </w:trPr>
        <w:tc>
          <w:tcPr>
            <w:tcW w:w="2430" w:type="dxa"/>
            <w:vAlign w:val="center"/>
          </w:tcPr>
          <w:p w14:paraId="4C22F502" w14:textId="230442A7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27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41E2012" w14:textId="5FEF728C" w:rsidR="008F4302" w:rsidRPr="00940BB7" w:rsidRDefault="00C81E11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2.0</w:t>
            </w:r>
          </w:p>
        </w:tc>
        <w:tc>
          <w:tcPr>
            <w:tcW w:w="3236" w:type="dxa"/>
            <w:vAlign w:val="center"/>
          </w:tcPr>
          <w:p w14:paraId="2E419F3C" w14:textId="77777777" w:rsidR="001901FA" w:rsidRPr="00B928D9" w:rsidRDefault="001901FA" w:rsidP="001901F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vi-VN"/>
              </w:rPr>
              <w:t>_</w:t>
            </w:r>
            <w:r>
              <w:rPr>
                <w:b w:val="0"/>
                <w:sz w:val="26"/>
                <w:szCs w:val="26"/>
              </w:rPr>
              <w:t>Liệt kê</w:t>
            </w:r>
            <w:r>
              <w:rPr>
                <w:b w:val="0"/>
                <w:sz w:val="26"/>
                <w:szCs w:val="26"/>
                <w:lang w:val="vi-VN"/>
              </w:rPr>
              <w:t xml:space="preserve"> sản phẩm</w:t>
            </w:r>
            <w:r>
              <w:rPr>
                <w:b w:val="0"/>
                <w:sz w:val="26"/>
                <w:szCs w:val="26"/>
              </w:rPr>
              <w:t xml:space="preserve"> và kết quả thu được mong muốn</w:t>
            </w:r>
          </w:p>
          <w:p w14:paraId="42C14448" w14:textId="26869159" w:rsidR="008F4302" w:rsidRPr="008F4302" w:rsidRDefault="001901FA" w:rsidP="001901F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  <w:lang w:val="vi-VN"/>
              </w:rPr>
            </w:pPr>
            <w:r>
              <w:rPr>
                <w:b w:val="0"/>
                <w:sz w:val="26"/>
                <w:szCs w:val="26"/>
                <w:lang w:val="vi-VN"/>
              </w:rPr>
              <w:t>_Lập bảng danh sách công việc</w:t>
            </w:r>
            <w:r>
              <w:rPr>
                <w:b w:val="0"/>
                <w:sz w:val="26"/>
                <w:szCs w:val="26"/>
                <w:lang w:val="vi-VN"/>
              </w:rPr>
              <w:tab/>
            </w:r>
            <w:r w:rsidR="008F4302">
              <w:rPr>
                <w:b w:val="0"/>
                <w:sz w:val="26"/>
                <w:szCs w:val="26"/>
                <w:lang w:val="vi-VN"/>
              </w:rPr>
              <w:tab/>
            </w:r>
          </w:p>
        </w:tc>
        <w:tc>
          <w:tcPr>
            <w:tcW w:w="3060" w:type="dxa"/>
            <w:vAlign w:val="center"/>
          </w:tcPr>
          <w:p w14:paraId="368FC405" w14:textId="3B368B61" w:rsidR="008F4302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Nguyễn Thái Hòa</w:t>
            </w:r>
          </w:p>
          <w:p w14:paraId="0B654DCF" w14:textId="3C4B79E3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Hà Nguyễn Thái Học</w:t>
            </w:r>
          </w:p>
        </w:tc>
      </w:tr>
      <w:tr w:rsidR="003E2CB7" w:rsidRPr="00940BB7" w14:paraId="28AF9B04" w14:textId="77777777" w:rsidTr="003E2CB7">
        <w:trPr>
          <w:trHeight w:val="1561"/>
        </w:trPr>
        <w:tc>
          <w:tcPr>
            <w:tcW w:w="2430" w:type="dxa"/>
            <w:vAlign w:val="center"/>
          </w:tcPr>
          <w:p w14:paraId="2736A5F6" w14:textId="74492691" w:rsidR="008F4302" w:rsidRPr="00940BB7" w:rsidRDefault="008F4302" w:rsidP="000451CA">
            <w:pPr>
              <w:pStyle w:val="Custom4"/>
              <w:ind w:left="0" w:right="32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30</w:t>
            </w:r>
            <w:r w:rsidRPr="00940BB7">
              <w:rPr>
                <w:b w:val="0"/>
                <w:sz w:val="26"/>
                <w:szCs w:val="26"/>
              </w:rPr>
              <w:t>/10/2017</w:t>
            </w:r>
          </w:p>
        </w:tc>
        <w:tc>
          <w:tcPr>
            <w:tcW w:w="1534" w:type="dxa"/>
            <w:vAlign w:val="center"/>
          </w:tcPr>
          <w:p w14:paraId="76899000" w14:textId="283BBADA" w:rsidR="008F4302" w:rsidRPr="00940BB7" w:rsidRDefault="00C81E11" w:rsidP="000451CA">
            <w:pPr>
              <w:pStyle w:val="Custom4"/>
              <w:ind w:left="0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3.0</w:t>
            </w:r>
            <w:bookmarkStart w:id="0" w:name="_GoBack"/>
            <w:bookmarkEnd w:id="0"/>
          </w:p>
        </w:tc>
        <w:tc>
          <w:tcPr>
            <w:tcW w:w="3236" w:type="dxa"/>
            <w:vAlign w:val="center"/>
          </w:tcPr>
          <w:p w14:paraId="6CD5F366" w14:textId="2AEC6C6E" w:rsidR="00207338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r w:rsidR="008F4302">
              <w:rPr>
                <w:b w:val="0"/>
                <w:sz w:val="26"/>
                <w:szCs w:val="26"/>
              </w:rPr>
              <w:t>Bổ sung kết quả danh sách công việc</w:t>
            </w:r>
          </w:p>
          <w:p w14:paraId="166654B3" w14:textId="2AC65B9C" w:rsidR="008F4302" w:rsidRPr="00940BB7" w:rsidRDefault="006515E2" w:rsidP="000451CA">
            <w:pPr>
              <w:pStyle w:val="Custom4"/>
              <w:ind w:left="0" w:right="-126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_</w:t>
            </w:r>
            <w:r w:rsidR="00207338">
              <w:rPr>
                <w:b w:val="0"/>
                <w:sz w:val="26"/>
                <w:szCs w:val="26"/>
              </w:rPr>
              <w:t xml:space="preserve">Mô tả </w:t>
            </w:r>
            <w:r w:rsidR="008F4302">
              <w:rPr>
                <w:b w:val="0"/>
                <w:sz w:val="26"/>
                <w:szCs w:val="26"/>
              </w:rPr>
              <w:t>chi tiết công việc</w:t>
            </w:r>
          </w:p>
        </w:tc>
        <w:tc>
          <w:tcPr>
            <w:tcW w:w="3060" w:type="dxa"/>
            <w:vAlign w:val="center"/>
          </w:tcPr>
          <w:p w14:paraId="23B6019B" w14:textId="77777777" w:rsidR="008F4302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Vũ Thị Trà Mi</w:t>
            </w:r>
          </w:p>
          <w:p w14:paraId="6ECC24E0" w14:textId="186868E9" w:rsidR="008F4302" w:rsidRPr="00940BB7" w:rsidRDefault="008F4302" w:rsidP="000451CA">
            <w:pPr>
              <w:pStyle w:val="Custom4"/>
              <w:ind w:left="0" w:right="54"/>
              <w:jc w:val="lef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Nguyễn Xuân Phúc</w:t>
            </w:r>
          </w:p>
        </w:tc>
      </w:tr>
    </w:tbl>
    <w:p w14:paraId="1698D09B" w14:textId="3FE0C9A5" w:rsidR="008F4302" w:rsidRPr="008F4302" w:rsidRDefault="008F4302" w:rsidP="008F4302">
      <w:pPr>
        <w:pStyle w:val="Custom4"/>
      </w:pPr>
      <w:r>
        <w:br w:type="page"/>
      </w:r>
    </w:p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r>
        <w:lastRenderedPageBreak/>
        <w:t>Nội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Xây dựng kế hoạch thu thập yêu cầu</w:t>
      </w:r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Kết quả của quá trình thu thập yêu cầu gồm</w:t>
      </w:r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r>
        <w:t>Danh sách các bên liên quan</w:t>
      </w:r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r>
        <w:t>Đặc tả hệ thống: danh sách nghiệp vụ và chi tiết cho từng nghiệp vụ của người dùn</w:t>
      </w:r>
      <w:r w:rsidR="00006522">
        <w:t>g (</w:t>
      </w:r>
      <w:r w:rsidR="00627095">
        <w:t xml:space="preserve">mô tả, người dùng, qui trình </w:t>
      </w:r>
      <w:r w:rsidR="00536746">
        <w:t xml:space="preserve">thực hiện nghiệp vụ </w:t>
      </w:r>
      <w:r w:rsidR="00627095">
        <w:t>và thông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r>
        <w:t>Kế hoạch thu thập yêu cầu</w:t>
      </w:r>
    </w:p>
    <w:p w14:paraId="4F3A434C" w14:textId="77777777" w:rsidR="00AE2C64" w:rsidRDefault="00AE2C64" w:rsidP="006C2D00">
      <w:pPr>
        <w:pStyle w:val="Heading2"/>
      </w:pPr>
      <w:r>
        <w:t>Sản phẩm</w:t>
      </w:r>
    </w:p>
    <w:p w14:paraId="08182B57" w14:textId="22435108" w:rsidR="004D013F" w:rsidRDefault="004D013F" w:rsidP="004D013F">
      <w:pPr>
        <w:ind w:left="576"/>
      </w:pPr>
      <w:r>
        <w:t>Liệt kê các kỹ thuật thu thập yêu cầu và kết quả mong đợi cho từng kỹ thuật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51C026AA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CD4BA73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78019DA6" w14:textId="0527E126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thông tin</w:t>
            </w:r>
          </w:p>
        </w:tc>
        <w:tc>
          <w:tcPr>
            <w:tcW w:w="4050" w:type="dxa"/>
            <w:vAlign w:val="center"/>
          </w:tcPr>
          <w:p w14:paraId="7109DB45" w14:textId="55B05C80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Sản phẩm</w:t>
            </w:r>
          </w:p>
        </w:tc>
        <w:tc>
          <w:tcPr>
            <w:tcW w:w="3528" w:type="dxa"/>
            <w:vAlign w:val="center"/>
          </w:tcPr>
          <w:p w14:paraId="222DCA8C" w14:textId="583C6657" w:rsidR="00CE223D" w:rsidRDefault="006F51E6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  <w:r w:rsidR="00F7697A">
              <w:t xml:space="preserve"> mong đợi</w:t>
            </w:r>
          </w:p>
        </w:tc>
      </w:tr>
      <w:tr w:rsidR="00CE223D" w14:paraId="234B9F6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3981E60" w14:textId="77777777" w:rsidR="00CE223D" w:rsidRDefault="00CE223D" w:rsidP="008A5864">
            <w:pPr>
              <w:jc w:val="center"/>
            </w:pPr>
            <w:r>
              <w:t>1</w:t>
            </w:r>
          </w:p>
        </w:tc>
        <w:tc>
          <w:tcPr>
            <w:tcW w:w="2192" w:type="dxa"/>
            <w:vAlign w:val="center"/>
          </w:tcPr>
          <w:p w14:paraId="0DD221D1" w14:textId="49FEE31C" w:rsidR="00CE223D" w:rsidRDefault="005F0520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Sinh viên</w:t>
            </w:r>
          </w:p>
        </w:tc>
        <w:tc>
          <w:tcPr>
            <w:tcW w:w="4050" w:type="dxa"/>
            <w:vAlign w:val="center"/>
          </w:tcPr>
          <w:p w14:paraId="062AA262" w14:textId="3C344A5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</w:t>
            </w:r>
            <w:r w:rsidR="005F0520">
              <w:t>.</w:t>
            </w:r>
          </w:p>
          <w:p w14:paraId="6B606F3A" w14:textId="329FEC2D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ảnh quy trình</w:t>
            </w:r>
            <w:r w:rsidR="005F0520">
              <w:t>.</w:t>
            </w:r>
          </w:p>
          <w:p w14:paraId="73946177" w14:textId="5E2D09BE" w:rsidR="00081CDD" w:rsidRDefault="00081CD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khảo sát.</w:t>
            </w:r>
          </w:p>
          <w:p w14:paraId="24FB598C" w14:textId="1025689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7AAD2414" w14:textId="5CF6D1A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Sinh viên: mỗi </w:t>
            </w:r>
            <w:r w:rsidR="005F0520">
              <w:t>năm 5</w:t>
            </w:r>
            <w:r>
              <w:t xml:space="preserve"> sinh viên (năm 1,2,3,4)</w:t>
            </w:r>
          </w:p>
          <w:p w14:paraId="0F70A242" w14:textId="12B381DA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Cựu sinh viên: tổng cộng 20 cựu sinh viên</w:t>
            </w:r>
            <w:r w:rsidR="00FF3276">
              <w:t>.</w:t>
            </w:r>
          </w:p>
          <w:p w14:paraId="3EFC708A" w14:textId="5B36745C" w:rsidR="00FF3276" w:rsidRDefault="00FF327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+Biên bản phỏng vấn: </w:t>
            </w:r>
            <w:r w:rsidR="000B7B1F">
              <w:t>40</w:t>
            </w:r>
          </w:p>
          <w:p w14:paraId="0BABC35E" w14:textId="23C3AEB9" w:rsidR="00FF3276" w:rsidRDefault="00FF327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+Bản khảo sát: 40</w:t>
            </w:r>
          </w:p>
          <w:p w14:paraId="50BDFACE" w14:textId="1E53B0A1" w:rsidR="00081CDD" w:rsidRDefault="005F0520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+Hình ảnh quy trình</w:t>
            </w:r>
          </w:p>
        </w:tc>
      </w:tr>
      <w:tr w:rsidR="005F0520" w14:paraId="363C5D4F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E8B3B79" w14:textId="2C27771F" w:rsidR="005F0520" w:rsidRDefault="005F0520" w:rsidP="008A5864">
            <w:pPr>
              <w:jc w:val="center"/>
            </w:pPr>
            <w:r>
              <w:t>2</w:t>
            </w:r>
          </w:p>
        </w:tc>
        <w:tc>
          <w:tcPr>
            <w:tcW w:w="2192" w:type="dxa"/>
            <w:vAlign w:val="center"/>
          </w:tcPr>
          <w:p w14:paraId="5E75634D" w14:textId="6920990F" w:rsidR="005F0520" w:rsidRDefault="005F0520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Học sinh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86F72B6" w14:textId="2C8B48E7" w:rsidR="00081CDD" w:rsidRDefault="00081CD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khảo sát</w:t>
            </w:r>
          </w:p>
        </w:tc>
        <w:tc>
          <w:tcPr>
            <w:tcW w:w="3528" w:type="dxa"/>
            <w:vAlign w:val="center"/>
          </w:tcPr>
          <w:p w14:paraId="5D86E79C" w14:textId="151DA54B" w:rsidR="005F0520" w:rsidRDefault="005F0520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+Học sinh: 20.</w:t>
            </w:r>
            <w:r>
              <w:tab/>
            </w:r>
          </w:p>
          <w:p w14:paraId="4690A5FB" w14:textId="47DF7ABF" w:rsidR="00081CDD" w:rsidRDefault="00081CD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+Bản khảo sát: 20</w:t>
            </w:r>
          </w:p>
        </w:tc>
      </w:tr>
      <w:tr w:rsidR="00FF66EF" w14:paraId="4BD4AF7F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EF36487" w14:textId="36CA2899" w:rsidR="00FF66EF" w:rsidRDefault="00BE215E" w:rsidP="008A5864">
            <w:pPr>
              <w:jc w:val="center"/>
            </w:pPr>
            <w:r>
              <w:t>3</w:t>
            </w:r>
          </w:p>
        </w:tc>
        <w:tc>
          <w:tcPr>
            <w:tcW w:w="2192" w:type="dxa"/>
            <w:vAlign w:val="center"/>
          </w:tcPr>
          <w:p w14:paraId="1A6465BD" w14:textId="6387A45A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sử dụ</w:t>
            </w:r>
            <w:r w:rsidR="003E34A0">
              <w:t>ng Internet</w:t>
            </w:r>
          </w:p>
        </w:tc>
        <w:tc>
          <w:tcPr>
            <w:tcW w:w="4050" w:type="dxa"/>
            <w:vAlign w:val="center"/>
          </w:tcPr>
          <w:p w14:paraId="189FBD35" w14:textId="492B0E0E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khả</w:t>
            </w:r>
            <w:r w:rsidR="003E34A0">
              <w:t>o sát</w:t>
            </w:r>
            <w:r w:rsidR="00AD7449">
              <w:t xml:space="preserve"> online</w:t>
            </w:r>
          </w:p>
        </w:tc>
        <w:tc>
          <w:tcPr>
            <w:tcW w:w="3528" w:type="dxa"/>
            <w:vAlign w:val="center"/>
          </w:tcPr>
          <w:p w14:paraId="432A60E9" w14:textId="564F368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+Bản khảo sát</w:t>
            </w:r>
            <w:r w:rsidR="00AD7449">
              <w:t xml:space="preserve"> online</w:t>
            </w:r>
            <w:r>
              <w:t>: 100 bản.</w:t>
            </w:r>
          </w:p>
        </w:tc>
      </w:tr>
      <w:tr w:rsidR="00FF66EF" w14:paraId="591253C6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9B94BE2" w14:textId="048445C2" w:rsidR="00FF66EF" w:rsidRDefault="00985782" w:rsidP="008A5864">
            <w:pPr>
              <w:jc w:val="center"/>
            </w:pPr>
            <w:r>
              <w:t>4</w:t>
            </w:r>
          </w:p>
        </w:tc>
        <w:tc>
          <w:tcPr>
            <w:tcW w:w="2192" w:type="dxa"/>
            <w:vAlign w:val="center"/>
          </w:tcPr>
          <w:p w14:paraId="54A121A6" w14:textId="1BA9D144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kiểm duyệ</w:t>
            </w:r>
            <w:r w:rsidR="002A6E1E">
              <w:t>t(người có chuyên môn kiểm duyệt: giáo viên, thủ thư).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78CA4B8" w14:textId="77777777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phỏng vấn.</w:t>
            </w:r>
          </w:p>
          <w:p w14:paraId="4494C395" w14:textId="171D4530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workshop.</w:t>
            </w:r>
          </w:p>
        </w:tc>
        <w:tc>
          <w:tcPr>
            <w:tcW w:w="3528" w:type="dxa"/>
            <w:vAlign w:val="center"/>
          </w:tcPr>
          <w:p w14:paraId="43AD1F24" w14:textId="1F7FC102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+Biên bản phỏng vấ</w:t>
            </w:r>
            <w:r w:rsidR="008318F5">
              <w:t>n: 1</w:t>
            </w:r>
          </w:p>
          <w:p w14:paraId="1A2002A6" w14:textId="228B5DE8" w:rsidR="00FF66EF" w:rsidRDefault="00FF66E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+Biên bản workshop: </w:t>
            </w:r>
            <w:r w:rsidR="008318F5">
              <w:t>1</w:t>
            </w:r>
          </w:p>
        </w:tc>
      </w:tr>
      <w:tr w:rsidR="00FF66EF" w14:paraId="67CE76B5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6C18EE3" w14:textId="6174E496" w:rsidR="00FF66EF" w:rsidRDefault="00985782" w:rsidP="008A5864">
            <w:pPr>
              <w:jc w:val="center"/>
            </w:pPr>
            <w:r>
              <w:t>5</w:t>
            </w:r>
          </w:p>
        </w:tc>
        <w:tc>
          <w:tcPr>
            <w:tcW w:w="2192" w:type="dxa"/>
            <w:vAlign w:val="center"/>
          </w:tcPr>
          <w:p w14:paraId="6A9358CE" w14:textId="60DCA4E5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quản lý tài khoả</w:t>
            </w:r>
            <w:r w:rsidR="002A6E1E">
              <w:t>n(</w:t>
            </w:r>
            <w:r w:rsidR="00C7130A">
              <w:t>người từng có kinh nghiệm quản lý hệ thống</w:t>
            </w:r>
            <w:r w:rsidR="002A6E1E">
              <w:t>)</w:t>
            </w:r>
          </w:p>
        </w:tc>
        <w:tc>
          <w:tcPr>
            <w:tcW w:w="4050" w:type="dxa"/>
            <w:vAlign w:val="center"/>
          </w:tcPr>
          <w:p w14:paraId="579E8A9A" w14:textId="7777777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vấn.</w:t>
            </w:r>
          </w:p>
          <w:p w14:paraId="31C2B579" w14:textId="27C7C9DD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khả</w:t>
            </w:r>
            <w:r w:rsidR="002A6E1E">
              <w:t>o sát.</w:t>
            </w:r>
          </w:p>
        </w:tc>
        <w:tc>
          <w:tcPr>
            <w:tcW w:w="3528" w:type="dxa"/>
            <w:vAlign w:val="center"/>
          </w:tcPr>
          <w:p w14:paraId="5416234C" w14:textId="77777777" w:rsidR="00FF66EF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+Biên bản phỏng vấn: 2</w:t>
            </w:r>
          </w:p>
          <w:p w14:paraId="15B8A63F" w14:textId="45872DBE" w:rsidR="00BE215E" w:rsidRDefault="00FF66E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+Biên bản khảo sát: 2</w:t>
            </w:r>
          </w:p>
        </w:tc>
      </w:tr>
      <w:tr w:rsidR="00BE215E" w14:paraId="19688FD6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ACC37C5" w14:textId="5C7248C6" w:rsidR="00BE215E" w:rsidRDefault="00985782" w:rsidP="008A5864">
            <w:pPr>
              <w:jc w:val="center"/>
            </w:pPr>
            <w:r>
              <w:t>6</w:t>
            </w:r>
          </w:p>
        </w:tc>
        <w:tc>
          <w:tcPr>
            <w:tcW w:w="2192" w:type="dxa"/>
            <w:vAlign w:val="center"/>
          </w:tcPr>
          <w:p w14:paraId="17845A7C" w14:textId="726CB2BA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phát triển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316162D" w14:textId="77777777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họp nhóm.</w:t>
            </w:r>
          </w:p>
          <w:p w14:paraId="4B8FF953" w14:textId="547B9E18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Hình ảnh quy trình.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2F48E9CD" w14:textId="77777777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+Biên bản họp nhóm: 1</w:t>
            </w:r>
          </w:p>
          <w:p w14:paraId="6D5CBA6B" w14:textId="61B5C96E" w:rsidR="00BE215E" w:rsidRDefault="00BE215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+Hình ảnh quy trình: 1</w:t>
            </w:r>
            <w:r>
              <w:tab/>
            </w:r>
          </w:p>
        </w:tc>
      </w:tr>
      <w:tr w:rsidR="00BE215E" w14:paraId="24902A83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6BDDB99" w14:textId="275EBE8E" w:rsidR="00BE215E" w:rsidRDefault="00985782" w:rsidP="008A5864">
            <w:pPr>
              <w:jc w:val="center"/>
            </w:pPr>
            <w:r>
              <w:t>7</w:t>
            </w:r>
          </w:p>
        </w:tc>
        <w:tc>
          <w:tcPr>
            <w:tcW w:w="2192" w:type="dxa"/>
            <w:vAlign w:val="center"/>
          </w:tcPr>
          <w:p w14:paraId="2C9E5BE4" w14:textId="30155400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Cơ quan quản lý</w:t>
            </w:r>
            <w:r w:rsidR="002F44BA">
              <w:tab/>
            </w:r>
          </w:p>
        </w:tc>
        <w:tc>
          <w:tcPr>
            <w:tcW w:w="4050" w:type="dxa"/>
            <w:vAlign w:val="center"/>
          </w:tcPr>
          <w:p w14:paraId="52381577" w14:textId="3873071F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Giấy phép mạng xã hội</w:t>
            </w:r>
          </w:p>
        </w:tc>
        <w:tc>
          <w:tcPr>
            <w:tcW w:w="3528" w:type="dxa"/>
            <w:vAlign w:val="center"/>
          </w:tcPr>
          <w:p w14:paraId="4C9C55B0" w14:textId="40ABE287" w:rsidR="00BE215E" w:rsidRDefault="00A45CC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+Giấy phép mạng xã hội: 1</w:t>
            </w:r>
          </w:p>
        </w:tc>
      </w:tr>
      <w:tr w:rsidR="0042499D" w14:paraId="5C6CA41D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8822BCA" w14:textId="78C11344" w:rsidR="0042499D" w:rsidRDefault="00985782" w:rsidP="008A5864">
            <w:pPr>
              <w:jc w:val="center"/>
            </w:pPr>
            <w:r>
              <w:lastRenderedPageBreak/>
              <w:t>8</w:t>
            </w:r>
          </w:p>
        </w:tc>
        <w:tc>
          <w:tcPr>
            <w:tcW w:w="2192" w:type="dxa"/>
            <w:vAlign w:val="center"/>
          </w:tcPr>
          <w:p w14:paraId="04D692B2" w14:textId="7DFB590F" w:rsidR="0042499D" w:rsidRDefault="00B3322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về tên miề</w:t>
            </w:r>
            <w:r w:rsidR="0027078C">
              <w:t>n</w:t>
            </w:r>
            <w:r w:rsidR="00F5449A">
              <w:tab/>
            </w:r>
          </w:p>
        </w:tc>
        <w:tc>
          <w:tcPr>
            <w:tcW w:w="4050" w:type="dxa"/>
            <w:vAlign w:val="center"/>
          </w:tcPr>
          <w:p w14:paraId="12575C2D" w14:textId="77777777" w:rsidR="0042499D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miền không được trùng với tên gọi của tổ chức Đảng, cơ quan Nhà nước</w:t>
            </w:r>
            <w:r w:rsidR="0027078C">
              <w:t>.</w:t>
            </w:r>
          </w:p>
          <w:p w14:paraId="36C66483" w14:textId="686A32C7" w:rsidR="0027078C" w:rsidRDefault="0027078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miền còn thời hạn sử dụng.</w:t>
            </w:r>
          </w:p>
        </w:tc>
        <w:tc>
          <w:tcPr>
            <w:tcW w:w="3528" w:type="dxa"/>
            <w:vAlign w:val="center"/>
          </w:tcPr>
          <w:p w14:paraId="61DF64EB" w14:textId="5FFB0FAB" w:rsidR="0042499D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+Danh sách tên miề</w:t>
            </w:r>
            <w:r w:rsidR="0027078C">
              <w:t>n: 5</w:t>
            </w:r>
          </w:p>
          <w:p w14:paraId="740AC676" w14:textId="11955A8B" w:rsidR="002625DF" w:rsidRDefault="002625DF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+Tên miền đăng ký: 2</w:t>
            </w:r>
            <w:r>
              <w:tab/>
            </w:r>
          </w:p>
        </w:tc>
      </w:tr>
      <w:tr w:rsidR="002625DF" w14:paraId="16EA6CAE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18738EB" w14:textId="220D150F" w:rsidR="002625DF" w:rsidRDefault="00985782" w:rsidP="008A5864">
            <w:pPr>
              <w:jc w:val="center"/>
            </w:pPr>
            <w:r>
              <w:t>9</w:t>
            </w:r>
          </w:p>
        </w:tc>
        <w:tc>
          <w:tcPr>
            <w:tcW w:w="2192" w:type="dxa"/>
            <w:vAlign w:val="center"/>
          </w:tcPr>
          <w:p w14:paraId="5B9F646A" w14:textId="0DEFDAA0" w:rsidR="002625DF" w:rsidRDefault="002625D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Quy định bảo vệ thông tin cá nhân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0CDC1692" w14:textId="201E40FE" w:rsidR="002625DF" w:rsidRDefault="00E67F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và công bố công khai biện pháp xử lý, bảo vệ thông tin cá nhân của người sử dụng.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725A8D44" w14:textId="6ACC87AA" w:rsidR="002625DF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B77EB5">
              <w:t xml:space="preserve">Xây dựng, bảo mật thông tin người </w:t>
            </w:r>
            <w:r>
              <w:t>dùng</w:t>
            </w:r>
            <w:r w:rsidR="00B77EB5">
              <w:t>: 1 bản báo cáo.</w:t>
            </w:r>
            <w:r w:rsidR="00B77EB5">
              <w:tab/>
            </w:r>
          </w:p>
        </w:tc>
      </w:tr>
      <w:tr w:rsidR="00B77EB5" w14:paraId="622FA484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E3EDB97" w14:textId="6AEDB5F1" w:rsidR="00B77EB5" w:rsidRDefault="00985782" w:rsidP="008A5864">
            <w:pPr>
              <w:jc w:val="center"/>
            </w:pPr>
            <w:r>
              <w:t>10</w:t>
            </w:r>
          </w:p>
        </w:tc>
        <w:tc>
          <w:tcPr>
            <w:tcW w:w="2192" w:type="dxa"/>
            <w:vAlign w:val="center"/>
          </w:tcPr>
          <w:p w14:paraId="6C7AF529" w14:textId="3355475E" w:rsidR="00B77EB5" w:rsidRDefault="00B77EB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 tài chính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441C26C5" w14:textId="6CBDF71C" w:rsidR="00B77EB5" w:rsidRDefault="00B77EB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Phương án tài chính duy trì hoạt động dự</w:t>
            </w:r>
            <w:r w:rsidR="00EF35A8">
              <w:t xml:space="preserve"> án.</w:t>
            </w:r>
          </w:p>
        </w:tc>
        <w:tc>
          <w:tcPr>
            <w:tcW w:w="3528" w:type="dxa"/>
            <w:vAlign w:val="center"/>
          </w:tcPr>
          <w:p w14:paraId="07083D98" w14:textId="3DD8D3AB" w:rsidR="00B77EB5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B77EB5">
              <w:t>Phương án duy trì tài chính: 1 bản báo cáo.</w:t>
            </w:r>
            <w:r w:rsidR="00B77EB5">
              <w:tab/>
            </w:r>
          </w:p>
        </w:tc>
      </w:tr>
      <w:tr w:rsidR="00B77EB5" w14:paraId="47C8D399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729E529" w14:textId="3C69C20E" w:rsidR="00B77EB5" w:rsidRDefault="00985782" w:rsidP="008A5864">
            <w:pPr>
              <w:jc w:val="center"/>
            </w:pPr>
            <w:r>
              <w:t>11</w:t>
            </w:r>
          </w:p>
        </w:tc>
        <w:tc>
          <w:tcPr>
            <w:tcW w:w="2192" w:type="dxa"/>
            <w:vAlign w:val="center"/>
          </w:tcPr>
          <w:p w14:paraId="6D4903F9" w14:textId="4BD27272" w:rsidR="00B77EB5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website chia sẻ tài liệu, tự học.</w:t>
            </w:r>
          </w:p>
        </w:tc>
        <w:tc>
          <w:tcPr>
            <w:tcW w:w="4050" w:type="dxa"/>
            <w:vAlign w:val="center"/>
          </w:tcPr>
          <w:p w14:paraId="252A5C7F" w14:textId="4CCF098E" w:rsidR="00B77EB5" w:rsidRDefault="00B77EB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sánh ưu và khuyết điểm</w:t>
            </w:r>
          </w:p>
        </w:tc>
        <w:tc>
          <w:tcPr>
            <w:tcW w:w="3528" w:type="dxa"/>
            <w:vAlign w:val="center"/>
          </w:tcPr>
          <w:p w14:paraId="652B437C" w14:textId="0797B083" w:rsidR="00B77EB5" w:rsidRDefault="0027078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B77EB5">
              <w:t>So sánh ưu và khuyết điể</w:t>
            </w:r>
            <w:r>
              <w:t>m: 5</w:t>
            </w:r>
            <w:r w:rsidR="00B77EB5">
              <w:t xml:space="preserve"> bả</w:t>
            </w:r>
            <w:r>
              <w:t>n so sánh</w:t>
            </w:r>
            <w:r w:rsidR="00B77EB5">
              <w:t>.</w:t>
            </w:r>
          </w:p>
        </w:tc>
      </w:tr>
      <w:tr w:rsidR="00300DFA" w14:paraId="66AFB8C8" w14:textId="77777777" w:rsidTr="009E2A7A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B6D9DC7" w14:textId="40467551" w:rsidR="00300DFA" w:rsidRDefault="00985782" w:rsidP="008A5864">
            <w:pPr>
              <w:jc w:val="center"/>
            </w:pPr>
            <w:r>
              <w:t>12</w:t>
            </w:r>
          </w:p>
        </w:tc>
        <w:tc>
          <w:tcPr>
            <w:tcW w:w="2192" w:type="dxa"/>
            <w:vAlign w:val="center"/>
          </w:tcPr>
          <w:p w14:paraId="574A8D0B" w14:textId="35A6C5A0" w:rsidR="00300DFA" w:rsidRPr="00300DFA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kỹ thuật khi thiết kế website tự học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2A86516" w14:textId="77777777" w:rsidR="00300DFA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Giao diện website.</w:t>
            </w:r>
          </w:p>
          <w:p w14:paraId="3823247B" w14:textId="77777777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 dụng công nghệ tiên tiến nhất.</w:t>
            </w:r>
          </w:p>
          <w:p w14:paraId="241BB67E" w14:textId="77777777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Tương thích với các loại trình duyệt.</w:t>
            </w:r>
          </w:p>
          <w:p w14:paraId="6211D036" w14:textId="0E3F0E7E" w:rsidR="00F935A8" w:rsidRDefault="00F9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  <w:vAlign w:val="center"/>
          </w:tcPr>
          <w:p w14:paraId="7825B557" w14:textId="77777777" w:rsidR="00300DFA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+Giao diện website: bắt mắt, dễ sử dụng.</w:t>
            </w:r>
          </w:p>
          <w:p w14:paraId="6C5F5ED3" w14:textId="77777777" w:rsid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+Sử dụng công nghệ: angular, nodejs.</w:t>
            </w:r>
          </w:p>
          <w:p w14:paraId="57939A63" w14:textId="77777777" w:rsidR="008B789E" w:rsidRP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Tương thích với các trình duyệt: </w:t>
            </w:r>
            <w:r w:rsidRPr="008B789E">
              <w:t>Google Chrome, Microsoft Internet Explorer, Firefox, Opera</w:t>
            </w:r>
          </w:p>
          <w:p w14:paraId="606D9310" w14:textId="3753447C" w:rsidR="008B789E" w:rsidRDefault="008B789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89E" w14:paraId="4FD1CC77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AB9F860" w14:textId="6A0F8348" w:rsidR="008B789E" w:rsidRDefault="00985782" w:rsidP="008A5864">
            <w:pPr>
              <w:jc w:val="center"/>
            </w:pPr>
            <w:r>
              <w:t>13</w:t>
            </w:r>
          </w:p>
        </w:tc>
        <w:tc>
          <w:tcPr>
            <w:tcW w:w="2192" w:type="dxa"/>
            <w:vAlign w:val="center"/>
          </w:tcPr>
          <w:p w14:paraId="1B7A2BCE" w14:textId="1745349B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Điều kiện về nhân lực</w:t>
            </w:r>
          </w:p>
        </w:tc>
        <w:tc>
          <w:tcPr>
            <w:tcW w:w="4050" w:type="dxa"/>
            <w:vAlign w:val="center"/>
          </w:tcPr>
          <w:p w14:paraId="137187EA" w14:textId="77777777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đứng đầu, quản lý dự án.</w:t>
            </w:r>
          </w:p>
          <w:p w14:paraId="49F32A41" w14:textId="77777777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quản lý nội dung thông tin.</w:t>
            </w:r>
          </w:p>
          <w:p w14:paraId="38EF48C4" w14:textId="2FA7FC97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thiết kế, xây dựng trang web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5DFF773E" w14:textId="77777777" w:rsidR="008B789E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+Thành lập 1 đội và phân chia công việc.</w:t>
            </w:r>
          </w:p>
          <w:p w14:paraId="4EC75341" w14:textId="62CC75FE" w:rsidR="00EF35A8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bản danh sách thành viên kèm vai trò.</w:t>
            </w:r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r>
        <w:t>Danh sách công việc và kết quả</w:t>
      </w:r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r>
        <w:t>Bảng chi tiết công việc</w:t>
      </w:r>
      <w:r w:rsidR="00CE223D">
        <w:t xml:space="preserve"> dựa trên các sản phẩm trong phần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2192"/>
        <w:gridCol w:w="4050"/>
        <w:gridCol w:w="3528"/>
      </w:tblGrid>
      <w:tr w:rsidR="00CE223D" w14:paraId="7BD98E0C" w14:textId="77777777" w:rsidTr="008F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C96B094" w14:textId="77777777" w:rsidR="00CE223D" w:rsidRDefault="00CE223D" w:rsidP="009E2A7A">
            <w:pPr>
              <w:jc w:val="center"/>
            </w:pPr>
            <w:r>
              <w:t>STT</w:t>
            </w:r>
          </w:p>
        </w:tc>
        <w:tc>
          <w:tcPr>
            <w:tcW w:w="2192" w:type="dxa"/>
            <w:vAlign w:val="center"/>
          </w:tcPr>
          <w:p w14:paraId="5C00ED6A" w14:textId="74DEEFF6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4050" w:type="dxa"/>
            <w:vAlign w:val="center"/>
          </w:tcPr>
          <w:p w14:paraId="2AA0D892" w14:textId="77777777" w:rsidR="00CE223D" w:rsidRDefault="00CE223D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bị</w:t>
            </w:r>
          </w:p>
        </w:tc>
        <w:tc>
          <w:tcPr>
            <w:tcW w:w="3528" w:type="dxa"/>
            <w:vAlign w:val="center"/>
          </w:tcPr>
          <w:p w14:paraId="77A12371" w14:textId="7BCB20E7" w:rsidR="00CE223D" w:rsidRDefault="00F7697A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hiện</w:t>
            </w:r>
          </w:p>
        </w:tc>
      </w:tr>
      <w:tr w:rsidR="00CE223D" w14:paraId="5C6FC995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42B670E" w14:textId="77777777" w:rsidR="00CE223D" w:rsidRDefault="00CE223D" w:rsidP="009E2A7A">
            <w:pPr>
              <w:jc w:val="center"/>
            </w:pPr>
            <w:r>
              <w:t>1</w:t>
            </w:r>
          </w:p>
        </w:tc>
        <w:tc>
          <w:tcPr>
            <w:tcW w:w="2192" w:type="dxa"/>
            <w:vAlign w:val="center"/>
          </w:tcPr>
          <w:p w14:paraId="701D784C" w14:textId="40767C9F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</w:t>
            </w:r>
            <w:r w:rsidR="0050719B">
              <w:t xml:space="preserve"> sinh viên </w:t>
            </w:r>
          </w:p>
        </w:tc>
        <w:tc>
          <w:tcPr>
            <w:tcW w:w="4050" w:type="dxa"/>
            <w:vAlign w:val="center"/>
          </w:tcPr>
          <w:p w14:paraId="359CF13F" w14:textId="27A89406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hỏi phỏng vấn</w:t>
            </w:r>
            <w:r w:rsidR="00F7697A">
              <w:t xml:space="preserve"> </w:t>
            </w:r>
          </w:p>
          <w:p w14:paraId="60DFDE9E" w14:textId="7777777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đối tượng phỏng vấn</w:t>
            </w:r>
          </w:p>
          <w:p w14:paraId="076C4059" w14:textId="77777777" w:rsidR="00CE223D" w:rsidRDefault="00CE223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</w:t>
            </w:r>
          </w:p>
          <w:p w14:paraId="5EED4DDA" w14:textId="6BFDE4B1" w:rsidR="0050719B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ảnh.</w:t>
            </w:r>
          </w:p>
          <w:p w14:paraId="50D094E3" w14:textId="5E31FB4A" w:rsidR="00CE223D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</w:t>
            </w:r>
          </w:p>
        </w:tc>
        <w:tc>
          <w:tcPr>
            <w:tcW w:w="3528" w:type="dxa"/>
            <w:vAlign w:val="center"/>
          </w:tcPr>
          <w:p w14:paraId="00872A56" w14:textId="1F32559F" w:rsidR="00CE223D" w:rsidRDefault="006F51E6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</w:t>
            </w:r>
            <w:r w:rsidR="0050719B">
              <w:t xml:space="preserve"> 2/11</w:t>
            </w:r>
            <w:r>
              <w:t xml:space="preserve"> đến </w:t>
            </w:r>
            <w:r w:rsidR="0050719B">
              <w:t>8</w:t>
            </w:r>
            <w:r w:rsidR="002032BB">
              <w:t>/1</w:t>
            </w:r>
            <w:r w:rsidR="0050719B">
              <w:t>1</w:t>
            </w:r>
          </w:p>
        </w:tc>
      </w:tr>
      <w:tr w:rsidR="002032BB" w14:paraId="0E305454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CADAE92" w14:textId="6F1FE2AB" w:rsidR="002032BB" w:rsidRDefault="002032BB" w:rsidP="009E2A7A">
            <w:pPr>
              <w:jc w:val="center"/>
            </w:pPr>
            <w:r>
              <w:t>2</w:t>
            </w:r>
          </w:p>
        </w:tc>
        <w:tc>
          <w:tcPr>
            <w:tcW w:w="2192" w:type="dxa"/>
            <w:vAlign w:val="center"/>
          </w:tcPr>
          <w:p w14:paraId="3E0EE99C" w14:textId="13113235" w:rsidR="002032BB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Khảo sát</w:t>
            </w:r>
            <w:r w:rsidR="002032BB">
              <w:t xml:space="preserve"> </w:t>
            </w:r>
            <w:r w:rsidR="0050719B">
              <w:t>học sinh</w:t>
            </w:r>
          </w:p>
        </w:tc>
        <w:tc>
          <w:tcPr>
            <w:tcW w:w="4050" w:type="dxa"/>
            <w:vAlign w:val="center"/>
          </w:tcPr>
          <w:p w14:paraId="30618B61" w14:textId="73C5F1AB" w:rsidR="0050719B" w:rsidRDefault="00EF35A8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Bản khảo sát</w:t>
            </w:r>
          </w:p>
          <w:p w14:paraId="5D24E5F4" w14:textId="0D524E3B" w:rsidR="002032BB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ảnh.</w:t>
            </w:r>
          </w:p>
        </w:tc>
        <w:tc>
          <w:tcPr>
            <w:tcW w:w="3528" w:type="dxa"/>
            <w:vAlign w:val="center"/>
          </w:tcPr>
          <w:p w14:paraId="6B96AB23" w14:textId="19DBC572" w:rsidR="002032BB" w:rsidRDefault="0050719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2/11 đến 8/11</w:t>
            </w:r>
          </w:p>
        </w:tc>
      </w:tr>
      <w:tr w:rsidR="0050719B" w14:paraId="177856C8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0AA132A" w14:textId="7EA60148" w:rsidR="0050719B" w:rsidRDefault="0050719B" w:rsidP="009E2A7A">
            <w:pPr>
              <w:jc w:val="center"/>
            </w:pPr>
            <w:r>
              <w:t>3</w:t>
            </w:r>
          </w:p>
        </w:tc>
        <w:tc>
          <w:tcPr>
            <w:tcW w:w="2192" w:type="dxa"/>
            <w:vAlign w:val="center"/>
          </w:tcPr>
          <w:p w14:paraId="57AE0E91" w14:textId="375976D3" w:rsidR="0050719B" w:rsidRPr="0050719B" w:rsidRDefault="00EF35A8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Khảo sát </w:t>
            </w:r>
            <w:r w:rsidR="0050719B">
              <w:t>người sử dụng internet</w:t>
            </w:r>
            <w:r w:rsidR="0050719B">
              <w:tab/>
            </w:r>
          </w:p>
        </w:tc>
        <w:tc>
          <w:tcPr>
            <w:tcW w:w="4050" w:type="dxa"/>
            <w:vAlign w:val="center"/>
          </w:tcPr>
          <w:p w14:paraId="4B71C87C" w14:textId="7E8D5371" w:rsidR="0050719B" w:rsidRDefault="0050719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khả</w:t>
            </w:r>
            <w:r w:rsidR="00EF35A8">
              <w:t>o sát online</w:t>
            </w:r>
          </w:p>
        </w:tc>
        <w:tc>
          <w:tcPr>
            <w:tcW w:w="3528" w:type="dxa"/>
            <w:vAlign w:val="center"/>
          </w:tcPr>
          <w:p w14:paraId="672527E4" w14:textId="0ED71161" w:rsidR="0050719B" w:rsidRDefault="0050719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5/11</w:t>
            </w:r>
            <w:r>
              <w:tab/>
            </w:r>
          </w:p>
        </w:tc>
      </w:tr>
      <w:tr w:rsidR="008318F5" w14:paraId="58DCD630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21A91FD" w14:textId="54E55DBA" w:rsidR="008318F5" w:rsidRDefault="00985782" w:rsidP="009E2A7A">
            <w:pPr>
              <w:jc w:val="center"/>
            </w:pPr>
            <w:r>
              <w:t>4</w:t>
            </w:r>
          </w:p>
        </w:tc>
        <w:tc>
          <w:tcPr>
            <w:tcW w:w="2192" w:type="dxa"/>
            <w:vAlign w:val="center"/>
          </w:tcPr>
          <w:p w14:paraId="205F618A" w14:textId="26BFC6FD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người kiểm duyệt.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4A0DDA0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 phỏng vấn.</w:t>
            </w:r>
          </w:p>
          <w:p w14:paraId="76AF767E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Biên bản phỏng vấn.</w:t>
            </w:r>
          </w:p>
          <w:p w14:paraId="4EF609BB" w14:textId="77777777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Slide trình bày.</w:t>
            </w:r>
          </w:p>
          <w:p w14:paraId="062DC1AE" w14:textId="50BFD712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Máy </w:t>
            </w:r>
            <w:r w:rsidR="004062BC">
              <w:t>quay phim</w:t>
            </w:r>
            <w:r>
              <w:t>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246BDBD2" w14:textId="57BD87F1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Từ 2/11 đến 8/11</w:t>
            </w:r>
            <w:r>
              <w:tab/>
            </w:r>
          </w:p>
        </w:tc>
      </w:tr>
      <w:tr w:rsidR="008318F5" w14:paraId="3EF1FDFB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AF4BBE7" w14:textId="01BFA3C8" w:rsidR="008318F5" w:rsidRDefault="00985782" w:rsidP="009E2A7A">
            <w:pPr>
              <w:jc w:val="center"/>
            </w:pPr>
            <w:r>
              <w:t>5</w:t>
            </w:r>
          </w:p>
        </w:tc>
        <w:tc>
          <w:tcPr>
            <w:tcW w:w="2192" w:type="dxa"/>
            <w:vAlign w:val="center"/>
          </w:tcPr>
          <w:p w14:paraId="59D96110" w14:textId="6380DFE4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người quản lý tài khoản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EACB48A" w14:textId="77777777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Câu hỏi phỏng vấn.</w:t>
            </w:r>
          </w:p>
          <w:p w14:paraId="0F9C6D33" w14:textId="77777777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phỏng vấn.</w:t>
            </w:r>
          </w:p>
          <w:p w14:paraId="036D7BFB" w14:textId="3AEC4251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1A3A0582" w14:textId="1F3DA47D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8/11</w:t>
            </w:r>
            <w:r>
              <w:tab/>
            </w:r>
          </w:p>
        </w:tc>
      </w:tr>
      <w:tr w:rsidR="008318F5" w14:paraId="0D43C93A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DB5E398" w14:textId="7E4985A1" w:rsidR="008318F5" w:rsidRDefault="00985782" w:rsidP="009E2A7A">
            <w:pPr>
              <w:jc w:val="center"/>
            </w:pPr>
            <w:r>
              <w:t>6</w:t>
            </w:r>
          </w:p>
        </w:tc>
        <w:tc>
          <w:tcPr>
            <w:tcW w:w="2192" w:type="dxa"/>
            <w:vAlign w:val="center"/>
          </w:tcPr>
          <w:p w14:paraId="25E91CEE" w14:textId="1C0B7BC8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Họp nhóm phát triển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3FA809C" w14:textId="1FC7EC18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bàn về</w:t>
            </w:r>
            <w:r w:rsidR="00EF35A8">
              <w:t xml:space="preserve"> kết quả</w:t>
            </w:r>
            <w:r>
              <w:t xml:space="preserve"> các buổi phỏng vấn, khảo sát, workshop.</w:t>
            </w:r>
          </w:p>
          <w:p w14:paraId="2E28AB6D" w14:textId="11F1C36C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trình phát triể</w:t>
            </w:r>
            <w:r w:rsidR="00883FC2">
              <w:t>n.</w:t>
            </w:r>
          </w:p>
          <w:p w14:paraId="7B07A0B6" w14:textId="3DF71284" w:rsidR="008318F5" w:rsidRDefault="00751494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điểm họp nhóm.</w:t>
            </w:r>
          </w:p>
        </w:tc>
        <w:tc>
          <w:tcPr>
            <w:tcW w:w="3528" w:type="dxa"/>
            <w:vAlign w:val="center"/>
          </w:tcPr>
          <w:p w14:paraId="6EAD668B" w14:textId="7A3A09FF" w:rsidR="008318F5" w:rsidRDefault="008318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9/11 đến 10/11</w:t>
            </w:r>
            <w:r>
              <w:tab/>
            </w:r>
          </w:p>
        </w:tc>
      </w:tr>
      <w:tr w:rsidR="008318F5" w14:paraId="44CB116A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707D768" w14:textId="65986241" w:rsidR="008318F5" w:rsidRDefault="00985782" w:rsidP="009E2A7A">
            <w:pPr>
              <w:jc w:val="center"/>
            </w:pPr>
            <w:r>
              <w:t>7</w:t>
            </w:r>
          </w:p>
        </w:tc>
        <w:tc>
          <w:tcPr>
            <w:tcW w:w="2192" w:type="dxa"/>
            <w:vAlign w:val="center"/>
          </w:tcPr>
          <w:p w14:paraId="02DFB0FD" w14:textId="6BB35358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Xin giấy phép mạng xã hội.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5A95854B" w14:textId="24A60058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Các thủ tục giấy tờ theo quy định </w:t>
            </w:r>
          </w:p>
        </w:tc>
        <w:tc>
          <w:tcPr>
            <w:tcW w:w="3528" w:type="dxa"/>
            <w:vAlign w:val="center"/>
          </w:tcPr>
          <w:p w14:paraId="35276E9B" w14:textId="5D7B8F8E" w:rsidR="008318F5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</w:p>
        </w:tc>
      </w:tr>
      <w:tr w:rsidR="004312F5" w14:paraId="6833C43F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9092AC7" w14:textId="21FE3FB1" w:rsidR="004312F5" w:rsidRDefault="00985782" w:rsidP="009E2A7A">
            <w:pPr>
              <w:jc w:val="center"/>
            </w:pPr>
            <w:r>
              <w:t>8</w:t>
            </w:r>
          </w:p>
        </w:tc>
        <w:tc>
          <w:tcPr>
            <w:tcW w:w="2192" w:type="dxa"/>
            <w:vAlign w:val="center"/>
          </w:tcPr>
          <w:p w14:paraId="6FBAFCF7" w14:textId="2B887332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tên miền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7387867D" w14:textId="537D21D3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Danh sách tên miền </w:t>
            </w:r>
          </w:p>
        </w:tc>
        <w:tc>
          <w:tcPr>
            <w:tcW w:w="3528" w:type="dxa"/>
            <w:vAlign w:val="center"/>
          </w:tcPr>
          <w:p w14:paraId="313F65DE" w14:textId="4E431D0F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đến 12/11</w:t>
            </w:r>
            <w:r>
              <w:tab/>
            </w:r>
          </w:p>
        </w:tc>
      </w:tr>
      <w:tr w:rsidR="004312F5" w14:paraId="52BD00A5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F01F0FD" w14:textId="5C02D729" w:rsidR="004312F5" w:rsidRDefault="00985782" w:rsidP="009E2A7A">
            <w:pPr>
              <w:jc w:val="center"/>
            </w:pPr>
            <w:r>
              <w:t>9</w:t>
            </w:r>
          </w:p>
        </w:tc>
        <w:tc>
          <w:tcPr>
            <w:tcW w:w="2192" w:type="dxa"/>
            <w:vAlign w:val="center"/>
          </w:tcPr>
          <w:p w14:paraId="3887146B" w14:textId="6C956243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Bảo mật thông tin cá nhân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3127261D" w14:textId="3DF9630B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Tài liệu, kỹ thuật bảo mật, mã hóa thông tin cá nhân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45EDE6D3" w14:textId="1CC3B170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  <w:r>
              <w:tab/>
            </w:r>
          </w:p>
        </w:tc>
      </w:tr>
      <w:tr w:rsidR="004312F5" w14:paraId="27B690AD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C778A3F" w14:textId="31DE283E" w:rsidR="004312F5" w:rsidRDefault="00985782" w:rsidP="009E2A7A">
            <w:pPr>
              <w:jc w:val="center"/>
            </w:pPr>
            <w:r>
              <w:t>10</w:t>
            </w:r>
          </w:p>
        </w:tc>
        <w:tc>
          <w:tcPr>
            <w:tcW w:w="2192" w:type="dxa"/>
            <w:vAlign w:val="center"/>
          </w:tcPr>
          <w:p w14:paraId="50FF7498" w14:textId="4E970439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</w:t>
            </w:r>
            <w:r w:rsidR="00995F8B">
              <w:t>m nhà tài trợ</w:t>
            </w:r>
            <w:r w:rsidR="00995F8B">
              <w:tab/>
            </w:r>
          </w:p>
        </w:tc>
        <w:tc>
          <w:tcPr>
            <w:tcW w:w="4050" w:type="dxa"/>
            <w:vAlign w:val="center"/>
          </w:tcPr>
          <w:p w14:paraId="4CC6CA39" w14:textId="7B011CEF" w:rsidR="00995F8B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bản dự trù kinh phí dự án.</w:t>
            </w:r>
          </w:p>
          <w:p w14:paraId="74BFF921" w14:textId="461D1B6C" w:rsidR="00995F8B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công ty dự định xin tài trợ.</w:t>
            </w:r>
          </w:p>
          <w:p w14:paraId="23465603" w14:textId="43FC1903" w:rsidR="004312F5" w:rsidRDefault="00995F8B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trình bày ý tưởng dự án.</w:t>
            </w:r>
          </w:p>
          <w:p w14:paraId="7328BFA9" w14:textId="162B033C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chụp hình.</w:t>
            </w:r>
            <w:r>
              <w:tab/>
            </w:r>
          </w:p>
        </w:tc>
        <w:tc>
          <w:tcPr>
            <w:tcW w:w="3528" w:type="dxa"/>
            <w:vAlign w:val="center"/>
          </w:tcPr>
          <w:p w14:paraId="7D4DAB6E" w14:textId="00349C9F" w:rsidR="004312F5" w:rsidRDefault="004312F5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đến 30/11</w:t>
            </w:r>
            <w:r>
              <w:tab/>
            </w:r>
          </w:p>
        </w:tc>
      </w:tr>
      <w:tr w:rsidR="008F4302" w14:paraId="23756156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0304F52" w14:textId="32BA9C2E" w:rsidR="00995F8B" w:rsidRDefault="00995F8B" w:rsidP="009E2A7A">
            <w:pPr>
              <w:jc w:val="center"/>
            </w:pPr>
            <w:r>
              <w:t>11</w:t>
            </w:r>
          </w:p>
        </w:tc>
        <w:tc>
          <w:tcPr>
            <w:tcW w:w="2192" w:type="dxa"/>
            <w:vAlign w:val="center"/>
          </w:tcPr>
          <w:p w14:paraId="085FE132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sánh ưu và khuyết điểm của các trang chia sẻ tài liệu, tự học.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2D1986B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trang chia sẻ tài liệu, tự họ</w:t>
            </w:r>
            <w:r w:rsidR="007F587D">
              <w:t>c.</w:t>
            </w:r>
          </w:p>
          <w:p w14:paraId="614EFDEC" w14:textId="272CDC48" w:rsidR="007F587D" w:rsidRDefault="007F587D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chức năng dự định so sánh.</w:t>
            </w:r>
          </w:p>
        </w:tc>
        <w:tc>
          <w:tcPr>
            <w:tcW w:w="3528" w:type="dxa"/>
            <w:vAlign w:val="center"/>
          </w:tcPr>
          <w:p w14:paraId="2E7040DE" w14:textId="77777777" w:rsidR="00995F8B" w:rsidRDefault="00995F8B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</w:tr>
      <w:tr w:rsidR="008F4302" w14:paraId="05B39AC6" w14:textId="77777777" w:rsidTr="008F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21F1609" w14:textId="3C065964" w:rsidR="007F587D" w:rsidRDefault="007F587D" w:rsidP="009E2A7A">
            <w:pPr>
              <w:jc w:val="center"/>
            </w:pPr>
            <w:r>
              <w:t>12</w:t>
            </w:r>
          </w:p>
        </w:tc>
        <w:tc>
          <w:tcPr>
            <w:tcW w:w="2192" w:type="dxa"/>
            <w:vAlign w:val="center"/>
          </w:tcPr>
          <w:p w14:paraId="1D9D1131" w14:textId="2F60E33C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prototype</w:t>
            </w:r>
            <w:r>
              <w:tab/>
            </w:r>
          </w:p>
        </w:tc>
        <w:tc>
          <w:tcPr>
            <w:tcW w:w="4050" w:type="dxa"/>
            <w:vAlign w:val="center"/>
          </w:tcPr>
          <w:p w14:paraId="6F862F58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chức năng.</w:t>
            </w:r>
          </w:p>
          <w:p w14:paraId="7773EBC3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hình ảnh.</w:t>
            </w:r>
          </w:p>
          <w:p w14:paraId="2DA947F0" w14:textId="44F254E5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Tư liệu mẫu.</w:t>
            </w:r>
          </w:p>
        </w:tc>
        <w:tc>
          <w:tcPr>
            <w:tcW w:w="3528" w:type="dxa"/>
            <w:vAlign w:val="center"/>
          </w:tcPr>
          <w:p w14:paraId="5239926F" w14:textId="77777777" w:rsidR="007F587D" w:rsidRDefault="007F587D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29/10 đến 31/10</w:t>
            </w:r>
          </w:p>
        </w:tc>
      </w:tr>
      <w:tr w:rsidR="004312F5" w14:paraId="19C53CB4" w14:textId="77777777" w:rsidTr="008F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1D6E39EA" w14:textId="5AA03282" w:rsidR="004312F5" w:rsidRDefault="007F587D" w:rsidP="009E2A7A">
            <w:pPr>
              <w:jc w:val="center"/>
            </w:pPr>
            <w:r>
              <w:t>13</w:t>
            </w:r>
          </w:p>
        </w:tc>
        <w:tc>
          <w:tcPr>
            <w:tcW w:w="2192" w:type="dxa"/>
            <w:vAlign w:val="center"/>
          </w:tcPr>
          <w:p w14:paraId="28B08BD8" w14:textId="020C5342" w:rsidR="004312F5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Họp nhóm phát triển</w:t>
            </w:r>
          </w:p>
        </w:tc>
        <w:tc>
          <w:tcPr>
            <w:tcW w:w="4050" w:type="dxa"/>
            <w:vAlign w:val="center"/>
          </w:tcPr>
          <w:p w14:paraId="35412096" w14:textId="77777777" w:rsidR="004312F5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thành viên nhóm.</w:t>
            </w:r>
          </w:p>
          <w:p w14:paraId="6C974EF7" w14:textId="77777777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Bản yêu cầu phân công.</w:t>
            </w:r>
          </w:p>
          <w:p w14:paraId="2656C10D" w14:textId="77777777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Biên bản họp nhóm.</w:t>
            </w:r>
          </w:p>
          <w:p w14:paraId="17F19C09" w14:textId="333EB640" w:rsidR="00751494" w:rsidRDefault="00751494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điểm họp nhóm.</w:t>
            </w:r>
          </w:p>
        </w:tc>
        <w:tc>
          <w:tcPr>
            <w:tcW w:w="3528" w:type="dxa"/>
            <w:vAlign w:val="center"/>
          </w:tcPr>
          <w:p w14:paraId="2AFBD273" w14:textId="2DE548C3" w:rsidR="004312F5" w:rsidRDefault="004312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4EBE959E" w14:textId="77777777" w:rsidR="009E2A7A" w:rsidRDefault="009E2A7A" w:rsidP="00CE223D">
      <w:pPr>
        <w:pStyle w:val="ListParagraph"/>
      </w:pPr>
    </w:p>
    <w:p w14:paraId="007EB9ED" w14:textId="77777777" w:rsidR="009E2A7A" w:rsidRDefault="009E2A7A" w:rsidP="00CE223D">
      <w:pPr>
        <w:pStyle w:val="ListParagraph"/>
      </w:pPr>
    </w:p>
    <w:p w14:paraId="18AF5F50" w14:textId="77777777" w:rsidR="009E2A7A" w:rsidRDefault="009E2A7A" w:rsidP="00CE223D">
      <w:pPr>
        <w:pStyle w:val="ListParagraph"/>
      </w:pPr>
    </w:p>
    <w:p w14:paraId="0657BE9E" w14:textId="77777777" w:rsidR="003E2CB7" w:rsidRDefault="003E2CB7" w:rsidP="00CE223D">
      <w:pPr>
        <w:pStyle w:val="ListParagraph"/>
      </w:pPr>
    </w:p>
    <w:p w14:paraId="6F3854E4" w14:textId="77777777" w:rsidR="003E2CB7" w:rsidRDefault="003E2CB7" w:rsidP="00CE223D">
      <w:pPr>
        <w:pStyle w:val="ListParagraph"/>
      </w:pPr>
    </w:p>
    <w:p w14:paraId="5F1D9015" w14:textId="77777777" w:rsidR="003E2CB7" w:rsidRDefault="003E2CB7" w:rsidP="00CE223D">
      <w:pPr>
        <w:pStyle w:val="ListParagraph"/>
      </w:pPr>
    </w:p>
    <w:p w14:paraId="0C2D6D25" w14:textId="77777777" w:rsidR="003E2CB7" w:rsidRDefault="003E2CB7" w:rsidP="00CE223D">
      <w:pPr>
        <w:pStyle w:val="ListParagraph"/>
      </w:pPr>
    </w:p>
    <w:p w14:paraId="1B5E6F85" w14:textId="77777777" w:rsidR="006C2D00" w:rsidRDefault="006C2D00" w:rsidP="006C2D00">
      <w:pPr>
        <w:pStyle w:val="Heading2"/>
      </w:pPr>
      <w:r>
        <w:lastRenderedPageBreak/>
        <w:t>Bảng chi tiết công việc</w:t>
      </w:r>
    </w:p>
    <w:p w14:paraId="10E8F505" w14:textId="77777777" w:rsidR="006C2D00" w:rsidRDefault="006C2D00" w:rsidP="00956C9C">
      <w:r>
        <w:t>Mỗi việc có hoạt động, thời gian</w:t>
      </w:r>
      <w:r w:rsidR="00274205">
        <w:t xml:space="preserve"> (bắt đầu – kết thúc)</w:t>
      </w:r>
      <w:r>
        <w:t>, phân công, tài nguyên sử dụng</w:t>
      </w:r>
    </w:p>
    <w:p w14:paraId="40A8DEF4" w14:textId="77777777" w:rsidR="008318F5" w:rsidRDefault="008318F5" w:rsidP="00956C9C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16"/>
        <w:gridCol w:w="1841"/>
        <w:gridCol w:w="2787"/>
        <w:gridCol w:w="2672"/>
        <w:gridCol w:w="2674"/>
      </w:tblGrid>
      <w:tr w:rsidR="00985782" w:rsidRPr="008919C2" w14:paraId="5D2EDF39" w14:textId="77777777" w:rsidTr="009E2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517272C" w14:textId="77777777" w:rsidR="008318F5" w:rsidRPr="008919C2" w:rsidRDefault="008318F5" w:rsidP="009E2A7A">
            <w:pPr>
              <w:jc w:val="center"/>
              <w:rPr>
                <w:color w:val="auto"/>
              </w:rPr>
            </w:pPr>
            <w:r w:rsidRPr="008919C2">
              <w:rPr>
                <w:color w:val="auto"/>
              </w:rPr>
              <w:t>STT</w:t>
            </w:r>
          </w:p>
        </w:tc>
        <w:tc>
          <w:tcPr>
            <w:tcW w:w="1841" w:type="dxa"/>
            <w:vAlign w:val="center"/>
          </w:tcPr>
          <w:p w14:paraId="4446AAAF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919C2">
              <w:rPr>
                <w:color w:val="auto"/>
              </w:rPr>
              <w:t>Công việc</w:t>
            </w:r>
          </w:p>
        </w:tc>
        <w:tc>
          <w:tcPr>
            <w:tcW w:w="2787" w:type="dxa"/>
            <w:vAlign w:val="center"/>
          </w:tcPr>
          <w:p w14:paraId="660EE466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919C2">
              <w:rPr>
                <w:color w:val="auto"/>
              </w:rPr>
              <w:t>Thời gian thực hiện</w:t>
            </w:r>
          </w:p>
        </w:tc>
        <w:tc>
          <w:tcPr>
            <w:tcW w:w="2672" w:type="dxa"/>
            <w:vAlign w:val="center"/>
          </w:tcPr>
          <w:p w14:paraId="645CFB50" w14:textId="5821DF14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Phân công</w:t>
            </w:r>
          </w:p>
        </w:tc>
        <w:tc>
          <w:tcPr>
            <w:tcW w:w="2674" w:type="dxa"/>
            <w:vAlign w:val="center"/>
          </w:tcPr>
          <w:p w14:paraId="5E22193B" w14:textId="77777777" w:rsidR="008318F5" w:rsidRPr="008919C2" w:rsidRDefault="008318F5" w:rsidP="009E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Tài nguyên sử dụng</w:t>
            </w:r>
          </w:p>
        </w:tc>
      </w:tr>
      <w:tr w:rsidR="00985782" w:rsidRPr="008919C2" w14:paraId="2AD93884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A367209" w14:textId="1AE84BF8" w:rsidR="008318F5" w:rsidRPr="008919C2" w:rsidRDefault="004062BC" w:rsidP="009E2A7A">
            <w:pPr>
              <w:jc w:val="center"/>
            </w:pPr>
            <w:r>
              <w:t>1</w:t>
            </w:r>
          </w:p>
        </w:tc>
        <w:tc>
          <w:tcPr>
            <w:tcW w:w="1841" w:type="dxa"/>
            <w:vAlign w:val="center"/>
          </w:tcPr>
          <w:p w14:paraId="45C1A56D" w14:textId="13684ABC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sinh viên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30F41E7D" w14:textId="096F8CB3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20427DB9" w14:textId="544B20C8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Hòa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1DDF3A8" w14:textId="463152E5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ảnh, máy ghi âm</w:t>
            </w:r>
            <w:r w:rsidR="008318F5">
              <w:t>, Laptop</w:t>
            </w:r>
            <w:r w:rsidR="00C42EA1">
              <w:t>.</w:t>
            </w:r>
          </w:p>
        </w:tc>
      </w:tr>
      <w:tr w:rsidR="00985782" w:rsidRPr="008919C2" w14:paraId="0D11E702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A59FA8A" w14:textId="5CB72825" w:rsidR="008318F5" w:rsidRPr="008919C2" w:rsidRDefault="004062BC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41" w:type="dxa"/>
            <w:vAlign w:val="center"/>
          </w:tcPr>
          <w:p w14:paraId="18ED7121" w14:textId="6CD17AF7" w:rsidR="008318F5" w:rsidRPr="008919C2" w:rsidRDefault="00883FC2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Khảo sát</w:t>
            </w:r>
            <w:r w:rsidR="004062BC">
              <w:t xml:space="preserve"> học sinh</w:t>
            </w:r>
            <w:r w:rsidR="004062BC">
              <w:tab/>
            </w:r>
          </w:p>
        </w:tc>
        <w:tc>
          <w:tcPr>
            <w:tcW w:w="2787" w:type="dxa"/>
            <w:vAlign w:val="center"/>
          </w:tcPr>
          <w:p w14:paraId="6819AF2A" w14:textId="410A9E8B" w:rsidR="008318F5" w:rsidRPr="008919C2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3C61D698" w14:textId="47F2DCAC" w:rsidR="008318F5" w:rsidRPr="008919C2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1072541F" w14:textId="5D4F4C5C" w:rsidR="008318F5" w:rsidRPr="008919C2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ảnh, máy ghi âm, Laptop</w:t>
            </w:r>
            <w:r w:rsidR="00C42EA1">
              <w:t>.</w:t>
            </w:r>
          </w:p>
        </w:tc>
      </w:tr>
      <w:tr w:rsidR="00985782" w:rsidRPr="008919C2" w14:paraId="5CA7F84C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2D7DE9E" w14:textId="798BFABA" w:rsidR="008318F5" w:rsidRPr="008919C2" w:rsidRDefault="004062BC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41" w:type="dxa"/>
            <w:vAlign w:val="center"/>
          </w:tcPr>
          <w:p w14:paraId="2E84114A" w14:textId="22C30AEF" w:rsidR="008318F5" w:rsidRDefault="00883FC2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Khảo sát </w:t>
            </w:r>
            <w:r w:rsidR="004062BC">
              <w:t>người sử dụng Internet</w:t>
            </w:r>
            <w:r w:rsidR="004062BC">
              <w:tab/>
            </w:r>
          </w:p>
        </w:tc>
        <w:tc>
          <w:tcPr>
            <w:tcW w:w="2787" w:type="dxa"/>
            <w:vAlign w:val="center"/>
          </w:tcPr>
          <w:p w14:paraId="1B981F13" w14:textId="2D304D6B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5/11</w:t>
            </w:r>
          </w:p>
        </w:tc>
        <w:tc>
          <w:tcPr>
            <w:tcW w:w="2672" w:type="dxa"/>
            <w:vAlign w:val="center"/>
          </w:tcPr>
          <w:p w14:paraId="35ECE88E" w14:textId="7C5DCB57" w:rsidR="008318F5" w:rsidRPr="008919C2" w:rsidRDefault="004062BC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Học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5CA26275" w14:textId="0221949F" w:rsidR="008318F5" w:rsidRPr="008919C2" w:rsidRDefault="008318F5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2EE3">
              <w:t>Laptop</w:t>
            </w:r>
            <w:r w:rsidR="00C42EA1">
              <w:t>.</w:t>
            </w:r>
          </w:p>
        </w:tc>
      </w:tr>
      <w:tr w:rsidR="00985782" w:rsidRPr="008919C2" w14:paraId="04210342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74B48827" w14:textId="0A1EADA8" w:rsidR="004062BC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41" w:type="dxa"/>
            <w:vAlign w:val="center"/>
          </w:tcPr>
          <w:p w14:paraId="4CD83355" w14:textId="34A554C7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người kiểm duyệt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1D3624C3" w14:textId="49D263AF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412D215C" w14:textId="492222F8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Thái Học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7B659C10" w14:textId="58FD3155" w:rsidR="004062BC" w:rsidRDefault="004062BC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Máy ghi âm, Laptop</w:t>
            </w:r>
          </w:p>
        </w:tc>
      </w:tr>
      <w:tr w:rsidR="00985782" w:rsidRPr="008919C2" w14:paraId="12E81644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63A62BC0" w14:textId="55F8B1B7" w:rsidR="004062BC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841" w:type="dxa"/>
            <w:vAlign w:val="center"/>
          </w:tcPr>
          <w:p w14:paraId="78E95D4E" w14:textId="6D45F421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người quản lý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2BAD8381" w14:textId="3D660111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2/11 đến 8/11</w:t>
            </w:r>
          </w:p>
        </w:tc>
        <w:tc>
          <w:tcPr>
            <w:tcW w:w="2672" w:type="dxa"/>
            <w:vAlign w:val="center"/>
          </w:tcPr>
          <w:p w14:paraId="3A9AC39B" w14:textId="3547376A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5E4EDFAF" w14:textId="5DE3576D" w:rsidR="004062BC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Máy ghi âm, Laptop</w:t>
            </w:r>
          </w:p>
        </w:tc>
      </w:tr>
      <w:tr w:rsidR="00985782" w:rsidRPr="008919C2" w14:paraId="5777187C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1B58EE3" w14:textId="40C68F59" w:rsidR="00906BCE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841" w:type="dxa"/>
            <w:vAlign w:val="center"/>
          </w:tcPr>
          <w:p w14:paraId="2D374999" w14:textId="5FCAAC1A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Họp nhóm phát triển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3D0F2FBA" w14:textId="10646CBC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9/11 đến 10/11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0AA6C572" w14:textId="12EEEA04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Huỳnh Phong, Xuân Phúc, Thái Hòa, Thái Học, 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AF155D8" w14:textId="080D16C3" w:rsidR="00906BCE" w:rsidRDefault="00906BCE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Laptap, phòng họp.</w:t>
            </w:r>
            <w:r>
              <w:tab/>
            </w:r>
          </w:p>
        </w:tc>
      </w:tr>
      <w:tr w:rsidR="00985782" w:rsidRPr="008919C2" w14:paraId="7EC8B695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066A140F" w14:textId="1C762951" w:rsidR="00906BCE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841" w:type="dxa"/>
            <w:vAlign w:val="center"/>
          </w:tcPr>
          <w:p w14:paraId="2E903368" w14:textId="697C3753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Xin giấy phép mạng xã hội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6D10D9D8" w14:textId="1C5DFE2F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</w:p>
        </w:tc>
        <w:tc>
          <w:tcPr>
            <w:tcW w:w="2672" w:type="dxa"/>
            <w:vAlign w:val="center"/>
          </w:tcPr>
          <w:p w14:paraId="3A823518" w14:textId="75AE952D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Hòa</w:t>
            </w:r>
          </w:p>
        </w:tc>
        <w:tc>
          <w:tcPr>
            <w:tcW w:w="2674" w:type="dxa"/>
            <w:vAlign w:val="center"/>
          </w:tcPr>
          <w:p w14:paraId="303BBCDA" w14:textId="459DCE17" w:rsidR="00906BCE" w:rsidRDefault="00906BCE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985782" w:rsidRPr="008919C2" w14:paraId="209F6501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5F88599B" w14:textId="7C1BD60C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841" w:type="dxa"/>
            <w:vAlign w:val="center"/>
          </w:tcPr>
          <w:p w14:paraId="0CE27224" w14:textId="21B4ED24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 chuẩn tên miền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664198F5" w14:textId="4E034210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</w:t>
            </w:r>
            <w:r w:rsidR="00C42EA1">
              <w:t>n 17</w:t>
            </w:r>
            <w:r>
              <w:t>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7D95CC96" w14:textId="0ACEA2DA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Trà Mi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76D691AC" w14:textId="3D8A4C76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  <w:r>
              <w:tab/>
            </w:r>
          </w:p>
        </w:tc>
      </w:tr>
      <w:tr w:rsidR="00985782" w:rsidRPr="008919C2" w14:paraId="34D6F57E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2904B41" w14:textId="52EF9174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841" w:type="dxa"/>
            <w:vAlign w:val="center"/>
          </w:tcPr>
          <w:p w14:paraId="14A3B93C" w14:textId="4B6EDB1A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Bảo mật thông tin cá nhân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6805E43F" w14:textId="25323BE8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30/11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45124098" w14:textId="2775B52F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Huỳnh Phong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6844DCC9" w14:textId="4DE70660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  <w:r>
              <w:tab/>
            </w:r>
          </w:p>
        </w:tc>
      </w:tr>
      <w:tr w:rsidR="00985782" w:rsidRPr="008919C2" w14:paraId="7E962733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43F435BF" w14:textId="4BABFC29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841" w:type="dxa"/>
            <w:vAlign w:val="center"/>
          </w:tcPr>
          <w:p w14:paraId="0ABEABD8" w14:textId="242719AE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kiếm nhà </w:t>
            </w:r>
            <w:r w:rsidR="00C42EA1">
              <w:t>tài trợ</w:t>
            </w:r>
          </w:p>
        </w:tc>
        <w:tc>
          <w:tcPr>
            <w:tcW w:w="2787" w:type="dxa"/>
            <w:vAlign w:val="center"/>
          </w:tcPr>
          <w:p w14:paraId="4FD32D92" w14:textId="7FB42725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10/11 đến 30/11</w:t>
            </w:r>
          </w:p>
        </w:tc>
        <w:tc>
          <w:tcPr>
            <w:tcW w:w="2672" w:type="dxa"/>
            <w:vAlign w:val="center"/>
          </w:tcPr>
          <w:p w14:paraId="73882B67" w14:textId="768B3BC4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Thái Hòa, Thái Học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49F607CD" w14:textId="0089C3E4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Laptop, máy ảnh.</w:t>
            </w:r>
            <w:r>
              <w:tab/>
            </w:r>
          </w:p>
        </w:tc>
      </w:tr>
      <w:tr w:rsidR="00985782" w:rsidRPr="008919C2" w14:paraId="2EC7EC37" w14:textId="77777777" w:rsidTr="009E2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AD0B5A9" w14:textId="2C1B74DF" w:rsidR="00C33E43" w:rsidRDefault="00985782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6E194F"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vAlign w:val="center"/>
          </w:tcPr>
          <w:p w14:paraId="23D5D356" w14:textId="2F62692C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sánh ưu và khuyết điểm của các trang chia sẻ tài liệu, tự học.</w:t>
            </w:r>
            <w:r>
              <w:tab/>
            </w:r>
          </w:p>
        </w:tc>
        <w:tc>
          <w:tcPr>
            <w:tcW w:w="2787" w:type="dxa"/>
            <w:vAlign w:val="center"/>
          </w:tcPr>
          <w:p w14:paraId="5D1953E5" w14:textId="609AC460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2FB4673D" w14:textId="018BD99B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Xuân Phúc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6E949FB" w14:textId="2B56D473" w:rsidR="00C33E43" w:rsidRDefault="00C33E43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  <w:r>
              <w:tab/>
            </w:r>
          </w:p>
        </w:tc>
      </w:tr>
      <w:tr w:rsidR="00985782" w:rsidRPr="008919C2" w14:paraId="4F16660D" w14:textId="77777777" w:rsidTr="009E2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24DB9D43" w14:textId="49CAD5F0" w:rsidR="00C33E43" w:rsidRDefault="00FA2FDC" w:rsidP="009E2A7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6E194F">
              <w:rPr>
                <w:b w:val="0"/>
                <w:bCs w:val="0"/>
              </w:rPr>
              <w:t>2</w:t>
            </w:r>
          </w:p>
        </w:tc>
        <w:tc>
          <w:tcPr>
            <w:tcW w:w="1841" w:type="dxa"/>
            <w:vAlign w:val="center"/>
          </w:tcPr>
          <w:p w14:paraId="182CD9DA" w14:textId="19EA662F" w:rsidR="00C33E43" w:rsidRDefault="00C42EA1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p</w:t>
            </w:r>
            <w:r w:rsidR="00C33E43">
              <w:t>rototype</w:t>
            </w:r>
          </w:p>
        </w:tc>
        <w:tc>
          <w:tcPr>
            <w:tcW w:w="2787" w:type="dxa"/>
            <w:vAlign w:val="center"/>
          </w:tcPr>
          <w:p w14:paraId="0BAE30C1" w14:textId="3AC14715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29/10 đến 31/10</w:t>
            </w:r>
          </w:p>
        </w:tc>
        <w:tc>
          <w:tcPr>
            <w:tcW w:w="2672" w:type="dxa"/>
            <w:vAlign w:val="center"/>
          </w:tcPr>
          <w:p w14:paraId="34910433" w14:textId="13C2D163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Thái Hòa, Thái Học, Trà Mi, Xuân Phúc, Huỳnh Phong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3A5AF92F" w14:textId="505ED05F" w:rsidR="00C33E43" w:rsidRDefault="00C33E43" w:rsidP="009E2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Laptop</w:t>
            </w:r>
          </w:p>
        </w:tc>
      </w:tr>
      <w:tr w:rsidR="006E194F" w:rsidRPr="008919C2" w14:paraId="474A5B3C" w14:textId="77777777" w:rsidTr="006E1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vAlign w:val="center"/>
          </w:tcPr>
          <w:p w14:paraId="3A09E371" w14:textId="2A5C94DF" w:rsidR="006E194F" w:rsidRPr="006E194F" w:rsidRDefault="006E194F" w:rsidP="006E194F">
            <w:pPr>
              <w:jc w:val="center"/>
              <w:rPr>
                <w:b w:val="0"/>
              </w:rPr>
            </w:pPr>
            <w:r w:rsidRPr="006E194F">
              <w:rPr>
                <w:b w:val="0"/>
              </w:rPr>
              <w:t>13</w:t>
            </w:r>
          </w:p>
        </w:tc>
        <w:tc>
          <w:tcPr>
            <w:tcW w:w="1841" w:type="dxa"/>
            <w:vAlign w:val="center"/>
          </w:tcPr>
          <w:p w14:paraId="28672837" w14:textId="03963522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Họp nhóm</w:t>
            </w:r>
          </w:p>
        </w:tc>
        <w:tc>
          <w:tcPr>
            <w:tcW w:w="2787" w:type="dxa"/>
            <w:vAlign w:val="center"/>
          </w:tcPr>
          <w:p w14:paraId="187E885F" w14:textId="5762A0D7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10/11 đến 17/11</w:t>
            </w:r>
            <w:r>
              <w:tab/>
            </w:r>
          </w:p>
        </w:tc>
        <w:tc>
          <w:tcPr>
            <w:tcW w:w="2672" w:type="dxa"/>
            <w:vAlign w:val="center"/>
          </w:tcPr>
          <w:p w14:paraId="49425571" w14:textId="610D2CD8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Thái Hòa, Thái Học, Trà Mi, Xuân Phúc, Huỳnh Phong</w:t>
            </w:r>
            <w:r>
              <w:tab/>
            </w:r>
          </w:p>
        </w:tc>
        <w:tc>
          <w:tcPr>
            <w:tcW w:w="2674" w:type="dxa"/>
            <w:vAlign w:val="center"/>
          </w:tcPr>
          <w:p w14:paraId="10D49AFB" w14:textId="44CDE87B" w:rsidR="006E194F" w:rsidRDefault="006E194F" w:rsidP="009E2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Laptop, phòng họp</w:t>
            </w:r>
          </w:p>
        </w:tc>
      </w:tr>
    </w:tbl>
    <w:p w14:paraId="297E15CD" w14:textId="78861163" w:rsidR="008318F5" w:rsidRPr="006C2D00" w:rsidRDefault="008318F5" w:rsidP="00956C9C"/>
    <w:sectPr w:rsidR="008318F5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F4A7E" w14:textId="77777777" w:rsidR="00952FB7" w:rsidRDefault="00952FB7">
      <w:r>
        <w:separator/>
      </w:r>
    </w:p>
    <w:p w14:paraId="14399FB7" w14:textId="77777777" w:rsidR="00952FB7" w:rsidRDefault="00952FB7"/>
  </w:endnote>
  <w:endnote w:type="continuationSeparator" w:id="0">
    <w:p w14:paraId="7CB74360" w14:textId="77777777" w:rsidR="00952FB7" w:rsidRDefault="00952FB7">
      <w:r>
        <w:continuationSeparator/>
      </w:r>
    </w:p>
    <w:p w14:paraId="1DA0B9C8" w14:textId="77777777" w:rsidR="00952FB7" w:rsidRDefault="00952F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7FEB" w14:textId="77777777" w:rsidR="004312F5" w:rsidRDefault="004312F5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BAAA2" w14:textId="77777777" w:rsidR="004312F5" w:rsidRPr="007B1D76" w:rsidRDefault="004312F5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E7F88" w14:textId="77777777" w:rsidR="00952FB7" w:rsidRDefault="00952FB7">
      <w:r>
        <w:separator/>
      </w:r>
    </w:p>
    <w:p w14:paraId="146F62D2" w14:textId="77777777" w:rsidR="00952FB7" w:rsidRDefault="00952FB7"/>
  </w:footnote>
  <w:footnote w:type="continuationSeparator" w:id="0">
    <w:p w14:paraId="6CA24AAB" w14:textId="77777777" w:rsidR="00952FB7" w:rsidRDefault="00952FB7">
      <w:r>
        <w:continuationSeparator/>
      </w:r>
    </w:p>
    <w:p w14:paraId="29176733" w14:textId="77777777" w:rsidR="00952FB7" w:rsidRDefault="00952F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4312F5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4312F5" w:rsidRPr="003A33E2" w:rsidRDefault="004312F5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4312F5" w:rsidRPr="003A33E2" w:rsidRDefault="004312F5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4312F5" w:rsidRPr="003A33E2" w:rsidRDefault="004312F5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4312F5" w:rsidRPr="003A33E2" w:rsidRDefault="004312F5">
          <w:pPr>
            <w:rPr>
              <w:lang w:val="fr-FR"/>
            </w:rPr>
          </w:pPr>
        </w:p>
      </w:tc>
    </w:tr>
  </w:tbl>
  <w:p w14:paraId="4047645C" w14:textId="77777777" w:rsidR="004312F5" w:rsidRDefault="004312F5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C81E11">
      <w:rPr>
        <w:b/>
        <w:i/>
        <w:noProof/>
        <w:color w:val="FF6600"/>
      </w:rPr>
      <w:t>5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4312F5" w:rsidRDefault="004312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4312F5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4312F5" w:rsidRDefault="004312F5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 w:rsidR="00D4632E">
            <w:fldChar w:fldCharType="begin"/>
          </w:r>
          <w:r w:rsidR="00D4632E">
            <w:instrText xml:space="preserve"> USERPROPERTY Company </w:instrText>
          </w:r>
          <w:r w:rsidR="00D4632E">
            <w:fldChar w:fldCharType="separate"/>
          </w:r>
          <w:r>
            <w:rPr>
              <w:noProof/>
            </w:rPr>
            <w:instrText>University of Science</w:instrText>
          </w:r>
          <w:r w:rsidR="00D4632E">
            <w:rPr>
              <w:noProof/>
            </w:rPr>
            <w:fldChar w:fldCharType="end"/>
          </w:r>
          <w:r>
            <w:instrText xml:space="preserve">="" "Organization" </w:instrText>
          </w:r>
          <w:r w:rsidR="00D4632E">
            <w:fldChar w:fldCharType="begin"/>
          </w:r>
          <w:r w:rsidR="00D4632E">
            <w:instrText xml:space="preserve"> USERPROPERTY Company </w:instrText>
          </w:r>
          <w:r w:rsidR="00D4632E">
            <w:fldChar w:fldCharType="separate"/>
          </w:r>
          <w:r>
            <w:rPr>
              <w:noProof/>
            </w:rPr>
            <w:instrText>University of Science</w:instrText>
          </w:r>
          <w:r w:rsidR="00D4632E">
            <w:rPr>
              <w:noProof/>
            </w:rPr>
            <w:fldChar w:fldCharType="end"/>
          </w:r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6E194F">
            <w:t>University</w:t>
          </w:r>
          <w:r w:rsidR="006E194F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4312F5" w:rsidRDefault="004312F5">
          <w:pPr>
            <w:pStyle w:val="Header-Right"/>
          </w:pPr>
        </w:p>
      </w:tc>
    </w:tr>
  </w:tbl>
  <w:p w14:paraId="69086F35" w14:textId="77777777" w:rsidR="004312F5" w:rsidRDefault="004312F5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4312F5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4312F5" w:rsidRDefault="004312F5"/>
      </w:tc>
      <w:tc>
        <w:tcPr>
          <w:tcW w:w="1800" w:type="dxa"/>
          <w:shd w:val="clear" w:color="auto" w:fill="FF6600" w:themeFill="accent2"/>
        </w:tcPr>
        <w:p w14:paraId="0DF5A67E" w14:textId="77777777" w:rsidR="004312F5" w:rsidRDefault="004312F5"/>
      </w:tc>
      <w:tc>
        <w:tcPr>
          <w:tcW w:w="5760" w:type="dxa"/>
          <w:shd w:val="clear" w:color="auto" w:fill="99CC00" w:themeFill="accent4"/>
        </w:tcPr>
        <w:p w14:paraId="2400EA4B" w14:textId="77777777" w:rsidR="004312F5" w:rsidRDefault="004312F5"/>
      </w:tc>
    </w:tr>
  </w:tbl>
  <w:p w14:paraId="0CE81BD9" w14:textId="77777777" w:rsidR="004312F5" w:rsidRDefault="00431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5pt;height:15pt" o:bullet="t">
        <v:imagedata r:id="rId1" o:title="msoCC98"/>
      </v:shape>
    </w:pict>
  </w:numPicBullet>
  <w:abstractNum w:abstractNumId="0" w15:restartNumberingAfterBreak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D78B9"/>
    <w:multiLevelType w:val="hybridMultilevel"/>
    <w:tmpl w:val="1012D954"/>
    <w:lvl w:ilvl="0" w:tplc="0DFE18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49C0"/>
    <w:multiLevelType w:val="hybridMultilevel"/>
    <w:tmpl w:val="FD8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7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451CA"/>
    <w:rsid w:val="00062B59"/>
    <w:rsid w:val="0007689B"/>
    <w:rsid w:val="00081CDD"/>
    <w:rsid w:val="00087B8A"/>
    <w:rsid w:val="00093DDB"/>
    <w:rsid w:val="000B1465"/>
    <w:rsid w:val="000B5F46"/>
    <w:rsid w:val="000B7B1F"/>
    <w:rsid w:val="000C4C68"/>
    <w:rsid w:val="000D42F1"/>
    <w:rsid w:val="000E1D90"/>
    <w:rsid w:val="000E54EC"/>
    <w:rsid w:val="00115F75"/>
    <w:rsid w:val="00126CD2"/>
    <w:rsid w:val="00146892"/>
    <w:rsid w:val="001901FA"/>
    <w:rsid w:val="00195289"/>
    <w:rsid w:val="001A5729"/>
    <w:rsid w:val="001D0085"/>
    <w:rsid w:val="001E2D83"/>
    <w:rsid w:val="002032BB"/>
    <w:rsid w:val="00207338"/>
    <w:rsid w:val="00233E92"/>
    <w:rsid w:val="0025504C"/>
    <w:rsid w:val="00257BBF"/>
    <w:rsid w:val="002625DF"/>
    <w:rsid w:val="0027078C"/>
    <w:rsid w:val="00274205"/>
    <w:rsid w:val="0028619E"/>
    <w:rsid w:val="002A6E1E"/>
    <w:rsid w:val="002B7003"/>
    <w:rsid w:val="002F44BA"/>
    <w:rsid w:val="00300DFA"/>
    <w:rsid w:val="00310170"/>
    <w:rsid w:val="003314BE"/>
    <w:rsid w:val="00332C21"/>
    <w:rsid w:val="00360697"/>
    <w:rsid w:val="003664D9"/>
    <w:rsid w:val="003719EC"/>
    <w:rsid w:val="0039541D"/>
    <w:rsid w:val="003A33E2"/>
    <w:rsid w:val="003E2CB7"/>
    <w:rsid w:val="003E34A0"/>
    <w:rsid w:val="003F1B27"/>
    <w:rsid w:val="004062BC"/>
    <w:rsid w:val="00412A50"/>
    <w:rsid w:val="0042499D"/>
    <w:rsid w:val="004312F5"/>
    <w:rsid w:val="00454952"/>
    <w:rsid w:val="00461422"/>
    <w:rsid w:val="004B7BC4"/>
    <w:rsid w:val="004C7705"/>
    <w:rsid w:val="004D013F"/>
    <w:rsid w:val="004E53EE"/>
    <w:rsid w:val="004F1EF4"/>
    <w:rsid w:val="005058D4"/>
    <w:rsid w:val="0050719B"/>
    <w:rsid w:val="00536746"/>
    <w:rsid w:val="0054613D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F0520"/>
    <w:rsid w:val="005F45E4"/>
    <w:rsid w:val="006023BF"/>
    <w:rsid w:val="00627095"/>
    <w:rsid w:val="00635B47"/>
    <w:rsid w:val="006515E2"/>
    <w:rsid w:val="0065173B"/>
    <w:rsid w:val="006573E4"/>
    <w:rsid w:val="006B1097"/>
    <w:rsid w:val="006C2D00"/>
    <w:rsid w:val="006D4B6F"/>
    <w:rsid w:val="006D7C9C"/>
    <w:rsid w:val="006E194F"/>
    <w:rsid w:val="006E53C5"/>
    <w:rsid w:val="006F51E6"/>
    <w:rsid w:val="00702D79"/>
    <w:rsid w:val="00705C25"/>
    <w:rsid w:val="0072068F"/>
    <w:rsid w:val="00742D8C"/>
    <w:rsid w:val="00751494"/>
    <w:rsid w:val="0075322F"/>
    <w:rsid w:val="0075455C"/>
    <w:rsid w:val="00771977"/>
    <w:rsid w:val="00777FE8"/>
    <w:rsid w:val="00786F74"/>
    <w:rsid w:val="00790712"/>
    <w:rsid w:val="007B1D76"/>
    <w:rsid w:val="007C733F"/>
    <w:rsid w:val="007D58BB"/>
    <w:rsid w:val="007F587D"/>
    <w:rsid w:val="00804876"/>
    <w:rsid w:val="008105B2"/>
    <w:rsid w:val="008240F7"/>
    <w:rsid w:val="008318F5"/>
    <w:rsid w:val="00857E62"/>
    <w:rsid w:val="008650CC"/>
    <w:rsid w:val="00883FC2"/>
    <w:rsid w:val="008A206B"/>
    <w:rsid w:val="008A5864"/>
    <w:rsid w:val="008A5911"/>
    <w:rsid w:val="008B0905"/>
    <w:rsid w:val="008B789E"/>
    <w:rsid w:val="008B78A1"/>
    <w:rsid w:val="008C70B6"/>
    <w:rsid w:val="008E3146"/>
    <w:rsid w:val="008F16F1"/>
    <w:rsid w:val="008F4302"/>
    <w:rsid w:val="008F7464"/>
    <w:rsid w:val="009048DD"/>
    <w:rsid w:val="00906BCE"/>
    <w:rsid w:val="00921712"/>
    <w:rsid w:val="00932B61"/>
    <w:rsid w:val="00940272"/>
    <w:rsid w:val="00952FB7"/>
    <w:rsid w:val="00954C83"/>
    <w:rsid w:val="00956C9C"/>
    <w:rsid w:val="009615BE"/>
    <w:rsid w:val="0096590F"/>
    <w:rsid w:val="00982CD1"/>
    <w:rsid w:val="00985782"/>
    <w:rsid w:val="00995F8B"/>
    <w:rsid w:val="009E2A7A"/>
    <w:rsid w:val="00A00E0F"/>
    <w:rsid w:val="00A22099"/>
    <w:rsid w:val="00A235D1"/>
    <w:rsid w:val="00A40FF9"/>
    <w:rsid w:val="00A45CC5"/>
    <w:rsid w:val="00A637C3"/>
    <w:rsid w:val="00A824DE"/>
    <w:rsid w:val="00A85CA6"/>
    <w:rsid w:val="00AC27A1"/>
    <w:rsid w:val="00AD7449"/>
    <w:rsid w:val="00AE2C64"/>
    <w:rsid w:val="00AF2567"/>
    <w:rsid w:val="00AF2A04"/>
    <w:rsid w:val="00B14E47"/>
    <w:rsid w:val="00B3322D"/>
    <w:rsid w:val="00B6356D"/>
    <w:rsid w:val="00B77EB5"/>
    <w:rsid w:val="00B87C8B"/>
    <w:rsid w:val="00BB5D77"/>
    <w:rsid w:val="00BC4FC9"/>
    <w:rsid w:val="00BD4493"/>
    <w:rsid w:val="00BE215E"/>
    <w:rsid w:val="00C13BC7"/>
    <w:rsid w:val="00C32C6C"/>
    <w:rsid w:val="00C33E43"/>
    <w:rsid w:val="00C42EA1"/>
    <w:rsid w:val="00C52471"/>
    <w:rsid w:val="00C6690E"/>
    <w:rsid w:val="00C67BF2"/>
    <w:rsid w:val="00C7130A"/>
    <w:rsid w:val="00C7324C"/>
    <w:rsid w:val="00C749A8"/>
    <w:rsid w:val="00C767BF"/>
    <w:rsid w:val="00C7685A"/>
    <w:rsid w:val="00C81E11"/>
    <w:rsid w:val="00C93848"/>
    <w:rsid w:val="00C943DF"/>
    <w:rsid w:val="00CB1255"/>
    <w:rsid w:val="00CB4BF6"/>
    <w:rsid w:val="00CC39CD"/>
    <w:rsid w:val="00CC52C9"/>
    <w:rsid w:val="00CD4F02"/>
    <w:rsid w:val="00CD6F73"/>
    <w:rsid w:val="00CE223D"/>
    <w:rsid w:val="00CE3423"/>
    <w:rsid w:val="00CE5C1D"/>
    <w:rsid w:val="00D23D9B"/>
    <w:rsid w:val="00D26171"/>
    <w:rsid w:val="00D4408A"/>
    <w:rsid w:val="00D452B9"/>
    <w:rsid w:val="00D4632E"/>
    <w:rsid w:val="00D6454F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67F43"/>
    <w:rsid w:val="00E717F3"/>
    <w:rsid w:val="00E85DB8"/>
    <w:rsid w:val="00EC25DC"/>
    <w:rsid w:val="00EC7101"/>
    <w:rsid w:val="00EF35A8"/>
    <w:rsid w:val="00F11A22"/>
    <w:rsid w:val="00F17AE9"/>
    <w:rsid w:val="00F26294"/>
    <w:rsid w:val="00F5449A"/>
    <w:rsid w:val="00F5563A"/>
    <w:rsid w:val="00F612E7"/>
    <w:rsid w:val="00F7697A"/>
    <w:rsid w:val="00F935A8"/>
    <w:rsid w:val="00F94BF6"/>
    <w:rsid w:val="00FA2FDC"/>
    <w:rsid w:val="00FC5E3D"/>
    <w:rsid w:val="00FD1FB1"/>
    <w:rsid w:val="00FD44CD"/>
    <w:rsid w:val="00FD5C81"/>
    <w:rsid w:val="00FD5CB1"/>
    <w:rsid w:val="00FE112C"/>
    <w:rsid w:val="00FE62E5"/>
    <w:rsid w:val="00FF3276"/>
    <w:rsid w:val="00F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ustom4">
    <w:name w:val="Custom 4"/>
    <w:basedOn w:val="Normal"/>
    <w:link w:val="Custom4Char"/>
    <w:qFormat/>
    <w:rsid w:val="008F4302"/>
    <w:pPr>
      <w:spacing w:line="360" w:lineRule="auto"/>
      <w:ind w:left="720" w:right="720"/>
      <w:jc w:val="both"/>
    </w:pPr>
    <w:rPr>
      <w:rFonts w:eastAsiaTheme="minorHAnsi"/>
      <w:b/>
      <w:sz w:val="32"/>
    </w:rPr>
  </w:style>
  <w:style w:type="character" w:customStyle="1" w:styleId="Custom4Char">
    <w:name w:val="Custom 4 Char"/>
    <w:basedOn w:val="DefaultParagraphFont"/>
    <w:link w:val="Custom4"/>
    <w:rsid w:val="008F4302"/>
    <w:rPr>
      <w:rFonts w:ascii="Times New Roman" w:eastAsiaTheme="minorHAnsi" w:hAnsi="Times New Roman"/>
      <w:b/>
      <w:sz w:val="32"/>
    </w:rPr>
  </w:style>
  <w:style w:type="table" w:styleId="TableGridLight">
    <w:name w:val="Grid Table Light"/>
    <w:basedOn w:val="TableNormal"/>
    <w:uiPriority w:val="40"/>
    <w:rsid w:val="008F4302"/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3EDEC76FCF354B89DCFD931357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5772E-5649-6945-9743-9A2FD36649B2}"/>
      </w:docPartPr>
      <w:docPartBody>
        <w:p w:rsidR="006D708A" w:rsidRDefault="006D708A" w:rsidP="006D708A">
          <w:pPr>
            <w:pStyle w:val="F53EDEC76FCF354B89DCFD9313571AE1"/>
          </w:pPr>
          <w:r>
            <w:t>Lorem Ipsum</w:t>
          </w:r>
        </w:p>
      </w:docPartBody>
    </w:docPart>
    <w:docPart>
      <w:docPartPr>
        <w:name w:val="7A57042F06CFFC4EBEDE2435EC28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BB10F-8DD3-3F4E-B9C5-C7C9CD18CEF0}"/>
      </w:docPartPr>
      <w:docPartBody>
        <w:p w:rsidR="006D708A" w:rsidRDefault="006D708A" w:rsidP="006D708A">
          <w:pPr>
            <w:pStyle w:val="7A57042F06CFFC4EBEDE2435EC28D711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6A"/>
    <w:rsid w:val="000345AB"/>
    <w:rsid w:val="002C1255"/>
    <w:rsid w:val="003E1FD9"/>
    <w:rsid w:val="00433AA7"/>
    <w:rsid w:val="00493C62"/>
    <w:rsid w:val="0066309E"/>
    <w:rsid w:val="006D708A"/>
    <w:rsid w:val="00747513"/>
    <w:rsid w:val="00777520"/>
    <w:rsid w:val="00891FB1"/>
    <w:rsid w:val="0090176A"/>
    <w:rsid w:val="00B32D96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  <w:style w:type="paragraph" w:customStyle="1" w:styleId="F53EDEC76FCF354B89DCFD9313571AE1">
    <w:name w:val="F53EDEC76FCF354B89DCFD9313571AE1"/>
    <w:rsid w:val="006D708A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A57042F06CFFC4EBEDE2435EC28D711">
    <w:name w:val="7A57042F06CFFC4EBEDE2435EC28D711"/>
    <w:rsid w:val="006D708A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EFBD6F-F408-4B8F-9D1F-CF65A6AB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FIT-LAB.dotx</Template>
  <TotalTime>18</TotalTime>
  <Pages>6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Thai Hoc Ha Nguyen</cp:lastModifiedBy>
  <cp:revision>10</cp:revision>
  <cp:lastPrinted>2013-04-17T05:37:00Z</cp:lastPrinted>
  <dcterms:created xsi:type="dcterms:W3CDTF">2017-10-31T07:38:00Z</dcterms:created>
  <dcterms:modified xsi:type="dcterms:W3CDTF">2018-01-03T17:55:00Z</dcterms:modified>
  <cp:category/>
</cp:coreProperties>
</file>