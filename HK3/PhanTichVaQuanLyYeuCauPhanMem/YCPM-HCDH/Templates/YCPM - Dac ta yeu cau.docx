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extTable"/>
        <w:tblW w:w="11340" w:type="dxa"/>
        <w:jc w:val="right"/>
        <w:tblLayout w:type="fixed"/>
        <w:tblLook w:val="04A0" w:firstRow="1" w:lastRow="0" w:firstColumn="1" w:lastColumn="0" w:noHBand="0" w:noVBand="1"/>
      </w:tblPr>
      <w:tblGrid>
        <w:gridCol w:w="11340"/>
      </w:tblGrid>
      <w:tr w:rsidR="0025504C" w:rsidTr="00742D8C">
        <w:trPr>
          <w:trHeight w:val="5166"/>
          <w:jc w:val="right"/>
        </w:trPr>
        <w:tc>
          <w:tcPr>
            <w:tcW w:w="11340" w:type="dxa"/>
            <w:vAlign w:val="bottom"/>
          </w:tcPr>
          <w:sdt>
            <w:sdtPr>
              <w:id w:val="12441451"/>
              <w:placeholder>
                <w:docPart w:val="806D803CF6994C30A95C42813DB542E8"/>
              </w:placeholder>
            </w:sdtPr>
            <w:sdtEndPr/>
            <w:sdtContent>
              <w:p w:rsidR="004C7705" w:rsidRDefault="004C7705" w:rsidP="00742D8C">
                <w:pPr>
                  <w:pStyle w:val="Title"/>
                </w:pPr>
              </w:p>
              <w:p w:rsidR="004C7705" w:rsidRDefault="004C7705" w:rsidP="00742D8C">
                <w:pPr>
                  <w:pStyle w:val="Title"/>
                </w:pPr>
              </w:p>
              <w:p w:rsidR="004C7705" w:rsidRDefault="004C7705" w:rsidP="00742D8C">
                <w:pPr>
                  <w:pStyle w:val="Title"/>
                </w:pPr>
              </w:p>
              <w:p w:rsidR="004C7705" w:rsidRDefault="004C7705" w:rsidP="00742D8C">
                <w:pPr>
                  <w:pStyle w:val="Title"/>
                </w:pPr>
              </w:p>
              <w:p w:rsidR="004C7705" w:rsidRPr="004C7705" w:rsidRDefault="004C7705" w:rsidP="004C7705"/>
              <w:p w:rsidR="00006A38" w:rsidRDefault="00006A38" w:rsidP="00742D8C">
                <w:pPr>
                  <w:pStyle w:val="Title"/>
                  <w:rPr>
                    <w:bCs/>
                    <w:noProof/>
                  </w:rPr>
                </w:pPr>
              </w:p>
              <w:p w:rsidR="00006A38" w:rsidRDefault="00006A38" w:rsidP="00742D8C">
                <w:pPr>
                  <w:pStyle w:val="Title"/>
                  <w:rPr>
                    <w:bCs/>
                    <w:noProof/>
                  </w:rPr>
                </w:pPr>
                <w:r>
                  <w:rPr>
                    <w:bCs/>
                    <w:noProof/>
                  </w:rPr>
                  <w:t>Phân tích và quản lý yêu cầu phần mềm</w:t>
                </w:r>
              </w:p>
              <w:p w:rsidR="00742D8C" w:rsidRDefault="00D77F30" w:rsidP="00742D8C">
                <w:pPr>
                  <w:pStyle w:val="Title"/>
                  <w:rPr>
                    <w:b/>
                  </w:rPr>
                </w:pPr>
                <w:r>
                  <w:rPr>
                    <w:bCs/>
                    <w:noProof/>
                  </w:rPr>
                  <w:t>Đặc tả yêu cầu</w:t>
                </w:r>
                <w:r w:rsidR="00742D8C" w:rsidRPr="00742D8C">
                  <w:rPr>
                    <w:b/>
                  </w:rPr>
                  <w:t xml:space="preserve"> </w:t>
                </w:r>
              </w:p>
              <w:p w:rsidR="0025504C" w:rsidRDefault="004A2B07" w:rsidP="00742D8C">
                <w:pPr>
                  <w:pStyle w:val="Title"/>
                </w:pPr>
              </w:p>
            </w:sdtContent>
          </w:sdt>
          <w:p w:rsidR="004C7705" w:rsidRDefault="004C7705" w:rsidP="004C7705"/>
          <w:p w:rsidR="004C7705" w:rsidRDefault="004C7705" w:rsidP="004C7705"/>
          <w:p w:rsidR="004C7705" w:rsidRPr="004C7705" w:rsidRDefault="004C7705" w:rsidP="004C7705"/>
        </w:tc>
      </w:tr>
      <w:tr w:rsidR="0025504C" w:rsidTr="00742D8C">
        <w:trPr>
          <w:jc w:val="right"/>
        </w:trPr>
        <w:tc>
          <w:tcPr>
            <w:tcW w:w="11340" w:type="dxa"/>
          </w:tcPr>
          <w:sdt>
            <w:sdtPr>
              <w:rPr>
                <w:rFonts w:ascii="Times New Roman" w:eastAsiaTheme="minorEastAsia" w:hAnsi="Times New Roman" w:cstheme="minorBidi"/>
                <w:b/>
                <w:iCs w:val="0"/>
                <w:color w:val="FFA366" w:themeColor="accent2" w:themeTint="99"/>
                <w:sz w:val="24"/>
                <w:szCs w:val="22"/>
              </w:rPr>
              <w:id w:val="32659643"/>
              <w:placeholder>
                <w:docPart w:val="DB6643E1852E4BB39FA7598F8FB5344A"/>
              </w:placeholder>
            </w:sdtPr>
            <w:sdtEndPr/>
            <w:sdtContent>
              <w:p w:rsidR="00006A38" w:rsidRDefault="00006A38">
                <w:pPr>
                  <w:pStyle w:val="Subtitle"/>
                  <w:rPr>
                    <w:b/>
                    <w:color w:val="FFA366" w:themeColor="accent2" w:themeTint="99"/>
                  </w:rPr>
                </w:pPr>
                <w:r>
                  <w:rPr>
                    <w:b/>
                    <w:color w:val="FFA366" w:themeColor="accent2" w:themeTint="99"/>
                  </w:rPr>
                  <w:t>Nhóm …</w:t>
                </w:r>
              </w:p>
              <w:p w:rsidR="00006A38" w:rsidRDefault="00006A38" w:rsidP="00006A38">
                <w:pPr>
                  <w:pStyle w:val="Subtitle"/>
                </w:pPr>
                <w:r>
                  <w:t>MSSV1 – Họ tên</w:t>
                </w:r>
              </w:p>
              <w:p w:rsidR="00006A38" w:rsidRDefault="00006A38" w:rsidP="00006A38">
                <w:pPr>
                  <w:pStyle w:val="Subtitle"/>
                </w:pPr>
                <w:r>
                  <w:t>MSSV2 – Họ tên</w:t>
                </w:r>
              </w:p>
              <w:p w:rsidR="00006A38" w:rsidRPr="00006A38" w:rsidRDefault="00006A38" w:rsidP="00006A38">
                <w:pPr>
                  <w:pStyle w:val="Subtitle"/>
                </w:pPr>
                <w:r>
                  <w:t>MSSV3 – Họ tên</w:t>
                </w:r>
              </w:p>
              <w:p w:rsidR="0025504C" w:rsidRPr="00006A38" w:rsidRDefault="004A2B07" w:rsidP="00006A38"/>
            </w:sdtContent>
          </w:sdt>
          <w:p w:rsidR="0025504C" w:rsidRPr="007D58BB" w:rsidRDefault="00BC4FC9" w:rsidP="00BC4FC9">
            <w:pPr>
              <w:pStyle w:val="Date"/>
              <w:rPr>
                <w:i/>
                <w:color w:val="FF2828" w:themeColor="accent1" w:themeTint="99"/>
              </w:rPr>
            </w:pPr>
            <w:r>
              <w:rPr>
                <w:i/>
                <w:color w:val="FF2828" w:themeColor="accent1" w:themeTint="99"/>
              </w:rPr>
              <w:t>&lt;Ngày tháng năm&gt;</w:t>
            </w:r>
          </w:p>
        </w:tc>
      </w:tr>
    </w:tbl>
    <w:sdt>
      <w:sdtPr>
        <w:rPr>
          <w:rFonts w:ascii="Times New Roman" w:eastAsiaTheme="minorEastAsia" w:hAnsi="Times New Roman" w:cstheme="minorBidi"/>
          <w:bCs w:val="0"/>
          <w:color w:val="auto"/>
          <w:sz w:val="24"/>
          <w:szCs w:val="22"/>
        </w:rPr>
        <w:id w:val="-146480437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7A24DD" w:rsidRDefault="007A24DD" w:rsidP="007A24DD">
          <w:pPr>
            <w:pStyle w:val="TOCHeading"/>
            <w:numPr>
              <w:ilvl w:val="0"/>
              <w:numId w:val="0"/>
            </w:numPr>
          </w:pPr>
        </w:p>
        <w:p w:rsidR="001D366B" w:rsidRDefault="007A24DD">
          <w:pPr>
            <w:pStyle w:val="TOC1"/>
            <w:tabs>
              <w:tab w:val="left" w:pos="480"/>
              <w:tab w:val="right" w:leader="dot" w:pos="10790"/>
            </w:tabs>
            <w:rPr>
              <w:b w:val="0"/>
              <w:noProof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05914637" w:history="1">
            <w:r w:rsidR="001D366B" w:rsidRPr="00A7791A">
              <w:rPr>
                <w:rStyle w:val="Hyperlink"/>
                <w:noProof/>
              </w:rPr>
              <w:t>1</w:t>
            </w:r>
            <w:r w:rsidR="001D366B">
              <w:rPr>
                <w:b w:val="0"/>
                <w:noProof/>
                <w:sz w:val="22"/>
                <w:szCs w:val="22"/>
              </w:rPr>
              <w:tab/>
            </w:r>
            <w:r w:rsidR="001D366B" w:rsidRPr="00A7791A">
              <w:rPr>
                <w:rStyle w:val="Hyperlink"/>
                <w:noProof/>
              </w:rPr>
              <w:t>Mục tiêu</w:t>
            </w:r>
            <w:r w:rsidR="001D366B">
              <w:rPr>
                <w:noProof/>
                <w:webHidden/>
              </w:rPr>
              <w:tab/>
            </w:r>
            <w:r w:rsidR="001D366B">
              <w:rPr>
                <w:noProof/>
                <w:webHidden/>
              </w:rPr>
              <w:fldChar w:fldCharType="begin"/>
            </w:r>
            <w:r w:rsidR="001D366B">
              <w:rPr>
                <w:noProof/>
                <w:webHidden/>
              </w:rPr>
              <w:instrText xml:space="preserve"> PAGEREF _Toc405914637 \h </w:instrText>
            </w:r>
            <w:r w:rsidR="001D366B">
              <w:rPr>
                <w:noProof/>
                <w:webHidden/>
              </w:rPr>
            </w:r>
            <w:r w:rsidR="001D366B">
              <w:rPr>
                <w:noProof/>
                <w:webHidden/>
              </w:rPr>
              <w:fldChar w:fldCharType="separate"/>
            </w:r>
            <w:r w:rsidR="001D366B">
              <w:rPr>
                <w:noProof/>
                <w:webHidden/>
              </w:rPr>
              <w:t>2</w:t>
            </w:r>
            <w:r w:rsidR="001D366B">
              <w:rPr>
                <w:noProof/>
                <w:webHidden/>
              </w:rPr>
              <w:fldChar w:fldCharType="end"/>
            </w:r>
          </w:hyperlink>
        </w:p>
        <w:p w:rsidR="001D366B" w:rsidRDefault="001D366B">
          <w:pPr>
            <w:pStyle w:val="TOC1"/>
            <w:tabs>
              <w:tab w:val="left" w:pos="480"/>
              <w:tab w:val="right" w:leader="dot" w:pos="10790"/>
            </w:tabs>
            <w:rPr>
              <w:b w:val="0"/>
              <w:noProof/>
              <w:sz w:val="22"/>
              <w:szCs w:val="22"/>
            </w:rPr>
          </w:pPr>
          <w:hyperlink w:anchor="_Toc405914638" w:history="1">
            <w:r w:rsidRPr="00A7791A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</w:rPr>
              <w:tab/>
            </w:r>
            <w:r w:rsidRPr="00A7791A">
              <w:rPr>
                <w:rStyle w:val="Hyperlink"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6B" w:rsidRDefault="001D366B">
          <w:pPr>
            <w:pStyle w:val="TOC2"/>
            <w:tabs>
              <w:tab w:val="left" w:pos="960"/>
              <w:tab w:val="right" w:leader="dot" w:pos="10790"/>
            </w:tabs>
            <w:rPr>
              <w:b w:val="0"/>
              <w:noProof/>
            </w:rPr>
          </w:pPr>
          <w:hyperlink w:anchor="_Toc405914639" w:history="1">
            <w:r w:rsidRPr="00A7791A">
              <w:rPr>
                <w:rStyle w:val="Hyperlink"/>
                <w:noProof/>
              </w:rPr>
              <w:t>2.1</w:t>
            </w:r>
            <w:r>
              <w:rPr>
                <w:b w:val="0"/>
                <w:noProof/>
              </w:rPr>
              <w:tab/>
            </w:r>
            <w:r w:rsidRPr="00A7791A">
              <w:rPr>
                <w:rStyle w:val="Hyperlink"/>
                <w:noProof/>
              </w:rPr>
              <w:t>Mô tả tóm tắt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6B" w:rsidRDefault="001D366B">
          <w:pPr>
            <w:pStyle w:val="TOC2"/>
            <w:tabs>
              <w:tab w:val="left" w:pos="960"/>
              <w:tab w:val="right" w:leader="dot" w:pos="10790"/>
            </w:tabs>
            <w:rPr>
              <w:b w:val="0"/>
              <w:noProof/>
            </w:rPr>
          </w:pPr>
          <w:hyperlink w:anchor="_Toc405914640" w:history="1">
            <w:r w:rsidRPr="00A7791A">
              <w:rPr>
                <w:rStyle w:val="Hyperlink"/>
                <w:noProof/>
              </w:rPr>
              <w:t>2.2</w:t>
            </w:r>
            <w:r>
              <w:rPr>
                <w:b w:val="0"/>
                <w:noProof/>
              </w:rPr>
              <w:tab/>
            </w:r>
            <w:r w:rsidRPr="00A7791A">
              <w:rPr>
                <w:rStyle w:val="Hyperlink"/>
                <w:noProof/>
              </w:rPr>
              <w:t>Danh sách người dùng: vai trò,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6B" w:rsidRDefault="001D366B">
          <w:pPr>
            <w:pStyle w:val="TOC2"/>
            <w:tabs>
              <w:tab w:val="left" w:pos="960"/>
              <w:tab w:val="right" w:leader="dot" w:pos="10790"/>
            </w:tabs>
            <w:rPr>
              <w:b w:val="0"/>
              <w:noProof/>
            </w:rPr>
          </w:pPr>
          <w:hyperlink w:anchor="_Toc405914641" w:history="1">
            <w:r w:rsidRPr="00A7791A">
              <w:rPr>
                <w:rStyle w:val="Hyperlink"/>
                <w:noProof/>
              </w:rPr>
              <w:t>2.3</w:t>
            </w:r>
            <w:r>
              <w:rPr>
                <w:b w:val="0"/>
                <w:noProof/>
              </w:rPr>
              <w:tab/>
            </w:r>
            <w:r w:rsidRPr="00A7791A">
              <w:rPr>
                <w:rStyle w:val="Hyperlink"/>
                <w:noProof/>
              </w:rPr>
              <w:t>Danh sách các nghiệp vụ/mong muốn của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6B" w:rsidRDefault="001D366B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405914642" w:history="1">
            <w:r w:rsidRPr="00A7791A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A7791A">
              <w:rPr>
                <w:rStyle w:val="Hyperlink"/>
                <w:noProof/>
              </w:rPr>
              <w:t>Nghiệp vụ đăng ký và lắp đặt mới internet (viettel)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6B" w:rsidRDefault="001D366B">
          <w:pPr>
            <w:pStyle w:val="TOC2"/>
            <w:tabs>
              <w:tab w:val="left" w:pos="960"/>
              <w:tab w:val="right" w:leader="dot" w:pos="10790"/>
            </w:tabs>
            <w:rPr>
              <w:b w:val="0"/>
              <w:noProof/>
            </w:rPr>
          </w:pPr>
          <w:hyperlink w:anchor="_Toc405914643" w:history="1">
            <w:r w:rsidRPr="00A7791A">
              <w:rPr>
                <w:rStyle w:val="Hyperlink"/>
                <w:noProof/>
              </w:rPr>
              <w:t>2.4</w:t>
            </w:r>
            <w:r>
              <w:rPr>
                <w:b w:val="0"/>
                <w:noProof/>
              </w:rPr>
              <w:tab/>
            </w:r>
            <w:r w:rsidRPr="00A7791A">
              <w:rPr>
                <w:rStyle w:val="Hyperlink"/>
                <w:noProof/>
              </w:rPr>
              <w:t>Danh sách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6B" w:rsidRDefault="001D366B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405914644" w:history="1">
            <w:r w:rsidRPr="00A7791A">
              <w:rPr>
                <w:rStyle w:val="Hyperlink"/>
                <w:noProof/>
              </w:rPr>
              <w:t>2.4.1</w:t>
            </w:r>
            <w:r>
              <w:rPr>
                <w:noProof/>
              </w:rPr>
              <w:tab/>
            </w:r>
            <w:r w:rsidRPr="00A7791A">
              <w:rPr>
                <w:rStyle w:val="Hyperlink"/>
                <w:noProof/>
              </w:rPr>
              <w:t>Chưc năng ghi nhận thông tin đăng ký lắp đặt của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66B" w:rsidRDefault="001D366B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405914645" w:history="1">
            <w:r w:rsidRPr="00A7791A">
              <w:rPr>
                <w:rStyle w:val="Hyperlink"/>
                <w:noProof/>
              </w:rPr>
              <w:t>2.4.2</w:t>
            </w:r>
            <w:r>
              <w:rPr>
                <w:noProof/>
              </w:rPr>
              <w:tab/>
            </w:r>
            <w:r w:rsidRPr="00A7791A">
              <w:rPr>
                <w:rStyle w:val="Hyperlink"/>
                <w:noProof/>
              </w:rPr>
              <w:t>Chưc năng ký hợp đồng/xác nhận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4DD" w:rsidRDefault="007A24DD">
          <w:r>
            <w:rPr>
              <w:b/>
              <w:bCs/>
              <w:noProof/>
            </w:rPr>
            <w:fldChar w:fldCharType="end"/>
          </w:r>
        </w:p>
      </w:sdtContent>
    </w:sdt>
    <w:p w:rsidR="007A24DD" w:rsidRPr="007A24DD" w:rsidRDefault="007A24DD" w:rsidP="007A24DD"/>
    <w:p w:rsidR="003A0E71" w:rsidRDefault="003A0E71">
      <w:pPr>
        <w:rPr>
          <w:rFonts w:asciiTheme="majorHAnsi" w:eastAsiaTheme="majorEastAsia" w:hAnsiTheme="majorHAnsi" w:cstheme="majorBidi"/>
          <w:b/>
          <w:bCs/>
          <w:color w:val="990000" w:themeColor="accent1"/>
          <w:sz w:val="32"/>
          <w:szCs w:val="28"/>
        </w:rPr>
      </w:pPr>
      <w:r>
        <w:br w:type="page"/>
      </w:r>
    </w:p>
    <w:p w:rsidR="00146892" w:rsidRDefault="007A24DD" w:rsidP="000239BF">
      <w:pPr>
        <w:pStyle w:val="Heading1"/>
        <w:numPr>
          <w:ilvl w:val="0"/>
          <w:numId w:val="15"/>
        </w:numPr>
      </w:pPr>
      <w:bookmarkStart w:id="0" w:name="_Toc405914637"/>
      <w:r>
        <w:lastRenderedPageBreak/>
        <w:t>Mục tiêu</w:t>
      </w:r>
      <w:bookmarkEnd w:id="0"/>
    </w:p>
    <w:p w:rsidR="00F11A22" w:rsidRPr="00146892" w:rsidRDefault="007A24DD" w:rsidP="007A24DD">
      <w:pPr>
        <w:pStyle w:val="ListParagraph"/>
        <w:numPr>
          <w:ilvl w:val="0"/>
          <w:numId w:val="18"/>
        </w:numPr>
      </w:pPr>
      <w:r>
        <w:t>Đặc tả yêu cầu của đồ án</w:t>
      </w:r>
    </w:p>
    <w:p w:rsidR="000239BF" w:rsidRDefault="007A24DD" w:rsidP="000239BF">
      <w:pPr>
        <w:pStyle w:val="Heading1"/>
        <w:numPr>
          <w:ilvl w:val="0"/>
          <w:numId w:val="15"/>
        </w:numPr>
      </w:pPr>
      <w:bookmarkStart w:id="1" w:name="_Toc405914638"/>
      <w:r>
        <w:t>Nội dung</w:t>
      </w:r>
      <w:bookmarkEnd w:id="1"/>
    </w:p>
    <w:p w:rsidR="00AE2C64" w:rsidRDefault="007A24DD" w:rsidP="006C2D00">
      <w:pPr>
        <w:pStyle w:val="Heading2"/>
      </w:pPr>
      <w:bookmarkStart w:id="2" w:name="_Toc405914639"/>
      <w:r>
        <w:t>Mô tả tóm tắt s</w:t>
      </w:r>
      <w:r w:rsidR="00AE2C64">
        <w:t>ản phẩm</w:t>
      </w:r>
      <w:bookmarkEnd w:id="2"/>
    </w:p>
    <w:p w:rsidR="007A24DD" w:rsidRPr="007A24DD" w:rsidRDefault="00F26D0B" w:rsidP="00F26D0B">
      <w:pPr>
        <w:ind w:left="576"/>
      </w:pPr>
      <w:r>
        <w:t>Phần mềm quản lý quán cà phê</w:t>
      </w:r>
    </w:p>
    <w:p w:rsidR="00C60936" w:rsidRDefault="00C60936" w:rsidP="00C60936">
      <w:pPr>
        <w:pStyle w:val="Heading2"/>
      </w:pPr>
      <w:bookmarkStart w:id="3" w:name="_Toc405914640"/>
      <w:r>
        <w:t>Danh sách người dùng: vai trò, mô tả</w:t>
      </w:r>
      <w:bookmarkEnd w:id="3"/>
    </w:p>
    <w:p w:rsidR="00C60936" w:rsidRDefault="00C60936" w:rsidP="00C60936">
      <w:pPr>
        <w:pStyle w:val="ListParagraph"/>
        <w:numPr>
          <w:ilvl w:val="0"/>
          <w:numId w:val="16"/>
        </w:numPr>
      </w:pPr>
      <w:r>
        <w:t>…</w:t>
      </w:r>
    </w:p>
    <w:p w:rsidR="006C2D00" w:rsidRDefault="007A24DD" w:rsidP="006C2D00">
      <w:pPr>
        <w:pStyle w:val="Heading2"/>
      </w:pPr>
      <w:bookmarkStart w:id="4" w:name="_Toc405914641"/>
      <w:r>
        <w:t>Danh sách các</w:t>
      </w:r>
      <w:r w:rsidR="00477DED">
        <w:t xml:space="preserve"> nghiệp vụ/</w:t>
      </w:r>
      <w:r>
        <w:t>mong muốn của khách hàng</w:t>
      </w:r>
      <w:bookmarkEnd w:id="4"/>
    </w:p>
    <w:p w:rsidR="001B7EB8" w:rsidRDefault="001B7EB8" w:rsidP="001B7EB8">
      <w:pPr>
        <w:pStyle w:val="Heading3"/>
      </w:pPr>
      <w:bookmarkStart w:id="5" w:name="_Nghiệp_vụ_đăng"/>
      <w:bookmarkStart w:id="6" w:name="_Toc405914642"/>
      <w:bookmarkEnd w:id="5"/>
      <w:r>
        <w:t>Nghiệp vụ</w:t>
      </w:r>
      <w:r>
        <w:t xml:space="preserve"> </w:t>
      </w:r>
      <w:r w:rsidR="00E657F7">
        <w:t xml:space="preserve">đăng ký và </w:t>
      </w:r>
      <w:r w:rsidR="00CE2425">
        <w:t>lắp đặt mới internet (viettel)</w:t>
      </w:r>
      <w:bookmarkEnd w:id="6"/>
    </w:p>
    <w:p w:rsidR="001B7EB8" w:rsidRDefault="001B7EB8" w:rsidP="001B7EB8">
      <w:pPr>
        <w:pStyle w:val="Heading4"/>
      </w:pPr>
      <w:r>
        <w:t>Mô tả</w:t>
      </w:r>
    </w:p>
    <w:p w:rsidR="00CE2425" w:rsidRPr="00676437" w:rsidRDefault="00CE2425" w:rsidP="00CE2425">
      <w:pPr>
        <w:pStyle w:val="ListParagraph"/>
        <w:numPr>
          <w:ilvl w:val="0"/>
          <w:numId w:val="22"/>
        </w:numPr>
      </w:pPr>
      <w:r>
        <w:t>Khi khách hàng muốn lắp đặt internet tại nhà</w:t>
      </w:r>
    </w:p>
    <w:p w:rsidR="001B7EB8" w:rsidRDefault="007B2C5B" w:rsidP="001B7EB8">
      <w:pPr>
        <w:pStyle w:val="Heading4"/>
      </w:pPr>
      <w:r>
        <w:t>Ngườ</w:t>
      </w:r>
      <w:r w:rsidR="001B7EB8">
        <w:t xml:space="preserve">i </w:t>
      </w:r>
      <w:r w:rsidR="008D77C4">
        <w:t>tham gia</w:t>
      </w:r>
    </w:p>
    <w:p w:rsidR="00CE2425" w:rsidRPr="00676437" w:rsidRDefault="00CE2425" w:rsidP="001B7EB8">
      <w:pPr>
        <w:pStyle w:val="ListParagraph"/>
        <w:numPr>
          <w:ilvl w:val="0"/>
          <w:numId w:val="22"/>
        </w:numPr>
      </w:pPr>
      <w:r>
        <w:t>Khách hàng/nhân viên tổng đài/kỹ thuật kiểm tra/sale /nv kéo dây/nv lắp modern</w:t>
      </w:r>
    </w:p>
    <w:p w:rsidR="001B7EB8" w:rsidRDefault="001B7EB8" w:rsidP="001B7EB8">
      <w:pPr>
        <w:pStyle w:val="Heading4"/>
      </w:pPr>
      <w:r>
        <w:t>Qui trình</w:t>
      </w:r>
    </w:p>
    <w:p w:rsidR="001B7EB8" w:rsidRPr="001411D8" w:rsidRDefault="008D77C4" w:rsidP="001B7EB8">
      <w:pPr>
        <w:pStyle w:val="ListParagraph"/>
        <w:numPr>
          <w:ilvl w:val="0"/>
          <w:numId w:val="22"/>
        </w:numPr>
      </w:pPr>
      <w:r>
        <w:t>Vẽ BPMN</w:t>
      </w:r>
      <w:r w:rsidR="00CE2425">
        <w:t>/Activity diagram</w:t>
      </w:r>
    </w:p>
    <w:p w:rsidR="001B7EB8" w:rsidRDefault="001B7EB8" w:rsidP="001B7EB8">
      <w:pPr>
        <w:pStyle w:val="Heading4"/>
      </w:pPr>
      <w:r>
        <w:t>Thông tin</w:t>
      </w:r>
    </w:p>
    <w:p w:rsidR="001B7EB8" w:rsidRDefault="00CE2425" w:rsidP="001B7EB8">
      <w:pPr>
        <w:pStyle w:val="ListParagraph"/>
        <w:numPr>
          <w:ilvl w:val="0"/>
          <w:numId w:val="22"/>
        </w:numPr>
      </w:pPr>
      <w:r>
        <w:t>Tổng đài: địa chỉ, số điện thoại, họ tên, gói cước (12MB - 220, 25MB – 350)</w:t>
      </w:r>
    </w:p>
    <w:p w:rsidR="00CE2425" w:rsidRDefault="00CE2425" w:rsidP="001B7EB8">
      <w:pPr>
        <w:pStyle w:val="ListParagraph"/>
        <w:numPr>
          <w:ilvl w:val="0"/>
          <w:numId w:val="22"/>
        </w:numPr>
      </w:pPr>
      <w:r>
        <w:t>Ký hợp đồng:  hợp đồng</w:t>
      </w:r>
      <w:r w:rsidR="00EB235A">
        <w:t xml:space="preserve"> (ten f</w:t>
      </w:r>
      <w:bookmarkStart w:id="7" w:name="_GoBack"/>
      <w:bookmarkEnd w:id="7"/>
      <w:r w:rsidR="00EB235A">
        <w:t>ile)</w:t>
      </w:r>
      <w:r>
        <w:t xml:space="preserve"> có thông tin cmnd photo, địa chỉ, điện thoại, qui định (24</w:t>
      </w:r>
      <w:r w:rsidRPr="00CE2425">
        <w:rPr>
          <w:vertAlign w:val="superscript"/>
        </w:rPr>
        <w:t>th</w:t>
      </w:r>
      <w:r>
        <w:t xml:space="preserve"> =&gt; 500k)</w:t>
      </w:r>
    </w:p>
    <w:p w:rsidR="00CE2425" w:rsidRPr="00676437" w:rsidRDefault="00CE2425" w:rsidP="00CE2425">
      <w:pPr>
        <w:pStyle w:val="ListParagraph"/>
        <w:numPr>
          <w:ilvl w:val="0"/>
          <w:numId w:val="22"/>
        </w:numPr>
      </w:pPr>
      <w:r>
        <w:t>Lắp modern: thiết bị, tài khoản, mật khẩu, bản xác nhận</w:t>
      </w:r>
    </w:p>
    <w:p w:rsidR="006C2D00" w:rsidRDefault="00F26764" w:rsidP="006C2D00">
      <w:pPr>
        <w:pStyle w:val="Heading2"/>
      </w:pPr>
      <w:bookmarkStart w:id="8" w:name="_Toc405914643"/>
      <w:r>
        <w:t>Danh sách chứ</w:t>
      </w:r>
      <w:r w:rsidR="001B7EB8">
        <w:t>c năng</w:t>
      </w:r>
      <w:bookmarkEnd w:id="8"/>
    </w:p>
    <w:p w:rsidR="00676437" w:rsidRDefault="00676437" w:rsidP="00676437">
      <w:pPr>
        <w:pStyle w:val="Heading3"/>
      </w:pPr>
      <w:bookmarkStart w:id="9" w:name="_Toc405914644"/>
      <w:r>
        <w:t xml:space="preserve">Chưc năng </w:t>
      </w:r>
      <w:r w:rsidR="00407EE9">
        <w:t>ghi nhận thông tin đăng ký lắp đặt của khách hàng</w:t>
      </w:r>
      <w:bookmarkEnd w:id="9"/>
    </w:p>
    <w:p w:rsidR="00676437" w:rsidRDefault="00676437" w:rsidP="00676437">
      <w:pPr>
        <w:pStyle w:val="Heading4"/>
      </w:pPr>
      <w:r>
        <w:t>Mô tả</w:t>
      </w:r>
    </w:p>
    <w:p w:rsidR="00676437" w:rsidRPr="00676437" w:rsidRDefault="001411D8" w:rsidP="00676437">
      <w:pPr>
        <w:pStyle w:val="ListParagraph"/>
        <w:numPr>
          <w:ilvl w:val="0"/>
          <w:numId w:val="22"/>
        </w:numPr>
      </w:pPr>
      <w:r>
        <w:t>Đặt phòng</w:t>
      </w:r>
    </w:p>
    <w:p w:rsidR="00676437" w:rsidRDefault="00676437" w:rsidP="00676437">
      <w:pPr>
        <w:pStyle w:val="Heading4"/>
      </w:pPr>
      <w:r>
        <w:t>Người dùng</w:t>
      </w:r>
    </w:p>
    <w:p w:rsidR="00676437" w:rsidRPr="00676437" w:rsidRDefault="00673B8C" w:rsidP="00676437">
      <w:pPr>
        <w:pStyle w:val="ListParagraph"/>
        <w:numPr>
          <w:ilvl w:val="0"/>
          <w:numId w:val="22"/>
        </w:numPr>
      </w:pPr>
      <w:r>
        <w:t>Nhân viên tổng đài</w:t>
      </w:r>
    </w:p>
    <w:p w:rsidR="00676437" w:rsidRDefault="00676437" w:rsidP="00676437">
      <w:pPr>
        <w:pStyle w:val="Heading4"/>
      </w:pPr>
      <w:r>
        <w:lastRenderedPageBreak/>
        <w:t>Nghiệp vụ liên quan</w:t>
      </w:r>
    </w:p>
    <w:p w:rsidR="001411D8" w:rsidRPr="001411D8" w:rsidRDefault="00673B8C" w:rsidP="001411D8">
      <w:pPr>
        <w:pStyle w:val="ListParagraph"/>
        <w:numPr>
          <w:ilvl w:val="0"/>
          <w:numId w:val="22"/>
        </w:numPr>
      </w:pPr>
      <w:hyperlink w:anchor="_Nghiệp_vụ_đăng" w:history="1">
        <w:r w:rsidRPr="00673B8C">
          <w:rPr>
            <w:rStyle w:val="Hyperlink"/>
          </w:rPr>
          <w:t>2.3.1</w:t>
        </w:r>
      </w:hyperlink>
      <w:r>
        <w:t xml:space="preserve"> Nghiệp vụ …</w:t>
      </w:r>
    </w:p>
    <w:p w:rsidR="00676437" w:rsidRPr="00676437" w:rsidRDefault="00676437" w:rsidP="00676437"/>
    <w:p w:rsidR="00676437" w:rsidRDefault="00676437" w:rsidP="007B6698">
      <w:pPr>
        <w:pStyle w:val="Heading4"/>
      </w:pPr>
      <w:r>
        <w:t>Qui trình</w:t>
      </w:r>
    </w:p>
    <w:p w:rsidR="00673B8C" w:rsidRDefault="00673B8C" w:rsidP="00673B8C">
      <w:r>
        <w:t>..</w:t>
      </w:r>
    </w:p>
    <w:p w:rsidR="00673B8C" w:rsidRPr="00673B8C" w:rsidRDefault="00673B8C" w:rsidP="00673B8C">
      <w:r>
        <w:t>D</w:t>
      </w:r>
    </w:p>
    <w:p w:rsidR="00676437" w:rsidRDefault="00676437" w:rsidP="007B6698">
      <w:pPr>
        <w:pStyle w:val="Heading4"/>
      </w:pPr>
      <w:r>
        <w:t>Thông tin</w:t>
      </w:r>
    </w:p>
    <w:p w:rsidR="00AE6F2C" w:rsidRDefault="00673B8C" w:rsidP="007B6698">
      <w:pPr>
        <w:pStyle w:val="ListParagraph"/>
        <w:numPr>
          <w:ilvl w:val="0"/>
          <w:numId w:val="22"/>
        </w:numPr>
      </w:pPr>
      <w:r>
        <w:t>địa chỉ, số điện thoại, họ tên</w:t>
      </w:r>
    </w:p>
    <w:p w:rsidR="00673B8C" w:rsidRDefault="00673B8C" w:rsidP="007B6698">
      <w:pPr>
        <w:pStyle w:val="ListParagraph"/>
        <w:numPr>
          <w:ilvl w:val="0"/>
          <w:numId w:val="22"/>
        </w:numPr>
      </w:pPr>
      <w:r>
        <w:t>Gói cước sử dụng</w:t>
      </w:r>
    </w:p>
    <w:p w:rsidR="001554F1" w:rsidRDefault="001554F1" w:rsidP="001554F1">
      <w:pPr>
        <w:pStyle w:val="Heading3"/>
      </w:pPr>
      <w:bookmarkStart w:id="10" w:name="_Toc405914645"/>
      <w:r>
        <w:t xml:space="preserve">Chưc năng </w:t>
      </w:r>
      <w:r>
        <w:t>ký hợp đồng/xác nhận</w:t>
      </w:r>
      <w:bookmarkEnd w:id="10"/>
    </w:p>
    <w:p w:rsidR="001554F1" w:rsidRDefault="001554F1" w:rsidP="001554F1">
      <w:pPr>
        <w:pStyle w:val="Heading4"/>
      </w:pPr>
      <w:r>
        <w:t>Mô tả</w:t>
      </w:r>
    </w:p>
    <w:p w:rsidR="001554F1" w:rsidRPr="00676437" w:rsidRDefault="001554F1" w:rsidP="001554F1">
      <w:pPr>
        <w:pStyle w:val="ListParagraph"/>
        <w:numPr>
          <w:ilvl w:val="0"/>
          <w:numId w:val="22"/>
        </w:numPr>
      </w:pPr>
      <w:r>
        <w:t>Xác nhận khi khách hàng ký hợp đồng xong</w:t>
      </w:r>
    </w:p>
    <w:p w:rsidR="001554F1" w:rsidRDefault="001554F1" w:rsidP="001554F1">
      <w:pPr>
        <w:pStyle w:val="Heading4"/>
      </w:pPr>
      <w:r>
        <w:t>Ngườ</w:t>
      </w:r>
      <w:r>
        <w:t>i dùng</w:t>
      </w:r>
    </w:p>
    <w:p w:rsidR="001554F1" w:rsidRPr="00676437" w:rsidRDefault="001554F1" w:rsidP="001554F1">
      <w:pPr>
        <w:pStyle w:val="ListParagraph"/>
        <w:numPr>
          <w:ilvl w:val="0"/>
          <w:numId w:val="22"/>
        </w:numPr>
      </w:pPr>
      <w:r>
        <w:t>Sale, …</w:t>
      </w:r>
    </w:p>
    <w:p w:rsidR="001554F1" w:rsidRDefault="001554F1" w:rsidP="001554F1">
      <w:pPr>
        <w:pStyle w:val="Heading4"/>
      </w:pPr>
      <w:r>
        <w:t>Nghiệp vụ liên quan</w:t>
      </w:r>
    </w:p>
    <w:p w:rsidR="001554F1" w:rsidRPr="00676437" w:rsidRDefault="001554F1" w:rsidP="001554F1">
      <w:pPr>
        <w:pStyle w:val="ListParagraph"/>
        <w:numPr>
          <w:ilvl w:val="0"/>
          <w:numId w:val="22"/>
        </w:numPr>
      </w:pPr>
      <w:hyperlink w:anchor="_Nghiệp_vụ_đăng" w:history="1">
        <w:r w:rsidRPr="00673B8C">
          <w:rPr>
            <w:rStyle w:val="Hyperlink"/>
          </w:rPr>
          <w:t>2.3.1</w:t>
        </w:r>
      </w:hyperlink>
      <w:r>
        <w:t xml:space="preserve"> Nghiệp vụ …</w:t>
      </w:r>
    </w:p>
    <w:p w:rsidR="001554F1" w:rsidRDefault="001554F1" w:rsidP="001554F1">
      <w:pPr>
        <w:pStyle w:val="Heading4"/>
      </w:pPr>
      <w:r>
        <w:t>Qui trình</w:t>
      </w:r>
    </w:p>
    <w:p w:rsidR="001554F1" w:rsidRDefault="001554F1" w:rsidP="001D366B">
      <w:pPr>
        <w:pStyle w:val="ListParagraph"/>
        <w:numPr>
          <w:ilvl w:val="0"/>
          <w:numId w:val="22"/>
        </w:numPr>
      </w:pPr>
      <w:r>
        <w:t>..</w:t>
      </w:r>
    </w:p>
    <w:p w:rsidR="001554F1" w:rsidRPr="00673B8C" w:rsidRDefault="001554F1" w:rsidP="001D366B">
      <w:pPr>
        <w:pStyle w:val="ListParagraph"/>
        <w:numPr>
          <w:ilvl w:val="0"/>
          <w:numId w:val="22"/>
        </w:numPr>
      </w:pPr>
      <w:r>
        <w:t>D</w:t>
      </w:r>
    </w:p>
    <w:p w:rsidR="001554F1" w:rsidRDefault="001554F1" w:rsidP="001554F1">
      <w:pPr>
        <w:pStyle w:val="Heading4"/>
      </w:pPr>
      <w:r>
        <w:t>Thông tin</w:t>
      </w:r>
    </w:p>
    <w:p w:rsidR="001554F1" w:rsidRDefault="001554F1" w:rsidP="001554F1">
      <w:pPr>
        <w:pStyle w:val="ListParagraph"/>
        <w:numPr>
          <w:ilvl w:val="0"/>
          <w:numId w:val="22"/>
        </w:numPr>
      </w:pPr>
      <w:r>
        <w:t>Mã hợp đồng</w:t>
      </w:r>
    </w:p>
    <w:p w:rsidR="001554F1" w:rsidRDefault="001554F1" w:rsidP="001554F1">
      <w:pPr>
        <w:pStyle w:val="ListParagraph"/>
        <w:numPr>
          <w:ilvl w:val="0"/>
          <w:numId w:val="22"/>
        </w:numPr>
      </w:pPr>
      <w:r>
        <w:t>Mã khách hàng</w:t>
      </w:r>
    </w:p>
    <w:p w:rsidR="001554F1" w:rsidRDefault="001554F1" w:rsidP="001554F1">
      <w:pPr>
        <w:pStyle w:val="ListParagraph"/>
        <w:numPr>
          <w:ilvl w:val="0"/>
          <w:numId w:val="22"/>
        </w:numPr>
      </w:pPr>
      <w:r>
        <w:t>Scan hợp đồng</w:t>
      </w:r>
    </w:p>
    <w:p w:rsidR="001554F1" w:rsidRPr="006C2D00" w:rsidRDefault="001554F1" w:rsidP="001554F1"/>
    <w:p w:rsidR="00673B8C" w:rsidRPr="006C2D00" w:rsidRDefault="00673B8C" w:rsidP="00673B8C"/>
    <w:sectPr w:rsidR="00673B8C" w:rsidRPr="006C2D00" w:rsidSect="006E53C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540" w:right="720" w:bottom="720" w:left="720" w:header="709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B07" w:rsidRDefault="004A2B07">
      <w:r>
        <w:separator/>
      </w:r>
    </w:p>
    <w:p w:rsidR="004A2B07" w:rsidRDefault="004A2B07"/>
  </w:endnote>
  <w:endnote w:type="continuationSeparator" w:id="0">
    <w:p w:rsidR="004A2B07" w:rsidRDefault="004A2B07">
      <w:r>
        <w:continuationSeparator/>
      </w:r>
    </w:p>
    <w:p w:rsidR="004A2B07" w:rsidRDefault="004A2B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746" w:rsidRDefault="00536746" w:rsidP="00635B47">
    <w:pPr>
      <w:pStyle w:val="Footer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746" w:rsidRPr="007B1D76" w:rsidRDefault="00536746" w:rsidP="00332C21">
    <w:pPr>
      <w:pStyle w:val="Footer"/>
      <w:tabs>
        <w:tab w:val="clear" w:pos="9360"/>
        <w:tab w:val="left" w:pos="1320"/>
        <w:tab w:val="right" w:pos="10348"/>
        <w:tab w:val="right" w:pos="10800"/>
      </w:tabs>
      <w:spacing w:before="240" w:after="0" w:line="220" w:lineRule="exact"/>
      <w:jc w:val="left"/>
      <w:rPr>
        <w:b/>
        <w:i/>
        <w:color w:val="FF6600" w:themeColor="accent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B07" w:rsidRDefault="004A2B07">
      <w:r>
        <w:separator/>
      </w:r>
    </w:p>
    <w:p w:rsidR="004A2B07" w:rsidRDefault="004A2B07"/>
  </w:footnote>
  <w:footnote w:type="continuationSeparator" w:id="0">
    <w:p w:rsidR="004A2B07" w:rsidRDefault="004A2B07">
      <w:r>
        <w:continuationSeparator/>
      </w:r>
    </w:p>
    <w:p w:rsidR="004A2B07" w:rsidRDefault="004A2B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17"/>
    </w:tblGrid>
    <w:tr w:rsidR="00536746" w:rsidRPr="00146892" w:rsidTr="007B1D76">
      <w:tc>
        <w:tcPr>
          <w:tcW w:w="10817" w:type="dxa"/>
          <w:tcMar>
            <w:left w:w="0" w:type="dxa"/>
            <w:right w:w="0" w:type="dxa"/>
          </w:tcMar>
        </w:tcPr>
        <w:p w:rsidR="00536746" w:rsidRPr="003A33E2" w:rsidRDefault="00536746">
          <w:pPr>
            <w:pStyle w:val="Header-Left"/>
            <w:rPr>
              <w:lang w:val="fr-FR"/>
            </w:rPr>
          </w:pPr>
          <w:r w:rsidRPr="00D4408A">
            <w:rPr>
              <w:bCs/>
              <w:noProof/>
              <w:kern w:val="60"/>
              <w:sz w:val="50"/>
              <w:szCs w:val="60"/>
            </w:rPr>
            <w:drawing>
              <wp:anchor distT="0" distB="0" distL="114300" distR="114300" simplePos="0" relativeHeight="251661312" behindDoc="0" locked="0" layoutInCell="1" allowOverlap="1" wp14:anchorId="5E8D244D" wp14:editId="67B68718">
                <wp:simplePos x="0" y="0"/>
                <wp:positionH relativeFrom="column">
                  <wp:posOffset>5829300</wp:posOffset>
                </wp:positionH>
                <wp:positionV relativeFrom="paragraph">
                  <wp:posOffset>203961</wp:posOffset>
                </wp:positionV>
                <wp:extent cx="1026160" cy="804956"/>
                <wp:effectExtent l="0" t="0" r="0" b="8255"/>
                <wp:wrapNone/>
                <wp:docPr id="3" name="Picture 3" descr="Macintosh HD:Users:DucHuy:Downloads:logo-khtn 200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Macintosh HD:Users:DucHuy:Downloads:logo-khtn 200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712" cy="805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536746" w:rsidRPr="003A33E2" w:rsidRDefault="00536746">
    <w:pPr>
      <w:pStyle w:val="NoSpaceBetween"/>
      <w:rPr>
        <w:lang w:val="fr-FR"/>
      </w:rPr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536746" w:rsidRPr="00146892">
      <w:tc>
        <w:tcPr>
          <w:tcW w:w="3240" w:type="dxa"/>
          <w:shd w:val="clear" w:color="auto" w:fill="990000" w:themeFill="accent1"/>
        </w:tcPr>
        <w:p w:rsidR="00536746" w:rsidRPr="003A33E2" w:rsidRDefault="00536746">
          <w:pPr>
            <w:rPr>
              <w:lang w:val="fr-FR"/>
            </w:rPr>
          </w:pPr>
        </w:p>
      </w:tc>
      <w:tc>
        <w:tcPr>
          <w:tcW w:w="1800" w:type="dxa"/>
          <w:shd w:val="clear" w:color="auto" w:fill="FF6600" w:themeFill="accent2"/>
        </w:tcPr>
        <w:p w:rsidR="00536746" w:rsidRPr="003A33E2" w:rsidRDefault="00536746">
          <w:pPr>
            <w:rPr>
              <w:lang w:val="fr-FR"/>
            </w:rPr>
          </w:pPr>
        </w:p>
      </w:tc>
      <w:tc>
        <w:tcPr>
          <w:tcW w:w="5760" w:type="dxa"/>
          <w:shd w:val="clear" w:color="auto" w:fill="99CC00" w:themeFill="accent4"/>
        </w:tcPr>
        <w:p w:rsidR="00536746" w:rsidRPr="003A33E2" w:rsidRDefault="00536746">
          <w:pPr>
            <w:rPr>
              <w:lang w:val="fr-FR"/>
            </w:rPr>
          </w:pPr>
        </w:p>
      </w:tc>
    </w:tr>
  </w:tbl>
  <w:p w:rsidR="00536746" w:rsidRDefault="00536746" w:rsidP="006E53C5">
    <w:pPr>
      <w:pStyle w:val="Header"/>
      <w:spacing w:after="320"/>
      <w:rPr>
        <w:noProof/>
      </w:rPr>
    </w:pPr>
    <w:r w:rsidRPr="006E53C5">
      <w:rPr>
        <w:b/>
        <w:i/>
        <w:color w:val="0080FF"/>
      </w:rPr>
      <w:t>Page:</w:t>
    </w:r>
    <w:r>
      <w:t xml:space="preserve"> </w:t>
    </w:r>
    <w:r w:rsidRPr="006E53C5">
      <w:rPr>
        <w:b/>
        <w:i/>
        <w:color w:val="FF6600"/>
      </w:rPr>
      <w:fldChar w:fldCharType="begin"/>
    </w:r>
    <w:r w:rsidRPr="006E53C5">
      <w:rPr>
        <w:b/>
        <w:i/>
        <w:color w:val="FF6600"/>
      </w:rPr>
      <w:instrText xml:space="preserve"> page </w:instrText>
    </w:r>
    <w:r w:rsidRPr="006E53C5">
      <w:rPr>
        <w:b/>
        <w:i/>
        <w:color w:val="FF6600"/>
      </w:rPr>
      <w:fldChar w:fldCharType="separate"/>
    </w:r>
    <w:r w:rsidR="005E4172">
      <w:rPr>
        <w:b/>
        <w:i/>
        <w:noProof/>
        <w:color w:val="FF6600"/>
      </w:rPr>
      <w:t>3</w:t>
    </w:r>
    <w:r w:rsidRPr="006E53C5">
      <w:rPr>
        <w:b/>
        <w:i/>
        <w:noProof/>
        <w:color w:val="FF6600"/>
      </w:rPr>
      <w:fldChar w:fldCharType="end"/>
    </w:r>
  </w:p>
  <w:p w:rsidR="00536746" w:rsidRDefault="0053674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5"/>
      <w:gridCol w:w="5760"/>
    </w:tblGrid>
    <w:tr w:rsidR="00536746" w:rsidTr="007B1D76">
      <w:tc>
        <w:tcPr>
          <w:tcW w:w="5245" w:type="dxa"/>
          <w:tcMar>
            <w:left w:w="0" w:type="dxa"/>
            <w:right w:w="0" w:type="dxa"/>
          </w:tcMar>
        </w:tcPr>
        <w:p w:rsidR="00536746" w:rsidRDefault="00536746">
          <w:pPr>
            <w:pStyle w:val="Header-Left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 w:rsidR="004A2B07">
            <w:fldChar w:fldCharType="begin"/>
          </w:r>
          <w:r w:rsidR="004A2B07">
            <w:instrText xml:space="preserve"> USERPROPERTY Company </w:instrText>
          </w:r>
          <w:r w:rsidR="004A2B07">
            <w:fldChar w:fldCharType="separate"/>
          </w:r>
          <w:r>
            <w:rPr>
              <w:noProof/>
            </w:rPr>
            <w:instrText>University of Science</w:instrText>
          </w:r>
          <w:r w:rsidR="004A2B07">
            <w:rPr>
              <w:noProof/>
            </w:rPr>
            <w:fldChar w:fldCharType="end"/>
          </w:r>
          <w:r>
            <w:instrText xml:space="preserve">="" "Organization" </w:instrText>
          </w:r>
          <w:r w:rsidR="004A2B07">
            <w:fldChar w:fldCharType="begin"/>
          </w:r>
          <w:r w:rsidR="004A2B07">
            <w:instrText xml:space="preserve"> USERPROPERTY Company </w:instrText>
          </w:r>
          <w:r w:rsidR="004A2B07">
            <w:fldChar w:fldCharType="separate"/>
          </w:r>
          <w:r>
            <w:rPr>
              <w:noProof/>
            </w:rPr>
            <w:instrText>University of Science</w:instrText>
          </w:r>
          <w:r w:rsidR="004A2B07">
            <w:rPr>
              <w:noProof/>
            </w:rPr>
            <w:fldChar w:fldCharType="end"/>
          </w:r>
          <w:r>
            <w:fldChar w:fldCharType="separate"/>
          </w:r>
          <w:r>
            <w:rPr>
              <w:noProof/>
            </w:rPr>
            <w:instrText>University of Science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1D366B">
            <w:rPr>
              <w:b/>
              <w:bCs/>
            </w:rPr>
            <w:t>Error! Bookmark not defined.</w:t>
          </w:r>
          <w:r>
            <w:fldChar w:fldCharType="end"/>
          </w:r>
          <w:r>
            <w:t>, HCMC</w:t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:rsidR="00536746" w:rsidRDefault="00536746">
          <w:pPr>
            <w:pStyle w:val="Header-Right"/>
          </w:pPr>
        </w:p>
      </w:tc>
    </w:tr>
  </w:tbl>
  <w:p w:rsidR="00536746" w:rsidRDefault="00536746">
    <w:pPr>
      <w:pStyle w:val="NoSpaceBetween"/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536746">
      <w:tc>
        <w:tcPr>
          <w:tcW w:w="3240" w:type="dxa"/>
          <w:shd w:val="clear" w:color="auto" w:fill="990000" w:themeFill="accent1"/>
        </w:tcPr>
        <w:p w:rsidR="00536746" w:rsidRDefault="00536746"/>
      </w:tc>
      <w:tc>
        <w:tcPr>
          <w:tcW w:w="1800" w:type="dxa"/>
          <w:shd w:val="clear" w:color="auto" w:fill="FF6600" w:themeFill="accent2"/>
        </w:tcPr>
        <w:p w:rsidR="00536746" w:rsidRDefault="00536746"/>
      </w:tc>
      <w:tc>
        <w:tcPr>
          <w:tcW w:w="5760" w:type="dxa"/>
          <w:shd w:val="clear" w:color="auto" w:fill="99CC00" w:themeFill="accent4"/>
        </w:tcPr>
        <w:p w:rsidR="00536746" w:rsidRDefault="00536746"/>
      </w:tc>
    </w:tr>
  </w:tbl>
  <w:p w:rsidR="00536746" w:rsidRDefault="005367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CC98"/>
      </v:shape>
    </w:pict>
  </w:numPicBullet>
  <w:abstractNum w:abstractNumId="0">
    <w:nsid w:val="FFFFFF7C"/>
    <w:multiLevelType w:val="singleLevel"/>
    <w:tmpl w:val="58622BE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676C3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4A2A0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322A50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EBE47F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3A42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DCE82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B0C9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260A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8612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159E14B0"/>
    <w:multiLevelType w:val="hybridMultilevel"/>
    <w:tmpl w:val="A96AE396"/>
    <w:lvl w:ilvl="0" w:tplc="9E081E26">
      <w:start w:val="1"/>
      <w:numFmt w:val="bullet"/>
      <w:pStyle w:val="BaiTap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A6590"/>
    <w:multiLevelType w:val="hybridMultilevel"/>
    <w:tmpl w:val="7B8623F2"/>
    <w:lvl w:ilvl="0" w:tplc="80466DB0">
      <w:start w:val="1"/>
      <w:numFmt w:val="decimal"/>
      <w:pStyle w:val="step"/>
      <w:lvlText w:val="Bước %1."/>
      <w:lvlJc w:val="left"/>
      <w:pPr>
        <w:ind w:left="720" w:hanging="360"/>
      </w:pPr>
      <w:rPr>
        <w:rFonts w:hint="default"/>
        <w:b/>
        <w:bCs/>
        <w:i/>
        <w:iCs/>
        <w:color w:val="FF660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C379D"/>
    <w:multiLevelType w:val="hybridMultilevel"/>
    <w:tmpl w:val="5D94607A"/>
    <w:lvl w:ilvl="0" w:tplc="883E5B76">
      <w:start w:val="1"/>
      <w:numFmt w:val="bullet"/>
      <w:pStyle w:val="Para1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  <w:color w:val="auto"/>
      </w:rPr>
    </w:lvl>
    <w:lvl w:ilvl="1" w:tplc="C12435A2">
      <w:start w:val="1"/>
      <w:numFmt w:val="bullet"/>
      <w:pStyle w:val="Para2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6FD04044"/>
    <w:multiLevelType w:val="hybridMultilevel"/>
    <w:tmpl w:val="73EA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4135E4"/>
    <w:multiLevelType w:val="hybridMultilevel"/>
    <w:tmpl w:val="604C9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F916A5"/>
    <w:multiLevelType w:val="hybridMultilevel"/>
    <w:tmpl w:val="164227D6"/>
    <w:lvl w:ilvl="0" w:tplc="51EA182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8D49C0"/>
    <w:multiLevelType w:val="hybridMultilevel"/>
    <w:tmpl w:val="FD8C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5"/>
  </w:num>
  <w:num w:numId="18">
    <w:abstractNumId w:val="17"/>
  </w:num>
  <w:num w:numId="19">
    <w:abstractNumId w:val="10"/>
  </w:num>
  <w:num w:numId="20">
    <w:abstractNumId w:val="10"/>
  </w:num>
  <w:num w:numId="21">
    <w:abstractNumId w:val="10"/>
  </w:num>
  <w:num w:numId="22">
    <w:abstractNumId w:val="16"/>
  </w:num>
  <w:num w:numId="23">
    <w:abstractNumId w:val="10"/>
  </w:num>
  <w:num w:numId="24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03E14"/>
    <w:rsid w:val="00006522"/>
    <w:rsid w:val="00006A38"/>
    <w:rsid w:val="000239BF"/>
    <w:rsid w:val="000538EE"/>
    <w:rsid w:val="00062B59"/>
    <w:rsid w:val="0007689B"/>
    <w:rsid w:val="00087B8A"/>
    <w:rsid w:val="00093DDB"/>
    <w:rsid w:val="000B1465"/>
    <w:rsid w:val="000B5F46"/>
    <w:rsid w:val="000C4C68"/>
    <w:rsid w:val="000E1D90"/>
    <w:rsid w:val="000E54EC"/>
    <w:rsid w:val="00115F75"/>
    <w:rsid w:val="00126CD2"/>
    <w:rsid w:val="00134807"/>
    <w:rsid w:val="001411D8"/>
    <w:rsid w:val="00146892"/>
    <w:rsid w:val="001554F1"/>
    <w:rsid w:val="00162D6D"/>
    <w:rsid w:val="00195289"/>
    <w:rsid w:val="001A5729"/>
    <w:rsid w:val="001B7AC0"/>
    <w:rsid w:val="001B7EB8"/>
    <w:rsid w:val="001D0085"/>
    <w:rsid w:val="001D366B"/>
    <w:rsid w:val="001E2D83"/>
    <w:rsid w:val="00233E92"/>
    <w:rsid w:val="0025504C"/>
    <w:rsid w:val="00257BBF"/>
    <w:rsid w:val="00274205"/>
    <w:rsid w:val="0028619E"/>
    <w:rsid w:val="002B7003"/>
    <w:rsid w:val="002E7E81"/>
    <w:rsid w:val="003314BE"/>
    <w:rsid w:val="00332C21"/>
    <w:rsid w:val="00360697"/>
    <w:rsid w:val="003664D9"/>
    <w:rsid w:val="003719EC"/>
    <w:rsid w:val="0039541D"/>
    <w:rsid w:val="003A0E71"/>
    <w:rsid w:val="003A33E2"/>
    <w:rsid w:val="003B02C0"/>
    <w:rsid w:val="003F1B27"/>
    <w:rsid w:val="00407EE9"/>
    <w:rsid w:val="00454952"/>
    <w:rsid w:val="00456D86"/>
    <w:rsid w:val="00461422"/>
    <w:rsid w:val="00477DED"/>
    <w:rsid w:val="004837C6"/>
    <w:rsid w:val="004A2B07"/>
    <w:rsid w:val="004B7BC4"/>
    <w:rsid w:val="004C7705"/>
    <w:rsid w:val="004E53EE"/>
    <w:rsid w:val="004F1EF4"/>
    <w:rsid w:val="005058D4"/>
    <w:rsid w:val="00536746"/>
    <w:rsid w:val="0054613D"/>
    <w:rsid w:val="005641FB"/>
    <w:rsid w:val="0056659C"/>
    <w:rsid w:val="00566BBD"/>
    <w:rsid w:val="005717F4"/>
    <w:rsid w:val="00582C7E"/>
    <w:rsid w:val="005949A2"/>
    <w:rsid w:val="005B543F"/>
    <w:rsid w:val="005C1E26"/>
    <w:rsid w:val="005D26E2"/>
    <w:rsid w:val="005D6F73"/>
    <w:rsid w:val="005E4172"/>
    <w:rsid w:val="005F45E4"/>
    <w:rsid w:val="006023BF"/>
    <w:rsid w:val="00627095"/>
    <w:rsid w:val="00635B47"/>
    <w:rsid w:val="0065173B"/>
    <w:rsid w:val="00673B8C"/>
    <w:rsid w:val="00676437"/>
    <w:rsid w:val="006B1097"/>
    <w:rsid w:val="006C2D00"/>
    <w:rsid w:val="006D7C9C"/>
    <w:rsid w:val="006E53C5"/>
    <w:rsid w:val="00702D79"/>
    <w:rsid w:val="00705C25"/>
    <w:rsid w:val="00742D8C"/>
    <w:rsid w:val="0075322F"/>
    <w:rsid w:val="00771977"/>
    <w:rsid w:val="00777FE8"/>
    <w:rsid w:val="00786F74"/>
    <w:rsid w:val="00790547"/>
    <w:rsid w:val="00790712"/>
    <w:rsid w:val="007A24DD"/>
    <w:rsid w:val="007B1D76"/>
    <w:rsid w:val="007B2C5B"/>
    <w:rsid w:val="007B6698"/>
    <w:rsid w:val="007C733F"/>
    <w:rsid w:val="007D58BB"/>
    <w:rsid w:val="00804876"/>
    <w:rsid w:val="008105B2"/>
    <w:rsid w:val="008240F7"/>
    <w:rsid w:val="00857E62"/>
    <w:rsid w:val="008650CC"/>
    <w:rsid w:val="00866DBD"/>
    <w:rsid w:val="008A5911"/>
    <w:rsid w:val="008B0905"/>
    <w:rsid w:val="008B78A1"/>
    <w:rsid w:val="008C70B6"/>
    <w:rsid w:val="008D77C4"/>
    <w:rsid w:val="008E3146"/>
    <w:rsid w:val="008F16F1"/>
    <w:rsid w:val="008F7464"/>
    <w:rsid w:val="0090363F"/>
    <w:rsid w:val="009048DD"/>
    <w:rsid w:val="00921712"/>
    <w:rsid w:val="00940272"/>
    <w:rsid w:val="00954C83"/>
    <w:rsid w:val="00956C9C"/>
    <w:rsid w:val="009615BE"/>
    <w:rsid w:val="009656A6"/>
    <w:rsid w:val="0096590F"/>
    <w:rsid w:val="00982CD1"/>
    <w:rsid w:val="00A00E0F"/>
    <w:rsid w:val="00A22099"/>
    <w:rsid w:val="00A235D1"/>
    <w:rsid w:val="00A40FF9"/>
    <w:rsid w:val="00A637C3"/>
    <w:rsid w:val="00A824DE"/>
    <w:rsid w:val="00A85CA6"/>
    <w:rsid w:val="00AE2C64"/>
    <w:rsid w:val="00AE6F2C"/>
    <w:rsid w:val="00AF2567"/>
    <w:rsid w:val="00AF2A04"/>
    <w:rsid w:val="00B14E47"/>
    <w:rsid w:val="00B6356D"/>
    <w:rsid w:val="00B769B8"/>
    <w:rsid w:val="00BB5D77"/>
    <w:rsid w:val="00BC4FC9"/>
    <w:rsid w:val="00BD4493"/>
    <w:rsid w:val="00BE008F"/>
    <w:rsid w:val="00C13BC7"/>
    <w:rsid w:val="00C32C6C"/>
    <w:rsid w:val="00C50DB1"/>
    <w:rsid w:val="00C60936"/>
    <w:rsid w:val="00C654EE"/>
    <w:rsid w:val="00C6690E"/>
    <w:rsid w:val="00C67BF2"/>
    <w:rsid w:val="00C7324C"/>
    <w:rsid w:val="00C749A8"/>
    <w:rsid w:val="00C767BF"/>
    <w:rsid w:val="00C7685A"/>
    <w:rsid w:val="00C943DF"/>
    <w:rsid w:val="00CA47BB"/>
    <w:rsid w:val="00CB1255"/>
    <w:rsid w:val="00CC39CD"/>
    <w:rsid w:val="00CC52C9"/>
    <w:rsid w:val="00CD4F02"/>
    <w:rsid w:val="00CD6F73"/>
    <w:rsid w:val="00CE2425"/>
    <w:rsid w:val="00CE3423"/>
    <w:rsid w:val="00CE5C1D"/>
    <w:rsid w:val="00D23D9B"/>
    <w:rsid w:val="00D26171"/>
    <w:rsid w:val="00D4408A"/>
    <w:rsid w:val="00D6454F"/>
    <w:rsid w:val="00D77F30"/>
    <w:rsid w:val="00D8676B"/>
    <w:rsid w:val="00D877A9"/>
    <w:rsid w:val="00DA6A5E"/>
    <w:rsid w:val="00DB69EE"/>
    <w:rsid w:val="00DD1520"/>
    <w:rsid w:val="00DE2ECC"/>
    <w:rsid w:val="00DF6A81"/>
    <w:rsid w:val="00E03E14"/>
    <w:rsid w:val="00E11000"/>
    <w:rsid w:val="00E15DB3"/>
    <w:rsid w:val="00E41352"/>
    <w:rsid w:val="00E4230F"/>
    <w:rsid w:val="00E427F7"/>
    <w:rsid w:val="00E6249F"/>
    <w:rsid w:val="00E657F7"/>
    <w:rsid w:val="00E85DB8"/>
    <w:rsid w:val="00EB235A"/>
    <w:rsid w:val="00EC25DC"/>
    <w:rsid w:val="00EC7101"/>
    <w:rsid w:val="00F11A22"/>
    <w:rsid w:val="00F17AE9"/>
    <w:rsid w:val="00F26294"/>
    <w:rsid w:val="00F26764"/>
    <w:rsid w:val="00F26D0B"/>
    <w:rsid w:val="00F5563A"/>
    <w:rsid w:val="00F612E7"/>
    <w:rsid w:val="00FC5E3D"/>
    <w:rsid w:val="00FD1FB1"/>
    <w:rsid w:val="00FD1FF4"/>
    <w:rsid w:val="00FD44CD"/>
    <w:rsid w:val="00FD5C81"/>
    <w:rsid w:val="00FE112C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99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List Bullet 2" w:uiPriority="36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5D7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rsid w:val="007B1D76"/>
    <w:pPr>
      <w:numPr>
        <w:numId w:val="11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rsid w:val="00777FE8"/>
    <w:pPr>
      <w:keepNext/>
      <w:keepLines/>
      <w:numPr>
        <w:ilvl w:val="1"/>
        <w:numId w:val="11"/>
      </w:numP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9541D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5504C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25504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5504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5504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5504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5504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1D76"/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77FE8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er">
    <w:name w:val="header"/>
    <w:basedOn w:val="Normal"/>
    <w:link w:val="HeaderChar"/>
    <w:rsid w:val="0025504C"/>
    <w:pPr>
      <w:tabs>
        <w:tab w:val="center" w:pos="4680"/>
        <w:tab w:val="right" w:pos="9360"/>
      </w:tabs>
      <w:spacing w:after="720"/>
      <w:jc w:val="right"/>
    </w:pPr>
    <w:rPr>
      <w:color w:val="262626" w:themeColor="text1" w:themeTint="D9"/>
      <w:szCs w:val="24"/>
    </w:rPr>
  </w:style>
  <w:style w:type="character" w:customStyle="1" w:styleId="HeaderChar">
    <w:name w:val="Header Char"/>
    <w:basedOn w:val="DefaultParagraphFont"/>
    <w:link w:val="Header"/>
    <w:rsid w:val="0025504C"/>
    <w:rPr>
      <w:color w:val="262626" w:themeColor="text1" w:themeTint="D9"/>
      <w:sz w:val="24"/>
      <w:szCs w:val="24"/>
    </w:rPr>
  </w:style>
  <w:style w:type="paragraph" w:styleId="Footer">
    <w:name w:val="footer"/>
    <w:basedOn w:val="Normal"/>
    <w:link w:val="FooterChar"/>
    <w:rsid w:val="0025504C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25504C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25504C"/>
    <w:pPr>
      <w:spacing w:before="1100"/>
      <w:ind w:left="43"/>
    </w:pPr>
    <w:rPr>
      <w:rFonts w:asciiTheme="majorHAnsi" w:eastAsiaTheme="majorEastAsia" w:hAnsiTheme="majorHAnsi" w:cstheme="majorBidi"/>
      <w:color w:val="FF6600" w:themeColor="accent2"/>
      <w:sz w:val="44"/>
    </w:rPr>
  </w:style>
  <w:style w:type="paragraph" w:customStyle="1" w:styleId="Header-Right">
    <w:name w:val="Header-Right"/>
    <w:basedOn w:val="Normal"/>
    <w:rsid w:val="0025504C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TextTable">
    <w:name w:val="Text Table"/>
    <w:basedOn w:val="TableNormal"/>
    <w:rsid w:val="0025504C"/>
    <w:tblPr>
      <w:jc w:val="center"/>
      <w:tblInd w:w="0" w:type="dxa"/>
      <w:tblBorders>
        <w:insideV w:val="single" w:sz="4" w:space="0" w:color="A6A6A6" w:themeColor="background1" w:themeShade="A6"/>
      </w:tblBorders>
      <w:tblCellMar>
        <w:top w:w="0" w:type="dxa"/>
        <w:left w:w="144" w:type="dxa"/>
        <w:bottom w:w="0" w:type="dxa"/>
        <w:right w:w="144" w:type="dxa"/>
      </w:tblCellMar>
    </w:tblPr>
    <w:trPr>
      <w:jc w:val="center"/>
    </w:trPr>
  </w:style>
  <w:style w:type="paragraph" w:customStyle="1" w:styleId="NoSpaceBetween">
    <w:name w:val="No Space Between"/>
    <w:basedOn w:val="Normal"/>
    <w:rsid w:val="0025504C"/>
    <w:rPr>
      <w:sz w:val="2"/>
    </w:rPr>
  </w:style>
  <w:style w:type="table" w:customStyle="1" w:styleId="HostTable-Borderless">
    <w:name w:val="Host Table - Borderless"/>
    <w:basedOn w:val="TableNormal"/>
    <w:rsid w:val="0025504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25504C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25504C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25504C"/>
    <w:pPr>
      <w:jc w:val="right"/>
    </w:pPr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25504C"/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paragraph" w:styleId="ListBullet">
    <w:name w:val="List Bullet"/>
    <w:basedOn w:val="Normal"/>
    <w:rsid w:val="0025504C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25504C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5504C"/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paragraph" w:styleId="Date">
    <w:name w:val="Date"/>
    <w:basedOn w:val="Normal"/>
    <w:next w:val="Normal"/>
    <w:link w:val="DateChar"/>
    <w:rsid w:val="0025504C"/>
    <w:pPr>
      <w:jc w:val="right"/>
    </w:pPr>
    <w:rPr>
      <w:color w:val="A6A6A6" w:themeColor="background1" w:themeShade="A6"/>
      <w:szCs w:val="24"/>
    </w:rPr>
  </w:style>
  <w:style w:type="character" w:customStyle="1" w:styleId="DateChar">
    <w:name w:val="Date Char"/>
    <w:basedOn w:val="DefaultParagraphFont"/>
    <w:link w:val="Date"/>
    <w:rsid w:val="0025504C"/>
    <w:rPr>
      <w:color w:val="A6A6A6" w:themeColor="background1" w:themeShade="A6"/>
      <w:sz w:val="24"/>
      <w:szCs w:val="24"/>
    </w:rPr>
  </w:style>
  <w:style w:type="paragraph" w:styleId="FootnoteText">
    <w:name w:val="footnote text"/>
    <w:basedOn w:val="Normal"/>
    <w:link w:val="FootnoteTextChar"/>
    <w:rsid w:val="0025504C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25504C"/>
    <w:rPr>
      <w:sz w:val="20"/>
      <w:szCs w:val="20"/>
    </w:rPr>
  </w:style>
  <w:style w:type="character" w:styleId="FootnoteReference">
    <w:name w:val="footnote reference"/>
    <w:basedOn w:val="DefaultParagraphFont"/>
    <w:rsid w:val="0025504C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550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5504C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25504C"/>
  </w:style>
  <w:style w:type="paragraph" w:styleId="BlockText">
    <w:name w:val="Block Text"/>
    <w:basedOn w:val="Normal"/>
    <w:semiHidden/>
    <w:unhideWhenUsed/>
    <w:rsid w:val="0025504C"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BodyText2">
    <w:name w:val="Body Text 2"/>
    <w:basedOn w:val="Normal"/>
    <w:link w:val="BodyText2Char"/>
    <w:semiHidden/>
    <w:unhideWhenUsed/>
    <w:rsid w:val="0025504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25504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5504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25504C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25504C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5504C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25504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25504C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25504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5504C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25504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5504C"/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786F74"/>
    <w:pPr>
      <w:spacing w:after="200"/>
      <w:jc w:val="center"/>
    </w:pPr>
    <w:rPr>
      <w:bCs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25504C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5504C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25504C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5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5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504C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5504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25504C"/>
  </w:style>
  <w:style w:type="character" w:customStyle="1" w:styleId="E-mailSignatureChar">
    <w:name w:val="E-mail Signature Char"/>
    <w:basedOn w:val="DefaultParagraphFont"/>
    <w:link w:val="E-mailSignature"/>
    <w:semiHidden/>
    <w:rsid w:val="0025504C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25504C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5504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25504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semiHidden/>
    <w:unhideWhenUsed/>
    <w:rsid w:val="0025504C"/>
    <w:rPr>
      <w:rFonts w:asciiTheme="majorHAnsi" w:eastAsiaTheme="majorEastAsia" w:hAnsiTheme="majorHAnsi" w:cstheme="majorBidi"/>
      <w:szCs w:val="20"/>
    </w:rPr>
  </w:style>
  <w:style w:type="character" w:customStyle="1" w:styleId="Heading3Char">
    <w:name w:val="Heading 3 Char"/>
    <w:basedOn w:val="DefaultParagraphFont"/>
    <w:link w:val="Heading3"/>
    <w:rsid w:val="0039541D"/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character" w:customStyle="1" w:styleId="Heading4Char">
    <w:name w:val="Heading 4 Char"/>
    <w:basedOn w:val="DefaultParagraphFont"/>
    <w:link w:val="Heading4"/>
    <w:rsid w:val="0025504C"/>
    <w:rPr>
      <w:rFonts w:asciiTheme="majorHAnsi" w:eastAsiaTheme="majorEastAsia" w:hAnsiTheme="majorHAnsi" w:cstheme="majorBidi"/>
      <w:b/>
      <w:bCs/>
      <w:i/>
      <w:iCs/>
      <w:color w:val="990000" w:themeColor="accent1"/>
      <w:sz w:val="24"/>
    </w:rPr>
  </w:style>
  <w:style w:type="character" w:customStyle="1" w:styleId="Heading5Char">
    <w:name w:val="Heading 5 Char"/>
    <w:basedOn w:val="DefaultParagraphFont"/>
    <w:link w:val="Heading5"/>
    <w:rsid w:val="0025504C"/>
    <w:rPr>
      <w:rFonts w:asciiTheme="majorHAnsi" w:eastAsiaTheme="majorEastAsia" w:hAnsiTheme="majorHAnsi" w:cstheme="majorBidi"/>
      <w:color w:val="4C000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5504C"/>
    <w:rPr>
      <w:rFonts w:asciiTheme="majorHAnsi" w:eastAsiaTheme="majorEastAsia" w:hAnsiTheme="majorHAnsi" w:cstheme="majorBidi"/>
      <w:i/>
      <w:iCs/>
      <w:color w:val="4C000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25504C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25504C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5504C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25504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5504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25504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25504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25504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25504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25504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25504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25504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25504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25504C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25504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25504C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eQuoteChar">
    <w:name w:val="Intense Quote Char"/>
    <w:basedOn w:val="DefaultParagraphFont"/>
    <w:link w:val="IntenseQuote"/>
    <w:rsid w:val="0025504C"/>
    <w:rPr>
      <w:b/>
      <w:bCs/>
      <w:i/>
      <w:iCs/>
      <w:color w:val="990000" w:themeColor="accent1"/>
      <w:sz w:val="20"/>
    </w:rPr>
  </w:style>
  <w:style w:type="paragraph" w:styleId="List">
    <w:name w:val="List"/>
    <w:basedOn w:val="Normal"/>
    <w:semiHidden/>
    <w:unhideWhenUsed/>
    <w:rsid w:val="0025504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25504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25504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25504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25504C"/>
    <w:pPr>
      <w:ind w:left="1800" w:hanging="360"/>
      <w:contextualSpacing/>
    </w:pPr>
  </w:style>
  <w:style w:type="paragraph" w:styleId="ListBullet2">
    <w:name w:val="List Bullet 2"/>
    <w:basedOn w:val="Normal"/>
    <w:uiPriority w:val="36"/>
    <w:unhideWhenUsed/>
    <w:qFormat/>
    <w:rsid w:val="0025504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25504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25504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25504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25504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25504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25504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25504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25504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25504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25504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25504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25504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25504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5504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2550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25504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2550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550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25504C"/>
    <w:rPr>
      <w:sz w:val="20"/>
    </w:rPr>
  </w:style>
  <w:style w:type="paragraph" w:styleId="NormalWeb">
    <w:name w:val="Normal (Web)"/>
    <w:basedOn w:val="Normal"/>
    <w:uiPriority w:val="99"/>
    <w:unhideWhenUsed/>
    <w:rsid w:val="0025504C"/>
    <w:rPr>
      <w:rFonts w:cs="Times New Roman"/>
      <w:szCs w:val="24"/>
    </w:rPr>
  </w:style>
  <w:style w:type="paragraph" w:styleId="NormalIndent">
    <w:name w:val="Normal Indent"/>
    <w:basedOn w:val="Normal"/>
    <w:semiHidden/>
    <w:unhideWhenUsed/>
    <w:rsid w:val="0025504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25504C"/>
  </w:style>
  <w:style w:type="character" w:customStyle="1" w:styleId="NoteHeadingChar">
    <w:name w:val="Note Heading Char"/>
    <w:basedOn w:val="DefaultParagraphFont"/>
    <w:link w:val="NoteHeading"/>
    <w:semiHidden/>
    <w:rsid w:val="0025504C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25504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5504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2550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25504C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25504C"/>
  </w:style>
  <w:style w:type="character" w:customStyle="1" w:styleId="SalutationChar">
    <w:name w:val="Salutation Char"/>
    <w:basedOn w:val="DefaultParagraphFont"/>
    <w:link w:val="Salutation"/>
    <w:semiHidden/>
    <w:rsid w:val="0025504C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25504C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5504C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25504C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25504C"/>
  </w:style>
  <w:style w:type="paragraph" w:styleId="TOAHeading">
    <w:name w:val="toa heading"/>
    <w:basedOn w:val="Normal"/>
    <w:next w:val="Normal"/>
    <w:semiHidden/>
    <w:unhideWhenUsed/>
    <w:rsid w:val="0025504C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5504C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5504C"/>
    <w:pPr>
      <w:ind w:left="240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25504C"/>
    <w:pPr>
      <w:ind w:left="480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semiHidden/>
    <w:unhideWhenUsed/>
    <w:rsid w:val="0025504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5504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5504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5504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5504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5504C"/>
    <w:pPr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5504C"/>
    <w:pPr>
      <w:keepNext/>
      <w:keepLines/>
      <w:spacing w:before="480" w:after="0"/>
      <w:outlineLvl w:val="9"/>
    </w:pPr>
    <w:rPr>
      <w:b w:val="0"/>
      <w:color w:val="720000" w:themeColor="accent1" w:themeShade="BF"/>
    </w:rPr>
  </w:style>
  <w:style w:type="paragraph" w:customStyle="1" w:styleId="normal1">
    <w:name w:val="normal 1"/>
    <w:basedOn w:val="Normal"/>
    <w:rsid w:val="0096590F"/>
    <w:pPr>
      <w:spacing w:before="120" w:after="120"/>
      <w:ind w:firstLine="425"/>
      <w:jc w:val="both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C943DF"/>
    <w:rPr>
      <w:color w:val="660000" w:themeColor="hyperlink"/>
      <w:u w:val="single"/>
    </w:rPr>
  </w:style>
  <w:style w:type="paragraph" w:customStyle="1" w:styleId="step">
    <w:name w:val="step"/>
    <w:basedOn w:val="ListParagraph"/>
    <w:rsid w:val="0039541D"/>
    <w:pPr>
      <w:numPr>
        <w:numId w:val="12"/>
      </w:numPr>
      <w:tabs>
        <w:tab w:val="left" w:pos="1134"/>
      </w:tabs>
      <w:spacing w:before="120" w:after="120"/>
      <w:ind w:left="1134" w:hanging="1134"/>
    </w:pPr>
    <w:rPr>
      <w:sz w:val="26"/>
    </w:rPr>
  </w:style>
  <w:style w:type="paragraph" w:customStyle="1" w:styleId="img">
    <w:name w:val="img"/>
    <w:basedOn w:val="step"/>
    <w:rsid w:val="00CD4F02"/>
    <w:pPr>
      <w:numPr>
        <w:numId w:val="0"/>
      </w:numPr>
      <w:spacing w:before="240"/>
      <w:ind w:left="1134" w:hanging="1134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07689B"/>
    <w:rPr>
      <w:color w:val="CC3300" w:themeColor="followedHyperlink"/>
      <w:u w:val="single"/>
    </w:rPr>
  </w:style>
  <w:style w:type="table" w:styleId="TableGrid">
    <w:name w:val="Table Grid"/>
    <w:basedOn w:val="TableNormal"/>
    <w:uiPriority w:val="1"/>
    <w:rsid w:val="000B5F46"/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2">
    <w:name w:val="Para 2"/>
    <w:basedOn w:val="normal1"/>
    <w:rsid w:val="003314BE"/>
    <w:pPr>
      <w:numPr>
        <w:ilvl w:val="1"/>
        <w:numId w:val="13"/>
      </w:numPr>
    </w:pPr>
  </w:style>
  <w:style w:type="paragraph" w:customStyle="1" w:styleId="Para1">
    <w:name w:val="Para 1"/>
    <w:basedOn w:val="normal1"/>
    <w:rsid w:val="003314BE"/>
    <w:pPr>
      <w:numPr>
        <w:numId w:val="13"/>
      </w:numPr>
    </w:pPr>
  </w:style>
  <w:style w:type="table" w:styleId="LightList-Accent1">
    <w:name w:val="Light List Accent 1"/>
    <w:basedOn w:val="TableNormal"/>
    <w:uiPriority w:val="61"/>
    <w:rsid w:val="00FD1FB1"/>
    <w:tblPr>
      <w:tblStyleRowBandSize w:val="1"/>
      <w:tblStyleColBandSize w:val="1"/>
      <w:tblInd w:w="0" w:type="dxa"/>
      <w:tblBorders>
        <w:top w:val="single" w:sz="8" w:space="0" w:color="990000" w:themeColor="accent1"/>
        <w:left w:val="single" w:sz="8" w:space="0" w:color="990000" w:themeColor="accent1"/>
        <w:bottom w:val="single" w:sz="8" w:space="0" w:color="990000" w:themeColor="accent1"/>
        <w:right w:val="single" w:sz="8" w:space="0" w:color="99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band1Horz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</w:style>
  <w:style w:type="paragraph" w:customStyle="1" w:styleId="BaiTap">
    <w:name w:val="BaiTap"/>
    <w:basedOn w:val="ListParagraph"/>
    <w:rsid w:val="0096590F"/>
    <w:pPr>
      <w:numPr>
        <w:numId w:val="14"/>
      </w:numPr>
      <w:spacing w:after="200" w:line="276" w:lineRule="auto"/>
    </w:pPr>
    <w:rPr>
      <w:rFonts w:cs="Arial"/>
      <w:b/>
      <w:i/>
      <w:color w:val="FF0000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List Bullet 2" w:uiPriority="36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5D7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rsid w:val="007B1D76"/>
    <w:pPr>
      <w:numPr>
        <w:numId w:val="11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rsid w:val="00777FE8"/>
    <w:pPr>
      <w:keepNext/>
      <w:keepLines/>
      <w:numPr>
        <w:ilvl w:val="1"/>
        <w:numId w:val="11"/>
      </w:numP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9541D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5504C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25504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5504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5504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5504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5504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1D76"/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77FE8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er">
    <w:name w:val="header"/>
    <w:basedOn w:val="Normal"/>
    <w:link w:val="HeaderChar"/>
    <w:rsid w:val="0025504C"/>
    <w:pPr>
      <w:tabs>
        <w:tab w:val="center" w:pos="4680"/>
        <w:tab w:val="right" w:pos="9360"/>
      </w:tabs>
      <w:spacing w:after="720"/>
      <w:jc w:val="right"/>
    </w:pPr>
    <w:rPr>
      <w:color w:val="262626" w:themeColor="text1" w:themeTint="D9"/>
      <w:szCs w:val="24"/>
    </w:rPr>
  </w:style>
  <w:style w:type="character" w:customStyle="1" w:styleId="HeaderChar">
    <w:name w:val="Header Char"/>
    <w:basedOn w:val="DefaultParagraphFont"/>
    <w:link w:val="Header"/>
    <w:rsid w:val="0025504C"/>
    <w:rPr>
      <w:color w:val="262626" w:themeColor="text1" w:themeTint="D9"/>
      <w:sz w:val="24"/>
      <w:szCs w:val="24"/>
    </w:rPr>
  </w:style>
  <w:style w:type="paragraph" w:styleId="Footer">
    <w:name w:val="footer"/>
    <w:basedOn w:val="Normal"/>
    <w:link w:val="FooterChar"/>
    <w:rsid w:val="0025504C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25504C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25504C"/>
    <w:pPr>
      <w:spacing w:before="1100"/>
      <w:ind w:left="43"/>
    </w:pPr>
    <w:rPr>
      <w:rFonts w:asciiTheme="majorHAnsi" w:eastAsiaTheme="majorEastAsia" w:hAnsiTheme="majorHAnsi" w:cstheme="majorBidi"/>
      <w:color w:val="FF6600" w:themeColor="accent2"/>
      <w:sz w:val="44"/>
    </w:rPr>
  </w:style>
  <w:style w:type="paragraph" w:customStyle="1" w:styleId="Header-Right">
    <w:name w:val="Header-Right"/>
    <w:basedOn w:val="Normal"/>
    <w:rsid w:val="0025504C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TextTable">
    <w:name w:val="Text Table"/>
    <w:basedOn w:val="TableNormal"/>
    <w:rsid w:val="0025504C"/>
    <w:tblPr>
      <w:jc w:val="center"/>
      <w:tblInd w:w="0" w:type="dxa"/>
      <w:tblBorders>
        <w:insideV w:val="single" w:sz="4" w:space="0" w:color="A6A6A6" w:themeColor="background1" w:themeShade="A6"/>
      </w:tblBorders>
      <w:tblCellMar>
        <w:top w:w="0" w:type="dxa"/>
        <w:left w:w="144" w:type="dxa"/>
        <w:bottom w:w="0" w:type="dxa"/>
        <w:right w:w="144" w:type="dxa"/>
      </w:tblCellMar>
    </w:tblPr>
    <w:trPr>
      <w:jc w:val="center"/>
    </w:trPr>
  </w:style>
  <w:style w:type="paragraph" w:customStyle="1" w:styleId="NoSpaceBetween">
    <w:name w:val="No Space Between"/>
    <w:basedOn w:val="Normal"/>
    <w:rsid w:val="0025504C"/>
    <w:rPr>
      <w:sz w:val="2"/>
    </w:rPr>
  </w:style>
  <w:style w:type="table" w:customStyle="1" w:styleId="HostTable-Borderless">
    <w:name w:val="Host Table - Borderless"/>
    <w:basedOn w:val="TableNormal"/>
    <w:rsid w:val="0025504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25504C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25504C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25504C"/>
    <w:pPr>
      <w:jc w:val="right"/>
    </w:pPr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25504C"/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paragraph" w:styleId="ListBullet">
    <w:name w:val="List Bullet"/>
    <w:basedOn w:val="Normal"/>
    <w:rsid w:val="0025504C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25504C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5504C"/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paragraph" w:styleId="Date">
    <w:name w:val="Date"/>
    <w:basedOn w:val="Normal"/>
    <w:next w:val="Normal"/>
    <w:link w:val="DateChar"/>
    <w:rsid w:val="0025504C"/>
    <w:pPr>
      <w:jc w:val="right"/>
    </w:pPr>
    <w:rPr>
      <w:color w:val="A6A6A6" w:themeColor="background1" w:themeShade="A6"/>
      <w:szCs w:val="24"/>
    </w:rPr>
  </w:style>
  <w:style w:type="character" w:customStyle="1" w:styleId="DateChar">
    <w:name w:val="Date Char"/>
    <w:basedOn w:val="DefaultParagraphFont"/>
    <w:link w:val="Date"/>
    <w:rsid w:val="0025504C"/>
    <w:rPr>
      <w:color w:val="A6A6A6" w:themeColor="background1" w:themeShade="A6"/>
      <w:sz w:val="24"/>
      <w:szCs w:val="24"/>
    </w:rPr>
  </w:style>
  <w:style w:type="paragraph" w:styleId="FootnoteText">
    <w:name w:val="footnote text"/>
    <w:basedOn w:val="Normal"/>
    <w:link w:val="FootnoteTextChar"/>
    <w:rsid w:val="0025504C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25504C"/>
    <w:rPr>
      <w:sz w:val="20"/>
      <w:szCs w:val="20"/>
    </w:rPr>
  </w:style>
  <w:style w:type="character" w:styleId="FootnoteReference">
    <w:name w:val="footnote reference"/>
    <w:basedOn w:val="DefaultParagraphFont"/>
    <w:rsid w:val="0025504C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550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5504C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25504C"/>
  </w:style>
  <w:style w:type="paragraph" w:styleId="BlockText">
    <w:name w:val="Block Text"/>
    <w:basedOn w:val="Normal"/>
    <w:semiHidden/>
    <w:unhideWhenUsed/>
    <w:rsid w:val="0025504C"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BodyText2">
    <w:name w:val="Body Text 2"/>
    <w:basedOn w:val="Normal"/>
    <w:link w:val="BodyText2Char"/>
    <w:semiHidden/>
    <w:unhideWhenUsed/>
    <w:rsid w:val="0025504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25504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5504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25504C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25504C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5504C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25504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25504C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25504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5504C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25504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5504C"/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786F74"/>
    <w:pPr>
      <w:spacing w:after="200"/>
      <w:jc w:val="center"/>
    </w:pPr>
    <w:rPr>
      <w:bCs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25504C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5504C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25504C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5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5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504C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5504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25504C"/>
  </w:style>
  <w:style w:type="character" w:customStyle="1" w:styleId="E-mailSignatureChar">
    <w:name w:val="E-mail Signature Char"/>
    <w:basedOn w:val="DefaultParagraphFont"/>
    <w:link w:val="E-mailSignature"/>
    <w:semiHidden/>
    <w:rsid w:val="0025504C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25504C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5504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25504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semiHidden/>
    <w:unhideWhenUsed/>
    <w:rsid w:val="0025504C"/>
    <w:rPr>
      <w:rFonts w:asciiTheme="majorHAnsi" w:eastAsiaTheme="majorEastAsia" w:hAnsiTheme="majorHAnsi" w:cstheme="majorBidi"/>
      <w:szCs w:val="20"/>
    </w:rPr>
  </w:style>
  <w:style w:type="character" w:customStyle="1" w:styleId="Heading3Char">
    <w:name w:val="Heading 3 Char"/>
    <w:basedOn w:val="DefaultParagraphFont"/>
    <w:link w:val="Heading3"/>
    <w:rsid w:val="0039541D"/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character" w:customStyle="1" w:styleId="Heading4Char">
    <w:name w:val="Heading 4 Char"/>
    <w:basedOn w:val="DefaultParagraphFont"/>
    <w:link w:val="Heading4"/>
    <w:rsid w:val="0025504C"/>
    <w:rPr>
      <w:rFonts w:asciiTheme="majorHAnsi" w:eastAsiaTheme="majorEastAsia" w:hAnsiTheme="majorHAnsi" w:cstheme="majorBidi"/>
      <w:b/>
      <w:bCs/>
      <w:i/>
      <w:iCs/>
      <w:color w:val="990000" w:themeColor="accent1"/>
      <w:sz w:val="24"/>
    </w:rPr>
  </w:style>
  <w:style w:type="character" w:customStyle="1" w:styleId="Heading5Char">
    <w:name w:val="Heading 5 Char"/>
    <w:basedOn w:val="DefaultParagraphFont"/>
    <w:link w:val="Heading5"/>
    <w:rsid w:val="0025504C"/>
    <w:rPr>
      <w:rFonts w:asciiTheme="majorHAnsi" w:eastAsiaTheme="majorEastAsia" w:hAnsiTheme="majorHAnsi" w:cstheme="majorBidi"/>
      <w:color w:val="4C000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5504C"/>
    <w:rPr>
      <w:rFonts w:asciiTheme="majorHAnsi" w:eastAsiaTheme="majorEastAsia" w:hAnsiTheme="majorHAnsi" w:cstheme="majorBidi"/>
      <w:i/>
      <w:iCs/>
      <w:color w:val="4C000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25504C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25504C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5504C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25504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5504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25504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25504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25504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25504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25504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25504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25504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25504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25504C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25504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25504C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eQuoteChar">
    <w:name w:val="Intense Quote Char"/>
    <w:basedOn w:val="DefaultParagraphFont"/>
    <w:link w:val="IntenseQuote"/>
    <w:rsid w:val="0025504C"/>
    <w:rPr>
      <w:b/>
      <w:bCs/>
      <w:i/>
      <w:iCs/>
      <w:color w:val="990000" w:themeColor="accent1"/>
      <w:sz w:val="20"/>
    </w:rPr>
  </w:style>
  <w:style w:type="paragraph" w:styleId="List">
    <w:name w:val="List"/>
    <w:basedOn w:val="Normal"/>
    <w:semiHidden/>
    <w:unhideWhenUsed/>
    <w:rsid w:val="0025504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25504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25504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25504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25504C"/>
    <w:pPr>
      <w:ind w:left="1800" w:hanging="360"/>
      <w:contextualSpacing/>
    </w:pPr>
  </w:style>
  <w:style w:type="paragraph" w:styleId="ListBullet2">
    <w:name w:val="List Bullet 2"/>
    <w:basedOn w:val="Normal"/>
    <w:uiPriority w:val="36"/>
    <w:unhideWhenUsed/>
    <w:qFormat/>
    <w:rsid w:val="0025504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25504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25504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25504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25504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25504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25504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25504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25504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25504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25504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25504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25504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25504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5504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2550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25504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2550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550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25504C"/>
    <w:rPr>
      <w:sz w:val="20"/>
    </w:rPr>
  </w:style>
  <w:style w:type="paragraph" w:styleId="NormalWeb">
    <w:name w:val="Normal (Web)"/>
    <w:basedOn w:val="Normal"/>
    <w:uiPriority w:val="99"/>
    <w:unhideWhenUsed/>
    <w:rsid w:val="0025504C"/>
    <w:rPr>
      <w:rFonts w:cs="Times New Roman"/>
      <w:szCs w:val="24"/>
    </w:rPr>
  </w:style>
  <w:style w:type="paragraph" w:styleId="NormalIndent">
    <w:name w:val="Normal Indent"/>
    <w:basedOn w:val="Normal"/>
    <w:semiHidden/>
    <w:unhideWhenUsed/>
    <w:rsid w:val="0025504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25504C"/>
  </w:style>
  <w:style w:type="character" w:customStyle="1" w:styleId="NoteHeadingChar">
    <w:name w:val="Note Heading Char"/>
    <w:basedOn w:val="DefaultParagraphFont"/>
    <w:link w:val="NoteHeading"/>
    <w:semiHidden/>
    <w:rsid w:val="0025504C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25504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5504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2550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25504C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25504C"/>
  </w:style>
  <w:style w:type="character" w:customStyle="1" w:styleId="SalutationChar">
    <w:name w:val="Salutation Char"/>
    <w:basedOn w:val="DefaultParagraphFont"/>
    <w:link w:val="Salutation"/>
    <w:semiHidden/>
    <w:rsid w:val="0025504C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25504C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5504C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25504C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25504C"/>
  </w:style>
  <w:style w:type="paragraph" w:styleId="TOAHeading">
    <w:name w:val="toa heading"/>
    <w:basedOn w:val="Normal"/>
    <w:next w:val="Normal"/>
    <w:semiHidden/>
    <w:unhideWhenUsed/>
    <w:rsid w:val="0025504C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5504C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5504C"/>
    <w:pPr>
      <w:ind w:left="240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25504C"/>
    <w:pPr>
      <w:ind w:left="480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semiHidden/>
    <w:unhideWhenUsed/>
    <w:rsid w:val="0025504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5504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5504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5504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5504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5504C"/>
    <w:pPr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5504C"/>
    <w:pPr>
      <w:keepNext/>
      <w:keepLines/>
      <w:spacing w:before="480" w:after="0"/>
      <w:outlineLvl w:val="9"/>
    </w:pPr>
    <w:rPr>
      <w:b w:val="0"/>
      <w:color w:val="720000" w:themeColor="accent1" w:themeShade="BF"/>
    </w:rPr>
  </w:style>
  <w:style w:type="paragraph" w:customStyle="1" w:styleId="normal1">
    <w:name w:val="normal 1"/>
    <w:basedOn w:val="Normal"/>
    <w:rsid w:val="0096590F"/>
    <w:pPr>
      <w:spacing w:before="120" w:after="120"/>
      <w:ind w:firstLine="425"/>
      <w:jc w:val="both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C943DF"/>
    <w:rPr>
      <w:color w:val="660000" w:themeColor="hyperlink"/>
      <w:u w:val="single"/>
    </w:rPr>
  </w:style>
  <w:style w:type="paragraph" w:customStyle="1" w:styleId="step">
    <w:name w:val="step"/>
    <w:basedOn w:val="ListParagraph"/>
    <w:rsid w:val="0039541D"/>
    <w:pPr>
      <w:numPr>
        <w:numId w:val="12"/>
      </w:numPr>
      <w:tabs>
        <w:tab w:val="left" w:pos="1134"/>
      </w:tabs>
      <w:spacing w:before="120" w:after="120"/>
      <w:ind w:left="1134" w:hanging="1134"/>
    </w:pPr>
    <w:rPr>
      <w:sz w:val="26"/>
    </w:rPr>
  </w:style>
  <w:style w:type="paragraph" w:customStyle="1" w:styleId="img">
    <w:name w:val="img"/>
    <w:basedOn w:val="step"/>
    <w:rsid w:val="00CD4F02"/>
    <w:pPr>
      <w:numPr>
        <w:numId w:val="0"/>
      </w:numPr>
      <w:spacing w:before="240"/>
      <w:ind w:left="1134" w:hanging="1134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07689B"/>
    <w:rPr>
      <w:color w:val="CC3300" w:themeColor="followedHyperlink"/>
      <w:u w:val="single"/>
    </w:rPr>
  </w:style>
  <w:style w:type="table" w:styleId="TableGrid">
    <w:name w:val="Table Grid"/>
    <w:basedOn w:val="TableNormal"/>
    <w:uiPriority w:val="1"/>
    <w:rsid w:val="000B5F46"/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2">
    <w:name w:val="Para 2"/>
    <w:basedOn w:val="normal1"/>
    <w:rsid w:val="003314BE"/>
    <w:pPr>
      <w:numPr>
        <w:ilvl w:val="1"/>
        <w:numId w:val="13"/>
      </w:numPr>
    </w:pPr>
  </w:style>
  <w:style w:type="paragraph" w:customStyle="1" w:styleId="Para1">
    <w:name w:val="Para 1"/>
    <w:basedOn w:val="normal1"/>
    <w:rsid w:val="003314BE"/>
    <w:pPr>
      <w:numPr>
        <w:numId w:val="13"/>
      </w:numPr>
    </w:pPr>
  </w:style>
  <w:style w:type="table" w:styleId="LightList-Accent1">
    <w:name w:val="Light List Accent 1"/>
    <w:basedOn w:val="TableNormal"/>
    <w:uiPriority w:val="61"/>
    <w:rsid w:val="00FD1FB1"/>
    <w:tblPr>
      <w:tblStyleRowBandSize w:val="1"/>
      <w:tblStyleColBandSize w:val="1"/>
      <w:tblInd w:w="0" w:type="dxa"/>
      <w:tblBorders>
        <w:top w:val="single" w:sz="8" w:space="0" w:color="990000" w:themeColor="accent1"/>
        <w:left w:val="single" w:sz="8" w:space="0" w:color="990000" w:themeColor="accent1"/>
        <w:bottom w:val="single" w:sz="8" w:space="0" w:color="990000" w:themeColor="accent1"/>
        <w:right w:val="single" w:sz="8" w:space="0" w:color="99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band1Horz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</w:style>
  <w:style w:type="paragraph" w:customStyle="1" w:styleId="BaiTap">
    <w:name w:val="BaiTap"/>
    <w:basedOn w:val="ListParagraph"/>
    <w:rsid w:val="0096590F"/>
    <w:pPr>
      <w:numPr>
        <w:numId w:val="14"/>
      </w:numPr>
      <w:spacing w:after="200" w:line="276" w:lineRule="auto"/>
    </w:pPr>
    <w:rPr>
      <w:rFonts w:cs="Arial"/>
      <w:b/>
      <w:i/>
      <w:color w:val="FF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duc\Documents\Custom%20Office%20Templates\FIT-LA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6D803CF6994C30A95C42813DB54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66D0F-702C-4931-8043-13F5040AB524}"/>
      </w:docPartPr>
      <w:docPartBody>
        <w:p w:rsidR="00D75C0C" w:rsidRDefault="0090176A">
          <w:pPr>
            <w:pStyle w:val="806D803CF6994C30A95C42813DB542E8"/>
          </w:pPr>
          <w:r>
            <w:t>Lorem Ipsum</w:t>
          </w:r>
        </w:p>
      </w:docPartBody>
    </w:docPart>
    <w:docPart>
      <w:docPartPr>
        <w:name w:val="DB6643E1852E4BB39FA7598F8FB53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D8570-D74C-4BB9-9E3D-658438F12920}"/>
      </w:docPartPr>
      <w:docPartBody>
        <w:p w:rsidR="00D75C0C" w:rsidRDefault="0090176A">
          <w:pPr>
            <w:pStyle w:val="DB6643E1852E4BB39FA7598F8FB5344A"/>
          </w:pPr>
          <w:r>
            <w:t>Lorem Ipsum Dolor Sit Amet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6A"/>
    <w:rsid w:val="00024B5C"/>
    <w:rsid w:val="003E1FD9"/>
    <w:rsid w:val="00493C62"/>
    <w:rsid w:val="00532E07"/>
    <w:rsid w:val="00747513"/>
    <w:rsid w:val="00777520"/>
    <w:rsid w:val="008D1E9E"/>
    <w:rsid w:val="0090176A"/>
    <w:rsid w:val="009D07BA"/>
    <w:rsid w:val="00B32D96"/>
    <w:rsid w:val="00CD658C"/>
    <w:rsid w:val="00D75C0C"/>
    <w:rsid w:val="00D95BEF"/>
    <w:rsid w:val="00DB3526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6D803CF6994C30A95C42813DB542E8">
    <w:name w:val="806D803CF6994C30A95C42813DB542E8"/>
  </w:style>
  <w:style w:type="paragraph" w:customStyle="1" w:styleId="DB6643E1852E4BB39FA7598F8FB5344A">
    <w:name w:val="DB6643E1852E4BB39FA7598F8FB534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6D803CF6994C30A95C42813DB542E8">
    <w:name w:val="806D803CF6994C30A95C42813DB542E8"/>
  </w:style>
  <w:style w:type="paragraph" w:customStyle="1" w:styleId="DB6643E1852E4BB39FA7598F8FB5344A">
    <w:name w:val="DB6643E1852E4BB39FA7598F8FB534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Spectrum">
  <a:themeElements>
    <a:clrScheme name="Spectrum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Spectrum">
      <a:majorFont>
        <a:latin typeface="Corbel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066226-91FC-4DA2-9C6F-49A4E27D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FIT-LAB.dotx</Template>
  <TotalTime>384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trphloc</cp:lastModifiedBy>
  <cp:revision>67</cp:revision>
  <cp:lastPrinted>2013-04-17T05:37:00Z</cp:lastPrinted>
  <dcterms:created xsi:type="dcterms:W3CDTF">2014-09-24T06:55:00Z</dcterms:created>
  <dcterms:modified xsi:type="dcterms:W3CDTF">2014-12-09T13:03:00Z</dcterms:modified>
  <cp:category/>
</cp:coreProperties>
</file>