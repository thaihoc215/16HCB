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extTable"/>
        <w:tblW w:w="11340" w:type="dxa"/>
        <w:jc w:val="right"/>
        <w:tblLayout w:type="fixed"/>
        <w:tblLook w:val="04A0" w:firstRow="1" w:lastRow="0" w:firstColumn="1" w:lastColumn="0" w:noHBand="0" w:noVBand="1"/>
      </w:tblPr>
      <w:tblGrid>
        <w:gridCol w:w="11340"/>
      </w:tblGrid>
      <w:tr w:rsidR="0025504C" w14:paraId="435ED954" w14:textId="77777777" w:rsidTr="00742D8C">
        <w:trPr>
          <w:trHeight w:val="5166"/>
          <w:jc w:val="right"/>
        </w:trPr>
        <w:tc>
          <w:tcPr>
            <w:tcW w:w="11340" w:type="dxa"/>
            <w:vAlign w:val="bottom"/>
          </w:tcPr>
          <w:sdt>
            <w:sdtPr>
              <w:id w:val="12441451"/>
              <w:placeholder>
                <w:docPart w:val="806D803CF6994C30A95C42813DB542E8"/>
              </w:placeholder>
            </w:sdtPr>
            <w:sdtEndPr/>
            <w:sdtContent>
              <w:p w14:paraId="191DE158" w14:textId="77777777" w:rsidR="004C7705" w:rsidRDefault="004C7705" w:rsidP="00742D8C">
                <w:pPr>
                  <w:pStyle w:val="Title"/>
                </w:pPr>
              </w:p>
              <w:p w14:paraId="2A5A9D4D" w14:textId="77777777" w:rsidR="004C7705" w:rsidRDefault="004C7705" w:rsidP="00742D8C">
                <w:pPr>
                  <w:pStyle w:val="Title"/>
                </w:pPr>
              </w:p>
              <w:p w14:paraId="71514C84" w14:textId="77777777" w:rsidR="004C7705" w:rsidRDefault="004C7705" w:rsidP="00742D8C">
                <w:pPr>
                  <w:pStyle w:val="Title"/>
                </w:pPr>
              </w:p>
              <w:p w14:paraId="56F150F9" w14:textId="77777777" w:rsidR="004C7705" w:rsidRDefault="004C7705" w:rsidP="00742D8C">
                <w:pPr>
                  <w:pStyle w:val="Title"/>
                </w:pPr>
              </w:p>
              <w:p w14:paraId="02BC4564" w14:textId="77777777" w:rsidR="004C7705" w:rsidRPr="004C7705" w:rsidRDefault="004C7705" w:rsidP="004C7705"/>
              <w:p w14:paraId="0BBEB425" w14:textId="77777777" w:rsidR="00006A38" w:rsidRDefault="00006A38" w:rsidP="00742D8C">
                <w:pPr>
                  <w:pStyle w:val="Title"/>
                  <w:rPr>
                    <w:bCs/>
                    <w:noProof/>
                  </w:rPr>
                </w:pPr>
              </w:p>
              <w:p w14:paraId="2E11A65E" w14:textId="77777777" w:rsidR="00006A38" w:rsidRDefault="00006A38" w:rsidP="00742D8C">
                <w:pPr>
                  <w:pStyle w:val="Title"/>
                  <w:rPr>
                    <w:bCs/>
                    <w:noProof/>
                  </w:rPr>
                </w:pPr>
                <w:r>
                  <w:rPr>
                    <w:bCs/>
                    <w:noProof/>
                  </w:rPr>
                  <w:t>Phân tích và quản lý yêu cầu phần mềm</w:t>
                </w:r>
              </w:p>
              <w:p w14:paraId="76283416" w14:textId="77777777" w:rsidR="00742D8C" w:rsidRDefault="004C7705" w:rsidP="00742D8C">
                <w:pPr>
                  <w:pStyle w:val="Title"/>
                  <w:rPr>
                    <w:b/>
                  </w:rPr>
                </w:pPr>
                <w:r>
                  <w:rPr>
                    <w:bCs/>
                    <w:noProof/>
                  </w:rPr>
                  <w:t>Kế hoạch thu thập yêu cầu</w:t>
                </w:r>
                <w:r w:rsidR="00742D8C" w:rsidRPr="00742D8C">
                  <w:rPr>
                    <w:b/>
                  </w:rPr>
                  <w:t xml:space="preserve"> </w:t>
                </w:r>
              </w:p>
              <w:p w14:paraId="7F6319AD" w14:textId="77777777" w:rsidR="0025504C" w:rsidRDefault="00FD5CB1" w:rsidP="00742D8C">
                <w:pPr>
                  <w:pStyle w:val="Title"/>
                </w:pPr>
              </w:p>
            </w:sdtContent>
          </w:sdt>
          <w:p w14:paraId="17DCF6D0" w14:textId="77777777" w:rsidR="004C7705" w:rsidRDefault="004C7705" w:rsidP="004C7705"/>
          <w:p w14:paraId="12F551DF" w14:textId="77777777" w:rsidR="004C7705" w:rsidRDefault="004C7705" w:rsidP="004C7705"/>
          <w:p w14:paraId="6852965A" w14:textId="77777777" w:rsidR="004C7705" w:rsidRPr="004C7705" w:rsidRDefault="004C7705" w:rsidP="004C7705"/>
        </w:tc>
      </w:tr>
      <w:tr w:rsidR="0025504C" w14:paraId="1DB91EBA" w14:textId="77777777" w:rsidTr="00742D8C">
        <w:trPr>
          <w:jc w:val="right"/>
        </w:trPr>
        <w:tc>
          <w:tcPr>
            <w:tcW w:w="11340" w:type="dxa"/>
          </w:tcPr>
          <w:sdt>
            <w:sdtPr>
              <w:rPr>
                <w:rFonts w:ascii="Times New Roman" w:eastAsiaTheme="minorEastAsia" w:hAnsi="Times New Roman" w:cstheme="minorBidi"/>
                <w:b/>
                <w:iCs w:val="0"/>
                <w:color w:val="FFA366" w:themeColor="accent2" w:themeTint="99"/>
                <w:sz w:val="24"/>
                <w:szCs w:val="22"/>
              </w:rPr>
              <w:id w:val="32659643"/>
              <w:placeholder>
                <w:docPart w:val="DB6643E1852E4BB39FA7598F8FB5344A"/>
              </w:placeholder>
            </w:sdtPr>
            <w:sdtEndPr/>
            <w:sdtContent>
              <w:p w14:paraId="28C4552B" w14:textId="77777777" w:rsidR="00006A38" w:rsidRDefault="00006A38">
                <w:pPr>
                  <w:pStyle w:val="Subtitle"/>
                  <w:rPr>
                    <w:b/>
                    <w:color w:val="FFA366" w:themeColor="accent2" w:themeTint="99"/>
                  </w:rPr>
                </w:pPr>
                <w:r>
                  <w:rPr>
                    <w:b/>
                    <w:color w:val="FFA366" w:themeColor="accent2" w:themeTint="99"/>
                  </w:rPr>
                  <w:t>Nhóm …</w:t>
                </w:r>
              </w:p>
              <w:p w14:paraId="0F040A72" w14:textId="77777777" w:rsidR="00006A38" w:rsidRDefault="00006A38" w:rsidP="00006A38">
                <w:pPr>
                  <w:pStyle w:val="Subtitle"/>
                </w:pPr>
                <w:r>
                  <w:t>MSSV1 – Họ tên</w:t>
                </w:r>
              </w:p>
              <w:p w14:paraId="29117741" w14:textId="77777777" w:rsidR="00006A38" w:rsidRDefault="00006A38" w:rsidP="00006A38">
                <w:pPr>
                  <w:pStyle w:val="Subtitle"/>
                </w:pPr>
                <w:r>
                  <w:t>MSSV2 – Họ tên</w:t>
                </w:r>
              </w:p>
              <w:p w14:paraId="1E18C92A" w14:textId="77777777" w:rsidR="00006A38" w:rsidRPr="00006A38" w:rsidRDefault="00006A38" w:rsidP="00006A38">
                <w:pPr>
                  <w:pStyle w:val="Subtitle"/>
                </w:pPr>
                <w:r>
                  <w:t>MSSV3 – Họ tên</w:t>
                </w:r>
              </w:p>
              <w:p w14:paraId="37EA0DDA" w14:textId="77777777" w:rsidR="0025504C" w:rsidRPr="00006A38" w:rsidRDefault="00FD5CB1" w:rsidP="00006A38"/>
            </w:sdtContent>
          </w:sdt>
          <w:p w14:paraId="29222383" w14:textId="77777777" w:rsidR="0025504C" w:rsidRPr="007D58BB" w:rsidRDefault="00BC4FC9" w:rsidP="00BC4FC9">
            <w:pPr>
              <w:pStyle w:val="Date"/>
              <w:rPr>
                <w:i/>
                <w:color w:val="FF2828" w:themeColor="accent1" w:themeTint="99"/>
              </w:rPr>
            </w:pPr>
            <w:r>
              <w:rPr>
                <w:i/>
                <w:color w:val="FF2828" w:themeColor="accent1" w:themeTint="99"/>
              </w:rPr>
              <w:t>&lt;Ngày tháng năm&gt;</w:t>
            </w:r>
          </w:p>
        </w:tc>
      </w:tr>
    </w:tbl>
    <w:p w14:paraId="61DC79A5" w14:textId="77777777" w:rsidR="00146892" w:rsidRDefault="00F11A22" w:rsidP="000239BF">
      <w:pPr>
        <w:pStyle w:val="Heading1"/>
        <w:numPr>
          <w:ilvl w:val="0"/>
          <w:numId w:val="15"/>
        </w:numPr>
      </w:pPr>
      <w:r>
        <w:lastRenderedPageBreak/>
        <w:t>Nội dung</w:t>
      </w:r>
    </w:p>
    <w:p w14:paraId="623391FF" w14:textId="77777777" w:rsidR="00146892" w:rsidRDefault="00F11A22" w:rsidP="000239BF">
      <w:pPr>
        <w:pStyle w:val="ListParagraph"/>
        <w:numPr>
          <w:ilvl w:val="0"/>
          <w:numId w:val="18"/>
        </w:numPr>
      </w:pPr>
      <w:r>
        <w:t>Xây dựng kế hoạch thu thập yêu cầu</w:t>
      </w:r>
    </w:p>
    <w:p w14:paraId="6F74C26B" w14:textId="77777777" w:rsidR="00146892" w:rsidRDefault="00F11A22" w:rsidP="000239BF">
      <w:pPr>
        <w:pStyle w:val="ListParagraph"/>
        <w:numPr>
          <w:ilvl w:val="0"/>
          <w:numId w:val="18"/>
        </w:numPr>
      </w:pPr>
      <w:r>
        <w:t>Kết quả của quá trình thu thập yêu cầu gồm</w:t>
      </w:r>
    </w:p>
    <w:p w14:paraId="6D537A74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Vision</w:t>
      </w:r>
    </w:p>
    <w:p w14:paraId="368DB073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Scope</w:t>
      </w:r>
    </w:p>
    <w:p w14:paraId="74B6EC70" w14:textId="0F59EE50" w:rsidR="00F11A22" w:rsidRDefault="00C52471" w:rsidP="00F11A22">
      <w:pPr>
        <w:pStyle w:val="ListParagraph"/>
        <w:numPr>
          <w:ilvl w:val="1"/>
          <w:numId w:val="18"/>
        </w:numPr>
        <w:ind w:left="1134"/>
      </w:pPr>
      <w:r>
        <w:t>Danh sách các bên liên quan</w:t>
      </w:r>
      <w:r w:rsidR="004D013F">
        <w:t xml:space="preserve"> (stakeholders)</w:t>
      </w:r>
    </w:p>
    <w:p w14:paraId="28997B87" w14:textId="77777777" w:rsidR="00F11A22" w:rsidRPr="00146892" w:rsidRDefault="00F11A22" w:rsidP="006C2D00">
      <w:pPr>
        <w:pStyle w:val="ListParagraph"/>
        <w:numPr>
          <w:ilvl w:val="1"/>
          <w:numId w:val="18"/>
        </w:numPr>
        <w:ind w:left="1134"/>
      </w:pPr>
      <w:r>
        <w:t>Đặc tả hệ thống: danh sách nghiệp vụ và chi tiết cho từng nghiệp vụ của người dùn</w:t>
      </w:r>
      <w:r w:rsidR="00006522">
        <w:t>g (</w:t>
      </w:r>
      <w:r w:rsidR="00627095">
        <w:t xml:space="preserve">mô tả, người dùng, qui trình </w:t>
      </w:r>
      <w:r w:rsidR="00536746">
        <w:t xml:space="preserve">thực hiện nghiệp vụ </w:t>
      </w:r>
      <w:r w:rsidR="00627095">
        <w:t>và thông tin</w:t>
      </w:r>
      <w:r w:rsidR="00006522">
        <w:t>)</w:t>
      </w:r>
      <w:r w:rsidR="00627095">
        <w:t>.</w:t>
      </w:r>
    </w:p>
    <w:p w14:paraId="2324A0D1" w14:textId="77777777" w:rsidR="000239BF" w:rsidRDefault="006C2D00" w:rsidP="000239BF">
      <w:pPr>
        <w:pStyle w:val="Heading1"/>
        <w:numPr>
          <w:ilvl w:val="0"/>
          <w:numId w:val="15"/>
        </w:numPr>
      </w:pPr>
      <w:r>
        <w:t>Kế hoạch thu thập yêu cầu</w:t>
      </w:r>
    </w:p>
    <w:p w14:paraId="4F3A434C" w14:textId="77777777" w:rsidR="00AE2C64" w:rsidRDefault="00AE2C64" w:rsidP="006C2D00">
      <w:pPr>
        <w:pStyle w:val="Heading2"/>
      </w:pPr>
      <w:r>
        <w:t>Sản phẩm</w:t>
      </w:r>
    </w:p>
    <w:p w14:paraId="08182B57" w14:textId="22435108" w:rsidR="004D013F" w:rsidRDefault="004D013F" w:rsidP="004D013F">
      <w:pPr>
        <w:ind w:left="576"/>
      </w:pPr>
      <w:r>
        <w:t>Liệt kê các kỹ thuật thu thập yêu cầu và kết quả mong đợi cho từng kỹ thuật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0"/>
        <w:gridCol w:w="2192"/>
        <w:gridCol w:w="4050"/>
        <w:gridCol w:w="3528"/>
      </w:tblGrid>
      <w:tr w:rsidR="00CE223D" w14:paraId="51C026AA" w14:textId="77777777" w:rsidTr="00882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CD4BA73" w14:textId="77777777" w:rsidR="00CE223D" w:rsidRDefault="00CE223D" w:rsidP="00882CB8">
            <w:r>
              <w:t>STT</w:t>
            </w:r>
          </w:p>
        </w:tc>
        <w:tc>
          <w:tcPr>
            <w:tcW w:w="2192" w:type="dxa"/>
          </w:tcPr>
          <w:p w14:paraId="78019DA6" w14:textId="0527E126" w:rsidR="00CE223D" w:rsidRDefault="00CE223D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 thông tin</w:t>
            </w:r>
          </w:p>
        </w:tc>
        <w:tc>
          <w:tcPr>
            <w:tcW w:w="4050" w:type="dxa"/>
          </w:tcPr>
          <w:p w14:paraId="7109DB45" w14:textId="55B05C80" w:rsidR="00CE223D" w:rsidRDefault="00CE223D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Sản phẩm</w:t>
            </w:r>
          </w:p>
        </w:tc>
        <w:tc>
          <w:tcPr>
            <w:tcW w:w="3528" w:type="dxa"/>
          </w:tcPr>
          <w:p w14:paraId="222DCA8C" w14:textId="583C6657" w:rsidR="00CE223D" w:rsidRDefault="006F51E6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</w:t>
            </w:r>
            <w:r w:rsidR="00F7697A">
              <w:t xml:space="preserve"> mong đợi</w:t>
            </w:r>
          </w:p>
        </w:tc>
      </w:tr>
      <w:tr w:rsidR="00CE223D" w14:paraId="234B9F6F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3981E60" w14:textId="77777777" w:rsidR="00CE223D" w:rsidRDefault="00CE223D" w:rsidP="00882CB8">
            <w:pPr>
              <w:jc w:val="center"/>
            </w:pPr>
            <w:r>
              <w:t>1</w:t>
            </w:r>
          </w:p>
        </w:tc>
        <w:tc>
          <w:tcPr>
            <w:tcW w:w="2192" w:type="dxa"/>
          </w:tcPr>
          <w:p w14:paraId="0DD221D1" w14:textId="760FE9F1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bên liên quan</w:t>
            </w:r>
          </w:p>
        </w:tc>
        <w:tc>
          <w:tcPr>
            <w:tcW w:w="4050" w:type="dxa"/>
          </w:tcPr>
          <w:p w14:paraId="193CB23A" w14:textId="2E2E2AD0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Ví dụ:</w:t>
            </w:r>
          </w:p>
          <w:p w14:paraId="062AA262" w14:textId="77777777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phỏng vấn</w:t>
            </w:r>
          </w:p>
          <w:p w14:paraId="324C8B02" w14:textId="77777777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ảnh quy trình</w:t>
            </w:r>
          </w:p>
          <w:p w14:paraId="3C2D3233" w14:textId="77777777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workshop</w:t>
            </w:r>
          </w:p>
          <w:p w14:paraId="2CEB90B1" w14:textId="77777777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Cảm nhận đóng vai</w:t>
            </w:r>
          </w:p>
          <w:p w14:paraId="6B606F3A" w14:textId="4629D541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….</w:t>
            </w:r>
          </w:p>
          <w:p w14:paraId="24FB598C" w14:textId="1025689A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8" w:type="dxa"/>
          </w:tcPr>
          <w:p w14:paraId="59A71A69" w14:textId="77777777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Ví dụ:</w:t>
            </w:r>
          </w:p>
          <w:p w14:paraId="7AAD2414" w14:textId="77777777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Sinh viên: mỗi năm10 sinh viên (năm 1,2,3,4)</w:t>
            </w:r>
          </w:p>
          <w:p w14:paraId="5F4E0FB8" w14:textId="77777777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Cựu sinh viên: tổng cộng 20 cựu sinh viên</w:t>
            </w:r>
          </w:p>
          <w:p w14:paraId="50BDFACE" w14:textId="77777777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….</w:t>
            </w:r>
          </w:p>
        </w:tc>
      </w:tr>
    </w:tbl>
    <w:p w14:paraId="479536A4" w14:textId="6D97F55C" w:rsidR="00CE223D" w:rsidRDefault="00CE223D" w:rsidP="004D013F">
      <w:pPr>
        <w:ind w:left="576"/>
      </w:pPr>
    </w:p>
    <w:p w14:paraId="09349E7E" w14:textId="77777777" w:rsidR="006C2D00" w:rsidRDefault="006C2D00" w:rsidP="006C2D00">
      <w:pPr>
        <w:pStyle w:val="Heading2"/>
      </w:pPr>
      <w:r>
        <w:t>Danh sách công việc và kết quả</w:t>
      </w:r>
    </w:p>
    <w:p w14:paraId="42B1001F" w14:textId="4275F6CA" w:rsidR="006C2D00" w:rsidRDefault="006C2D00" w:rsidP="006C2D00">
      <w:pPr>
        <w:pStyle w:val="ListParagraph"/>
        <w:numPr>
          <w:ilvl w:val="0"/>
          <w:numId w:val="16"/>
        </w:numPr>
      </w:pPr>
      <w:r>
        <w:t>Bảng chi tiết công việc</w:t>
      </w:r>
      <w:r w:rsidR="00CE223D">
        <w:t xml:space="preserve"> dựa trên các sản phẩm trong phần 2.1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0"/>
        <w:gridCol w:w="2192"/>
        <w:gridCol w:w="4050"/>
        <w:gridCol w:w="3528"/>
      </w:tblGrid>
      <w:tr w:rsidR="00CE223D" w14:paraId="7BD98E0C" w14:textId="77777777" w:rsidTr="00882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C96B094" w14:textId="77777777" w:rsidR="00CE223D" w:rsidRDefault="00CE223D" w:rsidP="00882CB8">
            <w:r>
              <w:t>STT</w:t>
            </w:r>
          </w:p>
        </w:tc>
        <w:tc>
          <w:tcPr>
            <w:tcW w:w="2192" w:type="dxa"/>
          </w:tcPr>
          <w:p w14:paraId="5C00ED6A" w14:textId="74DEEFF6" w:rsidR="00CE223D" w:rsidRDefault="00F7697A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4050" w:type="dxa"/>
          </w:tcPr>
          <w:p w14:paraId="2AA0D892" w14:textId="77777777" w:rsidR="00CE223D" w:rsidRDefault="00CE223D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Chuẩn bị</w:t>
            </w:r>
          </w:p>
        </w:tc>
        <w:tc>
          <w:tcPr>
            <w:tcW w:w="3528" w:type="dxa"/>
          </w:tcPr>
          <w:p w14:paraId="77A12371" w14:textId="7BCB20E7" w:rsidR="00CE223D" w:rsidRDefault="00F7697A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thực hiện</w:t>
            </w:r>
          </w:p>
        </w:tc>
      </w:tr>
      <w:tr w:rsidR="00CE223D" w14:paraId="5C6FC995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42B670E" w14:textId="77777777" w:rsidR="00CE223D" w:rsidRDefault="00CE223D" w:rsidP="00882CB8">
            <w:pPr>
              <w:jc w:val="center"/>
            </w:pPr>
            <w:r>
              <w:t>1</w:t>
            </w:r>
          </w:p>
        </w:tc>
        <w:tc>
          <w:tcPr>
            <w:tcW w:w="2192" w:type="dxa"/>
          </w:tcPr>
          <w:p w14:paraId="701D784C" w14:textId="3ABA34FB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Phỏng vấn</w:t>
            </w:r>
            <w:r w:rsidR="00F7697A">
              <w:t xml:space="preserve"> sinh viên năm 1</w:t>
            </w:r>
          </w:p>
        </w:tc>
        <w:tc>
          <w:tcPr>
            <w:tcW w:w="4050" w:type="dxa"/>
          </w:tcPr>
          <w:p w14:paraId="359CF13F" w14:textId="27A89406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Câu hỏi phỏng vấn</w:t>
            </w:r>
            <w:r w:rsidR="00F7697A">
              <w:t xml:space="preserve"> </w:t>
            </w:r>
          </w:p>
          <w:p w14:paraId="60DFDE9E" w14:textId="77777777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đối tượng phỏng vấn</w:t>
            </w:r>
          </w:p>
          <w:p w14:paraId="076C4059" w14:textId="77777777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phỏng vấn</w:t>
            </w:r>
          </w:p>
          <w:p w14:paraId="5EED4DDA" w14:textId="77777777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Máy ghi âm</w:t>
            </w:r>
          </w:p>
          <w:p w14:paraId="5E70C841" w14:textId="27BF55DC" w:rsidR="006F51E6" w:rsidRDefault="006F51E6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Giấy giới thiệu</w:t>
            </w:r>
          </w:p>
          <w:p w14:paraId="50D094E3" w14:textId="77777777" w:rsidR="00CE223D" w:rsidRDefault="00CE223D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….</w:t>
            </w:r>
          </w:p>
        </w:tc>
        <w:tc>
          <w:tcPr>
            <w:tcW w:w="3528" w:type="dxa"/>
          </w:tcPr>
          <w:p w14:paraId="00872A56" w14:textId="7A9CCA79" w:rsidR="00CE223D" w:rsidRDefault="006F51E6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Từ 1-/10 đến </w:t>
            </w:r>
            <w:r w:rsidR="002032BB">
              <w:t>10/10</w:t>
            </w:r>
          </w:p>
        </w:tc>
      </w:tr>
      <w:tr w:rsidR="002032BB" w14:paraId="0E305454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CADAE92" w14:textId="6F1FE2AB" w:rsidR="002032BB" w:rsidRDefault="002032BB" w:rsidP="00882CB8">
            <w:pPr>
              <w:jc w:val="center"/>
            </w:pPr>
            <w:r>
              <w:t>2</w:t>
            </w:r>
          </w:p>
        </w:tc>
        <w:tc>
          <w:tcPr>
            <w:tcW w:w="2192" w:type="dxa"/>
          </w:tcPr>
          <w:p w14:paraId="3E0EE99C" w14:textId="3547B741" w:rsidR="002032BB" w:rsidRDefault="002032BB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Phỏng vấn cựu sinh viên</w:t>
            </w:r>
          </w:p>
        </w:tc>
        <w:tc>
          <w:tcPr>
            <w:tcW w:w="4050" w:type="dxa"/>
          </w:tcPr>
          <w:p w14:paraId="5D24E5F4" w14:textId="35E1B2B1" w:rsidR="002032BB" w:rsidRDefault="002032BB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3528" w:type="dxa"/>
          </w:tcPr>
          <w:p w14:paraId="6B96AB23" w14:textId="2E90F3BD" w:rsidR="002032BB" w:rsidRDefault="002032BB" w:rsidP="00882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5/10 đến 25/10</w:t>
            </w:r>
          </w:p>
        </w:tc>
      </w:tr>
    </w:tbl>
    <w:p w14:paraId="7EA860CE" w14:textId="77777777" w:rsidR="00CE223D" w:rsidRDefault="00CE223D" w:rsidP="00CE223D">
      <w:pPr>
        <w:pStyle w:val="ListParagraph"/>
      </w:pPr>
    </w:p>
    <w:p w14:paraId="1B5E6F85" w14:textId="77777777" w:rsidR="006C2D00" w:rsidRDefault="006C2D00" w:rsidP="006C2D00">
      <w:pPr>
        <w:pStyle w:val="Heading2"/>
      </w:pPr>
      <w:r>
        <w:t>Bảng chi tiết công việc</w:t>
      </w:r>
    </w:p>
    <w:p w14:paraId="10E8F505" w14:textId="77777777" w:rsidR="006C2D00" w:rsidRPr="006C2D00" w:rsidRDefault="006C2D00" w:rsidP="00956C9C">
      <w:r>
        <w:t>Mỗi việc có hoạt động, thời gian</w:t>
      </w:r>
      <w:r w:rsidR="00274205">
        <w:t xml:space="preserve"> (bắt đầu – kết thúc)</w:t>
      </w:r>
      <w:r>
        <w:t>, phân công, tài nguyê</w:t>
      </w:r>
      <w:bookmarkStart w:id="0" w:name="_GoBack"/>
      <w:bookmarkEnd w:id="0"/>
      <w:r>
        <w:t>n sử dụng</w:t>
      </w:r>
    </w:p>
    <w:sectPr w:rsidR="006C2D00" w:rsidRPr="006C2D00" w:rsidSect="006E53C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540" w:right="720" w:bottom="720" w:left="720" w:header="70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A669B" w14:textId="77777777" w:rsidR="00FD5CB1" w:rsidRDefault="00FD5CB1">
      <w:r>
        <w:separator/>
      </w:r>
    </w:p>
    <w:p w14:paraId="796F23F1" w14:textId="77777777" w:rsidR="00FD5CB1" w:rsidRDefault="00FD5CB1"/>
  </w:endnote>
  <w:endnote w:type="continuationSeparator" w:id="0">
    <w:p w14:paraId="4940583C" w14:textId="77777777" w:rsidR="00FD5CB1" w:rsidRDefault="00FD5CB1">
      <w:r>
        <w:continuationSeparator/>
      </w:r>
    </w:p>
    <w:p w14:paraId="4485DAF3" w14:textId="77777777" w:rsidR="00FD5CB1" w:rsidRDefault="00FD5C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F7FEB" w14:textId="77777777" w:rsidR="00536746" w:rsidRDefault="00536746" w:rsidP="00635B47">
    <w:pPr>
      <w:pStyle w:val="Footer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BAAA2" w14:textId="77777777" w:rsidR="00536746" w:rsidRPr="007B1D76" w:rsidRDefault="00536746" w:rsidP="00332C21">
    <w:pPr>
      <w:pStyle w:val="Footer"/>
      <w:tabs>
        <w:tab w:val="clear" w:pos="9360"/>
        <w:tab w:val="left" w:pos="1320"/>
        <w:tab w:val="right" w:pos="10348"/>
        <w:tab w:val="right" w:pos="10800"/>
      </w:tabs>
      <w:spacing w:before="240" w:after="0" w:line="220" w:lineRule="exact"/>
      <w:jc w:val="left"/>
      <w:rPr>
        <w:b/>
        <w:i/>
        <w:color w:val="FF6600" w:themeColor="accent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1B7F7" w14:textId="77777777" w:rsidR="00FD5CB1" w:rsidRDefault="00FD5CB1">
      <w:r>
        <w:separator/>
      </w:r>
    </w:p>
    <w:p w14:paraId="41BB5379" w14:textId="77777777" w:rsidR="00FD5CB1" w:rsidRDefault="00FD5CB1"/>
  </w:footnote>
  <w:footnote w:type="continuationSeparator" w:id="0">
    <w:p w14:paraId="668AC0F1" w14:textId="77777777" w:rsidR="00FD5CB1" w:rsidRDefault="00FD5CB1">
      <w:r>
        <w:continuationSeparator/>
      </w:r>
    </w:p>
    <w:p w14:paraId="7418B8A9" w14:textId="77777777" w:rsidR="00FD5CB1" w:rsidRDefault="00FD5C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17"/>
    </w:tblGrid>
    <w:tr w:rsidR="00536746" w:rsidRPr="00146892" w14:paraId="591244FC" w14:textId="77777777" w:rsidTr="007B1D76">
      <w:tc>
        <w:tcPr>
          <w:tcW w:w="10817" w:type="dxa"/>
          <w:tcMar>
            <w:left w:w="0" w:type="dxa"/>
            <w:right w:w="0" w:type="dxa"/>
          </w:tcMar>
        </w:tcPr>
        <w:p w14:paraId="62D679FA" w14:textId="77777777" w:rsidR="00536746" w:rsidRPr="003A33E2" w:rsidRDefault="00536746">
          <w:pPr>
            <w:pStyle w:val="Header-Left"/>
            <w:rPr>
              <w:lang w:val="fr-FR"/>
            </w:rPr>
          </w:pPr>
          <w:r w:rsidRPr="00D4408A">
            <w:rPr>
              <w:bCs/>
              <w:noProof/>
              <w:kern w:val="60"/>
              <w:sz w:val="50"/>
              <w:szCs w:val="60"/>
            </w:rPr>
            <w:drawing>
              <wp:anchor distT="0" distB="0" distL="114300" distR="114300" simplePos="0" relativeHeight="251661312" behindDoc="0" locked="0" layoutInCell="1" allowOverlap="1" wp14:anchorId="03E5106E" wp14:editId="05B410AD">
                <wp:simplePos x="0" y="0"/>
                <wp:positionH relativeFrom="column">
                  <wp:posOffset>5829300</wp:posOffset>
                </wp:positionH>
                <wp:positionV relativeFrom="paragraph">
                  <wp:posOffset>203961</wp:posOffset>
                </wp:positionV>
                <wp:extent cx="1026160" cy="804956"/>
                <wp:effectExtent l="0" t="0" r="0" b="8255"/>
                <wp:wrapNone/>
                <wp:docPr id="3" name="Picture 3" descr="Macintosh HD:Users:DucHuy:Downloads:logo-khtn 200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Macintosh HD:Users:DucHuy:Downloads:logo-khtn 200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12" cy="805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CED573B" w14:textId="77777777" w:rsidR="00536746" w:rsidRPr="003A33E2" w:rsidRDefault="00536746">
    <w:pPr>
      <w:pStyle w:val="NoSpaceBetween"/>
      <w:rPr>
        <w:lang w:val="fr-FR"/>
      </w:rPr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536746" w:rsidRPr="00146892" w14:paraId="74B4344D" w14:textId="77777777">
      <w:tc>
        <w:tcPr>
          <w:tcW w:w="3240" w:type="dxa"/>
          <w:shd w:val="clear" w:color="auto" w:fill="990000" w:themeFill="accent1"/>
        </w:tcPr>
        <w:p w14:paraId="28384A8D" w14:textId="77777777" w:rsidR="00536746" w:rsidRPr="003A33E2" w:rsidRDefault="00536746">
          <w:pPr>
            <w:rPr>
              <w:lang w:val="fr-FR"/>
            </w:rPr>
          </w:pPr>
        </w:p>
      </w:tc>
      <w:tc>
        <w:tcPr>
          <w:tcW w:w="1800" w:type="dxa"/>
          <w:shd w:val="clear" w:color="auto" w:fill="FF6600" w:themeFill="accent2"/>
        </w:tcPr>
        <w:p w14:paraId="1290CE14" w14:textId="77777777" w:rsidR="00536746" w:rsidRPr="003A33E2" w:rsidRDefault="00536746">
          <w:pPr>
            <w:rPr>
              <w:lang w:val="fr-FR"/>
            </w:rPr>
          </w:pPr>
        </w:p>
      </w:tc>
      <w:tc>
        <w:tcPr>
          <w:tcW w:w="5760" w:type="dxa"/>
          <w:shd w:val="clear" w:color="auto" w:fill="99CC00" w:themeFill="accent4"/>
        </w:tcPr>
        <w:p w14:paraId="583E9A59" w14:textId="77777777" w:rsidR="00536746" w:rsidRPr="003A33E2" w:rsidRDefault="00536746">
          <w:pPr>
            <w:rPr>
              <w:lang w:val="fr-FR"/>
            </w:rPr>
          </w:pPr>
        </w:p>
      </w:tc>
    </w:tr>
  </w:tbl>
  <w:p w14:paraId="4047645C" w14:textId="77777777" w:rsidR="00536746" w:rsidRDefault="00536746" w:rsidP="006E53C5">
    <w:pPr>
      <w:pStyle w:val="Header"/>
      <w:spacing w:after="320"/>
      <w:rPr>
        <w:noProof/>
      </w:rPr>
    </w:pPr>
    <w:r w:rsidRPr="006E53C5">
      <w:rPr>
        <w:b/>
        <w:i/>
        <w:color w:val="0080FF"/>
      </w:rPr>
      <w:t>Page:</w:t>
    </w:r>
    <w:r>
      <w:t xml:space="preserve"> </w:t>
    </w:r>
    <w:r w:rsidRPr="006E53C5">
      <w:rPr>
        <w:b/>
        <w:i/>
        <w:color w:val="FF6600"/>
      </w:rPr>
      <w:fldChar w:fldCharType="begin"/>
    </w:r>
    <w:r w:rsidRPr="006E53C5">
      <w:rPr>
        <w:b/>
        <w:i/>
        <w:color w:val="FF6600"/>
      </w:rPr>
      <w:instrText xml:space="preserve"> page </w:instrText>
    </w:r>
    <w:r w:rsidRPr="006E53C5">
      <w:rPr>
        <w:b/>
        <w:i/>
        <w:color w:val="FF6600"/>
      </w:rPr>
      <w:fldChar w:fldCharType="separate"/>
    </w:r>
    <w:r w:rsidR="0075455C">
      <w:rPr>
        <w:b/>
        <w:i/>
        <w:noProof/>
        <w:color w:val="FF6600"/>
      </w:rPr>
      <w:t>1</w:t>
    </w:r>
    <w:r w:rsidRPr="006E53C5">
      <w:rPr>
        <w:b/>
        <w:i/>
        <w:noProof/>
        <w:color w:val="FF6600"/>
      </w:rPr>
      <w:fldChar w:fldCharType="end"/>
    </w:r>
  </w:p>
  <w:p w14:paraId="0DE1F6F7" w14:textId="77777777" w:rsidR="00536746" w:rsidRDefault="0053674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0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5"/>
      <w:gridCol w:w="5760"/>
    </w:tblGrid>
    <w:tr w:rsidR="00536746" w14:paraId="0D469D2D" w14:textId="77777777" w:rsidTr="007B1D76">
      <w:tc>
        <w:tcPr>
          <w:tcW w:w="5245" w:type="dxa"/>
          <w:tcMar>
            <w:left w:w="0" w:type="dxa"/>
            <w:right w:w="0" w:type="dxa"/>
          </w:tcMar>
        </w:tcPr>
        <w:p w14:paraId="17A7C3ED" w14:textId="77777777" w:rsidR="00536746" w:rsidRDefault="00536746">
          <w:pPr>
            <w:pStyle w:val="Header-Left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fldSimple w:instr=" USERPROPERTY Company ">
            <w:r>
              <w:rPr>
                <w:noProof/>
              </w:rPr>
              <w:instrText>University of Science</w:instrText>
            </w:r>
          </w:fldSimple>
          <w:r>
            <w:instrText xml:space="preserve">="" "Organization" </w:instrText>
          </w:r>
          <w:fldSimple w:instr=" USERPROPERTY Company ">
            <w:r>
              <w:rPr>
                <w:noProof/>
              </w:rPr>
              <w:instrText>University of Science</w:instrText>
            </w:r>
          </w:fldSimple>
          <w:r>
            <w:fldChar w:fldCharType="separate"/>
          </w:r>
          <w:r>
            <w:rPr>
              <w:noProof/>
            </w:rPr>
            <w:instrText>University of Science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AE2C64">
            <w:t>University</w:t>
          </w:r>
          <w:r w:rsidR="00AE2C64">
            <w:rPr>
              <w:noProof/>
            </w:rPr>
            <w:t xml:space="preserve"> of Science</w:t>
          </w:r>
          <w:r>
            <w:fldChar w:fldCharType="end"/>
          </w:r>
          <w:r>
            <w:t>, HCMC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14:paraId="1A140669" w14:textId="77777777" w:rsidR="00536746" w:rsidRDefault="00536746">
          <w:pPr>
            <w:pStyle w:val="Header-Right"/>
          </w:pPr>
        </w:p>
      </w:tc>
    </w:tr>
  </w:tbl>
  <w:p w14:paraId="69086F35" w14:textId="77777777" w:rsidR="00536746" w:rsidRDefault="00536746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536746" w14:paraId="522913C4" w14:textId="77777777">
      <w:tc>
        <w:tcPr>
          <w:tcW w:w="3240" w:type="dxa"/>
          <w:shd w:val="clear" w:color="auto" w:fill="990000" w:themeFill="accent1"/>
        </w:tcPr>
        <w:p w14:paraId="039F3660" w14:textId="77777777" w:rsidR="00536746" w:rsidRDefault="00536746"/>
      </w:tc>
      <w:tc>
        <w:tcPr>
          <w:tcW w:w="1800" w:type="dxa"/>
          <w:shd w:val="clear" w:color="auto" w:fill="FF6600" w:themeFill="accent2"/>
        </w:tcPr>
        <w:p w14:paraId="0DF5A67E" w14:textId="77777777" w:rsidR="00536746" w:rsidRDefault="00536746"/>
      </w:tc>
      <w:tc>
        <w:tcPr>
          <w:tcW w:w="5760" w:type="dxa"/>
          <w:shd w:val="clear" w:color="auto" w:fill="99CC00" w:themeFill="accent4"/>
        </w:tcPr>
        <w:p w14:paraId="2400EA4B" w14:textId="77777777" w:rsidR="00536746" w:rsidRDefault="00536746"/>
      </w:tc>
    </w:tr>
  </w:tbl>
  <w:p w14:paraId="0CE81BD9" w14:textId="77777777" w:rsidR="00536746" w:rsidRDefault="005367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CC98"/>
      </v:shape>
    </w:pict>
  </w:numPicBullet>
  <w:abstractNum w:abstractNumId="0" w15:restartNumberingAfterBreak="0">
    <w:nsid w:val="FFFFFF7C"/>
    <w:multiLevelType w:val="singleLevel"/>
    <w:tmpl w:val="58622B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76C3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A2A0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22A5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BE47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3A42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CE8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0C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60A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612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59E14B0"/>
    <w:multiLevelType w:val="hybridMultilevel"/>
    <w:tmpl w:val="A96AE396"/>
    <w:lvl w:ilvl="0" w:tplc="9E081E26">
      <w:start w:val="1"/>
      <w:numFmt w:val="bullet"/>
      <w:pStyle w:val="BaiTap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A6590"/>
    <w:multiLevelType w:val="hybridMultilevel"/>
    <w:tmpl w:val="7B8623F2"/>
    <w:lvl w:ilvl="0" w:tplc="80466DB0">
      <w:start w:val="1"/>
      <w:numFmt w:val="decimal"/>
      <w:pStyle w:val="step"/>
      <w:lvlText w:val="Bước %1."/>
      <w:lvlJc w:val="left"/>
      <w:pPr>
        <w:ind w:left="720" w:hanging="360"/>
      </w:pPr>
      <w:rPr>
        <w:rFonts w:hint="default"/>
        <w:b/>
        <w:bCs/>
        <w:i/>
        <w:iCs/>
        <w:color w:val="FF660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C379D"/>
    <w:multiLevelType w:val="hybridMultilevel"/>
    <w:tmpl w:val="5D94607A"/>
    <w:lvl w:ilvl="0" w:tplc="883E5B76">
      <w:start w:val="1"/>
      <w:numFmt w:val="bullet"/>
      <w:pStyle w:val="Para1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auto"/>
      </w:rPr>
    </w:lvl>
    <w:lvl w:ilvl="1" w:tplc="C12435A2">
      <w:start w:val="1"/>
      <w:numFmt w:val="bullet"/>
      <w:pStyle w:val="Para2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6FD04044"/>
    <w:multiLevelType w:val="hybridMultilevel"/>
    <w:tmpl w:val="73E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135E4"/>
    <w:multiLevelType w:val="hybridMultilevel"/>
    <w:tmpl w:val="604C9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D49C0"/>
    <w:multiLevelType w:val="hybridMultilevel"/>
    <w:tmpl w:val="FD8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5"/>
  </w:num>
  <w:num w:numId="18">
    <w:abstractNumId w:val="16"/>
  </w:num>
  <w:num w:numId="19">
    <w:abstractNumId w:val="10"/>
  </w:num>
  <w:num w:numId="20">
    <w:abstractNumId w:val="10"/>
  </w:num>
  <w:num w:numId="21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03E14"/>
    <w:rsid w:val="00006522"/>
    <w:rsid w:val="00006A38"/>
    <w:rsid w:val="000239BF"/>
    <w:rsid w:val="00062B59"/>
    <w:rsid w:val="0007689B"/>
    <w:rsid w:val="00087B8A"/>
    <w:rsid w:val="00093DDB"/>
    <w:rsid w:val="000B1465"/>
    <w:rsid w:val="000B5F46"/>
    <w:rsid w:val="000C4C68"/>
    <w:rsid w:val="000E1D90"/>
    <w:rsid w:val="000E54EC"/>
    <w:rsid w:val="00115F75"/>
    <w:rsid w:val="00126CD2"/>
    <w:rsid w:val="00146892"/>
    <w:rsid w:val="00195289"/>
    <w:rsid w:val="001A5729"/>
    <w:rsid w:val="001D0085"/>
    <w:rsid w:val="001E2D83"/>
    <w:rsid w:val="002032BB"/>
    <w:rsid w:val="00233E92"/>
    <w:rsid w:val="0025504C"/>
    <w:rsid w:val="00257BBF"/>
    <w:rsid w:val="00274205"/>
    <w:rsid w:val="0028619E"/>
    <w:rsid w:val="002B7003"/>
    <w:rsid w:val="003314BE"/>
    <w:rsid w:val="00332C21"/>
    <w:rsid w:val="00360697"/>
    <w:rsid w:val="003664D9"/>
    <w:rsid w:val="003719EC"/>
    <w:rsid w:val="0039541D"/>
    <w:rsid w:val="003A33E2"/>
    <w:rsid w:val="003F1B27"/>
    <w:rsid w:val="00454952"/>
    <w:rsid w:val="00461422"/>
    <w:rsid w:val="004B7BC4"/>
    <w:rsid w:val="004C7705"/>
    <w:rsid w:val="004D013F"/>
    <w:rsid w:val="004E53EE"/>
    <w:rsid w:val="004F1EF4"/>
    <w:rsid w:val="005058D4"/>
    <w:rsid w:val="00536746"/>
    <w:rsid w:val="0054613D"/>
    <w:rsid w:val="005641FB"/>
    <w:rsid w:val="0056659C"/>
    <w:rsid w:val="00566BBD"/>
    <w:rsid w:val="005717F4"/>
    <w:rsid w:val="00582C7E"/>
    <w:rsid w:val="005949A2"/>
    <w:rsid w:val="005B543F"/>
    <w:rsid w:val="005C1E26"/>
    <w:rsid w:val="005D26E2"/>
    <w:rsid w:val="005D6F73"/>
    <w:rsid w:val="005F45E4"/>
    <w:rsid w:val="006023BF"/>
    <w:rsid w:val="00627095"/>
    <w:rsid w:val="00635B47"/>
    <w:rsid w:val="0065173B"/>
    <w:rsid w:val="006B1097"/>
    <w:rsid w:val="006C2D00"/>
    <w:rsid w:val="006D7C9C"/>
    <w:rsid w:val="006E53C5"/>
    <w:rsid w:val="006F51E6"/>
    <w:rsid w:val="00702D79"/>
    <w:rsid w:val="00705C25"/>
    <w:rsid w:val="00742D8C"/>
    <w:rsid w:val="0075322F"/>
    <w:rsid w:val="0075455C"/>
    <w:rsid w:val="00771977"/>
    <w:rsid w:val="00777FE8"/>
    <w:rsid w:val="00786F74"/>
    <w:rsid w:val="00790712"/>
    <w:rsid w:val="007B1D76"/>
    <w:rsid w:val="007C733F"/>
    <w:rsid w:val="007D58BB"/>
    <w:rsid w:val="00804876"/>
    <w:rsid w:val="008105B2"/>
    <w:rsid w:val="008240F7"/>
    <w:rsid w:val="00857E62"/>
    <w:rsid w:val="008650CC"/>
    <w:rsid w:val="008A5911"/>
    <w:rsid w:val="008B0905"/>
    <w:rsid w:val="008B78A1"/>
    <w:rsid w:val="008C70B6"/>
    <w:rsid w:val="008E3146"/>
    <w:rsid w:val="008F16F1"/>
    <w:rsid w:val="008F7464"/>
    <w:rsid w:val="009048DD"/>
    <w:rsid w:val="00921712"/>
    <w:rsid w:val="00940272"/>
    <w:rsid w:val="00954C83"/>
    <w:rsid w:val="00956C9C"/>
    <w:rsid w:val="009615BE"/>
    <w:rsid w:val="0096590F"/>
    <w:rsid w:val="00982CD1"/>
    <w:rsid w:val="00A00E0F"/>
    <w:rsid w:val="00A22099"/>
    <w:rsid w:val="00A235D1"/>
    <w:rsid w:val="00A40FF9"/>
    <w:rsid w:val="00A637C3"/>
    <w:rsid w:val="00A824DE"/>
    <w:rsid w:val="00A85CA6"/>
    <w:rsid w:val="00AE2C64"/>
    <w:rsid w:val="00AF2567"/>
    <w:rsid w:val="00AF2A04"/>
    <w:rsid w:val="00B14E47"/>
    <w:rsid w:val="00B6356D"/>
    <w:rsid w:val="00BB5D77"/>
    <w:rsid w:val="00BC4FC9"/>
    <w:rsid w:val="00BD4493"/>
    <w:rsid w:val="00C13BC7"/>
    <w:rsid w:val="00C32C6C"/>
    <w:rsid w:val="00C52471"/>
    <w:rsid w:val="00C6690E"/>
    <w:rsid w:val="00C67BF2"/>
    <w:rsid w:val="00C7324C"/>
    <w:rsid w:val="00C749A8"/>
    <w:rsid w:val="00C767BF"/>
    <w:rsid w:val="00C7685A"/>
    <w:rsid w:val="00C93848"/>
    <w:rsid w:val="00C943DF"/>
    <w:rsid w:val="00CB1255"/>
    <w:rsid w:val="00CC39CD"/>
    <w:rsid w:val="00CC52C9"/>
    <w:rsid w:val="00CD4F02"/>
    <w:rsid w:val="00CD6F73"/>
    <w:rsid w:val="00CE223D"/>
    <w:rsid w:val="00CE3423"/>
    <w:rsid w:val="00CE5C1D"/>
    <w:rsid w:val="00D23D9B"/>
    <w:rsid w:val="00D26171"/>
    <w:rsid w:val="00D4408A"/>
    <w:rsid w:val="00D6454F"/>
    <w:rsid w:val="00D8676B"/>
    <w:rsid w:val="00D877A9"/>
    <w:rsid w:val="00DA6A5E"/>
    <w:rsid w:val="00DB69EE"/>
    <w:rsid w:val="00DD1520"/>
    <w:rsid w:val="00DE2ECC"/>
    <w:rsid w:val="00DF6A81"/>
    <w:rsid w:val="00E03E14"/>
    <w:rsid w:val="00E11000"/>
    <w:rsid w:val="00E15DB3"/>
    <w:rsid w:val="00E41352"/>
    <w:rsid w:val="00E4230F"/>
    <w:rsid w:val="00E427F7"/>
    <w:rsid w:val="00E6249F"/>
    <w:rsid w:val="00E85DB8"/>
    <w:rsid w:val="00EC25DC"/>
    <w:rsid w:val="00EC7101"/>
    <w:rsid w:val="00F11A22"/>
    <w:rsid w:val="00F17AE9"/>
    <w:rsid w:val="00F26294"/>
    <w:rsid w:val="00F5563A"/>
    <w:rsid w:val="00F612E7"/>
    <w:rsid w:val="00F7697A"/>
    <w:rsid w:val="00FC5E3D"/>
    <w:rsid w:val="00FD1FB1"/>
    <w:rsid w:val="00FD44CD"/>
    <w:rsid w:val="00FD5C81"/>
    <w:rsid w:val="00FD5CB1"/>
    <w:rsid w:val="00FE112C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0EEAB"/>
  <w15:docId w15:val="{3682C0AA-B1A9-4C83-9D2D-BB7591B1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5D7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rsid w:val="007B1D76"/>
    <w:pPr>
      <w:numPr>
        <w:numId w:val="11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rsid w:val="00777FE8"/>
    <w:pPr>
      <w:keepNext/>
      <w:keepLines/>
      <w:numPr>
        <w:ilvl w:val="1"/>
        <w:numId w:val="11"/>
      </w:numP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9541D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5504C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5504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5504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5504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5504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5504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D76"/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77FE8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er">
    <w:name w:val="header"/>
    <w:basedOn w:val="Normal"/>
    <w:link w:val="HeaderChar"/>
    <w:rsid w:val="0025504C"/>
    <w:pPr>
      <w:tabs>
        <w:tab w:val="center" w:pos="4680"/>
        <w:tab w:val="right" w:pos="9360"/>
      </w:tabs>
      <w:spacing w:after="720"/>
      <w:jc w:val="right"/>
    </w:pPr>
    <w:rPr>
      <w:color w:val="262626" w:themeColor="text1" w:themeTint="D9"/>
      <w:szCs w:val="24"/>
    </w:rPr>
  </w:style>
  <w:style w:type="character" w:customStyle="1" w:styleId="HeaderChar">
    <w:name w:val="Header Char"/>
    <w:basedOn w:val="DefaultParagraphFont"/>
    <w:link w:val="Header"/>
    <w:rsid w:val="0025504C"/>
    <w:rPr>
      <w:color w:val="262626" w:themeColor="text1" w:themeTint="D9"/>
      <w:sz w:val="24"/>
      <w:szCs w:val="24"/>
    </w:rPr>
  </w:style>
  <w:style w:type="paragraph" w:styleId="Footer">
    <w:name w:val="footer"/>
    <w:basedOn w:val="Normal"/>
    <w:link w:val="FooterChar"/>
    <w:rsid w:val="0025504C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5504C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25504C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Normal"/>
    <w:rsid w:val="0025504C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TextTable">
    <w:name w:val="Text Table"/>
    <w:basedOn w:val="TableNormal"/>
    <w:rsid w:val="0025504C"/>
    <w:tblPr>
      <w:jc w:val="center"/>
      <w:tblBorders>
        <w:insideV w:val="single" w:sz="4" w:space="0" w:color="A6A6A6" w:themeColor="background1" w:themeShade="A6"/>
      </w:tblBorders>
      <w:tblCellMar>
        <w:left w:w="144" w:type="dxa"/>
        <w:right w:w="144" w:type="dxa"/>
      </w:tblCellMar>
    </w:tblPr>
    <w:trPr>
      <w:jc w:val="center"/>
    </w:trPr>
  </w:style>
  <w:style w:type="paragraph" w:customStyle="1" w:styleId="NoSpaceBetween">
    <w:name w:val="No Space Between"/>
    <w:basedOn w:val="Normal"/>
    <w:rsid w:val="0025504C"/>
    <w:rPr>
      <w:sz w:val="2"/>
    </w:rPr>
  </w:style>
  <w:style w:type="table" w:customStyle="1" w:styleId="HostTable-Borderless">
    <w:name w:val="Host Table - Borderless"/>
    <w:basedOn w:val="TableNormal"/>
    <w:rsid w:val="0025504C"/>
    <w:tblPr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25504C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25504C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25504C"/>
    <w:pPr>
      <w:jc w:val="right"/>
    </w:pPr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25504C"/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paragraph" w:styleId="ListBullet">
    <w:name w:val="List Bullet"/>
    <w:basedOn w:val="Normal"/>
    <w:rsid w:val="0025504C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25504C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5504C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paragraph" w:styleId="Date">
    <w:name w:val="Date"/>
    <w:basedOn w:val="Normal"/>
    <w:next w:val="Normal"/>
    <w:link w:val="DateChar"/>
    <w:rsid w:val="0025504C"/>
    <w:pPr>
      <w:jc w:val="right"/>
    </w:pPr>
    <w:rPr>
      <w:color w:val="A6A6A6" w:themeColor="background1" w:themeShade="A6"/>
      <w:szCs w:val="24"/>
    </w:rPr>
  </w:style>
  <w:style w:type="character" w:customStyle="1" w:styleId="DateChar">
    <w:name w:val="Date Char"/>
    <w:basedOn w:val="DefaultParagraphFont"/>
    <w:link w:val="Date"/>
    <w:rsid w:val="0025504C"/>
    <w:rPr>
      <w:color w:val="A6A6A6" w:themeColor="background1" w:themeShade="A6"/>
      <w:sz w:val="24"/>
      <w:szCs w:val="24"/>
    </w:rPr>
  </w:style>
  <w:style w:type="paragraph" w:styleId="FootnoteText">
    <w:name w:val="footnote text"/>
    <w:basedOn w:val="Normal"/>
    <w:link w:val="FootnoteTextChar"/>
    <w:rsid w:val="0025504C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25504C"/>
    <w:rPr>
      <w:sz w:val="20"/>
      <w:szCs w:val="20"/>
    </w:rPr>
  </w:style>
  <w:style w:type="character" w:styleId="FootnoteReference">
    <w:name w:val="footnote reference"/>
    <w:basedOn w:val="DefaultParagraphFont"/>
    <w:rsid w:val="0025504C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550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5504C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25504C"/>
  </w:style>
  <w:style w:type="paragraph" w:styleId="BlockText">
    <w:name w:val="Block Text"/>
    <w:basedOn w:val="Normal"/>
    <w:semiHidden/>
    <w:unhideWhenUsed/>
    <w:rsid w:val="0025504C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25504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25504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5504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25504C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25504C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5504C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25504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25504C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25504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5504C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25504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5504C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86F74"/>
    <w:pPr>
      <w:spacing w:after="200"/>
      <w:jc w:val="center"/>
    </w:pPr>
    <w:rPr>
      <w:bCs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25504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5504C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25504C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5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5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504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5504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25504C"/>
  </w:style>
  <w:style w:type="character" w:customStyle="1" w:styleId="E-mailSignatureChar">
    <w:name w:val="E-mail Signature Char"/>
    <w:basedOn w:val="DefaultParagraphFont"/>
    <w:link w:val="E-mailSignature"/>
    <w:semiHidden/>
    <w:rsid w:val="0025504C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25504C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5504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25504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semiHidden/>
    <w:unhideWhenUsed/>
    <w:rsid w:val="0025504C"/>
    <w:rPr>
      <w:rFonts w:asciiTheme="majorHAnsi" w:eastAsiaTheme="majorEastAsia" w:hAnsiTheme="majorHAnsi" w:cstheme="majorBidi"/>
      <w:szCs w:val="20"/>
    </w:rPr>
  </w:style>
  <w:style w:type="character" w:customStyle="1" w:styleId="Heading3Char">
    <w:name w:val="Heading 3 Char"/>
    <w:basedOn w:val="DefaultParagraphFont"/>
    <w:link w:val="Heading3"/>
    <w:rsid w:val="0039541D"/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character" w:customStyle="1" w:styleId="Heading4Char">
    <w:name w:val="Heading 4 Char"/>
    <w:basedOn w:val="DefaultParagraphFont"/>
    <w:link w:val="Heading4"/>
    <w:rsid w:val="0025504C"/>
    <w:rPr>
      <w:rFonts w:asciiTheme="majorHAnsi" w:eastAsiaTheme="majorEastAsia" w:hAnsiTheme="majorHAnsi" w:cstheme="majorBidi"/>
      <w:b/>
      <w:bCs/>
      <w:i/>
      <w:iCs/>
      <w:color w:val="990000" w:themeColor="accent1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5504C"/>
    <w:rPr>
      <w:rFonts w:asciiTheme="majorHAnsi" w:eastAsiaTheme="majorEastAsia" w:hAnsiTheme="majorHAnsi" w:cstheme="majorBidi"/>
      <w:color w:val="4C000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5504C"/>
    <w:rPr>
      <w:rFonts w:asciiTheme="majorHAnsi" w:eastAsiaTheme="majorEastAsia" w:hAnsiTheme="majorHAnsi" w:cstheme="majorBidi"/>
      <w:i/>
      <w:iCs/>
      <w:color w:val="4C000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25504C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25504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5504C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5504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504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25504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25504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25504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25504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255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255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255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255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25504C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25504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25504C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25504C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25504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5504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5504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25504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25504C"/>
    <w:pPr>
      <w:ind w:left="1800" w:hanging="360"/>
      <w:contextualSpacing/>
    </w:pPr>
  </w:style>
  <w:style w:type="paragraph" w:styleId="ListBullet2">
    <w:name w:val="List Bullet 2"/>
    <w:basedOn w:val="Normal"/>
    <w:uiPriority w:val="36"/>
    <w:unhideWhenUsed/>
    <w:qFormat/>
    <w:rsid w:val="0025504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25504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25504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25504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25504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5504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5504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5504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5504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25504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25504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25504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25504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25504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5504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550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25504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2550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550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25504C"/>
    <w:rPr>
      <w:sz w:val="20"/>
    </w:rPr>
  </w:style>
  <w:style w:type="paragraph" w:styleId="NormalWeb">
    <w:name w:val="Normal (Web)"/>
    <w:basedOn w:val="Normal"/>
    <w:uiPriority w:val="99"/>
    <w:unhideWhenUsed/>
    <w:rsid w:val="0025504C"/>
    <w:rPr>
      <w:rFonts w:cs="Times New Roman"/>
      <w:szCs w:val="24"/>
    </w:rPr>
  </w:style>
  <w:style w:type="paragraph" w:styleId="NormalIndent">
    <w:name w:val="Normal Indent"/>
    <w:basedOn w:val="Normal"/>
    <w:semiHidden/>
    <w:unhideWhenUsed/>
    <w:rsid w:val="0025504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5504C"/>
  </w:style>
  <w:style w:type="character" w:customStyle="1" w:styleId="NoteHeadingChar">
    <w:name w:val="Note Heading Char"/>
    <w:basedOn w:val="DefaultParagraphFont"/>
    <w:link w:val="NoteHeading"/>
    <w:semiHidden/>
    <w:rsid w:val="0025504C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25504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5504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2550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25504C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25504C"/>
  </w:style>
  <w:style w:type="character" w:customStyle="1" w:styleId="SalutationChar">
    <w:name w:val="Salutation Char"/>
    <w:basedOn w:val="DefaultParagraphFont"/>
    <w:link w:val="Salutation"/>
    <w:semiHidden/>
    <w:rsid w:val="0025504C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25504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5504C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25504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25504C"/>
  </w:style>
  <w:style w:type="paragraph" w:styleId="TOAHeading">
    <w:name w:val="toa heading"/>
    <w:basedOn w:val="Normal"/>
    <w:next w:val="Normal"/>
    <w:semiHidden/>
    <w:unhideWhenUsed/>
    <w:rsid w:val="0025504C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25504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25504C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25504C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25504C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25504C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25504C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25504C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25504C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25504C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25504C"/>
    <w:pPr>
      <w:keepNext/>
      <w:keepLines/>
      <w:spacing w:before="480" w:after="0"/>
      <w:outlineLvl w:val="9"/>
    </w:pPr>
    <w:rPr>
      <w:b w:val="0"/>
      <w:color w:val="720000" w:themeColor="accent1" w:themeShade="BF"/>
    </w:rPr>
  </w:style>
  <w:style w:type="paragraph" w:customStyle="1" w:styleId="normal1">
    <w:name w:val="normal 1"/>
    <w:basedOn w:val="Normal"/>
    <w:rsid w:val="0096590F"/>
    <w:pPr>
      <w:spacing w:before="120" w:after="120"/>
      <w:ind w:firstLine="425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C943DF"/>
    <w:rPr>
      <w:color w:val="660000" w:themeColor="hyperlink"/>
      <w:u w:val="single"/>
    </w:rPr>
  </w:style>
  <w:style w:type="paragraph" w:customStyle="1" w:styleId="step">
    <w:name w:val="step"/>
    <w:basedOn w:val="ListParagraph"/>
    <w:rsid w:val="0039541D"/>
    <w:pPr>
      <w:numPr>
        <w:numId w:val="12"/>
      </w:numPr>
      <w:tabs>
        <w:tab w:val="left" w:pos="1134"/>
      </w:tabs>
      <w:spacing w:before="120" w:after="120"/>
      <w:ind w:left="1134" w:hanging="1134"/>
    </w:pPr>
    <w:rPr>
      <w:sz w:val="26"/>
    </w:rPr>
  </w:style>
  <w:style w:type="paragraph" w:customStyle="1" w:styleId="img">
    <w:name w:val="img"/>
    <w:basedOn w:val="step"/>
    <w:rsid w:val="00CD4F02"/>
    <w:pPr>
      <w:numPr>
        <w:numId w:val="0"/>
      </w:numPr>
      <w:spacing w:before="240"/>
      <w:ind w:left="1134" w:hanging="1134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07689B"/>
    <w:rPr>
      <w:color w:val="CC3300" w:themeColor="followedHyperlink"/>
      <w:u w:val="single"/>
    </w:rPr>
  </w:style>
  <w:style w:type="table" w:styleId="TableGrid">
    <w:name w:val="Table Grid"/>
    <w:basedOn w:val="TableNormal"/>
    <w:uiPriority w:val="1"/>
    <w:rsid w:val="000B5F46"/>
    <w:rPr>
      <w:rFonts w:eastAsia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2">
    <w:name w:val="Para 2"/>
    <w:basedOn w:val="normal1"/>
    <w:rsid w:val="003314BE"/>
    <w:pPr>
      <w:numPr>
        <w:ilvl w:val="1"/>
        <w:numId w:val="13"/>
      </w:numPr>
    </w:pPr>
  </w:style>
  <w:style w:type="paragraph" w:customStyle="1" w:styleId="Para1">
    <w:name w:val="Para 1"/>
    <w:basedOn w:val="normal1"/>
    <w:rsid w:val="003314BE"/>
    <w:pPr>
      <w:numPr>
        <w:numId w:val="13"/>
      </w:numPr>
    </w:pPr>
  </w:style>
  <w:style w:type="table" w:styleId="LightList-Accent1">
    <w:name w:val="Light List Accent 1"/>
    <w:basedOn w:val="TableNormal"/>
    <w:uiPriority w:val="61"/>
    <w:rsid w:val="00FD1FB1"/>
    <w:tblPr>
      <w:tblStyleRowBandSize w:val="1"/>
      <w:tblStyleColBandSize w:val="1"/>
      <w:tblBorders>
        <w:top w:val="single" w:sz="8" w:space="0" w:color="990000" w:themeColor="accent1"/>
        <w:left w:val="single" w:sz="8" w:space="0" w:color="990000" w:themeColor="accent1"/>
        <w:bottom w:val="single" w:sz="8" w:space="0" w:color="990000" w:themeColor="accent1"/>
        <w:right w:val="single" w:sz="8" w:space="0" w:color="99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band1Horz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</w:style>
  <w:style w:type="paragraph" w:customStyle="1" w:styleId="BaiTap">
    <w:name w:val="BaiTap"/>
    <w:basedOn w:val="ListParagraph"/>
    <w:rsid w:val="0096590F"/>
    <w:pPr>
      <w:numPr>
        <w:numId w:val="14"/>
      </w:numPr>
      <w:spacing w:after="200" w:line="276" w:lineRule="auto"/>
    </w:pPr>
    <w:rPr>
      <w:rFonts w:cs="Arial"/>
      <w:b/>
      <w:i/>
      <w:color w:val="FF0000"/>
      <w:sz w:val="26"/>
    </w:rPr>
  </w:style>
  <w:style w:type="table" w:styleId="GridTable4">
    <w:name w:val="Grid Table 4"/>
    <w:basedOn w:val="TableNormal"/>
    <w:uiPriority w:val="49"/>
    <w:rsid w:val="00C938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duc\Documents\Custom%20Office%20Templates\FIT-LA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6D803CF6994C30A95C42813DB54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66D0F-702C-4931-8043-13F5040AB524}"/>
      </w:docPartPr>
      <w:docPartBody>
        <w:p w:rsidR="00D75C0C" w:rsidRDefault="0090176A">
          <w:pPr>
            <w:pStyle w:val="806D803CF6994C30A95C42813DB542E8"/>
          </w:pPr>
          <w:r>
            <w:t>Lorem Ipsum</w:t>
          </w:r>
        </w:p>
      </w:docPartBody>
    </w:docPart>
    <w:docPart>
      <w:docPartPr>
        <w:name w:val="DB6643E1852E4BB39FA7598F8FB53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D8570-D74C-4BB9-9E3D-658438F12920}"/>
      </w:docPartPr>
      <w:docPartBody>
        <w:p w:rsidR="00D75C0C" w:rsidRDefault="0090176A">
          <w:pPr>
            <w:pStyle w:val="DB6643E1852E4BB39FA7598F8FB5344A"/>
          </w:pPr>
          <w: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6A"/>
    <w:rsid w:val="002C1255"/>
    <w:rsid w:val="003E1FD9"/>
    <w:rsid w:val="00493C62"/>
    <w:rsid w:val="00747513"/>
    <w:rsid w:val="00777520"/>
    <w:rsid w:val="0090176A"/>
    <w:rsid w:val="00B32D96"/>
    <w:rsid w:val="00CD658C"/>
    <w:rsid w:val="00D75C0C"/>
    <w:rsid w:val="00D95BEF"/>
    <w:rsid w:val="00DB3526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6D803CF6994C30A95C42813DB542E8">
    <w:name w:val="806D803CF6994C30A95C42813DB542E8"/>
  </w:style>
  <w:style w:type="paragraph" w:customStyle="1" w:styleId="DB6643E1852E4BB39FA7598F8FB5344A">
    <w:name w:val="DB6643E1852E4BB39FA7598F8FB534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ectrum">
  <a:themeElements>
    <a:clrScheme name="Spectrum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30CBC2-AC55-464F-BF82-D49EA4863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FIT-LAB.dotx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Vu Lam Quang</cp:lastModifiedBy>
  <cp:revision>2</cp:revision>
  <cp:lastPrinted>2013-04-17T05:37:00Z</cp:lastPrinted>
  <dcterms:created xsi:type="dcterms:W3CDTF">2015-09-27T15:39:00Z</dcterms:created>
  <dcterms:modified xsi:type="dcterms:W3CDTF">2015-09-27T15:39:00Z</dcterms:modified>
  <cp:category/>
</cp:coreProperties>
</file>