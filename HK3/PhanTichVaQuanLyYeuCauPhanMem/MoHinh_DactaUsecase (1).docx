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3650" w14:textId="0A754C82"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77777777"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bookmarkStart w:id="0" w:name="ProjectName"/>
      <w:r w:rsidR="00F110BF" w:rsidRPr="00F81E36">
        <w:rPr>
          <w:rFonts w:asciiTheme="minorHAnsi" w:hAnsiTheme="minorHAnsi"/>
        </w:rPr>
        <w:t>Phần mềm tự học</w:t>
      </w:r>
      <w:bookmarkEnd w:id="0"/>
    </w:p>
    <w:p w14:paraId="23ECB8FF" w14:textId="77777777" w:rsidR="007A1DE8" w:rsidRPr="00F81E36" w:rsidRDefault="007A1DE8" w:rsidP="007A1DE8"/>
    <w:p w14:paraId="4B81CDFD" w14:textId="3C24277A"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1" w:name="VersionCurrent"/>
      <w:r w:rsidR="00D26EFB">
        <w:rPr>
          <w:sz w:val="34"/>
          <w:szCs w:val="30"/>
        </w:rPr>
        <w:t>5</w:t>
      </w:r>
      <w:r w:rsidR="00646217" w:rsidRPr="00F81E36">
        <w:rPr>
          <w:sz w:val="34"/>
          <w:szCs w:val="30"/>
        </w:rPr>
        <w:t>.0</w:t>
      </w:r>
      <w:r w:rsidRPr="00F81E36">
        <w:rPr>
          <w:sz w:val="34"/>
          <w:szCs w:val="30"/>
        </w:rPr>
        <w:t xml:space="preserve"> </w:t>
      </w:r>
      <w:bookmarkEnd w:id="1"/>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1642019 – Nguyễn Thái Hòa</w:t>
      </w:r>
    </w:p>
    <w:p w14:paraId="7D99A433"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1642021 – Hà Nguyễn Thái Học</w:t>
      </w:r>
    </w:p>
    <w:p w14:paraId="0A3D24A7"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1642041 – Vũ Thị Trà Mi</w:t>
      </w:r>
    </w:p>
    <w:p w14:paraId="66B3D256"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1642049 – Dương Tấn Huỳnh Phong</w:t>
      </w:r>
    </w:p>
    <w:p w14:paraId="1B992BE0"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614E69" w:rsidRPr="00EF1DB6" w14:paraId="486C2F3C" w14:textId="77777777" w:rsidTr="004A0266">
        <w:tc>
          <w:tcPr>
            <w:tcW w:w="2093" w:type="dxa"/>
            <w:tcBorders>
              <w:top w:val="single" w:sz="6" w:space="0" w:color="auto"/>
              <w:left w:val="single" w:sz="6" w:space="0" w:color="auto"/>
              <w:bottom w:val="single" w:sz="6" w:space="0" w:color="auto"/>
              <w:right w:val="single" w:sz="6" w:space="0" w:color="auto"/>
            </w:tcBorders>
          </w:tcPr>
          <w:p w14:paraId="3B7F3B6C" w14:textId="403EEF9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1B177F32" w14:textId="1DE41145" w:rsidR="00614E69" w:rsidRDefault="00614E69"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25DA3B0B" w14:textId="77777777" w:rsidR="00CA65B7" w:rsidRDefault="00CA65B7" w:rsidP="00EF1DB6">
            <w:pPr>
              <w:keepLines/>
              <w:spacing w:after="120"/>
              <w:jc w:val="center"/>
              <w:rPr>
                <w:rFonts w:eastAsia="SimSun"/>
              </w:rPr>
            </w:pPr>
            <w:r>
              <w:rPr>
                <w:rFonts w:eastAsia="SimSun"/>
              </w:rPr>
              <w:t>Lập danh sách Use-case</w:t>
            </w:r>
          </w:p>
          <w:p w14:paraId="6F775649" w14:textId="70A85F9E" w:rsidR="00614E69" w:rsidRDefault="00614E69" w:rsidP="00EF1DB6">
            <w:pPr>
              <w:keepLines/>
              <w:spacing w:after="120"/>
              <w:jc w:val="center"/>
              <w:rPr>
                <w:rFonts w:eastAsia="SimSun"/>
              </w:rPr>
            </w:pPr>
            <w:r>
              <w:rPr>
                <w:rFonts w:eastAsia="SimSun"/>
              </w:rPr>
              <w:t>Vẽ mô hình Use-case</w:t>
            </w:r>
          </w:p>
        </w:tc>
        <w:tc>
          <w:tcPr>
            <w:tcW w:w="2304" w:type="dxa"/>
            <w:tcBorders>
              <w:top w:val="single" w:sz="6" w:space="0" w:color="auto"/>
              <w:left w:val="single" w:sz="6" w:space="0" w:color="auto"/>
              <w:bottom w:val="single" w:sz="6" w:space="0" w:color="auto"/>
              <w:right w:val="single" w:sz="6" w:space="0" w:color="auto"/>
            </w:tcBorders>
          </w:tcPr>
          <w:p w14:paraId="50362667" w14:textId="2C90E392" w:rsidR="00614E69" w:rsidRDefault="00614E69" w:rsidP="00EF1DB6">
            <w:pPr>
              <w:keepLines/>
              <w:spacing w:after="120"/>
              <w:jc w:val="center"/>
              <w:rPr>
                <w:rFonts w:eastAsia="SimSun"/>
              </w:rPr>
            </w:pPr>
            <w:r>
              <w:rPr>
                <w:rFonts w:eastAsia="SimSun"/>
              </w:rPr>
              <w:t>Hà Nguyễn Th</w:t>
            </w:r>
            <w:r w:rsidR="00CA65B7">
              <w:rPr>
                <w:rFonts w:eastAsia="SimSun"/>
              </w:rPr>
              <w:t>ái Học</w:t>
            </w:r>
          </w:p>
        </w:tc>
      </w:tr>
      <w:tr w:rsidR="00614E69" w:rsidRPr="00EF1DB6" w14:paraId="5CEA7948" w14:textId="77777777" w:rsidTr="003228A6">
        <w:tc>
          <w:tcPr>
            <w:tcW w:w="2093" w:type="dxa"/>
            <w:tcBorders>
              <w:top w:val="single" w:sz="6" w:space="0" w:color="auto"/>
              <w:left w:val="single" w:sz="6" w:space="0" w:color="auto"/>
              <w:bottom w:val="single" w:sz="6" w:space="0" w:color="auto"/>
              <w:right w:val="single" w:sz="6" w:space="0" w:color="auto"/>
            </w:tcBorders>
          </w:tcPr>
          <w:p w14:paraId="2C8EE406" w14:textId="5CBCE28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vAlign w:val="center"/>
          </w:tcPr>
          <w:p w14:paraId="00CE9645" w14:textId="5177451A" w:rsidR="00614E69" w:rsidRDefault="00614E69" w:rsidP="00EF1DB6">
            <w:pPr>
              <w:keepLines/>
              <w:spacing w:after="120"/>
              <w:jc w:val="center"/>
              <w:rPr>
                <w:rFonts w:eastAsia="SimSun"/>
              </w:rPr>
            </w:pPr>
            <w:r>
              <w:rPr>
                <w:rFonts w:eastAsia="SimSun"/>
              </w:rPr>
              <w:t>3.0</w:t>
            </w:r>
          </w:p>
        </w:tc>
        <w:tc>
          <w:tcPr>
            <w:tcW w:w="3744" w:type="dxa"/>
            <w:tcBorders>
              <w:top w:val="single" w:sz="6" w:space="0" w:color="auto"/>
              <w:left w:val="single" w:sz="6" w:space="0" w:color="auto"/>
              <w:bottom w:val="single" w:sz="6" w:space="0" w:color="auto"/>
              <w:right w:val="single" w:sz="6" w:space="0" w:color="auto"/>
            </w:tcBorders>
          </w:tcPr>
          <w:p w14:paraId="1067919D" w14:textId="14B8D934" w:rsidR="00614E69" w:rsidRDefault="004D341A" w:rsidP="00EF1DB6">
            <w:pPr>
              <w:keepLines/>
              <w:spacing w:after="120"/>
              <w:jc w:val="center"/>
              <w:rPr>
                <w:rFonts w:eastAsia="SimSun"/>
              </w:rPr>
            </w:pPr>
            <w:r>
              <w:rPr>
                <w:rFonts w:eastAsia="SimSun"/>
              </w:rPr>
              <w:t>Vẽ bổ sung mô hình Use-case</w:t>
            </w:r>
          </w:p>
        </w:tc>
        <w:tc>
          <w:tcPr>
            <w:tcW w:w="2304" w:type="dxa"/>
            <w:tcBorders>
              <w:top w:val="single" w:sz="6" w:space="0" w:color="auto"/>
              <w:left w:val="single" w:sz="6" w:space="0" w:color="auto"/>
              <w:bottom w:val="single" w:sz="6" w:space="0" w:color="auto"/>
              <w:right w:val="single" w:sz="6" w:space="0" w:color="auto"/>
            </w:tcBorders>
          </w:tcPr>
          <w:p w14:paraId="7049DE85" w14:textId="6FA9D560" w:rsidR="00614E69" w:rsidRDefault="004D341A" w:rsidP="00EF1DB6">
            <w:pPr>
              <w:keepLines/>
              <w:spacing w:after="120"/>
              <w:jc w:val="center"/>
              <w:rPr>
                <w:rFonts w:eastAsia="SimSun"/>
              </w:rPr>
            </w:pPr>
            <w:r>
              <w:rPr>
                <w:rFonts w:eastAsia="SimSun"/>
              </w:rPr>
              <w:t>Nguyễn Thái Hoà</w:t>
            </w:r>
          </w:p>
        </w:tc>
      </w:tr>
      <w:tr w:rsidR="00614E69" w:rsidRPr="00EF1DB6" w14:paraId="12CE3C67"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6FA56980" w14:textId="0CF006F3" w:rsidR="00614E69" w:rsidRDefault="00614E69" w:rsidP="00EF1DB6">
            <w:pPr>
              <w:keepLines/>
              <w:spacing w:after="120"/>
              <w:jc w:val="center"/>
              <w:rPr>
                <w:rFonts w:eastAsia="SimSun"/>
              </w:rPr>
            </w:pPr>
            <w:r>
              <w:rPr>
                <w:rFonts w:eastAsia="SimSun"/>
              </w:rPr>
              <w:t>18/12/2017</w:t>
            </w:r>
          </w:p>
        </w:tc>
        <w:tc>
          <w:tcPr>
            <w:tcW w:w="1363" w:type="dxa"/>
            <w:tcBorders>
              <w:top w:val="single" w:sz="6" w:space="0" w:color="auto"/>
              <w:left w:val="single" w:sz="6" w:space="0" w:color="auto"/>
              <w:bottom w:val="single" w:sz="6" w:space="0" w:color="auto"/>
              <w:right w:val="single" w:sz="6" w:space="0" w:color="auto"/>
            </w:tcBorders>
            <w:vAlign w:val="center"/>
          </w:tcPr>
          <w:p w14:paraId="37CD3582" w14:textId="67A2E9C2" w:rsidR="00614E69" w:rsidRDefault="00614E69" w:rsidP="00EF1DB6">
            <w:pPr>
              <w:keepLines/>
              <w:spacing w:after="120"/>
              <w:jc w:val="center"/>
              <w:rPr>
                <w:rFonts w:eastAsia="SimSun"/>
              </w:rPr>
            </w:pPr>
            <w:r>
              <w:rPr>
                <w:rFonts w:eastAsia="SimSun"/>
              </w:rPr>
              <w:t>4.0</w:t>
            </w:r>
          </w:p>
        </w:tc>
        <w:tc>
          <w:tcPr>
            <w:tcW w:w="3744" w:type="dxa"/>
            <w:tcBorders>
              <w:top w:val="single" w:sz="6" w:space="0" w:color="auto"/>
              <w:left w:val="single" w:sz="6" w:space="0" w:color="auto"/>
              <w:bottom w:val="single" w:sz="6" w:space="0" w:color="auto"/>
              <w:right w:val="single" w:sz="6" w:space="0" w:color="auto"/>
            </w:tcBorders>
            <w:vAlign w:val="center"/>
          </w:tcPr>
          <w:p w14:paraId="568A862E" w14:textId="5CFF986E" w:rsidR="00614E69" w:rsidRDefault="002474A3" w:rsidP="00EF1DB6">
            <w:pPr>
              <w:keepLines/>
              <w:spacing w:after="120"/>
              <w:jc w:val="center"/>
              <w:rPr>
                <w:rFonts w:eastAsia="SimSun"/>
              </w:rPr>
            </w:pPr>
            <w:r>
              <w:rPr>
                <w:rFonts w:eastAsia="SimSun"/>
              </w:rPr>
              <w:t xml:space="preserve">Đặc </w:t>
            </w:r>
            <w:r w:rsidR="00614E69">
              <w:rPr>
                <w:rFonts w:eastAsia="SimSun"/>
              </w:rPr>
              <w:t>tả Use-case 1 -&gt; 15</w:t>
            </w:r>
          </w:p>
        </w:tc>
        <w:tc>
          <w:tcPr>
            <w:tcW w:w="2304" w:type="dxa"/>
            <w:tcBorders>
              <w:top w:val="single" w:sz="6" w:space="0" w:color="auto"/>
              <w:left w:val="single" w:sz="6" w:space="0" w:color="auto"/>
              <w:bottom w:val="single" w:sz="6" w:space="0" w:color="auto"/>
              <w:right w:val="single" w:sz="6" w:space="0" w:color="auto"/>
            </w:tcBorders>
            <w:vAlign w:val="center"/>
          </w:tcPr>
          <w:p w14:paraId="1B4A7744" w14:textId="16FC70BE" w:rsidR="00614E69" w:rsidRDefault="00614E69" w:rsidP="00EF1DB6">
            <w:pPr>
              <w:keepLines/>
              <w:spacing w:after="120"/>
              <w:jc w:val="center"/>
              <w:rPr>
                <w:rFonts w:eastAsia="SimSun"/>
              </w:rPr>
            </w:pPr>
            <w:r>
              <w:rPr>
                <w:rFonts w:eastAsia="SimSun"/>
              </w:rPr>
              <w:t>Nguyễn Thái Hoà</w:t>
            </w:r>
          </w:p>
        </w:tc>
      </w:tr>
      <w:tr w:rsidR="00614E69" w:rsidRPr="00EF1DB6" w14:paraId="77F54246"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0C4B8D94" w14:textId="6D7DDF7E" w:rsidR="00614E69" w:rsidRDefault="00614E69" w:rsidP="00EF1DB6">
            <w:pPr>
              <w:keepLines/>
              <w:spacing w:after="120"/>
              <w:jc w:val="center"/>
              <w:rPr>
                <w:rFonts w:eastAsia="SimSun"/>
              </w:rPr>
            </w:pPr>
            <w:r>
              <w:rPr>
                <w:rFonts w:eastAsia="SimSun"/>
              </w:rPr>
              <w:t>21/12/2017</w:t>
            </w:r>
          </w:p>
        </w:tc>
        <w:tc>
          <w:tcPr>
            <w:tcW w:w="1363" w:type="dxa"/>
            <w:tcBorders>
              <w:top w:val="single" w:sz="6" w:space="0" w:color="auto"/>
              <w:left w:val="single" w:sz="6" w:space="0" w:color="auto"/>
              <w:bottom w:val="single" w:sz="6" w:space="0" w:color="auto"/>
              <w:right w:val="single" w:sz="6" w:space="0" w:color="auto"/>
            </w:tcBorders>
            <w:vAlign w:val="center"/>
          </w:tcPr>
          <w:p w14:paraId="4983216F" w14:textId="43003A5A" w:rsidR="00614E69" w:rsidRDefault="007223F4" w:rsidP="00EF1DB6">
            <w:pPr>
              <w:keepLines/>
              <w:spacing w:after="120"/>
              <w:jc w:val="center"/>
              <w:rPr>
                <w:rFonts w:eastAsia="SimSun"/>
              </w:rPr>
            </w:pPr>
            <w:r>
              <w:rPr>
                <w:rFonts w:eastAsia="SimSun"/>
              </w:rPr>
              <w:t>5.0</w:t>
            </w:r>
          </w:p>
        </w:tc>
        <w:tc>
          <w:tcPr>
            <w:tcW w:w="3744" w:type="dxa"/>
            <w:tcBorders>
              <w:top w:val="single" w:sz="6" w:space="0" w:color="auto"/>
              <w:left w:val="single" w:sz="6" w:space="0" w:color="auto"/>
              <w:bottom w:val="single" w:sz="6" w:space="0" w:color="auto"/>
              <w:right w:val="single" w:sz="6" w:space="0" w:color="auto"/>
            </w:tcBorders>
            <w:vAlign w:val="center"/>
          </w:tcPr>
          <w:p w14:paraId="641257CB" w14:textId="70B0B39F" w:rsidR="00614E69" w:rsidRDefault="002474A3" w:rsidP="00EF1DB6">
            <w:pPr>
              <w:keepLines/>
              <w:spacing w:after="120"/>
              <w:jc w:val="center"/>
              <w:rPr>
                <w:rFonts w:eastAsia="SimSun"/>
              </w:rPr>
            </w:pPr>
            <w:r>
              <w:rPr>
                <w:rFonts w:eastAsia="SimSun"/>
              </w:rPr>
              <w:t xml:space="preserve">Đặc </w:t>
            </w:r>
            <w:r w:rsidR="00614E69">
              <w:rPr>
                <w:rFonts w:eastAsia="SimSun"/>
              </w:rPr>
              <w:t>tả</w:t>
            </w:r>
            <w:r w:rsidR="00D26EFB">
              <w:rPr>
                <w:rFonts w:eastAsia="SimSun"/>
              </w:rPr>
              <w:t xml:space="preserve"> Use-case 16-&gt;35</w:t>
            </w:r>
          </w:p>
          <w:p w14:paraId="46A681C8" w14:textId="064B1EE3" w:rsidR="00614E69" w:rsidRDefault="00614E69" w:rsidP="00EF1DB6">
            <w:pPr>
              <w:keepLines/>
              <w:spacing w:after="120"/>
              <w:jc w:val="center"/>
              <w:rPr>
                <w:rFonts w:eastAsia="SimSun"/>
              </w:rPr>
            </w:pPr>
            <w:r>
              <w:rPr>
                <w:rFonts w:eastAsia="SimSun"/>
              </w:rPr>
              <w:t>Format tài liệu.</w:t>
            </w:r>
          </w:p>
        </w:tc>
        <w:tc>
          <w:tcPr>
            <w:tcW w:w="2304" w:type="dxa"/>
            <w:tcBorders>
              <w:top w:val="single" w:sz="6" w:space="0" w:color="auto"/>
              <w:left w:val="single" w:sz="6" w:space="0" w:color="auto"/>
              <w:bottom w:val="single" w:sz="6" w:space="0" w:color="auto"/>
              <w:right w:val="single" w:sz="6" w:space="0" w:color="auto"/>
            </w:tcBorders>
            <w:vAlign w:val="center"/>
          </w:tcPr>
          <w:p w14:paraId="7CCDA30E" w14:textId="0B76B535" w:rsidR="00614E69" w:rsidRDefault="00614E69" w:rsidP="00EF1DB6">
            <w:pPr>
              <w:keepLines/>
              <w:spacing w:after="120"/>
              <w:jc w:val="center"/>
              <w:rPr>
                <w:rFonts w:eastAsia="SimSun"/>
              </w:rPr>
            </w:pPr>
            <w:r>
              <w:rPr>
                <w:rFonts w:eastAsia="SimSun"/>
              </w:rPr>
              <w:t>Hà Nguyễn Thái Học</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p>
    <w:sdt>
      <w:sdtPr>
        <w:rPr>
          <w:rFonts w:asciiTheme="minorHAnsi" w:eastAsia="Times New Roman" w:hAnsiTheme="minorHAnsi" w:cstheme="minorHAnsi"/>
          <w:b w:val="0"/>
          <w:bCs w:val="0"/>
          <w:color w:val="auto"/>
          <w:sz w:val="24"/>
          <w:szCs w:val="24"/>
        </w:rPr>
        <w:id w:val="280848218"/>
        <w:docPartObj>
          <w:docPartGallery w:val="Table of Contents"/>
          <w:docPartUnique/>
        </w:docPartObj>
      </w:sdtPr>
      <w:sdtEndPr>
        <w:rPr>
          <w:noProof/>
        </w:rPr>
      </w:sdtEndPr>
      <w:sdtContent>
        <w:p w14:paraId="12B0E5A0" w14:textId="6ECF2101" w:rsidR="00D55F52" w:rsidRDefault="00D55F52" w:rsidP="00D55F52">
          <w:pPr>
            <w:pStyle w:val="TOCHeading"/>
            <w:jc w:val="center"/>
          </w:pPr>
          <w:r>
            <w:t>Mục lục</w:t>
          </w:r>
        </w:p>
        <w:p w14:paraId="399DB946" w14:textId="77777777" w:rsidR="00957B16"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2266460" w:history="1">
            <w:r w:rsidR="00957B16" w:rsidRPr="009B0988">
              <w:rPr>
                <w:rStyle w:val="Hyperlink"/>
                <w:noProof/>
              </w:rPr>
              <w:t>1.</w:t>
            </w:r>
            <w:r w:rsidR="00957B16">
              <w:rPr>
                <w:rFonts w:eastAsiaTheme="minorEastAsia" w:cstheme="minorBidi"/>
                <w:b w:val="0"/>
                <w:bCs w:val="0"/>
                <w:noProof/>
              </w:rPr>
              <w:tab/>
            </w:r>
            <w:r w:rsidR="00957B16" w:rsidRPr="009B0988">
              <w:rPr>
                <w:rStyle w:val="Hyperlink"/>
                <w:noProof/>
              </w:rPr>
              <w:t>Sơ đồ Use-case</w:t>
            </w:r>
            <w:r w:rsidR="00957B16">
              <w:rPr>
                <w:noProof/>
                <w:webHidden/>
              </w:rPr>
              <w:tab/>
            </w:r>
            <w:r w:rsidR="00957B16">
              <w:rPr>
                <w:noProof/>
                <w:webHidden/>
              </w:rPr>
              <w:fldChar w:fldCharType="begin"/>
            </w:r>
            <w:r w:rsidR="00957B16">
              <w:rPr>
                <w:noProof/>
                <w:webHidden/>
              </w:rPr>
              <w:instrText xml:space="preserve"> PAGEREF _Toc502266460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72D98A51" w14:textId="77777777" w:rsidR="00957B16" w:rsidRDefault="00D32E1C">
          <w:pPr>
            <w:pStyle w:val="TOC1"/>
            <w:tabs>
              <w:tab w:val="left" w:pos="480"/>
              <w:tab w:val="right" w:leader="dot" w:pos="9017"/>
            </w:tabs>
            <w:rPr>
              <w:rFonts w:eastAsiaTheme="minorEastAsia" w:cstheme="minorBidi"/>
              <w:b w:val="0"/>
              <w:bCs w:val="0"/>
              <w:noProof/>
            </w:rPr>
          </w:pPr>
          <w:hyperlink w:anchor="_Toc502266461" w:history="1">
            <w:r w:rsidR="00957B16" w:rsidRPr="009B0988">
              <w:rPr>
                <w:rStyle w:val="Hyperlink"/>
                <w:noProof/>
              </w:rPr>
              <w:t>2.</w:t>
            </w:r>
            <w:r w:rsidR="00957B16">
              <w:rPr>
                <w:rFonts w:eastAsiaTheme="minorEastAsia" w:cstheme="minorBidi"/>
                <w:b w:val="0"/>
                <w:bCs w:val="0"/>
                <w:noProof/>
              </w:rPr>
              <w:tab/>
            </w:r>
            <w:r w:rsidR="00957B16" w:rsidRPr="009B0988">
              <w:rPr>
                <w:rStyle w:val="Hyperlink"/>
                <w:noProof/>
              </w:rPr>
              <w:t>Danh sách các Actor</w:t>
            </w:r>
            <w:r w:rsidR="00957B16">
              <w:rPr>
                <w:noProof/>
                <w:webHidden/>
              </w:rPr>
              <w:tab/>
            </w:r>
            <w:r w:rsidR="00957B16">
              <w:rPr>
                <w:noProof/>
                <w:webHidden/>
              </w:rPr>
              <w:fldChar w:fldCharType="begin"/>
            </w:r>
            <w:r w:rsidR="00957B16">
              <w:rPr>
                <w:noProof/>
                <w:webHidden/>
              </w:rPr>
              <w:instrText xml:space="preserve"> PAGEREF _Toc502266461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1E9C481A" w14:textId="77777777" w:rsidR="00957B16" w:rsidRDefault="00D32E1C">
          <w:pPr>
            <w:pStyle w:val="TOC1"/>
            <w:tabs>
              <w:tab w:val="left" w:pos="480"/>
              <w:tab w:val="right" w:leader="dot" w:pos="9017"/>
            </w:tabs>
            <w:rPr>
              <w:rFonts w:eastAsiaTheme="minorEastAsia" w:cstheme="minorBidi"/>
              <w:b w:val="0"/>
              <w:bCs w:val="0"/>
              <w:noProof/>
            </w:rPr>
          </w:pPr>
          <w:hyperlink w:anchor="_Toc502266462" w:history="1">
            <w:r w:rsidR="00957B16" w:rsidRPr="009B0988">
              <w:rPr>
                <w:rStyle w:val="Hyperlink"/>
                <w:noProof/>
              </w:rPr>
              <w:t>3.</w:t>
            </w:r>
            <w:r w:rsidR="00957B16">
              <w:rPr>
                <w:rFonts w:eastAsiaTheme="minorEastAsia" w:cstheme="minorBidi"/>
                <w:b w:val="0"/>
                <w:bCs w:val="0"/>
                <w:noProof/>
              </w:rPr>
              <w:tab/>
            </w:r>
            <w:r w:rsidR="00957B16" w:rsidRPr="009B0988">
              <w:rPr>
                <w:rStyle w:val="Hyperlink"/>
                <w:noProof/>
              </w:rPr>
              <w:t>Danh sách các Use-case</w:t>
            </w:r>
            <w:r w:rsidR="00957B16">
              <w:rPr>
                <w:noProof/>
                <w:webHidden/>
              </w:rPr>
              <w:tab/>
            </w:r>
            <w:r w:rsidR="00957B16">
              <w:rPr>
                <w:noProof/>
                <w:webHidden/>
              </w:rPr>
              <w:fldChar w:fldCharType="begin"/>
            </w:r>
            <w:r w:rsidR="00957B16">
              <w:rPr>
                <w:noProof/>
                <w:webHidden/>
              </w:rPr>
              <w:instrText xml:space="preserve"> PAGEREF _Toc502266462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6C86DEE4" w14:textId="77777777" w:rsidR="00957B16" w:rsidRDefault="00D32E1C">
          <w:pPr>
            <w:pStyle w:val="TOC1"/>
            <w:tabs>
              <w:tab w:val="left" w:pos="480"/>
              <w:tab w:val="right" w:leader="dot" w:pos="9017"/>
            </w:tabs>
            <w:rPr>
              <w:rFonts w:eastAsiaTheme="minorEastAsia" w:cstheme="minorBidi"/>
              <w:b w:val="0"/>
              <w:bCs w:val="0"/>
              <w:noProof/>
            </w:rPr>
          </w:pPr>
          <w:hyperlink w:anchor="_Toc502266463" w:history="1">
            <w:r w:rsidR="00957B16" w:rsidRPr="009B0988">
              <w:rPr>
                <w:rStyle w:val="Hyperlink"/>
                <w:noProof/>
              </w:rPr>
              <w:t>4.</w:t>
            </w:r>
            <w:r w:rsidR="00957B16">
              <w:rPr>
                <w:rFonts w:eastAsiaTheme="minorEastAsia" w:cstheme="minorBidi"/>
                <w:b w:val="0"/>
                <w:bCs w:val="0"/>
                <w:noProof/>
              </w:rPr>
              <w:tab/>
            </w:r>
            <w:r w:rsidR="00957B16" w:rsidRPr="009B0988">
              <w:rPr>
                <w:rStyle w:val="Hyperlink"/>
                <w:noProof/>
              </w:rPr>
              <w:t>Đặc tả Use-case</w:t>
            </w:r>
            <w:r w:rsidR="00957B16">
              <w:rPr>
                <w:noProof/>
                <w:webHidden/>
              </w:rPr>
              <w:tab/>
            </w:r>
            <w:r w:rsidR="00957B16">
              <w:rPr>
                <w:noProof/>
                <w:webHidden/>
              </w:rPr>
              <w:fldChar w:fldCharType="begin"/>
            </w:r>
            <w:r w:rsidR="00957B16">
              <w:rPr>
                <w:noProof/>
                <w:webHidden/>
              </w:rPr>
              <w:instrText xml:space="preserve"> PAGEREF _Toc502266463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0D21BBAE"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64" w:history="1">
            <w:r w:rsidR="00957B16" w:rsidRPr="009B0988">
              <w:rPr>
                <w:rStyle w:val="Hyperlink"/>
                <w:noProof/>
              </w:rPr>
              <w:t>4.1</w:t>
            </w:r>
            <w:r w:rsidR="00957B16">
              <w:rPr>
                <w:rFonts w:eastAsiaTheme="minorEastAsia" w:cstheme="minorBidi"/>
                <w:b w:val="0"/>
                <w:bCs w:val="0"/>
                <w:noProof/>
                <w:sz w:val="24"/>
                <w:szCs w:val="24"/>
              </w:rPr>
              <w:tab/>
            </w:r>
            <w:r w:rsidR="00957B16" w:rsidRPr="009B0988">
              <w:rPr>
                <w:rStyle w:val="Hyperlink"/>
                <w:noProof/>
              </w:rPr>
              <w:t>Đặc tả Use-case “Đăng nhập”</w:t>
            </w:r>
            <w:r w:rsidR="00957B16">
              <w:rPr>
                <w:noProof/>
                <w:webHidden/>
              </w:rPr>
              <w:tab/>
            </w:r>
            <w:r w:rsidR="00957B16">
              <w:rPr>
                <w:noProof/>
                <w:webHidden/>
              </w:rPr>
              <w:fldChar w:fldCharType="begin"/>
            </w:r>
            <w:r w:rsidR="00957B16">
              <w:rPr>
                <w:noProof/>
                <w:webHidden/>
              </w:rPr>
              <w:instrText xml:space="preserve"> PAGEREF _Toc502266464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6229B696"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65" w:history="1">
            <w:r w:rsidR="00957B16" w:rsidRPr="009B0988">
              <w:rPr>
                <w:rStyle w:val="Hyperlink"/>
                <w:noProof/>
              </w:rPr>
              <w:t>4.2</w:t>
            </w:r>
            <w:r w:rsidR="00957B16">
              <w:rPr>
                <w:rFonts w:eastAsiaTheme="minorEastAsia" w:cstheme="minorBidi"/>
                <w:b w:val="0"/>
                <w:bCs w:val="0"/>
                <w:noProof/>
                <w:sz w:val="24"/>
                <w:szCs w:val="24"/>
              </w:rPr>
              <w:tab/>
            </w:r>
            <w:r w:rsidR="00957B16" w:rsidRPr="009B0988">
              <w:rPr>
                <w:rStyle w:val="Hyperlink"/>
                <w:noProof/>
              </w:rPr>
              <w:t>Đặc tả Use-case “Đăng xuất”</w:t>
            </w:r>
            <w:r w:rsidR="00957B16">
              <w:rPr>
                <w:noProof/>
                <w:webHidden/>
              </w:rPr>
              <w:tab/>
            </w:r>
            <w:r w:rsidR="00957B16">
              <w:rPr>
                <w:noProof/>
                <w:webHidden/>
              </w:rPr>
              <w:fldChar w:fldCharType="begin"/>
            </w:r>
            <w:r w:rsidR="00957B16">
              <w:rPr>
                <w:noProof/>
                <w:webHidden/>
              </w:rPr>
              <w:instrText xml:space="preserve"> PAGEREF _Toc502266465 \h </w:instrText>
            </w:r>
            <w:r w:rsidR="00957B16">
              <w:rPr>
                <w:noProof/>
                <w:webHidden/>
              </w:rPr>
            </w:r>
            <w:r w:rsidR="00957B16">
              <w:rPr>
                <w:noProof/>
                <w:webHidden/>
              </w:rPr>
              <w:fldChar w:fldCharType="separate"/>
            </w:r>
            <w:r w:rsidR="00957B16">
              <w:rPr>
                <w:noProof/>
                <w:webHidden/>
              </w:rPr>
              <w:t>5</w:t>
            </w:r>
            <w:r w:rsidR="00957B16">
              <w:rPr>
                <w:noProof/>
                <w:webHidden/>
              </w:rPr>
              <w:fldChar w:fldCharType="end"/>
            </w:r>
          </w:hyperlink>
        </w:p>
        <w:p w14:paraId="754E710E"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66" w:history="1">
            <w:r w:rsidR="00957B16" w:rsidRPr="009B0988">
              <w:rPr>
                <w:rStyle w:val="Hyperlink"/>
                <w:noProof/>
              </w:rPr>
              <w:t>4.3</w:t>
            </w:r>
            <w:r w:rsidR="00957B16">
              <w:rPr>
                <w:rFonts w:eastAsiaTheme="minorEastAsia" w:cstheme="minorBidi"/>
                <w:b w:val="0"/>
                <w:bCs w:val="0"/>
                <w:noProof/>
                <w:sz w:val="24"/>
                <w:szCs w:val="24"/>
              </w:rPr>
              <w:tab/>
            </w:r>
            <w:r w:rsidR="00957B16" w:rsidRPr="009B0988">
              <w:rPr>
                <w:rStyle w:val="Hyperlink"/>
                <w:noProof/>
              </w:rPr>
              <w:t>Đặc tả Use-case “Đăng ký”</w:t>
            </w:r>
            <w:r w:rsidR="00957B16">
              <w:rPr>
                <w:noProof/>
                <w:webHidden/>
              </w:rPr>
              <w:tab/>
            </w:r>
            <w:r w:rsidR="00957B16">
              <w:rPr>
                <w:noProof/>
                <w:webHidden/>
              </w:rPr>
              <w:fldChar w:fldCharType="begin"/>
            </w:r>
            <w:r w:rsidR="00957B16">
              <w:rPr>
                <w:noProof/>
                <w:webHidden/>
              </w:rPr>
              <w:instrText xml:space="preserve"> PAGEREF _Toc502266466 \h </w:instrText>
            </w:r>
            <w:r w:rsidR="00957B16">
              <w:rPr>
                <w:noProof/>
                <w:webHidden/>
              </w:rPr>
            </w:r>
            <w:r w:rsidR="00957B16">
              <w:rPr>
                <w:noProof/>
                <w:webHidden/>
              </w:rPr>
              <w:fldChar w:fldCharType="separate"/>
            </w:r>
            <w:r w:rsidR="00957B16">
              <w:rPr>
                <w:noProof/>
                <w:webHidden/>
              </w:rPr>
              <w:t>5</w:t>
            </w:r>
            <w:r w:rsidR="00957B16">
              <w:rPr>
                <w:noProof/>
                <w:webHidden/>
              </w:rPr>
              <w:fldChar w:fldCharType="end"/>
            </w:r>
          </w:hyperlink>
        </w:p>
        <w:p w14:paraId="5D541ABF"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67" w:history="1">
            <w:r w:rsidR="00957B16" w:rsidRPr="009B0988">
              <w:rPr>
                <w:rStyle w:val="Hyperlink"/>
                <w:noProof/>
              </w:rPr>
              <w:t>4.4</w:t>
            </w:r>
            <w:r w:rsidR="00957B16">
              <w:rPr>
                <w:rFonts w:eastAsiaTheme="minorEastAsia" w:cstheme="minorBidi"/>
                <w:b w:val="0"/>
                <w:bCs w:val="0"/>
                <w:noProof/>
                <w:sz w:val="24"/>
                <w:szCs w:val="24"/>
              </w:rPr>
              <w:tab/>
            </w:r>
            <w:r w:rsidR="00957B16" w:rsidRPr="009B0988">
              <w:rPr>
                <w:rStyle w:val="Hyperlink"/>
                <w:noProof/>
              </w:rPr>
              <w:t>Đặc tả Use-case “Quên mật khẩu”</w:t>
            </w:r>
            <w:r w:rsidR="00957B16">
              <w:rPr>
                <w:noProof/>
                <w:webHidden/>
              </w:rPr>
              <w:tab/>
            </w:r>
            <w:r w:rsidR="00957B16">
              <w:rPr>
                <w:noProof/>
                <w:webHidden/>
              </w:rPr>
              <w:fldChar w:fldCharType="begin"/>
            </w:r>
            <w:r w:rsidR="00957B16">
              <w:rPr>
                <w:noProof/>
                <w:webHidden/>
              </w:rPr>
              <w:instrText xml:space="preserve"> PAGEREF _Toc502266467 \h </w:instrText>
            </w:r>
            <w:r w:rsidR="00957B16">
              <w:rPr>
                <w:noProof/>
                <w:webHidden/>
              </w:rPr>
            </w:r>
            <w:r w:rsidR="00957B16">
              <w:rPr>
                <w:noProof/>
                <w:webHidden/>
              </w:rPr>
              <w:fldChar w:fldCharType="separate"/>
            </w:r>
            <w:r w:rsidR="00957B16">
              <w:rPr>
                <w:noProof/>
                <w:webHidden/>
              </w:rPr>
              <w:t>7</w:t>
            </w:r>
            <w:r w:rsidR="00957B16">
              <w:rPr>
                <w:noProof/>
                <w:webHidden/>
              </w:rPr>
              <w:fldChar w:fldCharType="end"/>
            </w:r>
          </w:hyperlink>
        </w:p>
        <w:p w14:paraId="7E930A8B"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68" w:history="1">
            <w:r w:rsidR="00957B16" w:rsidRPr="009B0988">
              <w:rPr>
                <w:rStyle w:val="Hyperlink"/>
                <w:noProof/>
              </w:rPr>
              <w:t>4.5</w:t>
            </w:r>
            <w:r w:rsidR="00957B16">
              <w:rPr>
                <w:rFonts w:eastAsiaTheme="minorEastAsia" w:cstheme="minorBidi"/>
                <w:b w:val="0"/>
                <w:bCs w:val="0"/>
                <w:noProof/>
                <w:sz w:val="24"/>
                <w:szCs w:val="24"/>
              </w:rPr>
              <w:tab/>
            </w:r>
            <w:r w:rsidR="00957B16" w:rsidRPr="009B0988">
              <w:rPr>
                <w:rStyle w:val="Hyperlink"/>
                <w:noProof/>
              </w:rPr>
              <w:t>Đặc tả Use-case “Cập nhật thông tin cá nhân”</w:t>
            </w:r>
            <w:r w:rsidR="00957B16">
              <w:rPr>
                <w:noProof/>
                <w:webHidden/>
              </w:rPr>
              <w:tab/>
            </w:r>
            <w:r w:rsidR="00957B16">
              <w:rPr>
                <w:noProof/>
                <w:webHidden/>
              </w:rPr>
              <w:fldChar w:fldCharType="begin"/>
            </w:r>
            <w:r w:rsidR="00957B16">
              <w:rPr>
                <w:noProof/>
                <w:webHidden/>
              </w:rPr>
              <w:instrText xml:space="preserve"> PAGEREF _Toc502266468 \h </w:instrText>
            </w:r>
            <w:r w:rsidR="00957B16">
              <w:rPr>
                <w:noProof/>
                <w:webHidden/>
              </w:rPr>
            </w:r>
            <w:r w:rsidR="00957B16">
              <w:rPr>
                <w:noProof/>
                <w:webHidden/>
              </w:rPr>
              <w:fldChar w:fldCharType="separate"/>
            </w:r>
            <w:r w:rsidR="00957B16">
              <w:rPr>
                <w:noProof/>
                <w:webHidden/>
              </w:rPr>
              <w:t>8</w:t>
            </w:r>
            <w:r w:rsidR="00957B16">
              <w:rPr>
                <w:noProof/>
                <w:webHidden/>
              </w:rPr>
              <w:fldChar w:fldCharType="end"/>
            </w:r>
          </w:hyperlink>
        </w:p>
        <w:p w14:paraId="6A086BAF"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69" w:history="1">
            <w:r w:rsidR="00957B16" w:rsidRPr="009B0988">
              <w:rPr>
                <w:rStyle w:val="Hyperlink"/>
                <w:noProof/>
              </w:rPr>
              <w:t>4.6</w:t>
            </w:r>
            <w:r w:rsidR="00957B16">
              <w:rPr>
                <w:rFonts w:eastAsiaTheme="minorEastAsia" w:cstheme="minorBidi"/>
                <w:b w:val="0"/>
                <w:bCs w:val="0"/>
                <w:noProof/>
                <w:sz w:val="24"/>
                <w:szCs w:val="24"/>
              </w:rPr>
              <w:tab/>
            </w:r>
            <w:r w:rsidR="00957B16" w:rsidRPr="009B0988">
              <w:rPr>
                <w:rStyle w:val="Hyperlink"/>
                <w:noProof/>
              </w:rPr>
              <w:t>Đặc tả Use-case “Xem lịch sử hoạt động (nhật ký)”</w:t>
            </w:r>
            <w:r w:rsidR="00957B16">
              <w:rPr>
                <w:noProof/>
                <w:webHidden/>
              </w:rPr>
              <w:tab/>
            </w:r>
            <w:r w:rsidR="00957B16">
              <w:rPr>
                <w:noProof/>
                <w:webHidden/>
              </w:rPr>
              <w:fldChar w:fldCharType="begin"/>
            </w:r>
            <w:r w:rsidR="00957B16">
              <w:rPr>
                <w:noProof/>
                <w:webHidden/>
              </w:rPr>
              <w:instrText xml:space="preserve"> PAGEREF _Toc502266469 \h </w:instrText>
            </w:r>
            <w:r w:rsidR="00957B16">
              <w:rPr>
                <w:noProof/>
                <w:webHidden/>
              </w:rPr>
            </w:r>
            <w:r w:rsidR="00957B16">
              <w:rPr>
                <w:noProof/>
                <w:webHidden/>
              </w:rPr>
              <w:fldChar w:fldCharType="separate"/>
            </w:r>
            <w:r w:rsidR="00957B16">
              <w:rPr>
                <w:noProof/>
                <w:webHidden/>
              </w:rPr>
              <w:t>9</w:t>
            </w:r>
            <w:r w:rsidR="00957B16">
              <w:rPr>
                <w:noProof/>
                <w:webHidden/>
              </w:rPr>
              <w:fldChar w:fldCharType="end"/>
            </w:r>
          </w:hyperlink>
        </w:p>
        <w:p w14:paraId="6017F5B5"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0" w:history="1">
            <w:r w:rsidR="00957B16" w:rsidRPr="009B0988">
              <w:rPr>
                <w:rStyle w:val="Hyperlink"/>
                <w:noProof/>
              </w:rPr>
              <w:t>4.7</w:t>
            </w:r>
            <w:r w:rsidR="00957B16">
              <w:rPr>
                <w:rFonts w:eastAsiaTheme="minorEastAsia" w:cstheme="minorBidi"/>
                <w:b w:val="0"/>
                <w:bCs w:val="0"/>
                <w:noProof/>
                <w:sz w:val="24"/>
                <w:szCs w:val="24"/>
              </w:rPr>
              <w:tab/>
            </w:r>
            <w:r w:rsidR="00957B16" w:rsidRPr="009B0988">
              <w:rPr>
                <w:rStyle w:val="Hyperlink"/>
                <w:noProof/>
              </w:rPr>
              <w:t>Đặc tả Use-case “Tìm kiếm người dùng ”</w:t>
            </w:r>
            <w:r w:rsidR="00957B16">
              <w:rPr>
                <w:noProof/>
                <w:webHidden/>
              </w:rPr>
              <w:tab/>
            </w:r>
            <w:r w:rsidR="00957B16">
              <w:rPr>
                <w:noProof/>
                <w:webHidden/>
              </w:rPr>
              <w:fldChar w:fldCharType="begin"/>
            </w:r>
            <w:r w:rsidR="00957B16">
              <w:rPr>
                <w:noProof/>
                <w:webHidden/>
              </w:rPr>
              <w:instrText xml:space="preserve"> PAGEREF _Toc502266470 \h </w:instrText>
            </w:r>
            <w:r w:rsidR="00957B16">
              <w:rPr>
                <w:noProof/>
                <w:webHidden/>
              </w:rPr>
            </w:r>
            <w:r w:rsidR="00957B16">
              <w:rPr>
                <w:noProof/>
                <w:webHidden/>
              </w:rPr>
              <w:fldChar w:fldCharType="separate"/>
            </w:r>
            <w:r w:rsidR="00957B16">
              <w:rPr>
                <w:noProof/>
                <w:webHidden/>
              </w:rPr>
              <w:t>9</w:t>
            </w:r>
            <w:r w:rsidR="00957B16">
              <w:rPr>
                <w:noProof/>
                <w:webHidden/>
              </w:rPr>
              <w:fldChar w:fldCharType="end"/>
            </w:r>
          </w:hyperlink>
        </w:p>
        <w:p w14:paraId="123A187E"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1" w:history="1">
            <w:r w:rsidR="00957B16" w:rsidRPr="009B0988">
              <w:rPr>
                <w:rStyle w:val="Hyperlink"/>
                <w:noProof/>
              </w:rPr>
              <w:t>4.8</w:t>
            </w:r>
            <w:r w:rsidR="00957B16">
              <w:rPr>
                <w:rFonts w:eastAsiaTheme="minorEastAsia" w:cstheme="minorBidi"/>
                <w:b w:val="0"/>
                <w:bCs w:val="0"/>
                <w:noProof/>
                <w:sz w:val="24"/>
                <w:szCs w:val="24"/>
              </w:rPr>
              <w:tab/>
            </w:r>
            <w:r w:rsidR="00957B16" w:rsidRPr="009B0988">
              <w:rPr>
                <w:rStyle w:val="Hyperlink"/>
                <w:noProof/>
              </w:rPr>
              <w:t>Khoá người dùng</w:t>
            </w:r>
            <w:r w:rsidR="00957B16">
              <w:rPr>
                <w:noProof/>
                <w:webHidden/>
              </w:rPr>
              <w:tab/>
            </w:r>
            <w:r w:rsidR="00957B16">
              <w:rPr>
                <w:noProof/>
                <w:webHidden/>
              </w:rPr>
              <w:fldChar w:fldCharType="begin"/>
            </w:r>
            <w:r w:rsidR="00957B16">
              <w:rPr>
                <w:noProof/>
                <w:webHidden/>
              </w:rPr>
              <w:instrText xml:space="preserve"> PAGEREF _Toc502266471 \h </w:instrText>
            </w:r>
            <w:r w:rsidR="00957B16">
              <w:rPr>
                <w:noProof/>
                <w:webHidden/>
              </w:rPr>
            </w:r>
            <w:r w:rsidR="00957B16">
              <w:rPr>
                <w:noProof/>
                <w:webHidden/>
              </w:rPr>
              <w:fldChar w:fldCharType="separate"/>
            </w:r>
            <w:r w:rsidR="00957B16">
              <w:rPr>
                <w:noProof/>
                <w:webHidden/>
              </w:rPr>
              <w:t>10</w:t>
            </w:r>
            <w:r w:rsidR="00957B16">
              <w:rPr>
                <w:noProof/>
                <w:webHidden/>
              </w:rPr>
              <w:fldChar w:fldCharType="end"/>
            </w:r>
          </w:hyperlink>
        </w:p>
        <w:p w14:paraId="59CA574A"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2" w:history="1">
            <w:r w:rsidR="00957B16" w:rsidRPr="009B0988">
              <w:rPr>
                <w:rStyle w:val="Hyperlink"/>
                <w:noProof/>
              </w:rPr>
              <w:t>4.9</w:t>
            </w:r>
            <w:r w:rsidR="00957B16">
              <w:rPr>
                <w:rFonts w:eastAsiaTheme="minorEastAsia" w:cstheme="minorBidi"/>
                <w:b w:val="0"/>
                <w:bCs w:val="0"/>
                <w:noProof/>
                <w:sz w:val="24"/>
                <w:szCs w:val="24"/>
              </w:rPr>
              <w:tab/>
            </w:r>
            <w:r w:rsidR="00957B16" w:rsidRPr="009B0988">
              <w:rPr>
                <w:rStyle w:val="Hyperlink"/>
                <w:noProof/>
              </w:rPr>
              <w:t>Phân quyền người dùng</w:t>
            </w:r>
            <w:r w:rsidR="00957B16">
              <w:rPr>
                <w:noProof/>
                <w:webHidden/>
              </w:rPr>
              <w:tab/>
            </w:r>
            <w:r w:rsidR="00957B16">
              <w:rPr>
                <w:noProof/>
                <w:webHidden/>
              </w:rPr>
              <w:fldChar w:fldCharType="begin"/>
            </w:r>
            <w:r w:rsidR="00957B16">
              <w:rPr>
                <w:noProof/>
                <w:webHidden/>
              </w:rPr>
              <w:instrText xml:space="preserve"> PAGEREF _Toc502266472 \h </w:instrText>
            </w:r>
            <w:r w:rsidR="00957B16">
              <w:rPr>
                <w:noProof/>
                <w:webHidden/>
              </w:rPr>
            </w:r>
            <w:r w:rsidR="00957B16">
              <w:rPr>
                <w:noProof/>
                <w:webHidden/>
              </w:rPr>
              <w:fldChar w:fldCharType="separate"/>
            </w:r>
            <w:r w:rsidR="00957B16">
              <w:rPr>
                <w:noProof/>
                <w:webHidden/>
              </w:rPr>
              <w:t>10</w:t>
            </w:r>
            <w:r w:rsidR="00957B16">
              <w:rPr>
                <w:noProof/>
                <w:webHidden/>
              </w:rPr>
              <w:fldChar w:fldCharType="end"/>
            </w:r>
          </w:hyperlink>
        </w:p>
        <w:p w14:paraId="42839098"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3" w:history="1">
            <w:r w:rsidR="00957B16" w:rsidRPr="009B0988">
              <w:rPr>
                <w:rStyle w:val="Hyperlink"/>
                <w:noProof/>
              </w:rPr>
              <w:t>4.10</w:t>
            </w:r>
            <w:r w:rsidR="00957B16">
              <w:rPr>
                <w:rFonts w:eastAsiaTheme="minorEastAsia" w:cstheme="minorBidi"/>
                <w:b w:val="0"/>
                <w:bCs w:val="0"/>
                <w:noProof/>
                <w:sz w:val="24"/>
                <w:szCs w:val="24"/>
              </w:rPr>
              <w:tab/>
            </w:r>
            <w:r w:rsidR="00957B16" w:rsidRPr="009B0988">
              <w:rPr>
                <w:rStyle w:val="Hyperlink"/>
                <w:noProof/>
              </w:rPr>
              <w:t>Đặc tả Use-case “Xem danh sách Sách/Tài liệu mới đăng tải”</w:t>
            </w:r>
            <w:r w:rsidR="00957B16">
              <w:rPr>
                <w:noProof/>
                <w:webHidden/>
              </w:rPr>
              <w:tab/>
            </w:r>
            <w:r w:rsidR="00957B16">
              <w:rPr>
                <w:noProof/>
                <w:webHidden/>
              </w:rPr>
              <w:fldChar w:fldCharType="begin"/>
            </w:r>
            <w:r w:rsidR="00957B16">
              <w:rPr>
                <w:noProof/>
                <w:webHidden/>
              </w:rPr>
              <w:instrText xml:space="preserve"> PAGEREF _Toc502266473 \h </w:instrText>
            </w:r>
            <w:r w:rsidR="00957B16">
              <w:rPr>
                <w:noProof/>
                <w:webHidden/>
              </w:rPr>
            </w:r>
            <w:r w:rsidR="00957B16">
              <w:rPr>
                <w:noProof/>
                <w:webHidden/>
              </w:rPr>
              <w:fldChar w:fldCharType="separate"/>
            </w:r>
            <w:r w:rsidR="00957B16">
              <w:rPr>
                <w:noProof/>
                <w:webHidden/>
              </w:rPr>
              <w:t>11</w:t>
            </w:r>
            <w:r w:rsidR="00957B16">
              <w:rPr>
                <w:noProof/>
                <w:webHidden/>
              </w:rPr>
              <w:fldChar w:fldCharType="end"/>
            </w:r>
          </w:hyperlink>
        </w:p>
        <w:p w14:paraId="4C4EE179"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4" w:history="1">
            <w:r w:rsidR="00957B16" w:rsidRPr="009B0988">
              <w:rPr>
                <w:rStyle w:val="Hyperlink"/>
                <w:noProof/>
              </w:rPr>
              <w:t>4.11</w:t>
            </w:r>
            <w:r w:rsidR="00957B16">
              <w:rPr>
                <w:rFonts w:eastAsiaTheme="minorEastAsia" w:cstheme="minorBidi"/>
                <w:b w:val="0"/>
                <w:bCs w:val="0"/>
                <w:noProof/>
                <w:sz w:val="24"/>
                <w:szCs w:val="24"/>
              </w:rPr>
              <w:tab/>
            </w:r>
            <w:r w:rsidR="00957B16" w:rsidRPr="009B0988">
              <w:rPr>
                <w:rStyle w:val="Hyperlink"/>
                <w:noProof/>
              </w:rPr>
              <w:t>Đặc tả Use-case “Xem danh sách Sách/Tài liệu theo thứ tự alphabe tăng hoặc giảm”</w:t>
            </w:r>
            <w:r w:rsidR="00957B16">
              <w:rPr>
                <w:noProof/>
                <w:webHidden/>
              </w:rPr>
              <w:tab/>
            </w:r>
            <w:r w:rsidR="00957B16">
              <w:rPr>
                <w:noProof/>
                <w:webHidden/>
              </w:rPr>
              <w:fldChar w:fldCharType="begin"/>
            </w:r>
            <w:r w:rsidR="00957B16">
              <w:rPr>
                <w:noProof/>
                <w:webHidden/>
              </w:rPr>
              <w:instrText xml:space="preserve"> PAGEREF _Toc502266474 \h </w:instrText>
            </w:r>
            <w:r w:rsidR="00957B16">
              <w:rPr>
                <w:noProof/>
                <w:webHidden/>
              </w:rPr>
            </w:r>
            <w:r w:rsidR="00957B16">
              <w:rPr>
                <w:noProof/>
                <w:webHidden/>
              </w:rPr>
              <w:fldChar w:fldCharType="separate"/>
            </w:r>
            <w:r w:rsidR="00957B16">
              <w:rPr>
                <w:noProof/>
                <w:webHidden/>
              </w:rPr>
              <w:t>11</w:t>
            </w:r>
            <w:r w:rsidR="00957B16">
              <w:rPr>
                <w:noProof/>
                <w:webHidden/>
              </w:rPr>
              <w:fldChar w:fldCharType="end"/>
            </w:r>
          </w:hyperlink>
        </w:p>
        <w:p w14:paraId="092CB906"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5" w:history="1">
            <w:r w:rsidR="00957B16" w:rsidRPr="009B0988">
              <w:rPr>
                <w:rStyle w:val="Hyperlink"/>
                <w:noProof/>
              </w:rPr>
              <w:t>4.12</w:t>
            </w:r>
            <w:r w:rsidR="00957B16">
              <w:rPr>
                <w:rFonts w:eastAsiaTheme="minorEastAsia" w:cstheme="minorBidi"/>
                <w:b w:val="0"/>
                <w:bCs w:val="0"/>
                <w:noProof/>
                <w:sz w:val="24"/>
                <w:szCs w:val="24"/>
              </w:rPr>
              <w:tab/>
            </w:r>
            <w:r w:rsidR="00957B16" w:rsidRPr="009B0988">
              <w:rPr>
                <w:rStyle w:val="Hyperlink"/>
                <w:noProof/>
              </w:rPr>
              <w:t>Đặc tả Use-case “Xem danh sách Sách/Tài liệu theo chủ đề”</w:t>
            </w:r>
            <w:r w:rsidR="00957B16">
              <w:rPr>
                <w:noProof/>
                <w:webHidden/>
              </w:rPr>
              <w:tab/>
            </w:r>
            <w:r w:rsidR="00957B16">
              <w:rPr>
                <w:noProof/>
                <w:webHidden/>
              </w:rPr>
              <w:fldChar w:fldCharType="begin"/>
            </w:r>
            <w:r w:rsidR="00957B16">
              <w:rPr>
                <w:noProof/>
                <w:webHidden/>
              </w:rPr>
              <w:instrText xml:space="preserve"> PAGEREF _Toc502266475 \h </w:instrText>
            </w:r>
            <w:r w:rsidR="00957B16">
              <w:rPr>
                <w:noProof/>
                <w:webHidden/>
              </w:rPr>
            </w:r>
            <w:r w:rsidR="00957B16">
              <w:rPr>
                <w:noProof/>
                <w:webHidden/>
              </w:rPr>
              <w:fldChar w:fldCharType="separate"/>
            </w:r>
            <w:r w:rsidR="00957B16">
              <w:rPr>
                <w:noProof/>
                <w:webHidden/>
              </w:rPr>
              <w:t>12</w:t>
            </w:r>
            <w:r w:rsidR="00957B16">
              <w:rPr>
                <w:noProof/>
                <w:webHidden/>
              </w:rPr>
              <w:fldChar w:fldCharType="end"/>
            </w:r>
          </w:hyperlink>
        </w:p>
        <w:p w14:paraId="13C2DB65"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6" w:history="1">
            <w:r w:rsidR="00957B16" w:rsidRPr="009B0988">
              <w:rPr>
                <w:rStyle w:val="Hyperlink"/>
                <w:noProof/>
              </w:rPr>
              <w:t>4.13</w:t>
            </w:r>
            <w:r w:rsidR="00957B16">
              <w:rPr>
                <w:rFonts w:eastAsiaTheme="minorEastAsia" w:cstheme="minorBidi"/>
                <w:b w:val="0"/>
                <w:bCs w:val="0"/>
                <w:noProof/>
                <w:sz w:val="24"/>
                <w:szCs w:val="24"/>
              </w:rPr>
              <w:tab/>
            </w:r>
            <w:r w:rsidR="00957B16" w:rsidRPr="009B0988">
              <w:rPr>
                <w:rStyle w:val="Hyperlink"/>
                <w:noProof/>
              </w:rPr>
              <w:t>Đặc tả Use-case “Tra cứu sách/tài liệu”</w:t>
            </w:r>
            <w:r w:rsidR="00957B16">
              <w:rPr>
                <w:noProof/>
                <w:webHidden/>
              </w:rPr>
              <w:tab/>
            </w:r>
            <w:r w:rsidR="00957B16">
              <w:rPr>
                <w:noProof/>
                <w:webHidden/>
              </w:rPr>
              <w:fldChar w:fldCharType="begin"/>
            </w:r>
            <w:r w:rsidR="00957B16">
              <w:rPr>
                <w:noProof/>
                <w:webHidden/>
              </w:rPr>
              <w:instrText xml:space="preserve"> PAGEREF _Toc502266476 \h </w:instrText>
            </w:r>
            <w:r w:rsidR="00957B16">
              <w:rPr>
                <w:noProof/>
                <w:webHidden/>
              </w:rPr>
            </w:r>
            <w:r w:rsidR="00957B16">
              <w:rPr>
                <w:noProof/>
                <w:webHidden/>
              </w:rPr>
              <w:fldChar w:fldCharType="separate"/>
            </w:r>
            <w:r w:rsidR="00957B16">
              <w:rPr>
                <w:noProof/>
                <w:webHidden/>
              </w:rPr>
              <w:t>12</w:t>
            </w:r>
            <w:r w:rsidR="00957B16">
              <w:rPr>
                <w:noProof/>
                <w:webHidden/>
              </w:rPr>
              <w:fldChar w:fldCharType="end"/>
            </w:r>
          </w:hyperlink>
        </w:p>
        <w:p w14:paraId="35677EB8"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7" w:history="1">
            <w:r w:rsidR="00957B16" w:rsidRPr="009B0988">
              <w:rPr>
                <w:rStyle w:val="Hyperlink"/>
                <w:noProof/>
              </w:rPr>
              <w:t>4.14</w:t>
            </w:r>
            <w:r w:rsidR="00957B16">
              <w:rPr>
                <w:rFonts w:eastAsiaTheme="minorEastAsia" w:cstheme="minorBidi"/>
                <w:b w:val="0"/>
                <w:bCs w:val="0"/>
                <w:noProof/>
                <w:sz w:val="24"/>
                <w:szCs w:val="24"/>
              </w:rPr>
              <w:tab/>
            </w:r>
            <w:r w:rsidR="00957B16" w:rsidRPr="009B0988">
              <w:rPr>
                <w:rStyle w:val="Hyperlink"/>
                <w:noProof/>
              </w:rPr>
              <w:t>Đặc tả Use-case “xem Sách/Tài liệu”</w:t>
            </w:r>
            <w:r w:rsidR="00957B16">
              <w:rPr>
                <w:noProof/>
                <w:webHidden/>
              </w:rPr>
              <w:tab/>
            </w:r>
            <w:r w:rsidR="00957B16">
              <w:rPr>
                <w:noProof/>
                <w:webHidden/>
              </w:rPr>
              <w:fldChar w:fldCharType="begin"/>
            </w:r>
            <w:r w:rsidR="00957B16">
              <w:rPr>
                <w:noProof/>
                <w:webHidden/>
              </w:rPr>
              <w:instrText xml:space="preserve"> PAGEREF _Toc502266477 \h </w:instrText>
            </w:r>
            <w:r w:rsidR="00957B16">
              <w:rPr>
                <w:noProof/>
                <w:webHidden/>
              </w:rPr>
            </w:r>
            <w:r w:rsidR="00957B16">
              <w:rPr>
                <w:noProof/>
                <w:webHidden/>
              </w:rPr>
              <w:fldChar w:fldCharType="separate"/>
            </w:r>
            <w:r w:rsidR="00957B16">
              <w:rPr>
                <w:noProof/>
                <w:webHidden/>
              </w:rPr>
              <w:t>13</w:t>
            </w:r>
            <w:r w:rsidR="00957B16">
              <w:rPr>
                <w:noProof/>
                <w:webHidden/>
              </w:rPr>
              <w:fldChar w:fldCharType="end"/>
            </w:r>
          </w:hyperlink>
        </w:p>
        <w:p w14:paraId="5E752831"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8" w:history="1">
            <w:r w:rsidR="00957B16" w:rsidRPr="009B0988">
              <w:rPr>
                <w:rStyle w:val="Hyperlink"/>
                <w:noProof/>
              </w:rPr>
              <w:t>4.15</w:t>
            </w:r>
            <w:r w:rsidR="00957B16">
              <w:rPr>
                <w:rFonts w:eastAsiaTheme="minorEastAsia" w:cstheme="minorBidi"/>
                <w:b w:val="0"/>
                <w:bCs w:val="0"/>
                <w:noProof/>
                <w:sz w:val="24"/>
                <w:szCs w:val="24"/>
              </w:rPr>
              <w:tab/>
            </w:r>
            <w:r w:rsidR="00957B16" w:rsidRPr="009B0988">
              <w:rPr>
                <w:rStyle w:val="Hyperlink"/>
                <w:noProof/>
              </w:rPr>
              <w:t>Đặc tả Use-case “Đăng tải sách/tài liệu”</w:t>
            </w:r>
            <w:r w:rsidR="00957B16">
              <w:rPr>
                <w:noProof/>
                <w:webHidden/>
              </w:rPr>
              <w:tab/>
            </w:r>
            <w:r w:rsidR="00957B16">
              <w:rPr>
                <w:noProof/>
                <w:webHidden/>
              </w:rPr>
              <w:fldChar w:fldCharType="begin"/>
            </w:r>
            <w:r w:rsidR="00957B16">
              <w:rPr>
                <w:noProof/>
                <w:webHidden/>
              </w:rPr>
              <w:instrText xml:space="preserve"> PAGEREF _Toc502266478 \h </w:instrText>
            </w:r>
            <w:r w:rsidR="00957B16">
              <w:rPr>
                <w:noProof/>
                <w:webHidden/>
              </w:rPr>
            </w:r>
            <w:r w:rsidR="00957B16">
              <w:rPr>
                <w:noProof/>
                <w:webHidden/>
              </w:rPr>
              <w:fldChar w:fldCharType="separate"/>
            </w:r>
            <w:r w:rsidR="00957B16">
              <w:rPr>
                <w:noProof/>
                <w:webHidden/>
              </w:rPr>
              <w:t>13</w:t>
            </w:r>
            <w:r w:rsidR="00957B16">
              <w:rPr>
                <w:noProof/>
                <w:webHidden/>
              </w:rPr>
              <w:fldChar w:fldCharType="end"/>
            </w:r>
          </w:hyperlink>
        </w:p>
        <w:p w14:paraId="4F93C75A"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79" w:history="1">
            <w:r w:rsidR="00957B16" w:rsidRPr="009B0988">
              <w:rPr>
                <w:rStyle w:val="Hyperlink"/>
                <w:noProof/>
              </w:rPr>
              <w:t>4.16</w:t>
            </w:r>
            <w:r w:rsidR="00957B16">
              <w:rPr>
                <w:rFonts w:eastAsiaTheme="minorEastAsia" w:cstheme="minorBidi"/>
                <w:b w:val="0"/>
                <w:bCs w:val="0"/>
                <w:noProof/>
                <w:sz w:val="24"/>
                <w:szCs w:val="24"/>
              </w:rPr>
              <w:tab/>
            </w:r>
            <w:r w:rsidR="00957B16" w:rsidRPr="009B0988">
              <w:rPr>
                <w:rStyle w:val="Hyperlink"/>
                <w:noProof/>
              </w:rPr>
              <w:t>Đặc tả Use-case “Cập nhật Sách/tài liệu”</w:t>
            </w:r>
            <w:r w:rsidR="00957B16">
              <w:rPr>
                <w:noProof/>
                <w:webHidden/>
              </w:rPr>
              <w:tab/>
            </w:r>
            <w:r w:rsidR="00957B16">
              <w:rPr>
                <w:noProof/>
                <w:webHidden/>
              </w:rPr>
              <w:fldChar w:fldCharType="begin"/>
            </w:r>
            <w:r w:rsidR="00957B16">
              <w:rPr>
                <w:noProof/>
                <w:webHidden/>
              </w:rPr>
              <w:instrText xml:space="preserve"> PAGEREF _Toc502266479 \h </w:instrText>
            </w:r>
            <w:r w:rsidR="00957B16">
              <w:rPr>
                <w:noProof/>
                <w:webHidden/>
              </w:rPr>
            </w:r>
            <w:r w:rsidR="00957B16">
              <w:rPr>
                <w:noProof/>
                <w:webHidden/>
              </w:rPr>
              <w:fldChar w:fldCharType="separate"/>
            </w:r>
            <w:r w:rsidR="00957B16">
              <w:rPr>
                <w:noProof/>
                <w:webHidden/>
              </w:rPr>
              <w:t>14</w:t>
            </w:r>
            <w:r w:rsidR="00957B16">
              <w:rPr>
                <w:noProof/>
                <w:webHidden/>
              </w:rPr>
              <w:fldChar w:fldCharType="end"/>
            </w:r>
          </w:hyperlink>
        </w:p>
        <w:p w14:paraId="7353A295"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0" w:history="1">
            <w:r w:rsidR="00957B16" w:rsidRPr="009B0988">
              <w:rPr>
                <w:rStyle w:val="Hyperlink"/>
                <w:noProof/>
              </w:rPr>
              <w:t>4.17</w:t>
            </w:r>
            <w:r w:rsidR="00957B16">
              <w:rPr>
                <w:rFonts w:eastAsiaTheme="minorEastAsia" w:cstheme="minorBidi"/>
                <w:b w:val="0"/>
                <w:bCs w:val="0"/>
                <w:noProof/>
                <w:sz w:val="24"/>
                <w:szCs w:val="24"/>
              </w:rPr>
              <w:tab/>
            </w:r>
            <w:r w:rsidR="00957B16" w:rsidRPr="009B0988">
              <w:rPr>
                <w:rStyle w:val="Hyperlink"/>
                <w:noProof/>
              </w:rPr>
              <w:t>Đặc tả Use-case “Phê duyệt sách/tài liệu được đăng tải”</w:t>
            </w:r>
            <w:r w:rsidR="00957B16">
              <w:rPr>
                <w:noProof/>
                <w:webHidden/>
              </w:rPr>
              <w:tab/>
            </w:r>
            <w:r w:rsidR="00957B16">
              <w:rPr>
                <w:noProof/>
                <w:webHidden/>
              </w:rPr>
              <w:fldChar w:fldCharType="begin"/>
            </w:r>
            <w:r w:rsidR="00957B16">
              <w:rPr>
                <w:noProof/>
                <w:webHidden/>
              </w:rPr>
              <w:instrText xml:space="preserve"> PAGEREF _Toc502266480 \h </w:instrText>
            </w:r>
            <w:r w:rsidR="00957B16">
              <w:rPr>
                <w:noProof/>
                <w:webHidden/>
              </w:rPr>
            </w:r>
            <w:r w:rsidR="00957B16">
              <w:rPr>
                <w:noProof/>
                <w:webHidden/>
              </w:rPr>
              <w:fldChar w:fldCharType="separate"/>
            </w:r>
            <w:r w:rsidR="00957B16">
              <w:rPr>
                <w:noProof/>
                <w:webHidden/>
              </w:rPr>
              <w:t>15</w:t>
            </w:r>
            <w:r w:rsidR="00957B16">
              <w:rPr>
                <w:noProof/>
                <w:webHidden/>
              </w:rPr>
              <w:fldChar w:fldCharType="end"/>
            </w:r>
          </w:hyperlink>
        </w:p>
        <w:p w14:paraId="6A9114A1"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1" w:history="1">
            <w:r w:rsidR="00957B16" w:rsidRPr="009B0988">
              <w:rPr>
                <w:rStyle w:val="Hyperlink"/>
                <w:noProof/>
              </w:rPr>
              <w:t>4.18</w:t>
            </w:r>
            <w:r w:rsidR="00957B16">
              <w:rPr>
                <w:rFonts w:eastAsiaTheme="minorEastAsia" w:cstheme="minorBidi"/>
                <w:b w:val="0"/>
                <w:bCs w:val="0"/>
                <w:noProof/>
                <w:sz w:val="24"/>
                <w:szCs w:val="24"/>
              </w:rPr>
              <w:tab/>
            </w:r>
            <w:r w:rsidR="00957B16" w:rsidRPr="009B0988">
              <w:rPr>
                <w:rStyle w:val="Hyperlink"/>
                <w:noProof/>
              </w:rPr>
              <w:t>Đặc tả Use-case “Xoá sách/tài liệu”</w:t>
            </w:r>
            <w:r w:rsidR="00957B16">
              <w:rPr>
                <w:noProof/>
                <w:webHidden/>
              </w:rPr>
              <w:tab/>
            </w:r>
            <w:r w:rsidR="00957B16">
              <w:rPr>
                <w:noProof/>
                <w:webHidden/>
              </w:rPr>
              <w:fldChar w:fldCharType="begin"/>
            </w:r>
            <w:r w:rsidR="00957B16">
              <w:rPr>
                <w:noProof/>
                <w:webHidden/>
              </w:rPr>
              <w:instrText xml:space="preserve"> PAGEREF _Toc502266481 \h </w:instrText>
            </w:r>
            <w:r w:rsidR="00957B16">
              <w:rPr>
                <w:noProof/>
                <w:webHidden/>
              </w:rPr>
            </w:r>
            <w:r w:rsidR="00957B16">
              <w:rPr>
                <w:noProof/>
                <w:webHidden/>
              </w:rPr>
              <w:fldChar w:fldCharType="separate"/>
            </w:r>
            <w:r w:rsidR="00957B16">
              <w:rPr>
                <w:noProof/>
                <w:webHidden/>
              </w:rPr>
              <w:t>16</w:t>
            </w:r>
            <w:r w:rsidR="00957B16">
              <w:rPr>
                <w:noProof/>
                <w:webHidden/>
              </w:rPr>
              <w:fldChar w:fldCharType="end"/>
            </w:r>
          </w:hyperlink>
        </w:p>
        <w:p w14:paraId="5AD150E9"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2" w:history="1">
            <w:r w:rsidR="00957B16" w:rsidRPr="009B0988">
              <w:rPr>
                <w:rStyle w:val="Hyperlink"/>
                <w:noProof/>
              </w:rPr>
              <w:t>4.19</w:t>
            </w:r>
            <w:r w:rsidR="00957B16">
              <w:rPr>
                <w:rFonts w:eastAsiaTheme="minorEastAsia" w:cstheme="minorBidi"/>
                <w:b w:val="0"/>
                <w:bCs w:val="0"/>
                <w:noProof/>
                <w:sz w:val="24"/>
                <w:szCs w:val="24"/>
              </w:rPr>
              <w:tab/>
            </w:r>
            <w:r w:rsidR="00957B16" w:rsidRPr="009B0988">
              <w:rPr>
                <w:rStyle w:val="Hyperlink"/>
                <w:noProof/>
              </w:rPr>
              <w:t>Đặc tả Use-case “Tìm kiếm câu hỏi”</w:t>
            </w:r>
            <w:r w:rsidR="00957B16">
              <w:rPr>
                <w:noProof/>
                <w:webHidden/>
              </w:rPr>
              <w:tab/>
            </w:r>
            <w:r w:rsidR="00957B16">
              <w:rPr>
                <w:noProof/>
                <w:webHidden/>
              </w:rPr>
              <w:fldChar w:fldCharType="begin"/>
            </w:r>
            <w:r w:rsidR="00957B16">
              <w:rPr>
                <w:noProof/>
                <w:webHidden/>
              </w:rPr>
              <w:instrText xml:space="preserve"> PAGEREF _Toc502266482 \h </w:instrText>
            </w:r>
            <w:r w:rsidR="00957B16">
              <w:rPr>
                <w:noProof/>
                <w:webHidden/>
              </w:rPr>
            </w:r>
            <w:r w:rsidR="00957B16">
              <w:rPr>
                <w:noProof/>
                <w:webHidden/>
              </w:rPr>
              <w:fldChar w:fldCharType="separate"/>
            </w:r>
            <w:r w:rsidR="00957B16">
              <w:rPr>
                <w:noProof/>
                <w:webHidden/>
              </w:rPr>
              <w:t>16</w:t>
            </w:r>
            <w:r w:rsidR="00957B16">
              <w:rPr>
                <w:noProof/>
                <w:webHidden/>
              </w:rPr>
              <w:fldChar w:fldCharType="end"/>
            </w:r>
          </w:hyperlink>
        </w:p>
        <w:p w14:paraId="2B19CE1E"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3" w:history="1">
            <w:r w:rsidR="00957B16" w:rsidRPr="009B0988">
              <w:rPr>
                <w:rStyle w:val="Hyperlink"/>
                <w:noProof/>
              </w:rPr>
              <w:t>4.20</w:t>
            </w:r>
            <w:r w:rsidR="00957B16">
              <w:rPr>
                <w:rFonts w:eastAsiaTheme="minorEastAsia" w:cstheme="minorBidi"/>
                <w:b w:val="0"/>
                <w:bCs w:val="0"/>
                <w:noProof/>
                <w:sz w:val="24"/>
                <w:szCs w:val="24"/>
              </w:rPr>
              <w:tab/>
            </w:r>
            <w:r w:rsidR="00957B16" w:rsidRPr="009B0988">
              <w:rPr>
                <w:rStyle w:val="Hyperlink"/>
                <w:noProof/>
              </w:rPr>
              <w:t>Đặc tả Use-case “Xem câu hỏi.”</w:t>
            </w:r>
            <w:r w:rsidR="00957B16">
              <w:rPr>
                <w:noProof/>
                <w:webHidden/>
              </w:rPr>
              <w:tab/>
            </w:r>
            <w:r w:rsidR="00957B16">
              <w:rPr>
                <w:noProof/>
                <w:webHidden/>
              </w:rPr>
              <w:fldChar w:fldCharType="begin"/>
            </w:r>
            <w:r w:rsidR="00957B16">
              <w:rPr>
                <w:noProof/>
                <w:webHidden/>
              </w:rPr>
              <w:instrText xml:space="preserve"> PAGEREF _Toc502266483 \h </w:instrText>
            </w:r>
            <w:r w:rsidR="00957B16">
              <w:rPr>
                <w:noProof/>
                <w:webHidden/>
              </w:rPr>
            </w:r>
            <w:r w:rsidR="00957B16">
              <w:rPr>
                <w:noProof/>
                <w:webHidden/>
              </w:rPr>
              <w:fldChar w:fldCharType="separate"/>
            </w:r>
            <w:r w:rsidR="00957B16">
              <w:rPr>
                <w:noProof/>
                <w:webHidden/>
              </w:rPr>
              <w:t>17</w:t>
            </w:r>
            <w:r w:rsidR="00957B16">
              <w:rPr>
                <w:noProof/>
                <w:webHidden/>
              </w:rPr>
              <w:fldChar w:fldCharType="end"/>
            </w:r>
          </w:hyperlink>
        </w:p>
        <w:p w14:paraId="180515B7"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4" w:history="1">
            <w:r w:rsidR="00957B16" w:rsidRPr="009B0988">
              <w:rPr>
                <w:rStyle w:val="Hyperlink"/>
                <w:noProof/>
              </w:rPr>
              <w:t>4.21</w:t>
            </w:r>
            <w:r w:rsidR="00957B16">
              <w:rPr>
                <w:rFonts w:eastAsiaTheme="minorEastAsia" w:cstheme="minorBidi"/>
                <w:b w:val="0"/>
                <w:bCs w:val="0"/>
                <w:noProof/>
                <w:sz w:val="24"/>
                <w:szCs w:val="24"/>
              </w:rPr>
              <w:tab/>
            </w:r>
            <w:r w:rsidR="00957B16" w:rsidRPr="009B0988">
              <w:rPr>
                <w:rStyle w:val="Hyperlink"/>
                <w:noProof/>
              </w:rPr>
              <w:t>Đặc tả Use-case “Đăng tải câu hỏi.”</w:t>
            </w:r>
            <w:r w:rsidR="00957B16">
              <w:rPr>
                <w:noProof/>
                <w:webHidden/>
              </w:rPr>
              <w:tab/>
            </w:r>
            <w:r w:rsidR="00957B16">
              <w:rPr>
                <w:noProof/>
                <w:webHidden/>
              </w:rPr>
              <w:fldChar w:fldCharType="begin"/>
            </w:r>
            <w:r w:rsidR="00957B16">
              <w:rPr>
                <w:noProof/>
                <w:webHidden/>
              </w:rPr>
              <w:instrText xml:space="preserve"> PAGEREF _Toc502266484 \h </w:instrText>
            </w:r>
            <w:r w:rsidR="00957B16">
              <w:rPr>
                <w:noProof/>
                <w:webHidden/>
              </w:rPr>
            </w:r>
            <w:r w:rsidR="00957B16">
              <w:rPr>
                <w:noProof/>
                <w:webHidden/>
              </w:rPr>
              <w:fldChar w:fldCharType="separate"/>
            </w:r>
            <w:r w:rsidR="00957B16">
              <w:rPr>
                <w:noProof/>
                <w:webHidden/>
              </w:rPr>
              <w:t>17</w:t>
            </w:r>
            <w:r w:rsidR="00957B16">
              <w:rPr>
                <w:noProof/>
                <w:webHidden/>
              </w:rPr>
              <w:fldChar w:fldCharType="end"/>
            </w:r>
          </w:hyperlink>
        </w:p>
        <w:p w14:paraId="161EC588"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5" w:history="1">
            <w:r w:rsidR="00957B16" w:rsidRPr="009B0988">
              <w:rPr>
                <w:rStyle w:val="Hyperlink"/>
                <w:noProof/>
              </w:rPr>
              <w:t>4.22</w:t>
            </w:r>
            <w:r w:rsidR="00957B16">
              <w:rPr>
                <w:rFonts w:eastAsiaTheme="minorEastAsia" w:cstheme="minorBidi"/>
                <w:b w:val="0"/>
                <w:bCs w:val="0"/>
                <w:noProof/>
                <w:sz w:val="24"/>
                <w:szCs w:val="24"/>
              </w:rPr>
              <w:tab/>
            </w:r>
            <w:r w:rsidR="00957B16" w:rsidRPr="009B0988">
              <w:rPr>
                <w:rStyle w:val="Hyperlink"/>
                <w:noProof/>
              </w:rPr>
              <w:t>Đặc tả Use-case “Phê duyệt câu hỏi”</w:t>
            </w:r>
            <w:r w:rsidR="00957B16">
              <w:rPr>
                <w:noProof/>
                <w:webHidden/>
              </w:rPr>
              <w:tab/>
            </w:r>
            <w:r w:rsidR="00957B16">
              <w:rPr>
                <w:noProof/>
                <w:webHidden/>
              </w:rPr>
              <w:fldChar w:fldCharType="begin"/>
            </w:r>
            <w:r w:rsidR="00957B16">
              <w:rPr>
                <w:noProof/>
                <w:webHidden/>
              </w:rPr>
              <w:instrText xml:space="preserve"> PAGEREF _Toc502266485 \h </w:instrText>
            </w:r>
            <w:r w:rsidR="00957B16">
              <w:rPr>
                <w:noProof/>
                <w:webHidden/>
              </w:rPr>
            </w:r>
            <w:r w:rsidR="00957B16">
              <w:rPr>
                <w:noProof/>
                <w:webHidden/>
              </w:rPr>
              <w:fldChar w:fldCharType="separate"/>
            </w:r>
            <w:r w:rsidR="00957B16">
              <w:rPr>
                <w:noProof/>
                <w:webHidden/>
              </w:rPr>
              <w:t>18</w:t>
            </w:r>
            <w:r w:rsidR="00957B16">
              <w:rPr>
                <w:noProof/>
                <w:webHidden/>
              </w:rPr>
              <w:fldChar w:fldCharType="end"/>
            </w:r>
          </w:hyperlink>
        </w:p>
        <w:p w14:paraId="358CA0CA"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6" w:history="1">
            <w:r w:rsidR="00957B16" w:rsidRPr="009B0988">
              <w:rPr>
                <w:rStyle w:val="Hyperlink"/>
                <w:noProof/>
              </w:rPr>
              <w:t>4.23</w:t>
            </w:r>
            <w:r w:rsidR="00957B16">
              <w:rPr>
                <w:rFonts w:eastAsiaTheme="minorEastAsia" w:cstheme="minorBidi"/>
                <w:b w:val="0"/>
                <w:bCs w:val="0"/>
                <w:noProof/>
                <w:sz w:val="24"/>
                <w:szCs w:val="24"/>
              </w:rPr>
              <w:tab/>
            </w:r>
            <w:r w:rsidR="00957B16" w:rsidRPr="009B0988">
              <w:rPr>
                <w:rStyle w:val="Hyperlink"/>
                <w:noProof/>
              </w:rPr>
              <w:t>Đặc tả Use-case “Xem top câu hỏi”</w:t>
            </w:r>
            <w:r w:rsidR="00957B16">
              <w:rPr>
                <w:noProof/>
                <w:webHidden/>
              </w:rPr>
              <w:tab/>
            </w:r>
            <w:r w:rsidR="00957B16">
              <w:rPr>
                <w:noProof/>
                <w:webHidden/>
              </w:rPr>
              <w:fldChar w:fldCharType="begin"/>
            </w:r>
            <w:r w:rsidR="00957B16">
              <w:rPr>
                <w:noProof/>
                <w:webHidden/>
              </w:rPr>
              <w:instrText xml:space="preserve"> PAGEREF _Toc502266486 \h </w:instrText>
            </w:r>
            <w:r w:rsidR="00957B16">
              <w:rPr>
                <w:noProof/>
                <w:webHidden/>
              </w:rPr>
            </w:r>
            <w:r w:rsidR="00957B16">
              <w:rPr>
                <w:noProof/>
                <w:webHidden/>
              </w:rPr>
              <w:fldChar w:fldCharType="separate"/>
            </w:r>
            <w:r w:rsidR="00957B16">
              <w:rPr>
                <w:noProof/>
                <w:webHidden/>
              </w:rPr>
              <w:t>18</w:t>
            </w:r>
            <w:r w:rsidR="00957B16">
              <w:rPr>
                <w:noProof/>
                <w:webHidden/>
              </w:rPr>
              <w:fldChar w:fldCharType="end"/>
            </w:r>
          </w:hyperlink>
        </w:p>
        <w:p w14:paraId="6F012991"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7" w:history="1">
            <w:r w:rsidR="00957B16" w:rsidRPr="009B0988">
              <w:rPr>
                <w:rStyle w:val="Hyperlink"/>
                <w:noProof/>
              </w:rPr>
              <w:t>4.24</w:t>
            </w:r>
            <w:r w:rsidR="00957B16">
              <w:rPr>
                <w:rFonts w:eastAsiaTheme="minorEastAsia" w:cstheme="minorBidi"/>
                <w:b w:val="0"/>
                <w:bCs w:val="0"/>
                <w:noProof/>
                <w:sz w:val="24"/>
                <w:szCs w:val="24"/>
              </w:rPr>
              <w:tab/>
            </w:r>
            <w:r w:rsidR="00957B16" w:rsidRPr="009B0988">
              <w:rPr>
                <w:rStyle w:val="Hyperlink"/>
                <w:noProof/>
              </w:rPr>
              <w:t>Đặc tả Use-case “Đăng tải câu trả lời”</w:t>
            </w:r>
            <w:r w:rsidR="00957B16">
              <w:rPr>
                <w:noProof/>
                <w:webHidden/>
              </w:rPr>
              <w:tab/>
            </w:r>
            <w:r w:rsidR="00957B16">
              <w:rPr>
                <w:noProof/>
                <w:webHidden/>
              </w:rPr>
              <w:fldChar w:fldCharType="begin"/>
            </w:r>
            <w:r w:rsidR="00957B16">
              <w:rPr>
                <w:noProof/>
                <w:webHidden/>
              </w:rPr>
              <w:instrText xml:space="preserve"> PAGEREF _Toc502266487 \h </w:instrText>
            </w:r>
            <w:r w:rsidR="00957B16">
              <w:rPr>
                <w:noProof/>
                <w:webHidden/>
              </w:rPr>
            </w:r>
            <w:r w:rsidR="00957B16">
              <w:rPr>
                <w:noProof/>
                <w:webHidden/>
              </w:rPr>
              <w:fldChar w:fldCharType="separate"/>
            </w:r>
            <w:r w:rsidR="00957B16">
              <w:rPr>
                <w:noProof/>
                <w:webHidden/>
              </w:rPr>
              <w:t>19</w:t>
            </w:r>
            <w:r w:rsidR="00957B16">
              <w:rPr>
                <w:noProof/>
                <w:webHidden/>
              </w:rPr>
              <w:fldChar w:fldCharType="end"/>
            </w:r>
          </w:hyperlink>
        </w:p>
        <w:p w14:paraId="1AA484C2"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8" w:history="1">
            <w:r w:rsidR="00957B16" w:rsidRPr="009B0988">
              <w:rPr>
                <w:rStyle w:val="Hyperlink"/>
                <w:noProof/>
              </w:rPr>
              <w:t>4.25</w:t>
            </w:r>
            <w:r w:rsidR="00957B16">
              <w:rPr>
                <w:rFonts w:eastAsiaTheme="minorEastAsia" w:cstheme="minorBidi"/>
                <w:b w:val="0"/>
                <w:bCs w:val="0"/>
                <w:noProof/>
                <w:sz w:val="24"/>
                <w:szCs w:val="24"/>
              </w:rPr>
              <w:tab/>
            </w:r>
            <w:r w:rsidR="00957B16" w:rsidRPr="009B0988">
              <w:rPr>
                <w:rStyle w:val="Hyperlink"/>
                <w:noProof/>
              </w:rPr>
              <w:t>Đặc tả Use-case “Đánh giá câu trả lời.”</w:t>
            </w:r>
            <w:r w:rsidR="00957B16">
              <w:rPr>
                <w:noProof/>
                <w:webHidden/>
              </w:rPr>
              <w:tab/>
            </w:r>
            <w:r w:rsidR="00957B16">
              <w:rPr>
                <w:noProof/>
                <w:webHidden/>
              </w:rPr>
              <w:fldChar w:fldCharType="begin"/>
            </w:r>
            <w:r w:rsidR="00957B16">
              <w:rPr>
                <w:noProof/>
                <w:webHidden/>
              </w:rPr>
              <w:instrText xml:space="preserve"> PAGEREF _Toc502266488 \h </w:instrText>
            </w:r>
            <w:r w:rsidR="00957B16">
              <w:rPr>
                <w:noProof/>
                <w:webHidden/>
              </w:rPr>
            </w:r>
            <w:r w:rsidR="00957B16">
              <w:rPr>
                <w:noProof/>
                <w:webHidden/>
              </w:rPr>
              <w:fldChar w:fldCharType="separate"/>
            </w:r>
            <w:r w:rsidR="00957B16">
              <w:rPr>
                <w:noProof/>
                <w:webHidden/>
              </w:rPr>
              <w:t>19</w:t>
            </w:r>
            <w:r w:rsidR="00957B16">
              <w:rPr>
                <w:noProof/>
                <w:webHidden/>
              </w:rPr>
              <w:fldChar w:fldCharType="end"/>
            </w:r>
          </w:hyperlink>
        </w:p>
        <w:p w14:paraId="3485BB4D"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89" w:history="1">
            <w:r w:rsidR="00957B16" w:rsidRPr="009B0988">
              <w:rPr>
                <w:rStyle w:val="Hyperlink"/>
                <w:noProof/>
              </w:rPr>
              <w:t>4.26</w:t>
            </w:r>
            <w:r w:rsidR="00957B16">
              <w:rPr>
                <w:rFonts w:eastAsiaTheme="minorEastAsia" w:cstheme="minorBidi"/>
                <w:b w:val="0"/>
                <w:bCs w:val="0"/>
                <w:noProof/>
                <w:sz w:val="24"/>
                <w:szCs w:val="24"/>
              </w:rPr>
              <w:tab/>
            </w:r>
            <w:r w:rsidR="00957B16" w:rsidRPr="009B0988">
              <w:rPr>
                <w:rStyle w:val="Hyperlink"/>
                <w:noProof/>
              </w:rPr>
              <w:t>Đặc tả Use-case “Cập nhật câu hỏi”</w:t>
            </w:r>
            <w:r w:rsidR="00957B16">
              <w:rPr>
                <w:noProof/>
                <w:webHidden/>
              </w:rPr>
              <w:tab/>
            </w:r>
            <w:r w:rsidR="00957B16">
              <w:rPr>
                <w:noProof/>
                <w:webHidden/>
              </w:rPr>
              <w:fldChar w:fldCharType="begin"/>
            </w:r>
            <w:r w:rsidR="00957B16">
              <w:rPr>
                <w:noProof/>
                <w:webHidden/>
              </w:rPr>
              <w:instrText xml:space="preserve"> PAGEREF _Toc502266489 \h </w:instrText>
            </w:r>
            <w:r w:rsidR="00957B16">
              <w:rPr>
                <w:noProof/>
                <w:webHidden/>
              </w:rPr>
            </w:r>
            <w:r w:rsidR="00957B16">
              <w:rPr>
                <w:noProof/>
                <w:webHidden/>
              </w:rPr>
              <w:fldChar w:fldCharType="separate"/>
            </w:r>
            <w:r w:rsidR="00957B16">
              <w:rPr>
                <w:noProof/>
                <w:webHidden/>
              </w:rPr>
              <w:t>20</w:t>
            </w:r>
            <w:r w:rsidR="00957B16">
              <w:rPr>
                <w:noProof/>
                <w:webHidden/>
              </w:rPr>
              <w:fldChar w:fldCharType="end"/>
            </w:r>
          </w:hyperlink>
        </w:p>
        <w:p w14:paraId="096F54FD"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0" w:history="1">
            <w:r w:rsidR="00957B16" w:rsidRPr="009B0988">
              <w:rPr>
                <w:rStyle w:val="Hyperlink"/>
                <w:noProof/>
              </w:rPr>
              <w:t>4.27</w:t>
            </w:r>
            <w:r w:rsidR="00957B16">
              <w:rPr>
                <w:rFonts w:eastAsiaTheme="minorEastAsia" w:cstheme="minorBidi"/>
                <w:b w:val="0"/>
                <w:bCs w:val="0"/>
                <w:noProof/>
                <w:sz w:val="24"/>
                <w:szCs w:val="24"/>
              </w:rPr>
              <w:tab/>
            </w:r>
            <w:r w:rsidR="00957B16" w:rsidRPr="009B0988">
              <w:rPr>
                <w:rStyle w:val="Hyperlink"/>
                <w:noProof/>
              </w:rPr>
              <w:t>Đặc tả Use-case “Xoá câu hỏi”</w:t>
            </w:r>
            <w:r w:rsidR="00957B16">
              <w:rPr>
                <w:noProof/>
                <w:webHidden/>
              </w:rPr>
              <w:tab/>
            </w:r>
            <w:r w:rsidR="00957B16">
              <w:rPr>
                <w:noProof/>
                <w:webHidden/>
              </w:rPr>
              <w:fldChar w:fldCharType="begin"/>
            </w:r>
            <w:r w:rsidR="00957B16">
              <w:rPr>
                <w:noProof/>
                <w:webHidden/>
              </w:rPr>
              <w:instrText xml:space="preserve"> PAGEREF _Toc502266490 \h </w:instrText>
            </w:r>
            <w:r w:rsidR="00957B16">
              <w:rPr>
                <w:noProof/>
                <w:webHidden/>
              </w:rPr>
            </w:r>
            <w:r w:rsidR="00957B16">
              <w:rPr>
                <w:noProof/>
                <w:webHidden/>
              </w:rPr>
              <w:fldChar w:fldCharType="separate"/>
            </w:r>
            <w:r w:rsidR="00957B16">
              <w:rPr>
                <w:noProof/>
                <w:webHidden/>
              </w:rPr>
              <w:t>20</w:t>
            </w:r>
            <w:r w:rsidR="00957B16">
              <w:rPr>
                <w:noProof/>
                <w:webHidden/>
              </w:rPr>
              <w:fldChar w:fldCharType="end"/>
            </w:r>
          </w:hyperlink>
        </w:p>
        <w:p w14:paraId="0F1C237D"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1" w:history="1">
            <w:r w:rsidR="00957B16" w:rsidRPr="009B0988">
              <w:rPr>
                <w:rStyle w:val="Hyperlink"/>
                <w:noProof/>
              </w:rPr>
              <w:t>4.28</w:t>
            </w:r>
            <w:r w:rsidR="00957B16">
              <w:rPr>
                <w:rFonts w:eastAsiaTheme="minorEastAsia" w:cstheme="minorBidi"/>
                <w:b w:val="0"/>
                <w:bCs w:val="0"/>
                <w:noProof/>
                <w:sz w:val="24"/>
                <w:szCs w:val="24"/>
              </w:rPr>
              <w:tab/>
            </w:r>
            <w:r w:rsidR="00957B16" w:rsidRPr="009B0988">
              <w:rPr>
                <w:rStyle w:val="Hyperlink"/>
                <w:noProof/>
              </w:rPr>
              <w:t>Đặc tả Use-case “Chat với chuyên gia”</w:t>
            </w:r>
            <w:r w:rsidR="00957B16">
              <w:rPr>
                <w:noProof/>
                <w:webHidden/>
              </w:rPr>
              <w:tab/>
            </w:r>
            <w:r w:rsidR="00957B16">
              <w:rPr>
                <w:noProof/>
                <w:webHidden/>
              </w:rPr>
              <w:fldChar w:fldCharType="begin"/>
            </w:r>
            <w:r w:rsidR="00957B16">
              <w:rPr>
                <w:noProof/>
                <w:webHidden/>
              </w:rPr>
              <w:instrText xml:space="preserve"> PAGEREF _Toc502266491 \h </w:instrText>
            </w:r>
            <w:r w:rsidR="00957B16">
              <w:rPr>
                <w:noProof/>
                <w:webHidden/>
              </w:rPr>
            </w:r>
            <w:r w:rsidR="00957B16">
              <w:rPr>
                <w:noProof/>
                <w:webHidden/>
              </w:rPr>
              <w:fldChar w:fldCharType="separate"/>
            </w:r>
            <w:r w:rsidR="00957B16">
              <w:rPr>
                <w:noProof/>
                <w:webHidden/>
              </w:rPr>
              <w:t>21</w:t>
            </w:r>
            <w:r w:rsidR="00957B16">
              <w:rPr>
                <w:noProof/>
                <w:webHidden/>
              </w:rPr>
              <w:fldChar w:fldCharType="end"/>
            </w:r>
          </w:hyperlink>
        </w:p>
        <w:p w14:paraId="458A2104"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2" w:history="1">
            <w:r w:rsidR="00957B16" w:rsidRPr="009B0988">
              <w:rPr>
                <w:rStyle w:val="Hyperlink"/>
                <w:noProof/>
              </w:rPr>
              <w:t>4.29</w:t>
            </w:r>
            <w:r w:rsidR="00957B16">
              <w:rPr>
                <w:rFonts w:eastAsiaTheme="minorEastAsia" w:cstheme="minorBidi"/>
                <w:b w:val="0"/>
                <w:bCs w:val="0"/>
                <w:noProof/>
                <w:sz w:val="24"/>
                <w:szCs w:val="24"/>
              </w:rPr>
              <w:tab/>
            </w:r>
            <w:r w:rsidR="00957B16" w:rsidRPr="009B0988">
              <w:rPr>
                <w:rStyle w:val="Hyperlink"/>
                <w:noProof/>
              </w:rPr>
              <w:t>Đặc tả Use-case “Liên kết tài khoản với facebook hoặc google”</w:t>
            </w:r>
            <w:r w:rsidR="00957B16">
              <w:rPr>
                <w:noProof/>
                <w:webHidden/>
              </w:rPr>
              <w:tab/>
            </w:r>
            <w:r w:rsidR="00957B16">
              <w:rPr>
                <w:noProof/>
                <w:webHidden/>
              </w:rPr>
              <w:fldChar w:fldCharType="begin"/>
            </w:r>
            <w:r w:rsidR="00957B16">
              <w:rPr>
                <w:noProof/>
                <w:webHidden/>
              </w:rPr>
              <w:instrText xml:space="preserve"> PAGEREF _Toc502266492 \h </w:instrText>
            </w:r>
            <w:r w:rsidR="00957B16">
              <w:rPr>
                <w:noProof/>
                <w:webHidden/>
              </w:rPr>
            </w:r>
            <w:r w:rsidR="00957B16">
              <w:rPr>
                <w:noProof/>
                <w:webHidden/>
              </w:rPr>
              <w:fldChar w:fldCharType="separate"/>
            </w:r>
            <w:r w:rsidR="00957B16">
              <w:rPr>
                <w:noProof/>
                <w:webHidden/>
              </w:rPr>
              <w:t>21</w:t>
            </w:r>
            <w:r w:rsidR="00957B16">
              <w:rPr>
                <w:noProof/>
                <w:webHidden/>
              </w:rPr>
              <w:fldChar w:fldCharType="end"/>
            </w:r>
          </w:hyperlink>
        </w:p>
        <w:p w14:paraId="5F216F8B"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3" w:history="1">
            <w:r w:rsidR="00957B16" w:rsidRPr="009B0988">
              <w:rPr>
                <w:rStyle w:val="Hyperlink"/>
                <w:noProof/>
              </w:rPr>
              <w:t>4.30</w:t>
            </w:r>
            <w:r w:rsidR="00957B16">
              <w:rPr>
                <w:rFonts w:eastAsiaTheme="minorEastAsia" w:cstheme="minorBidi"/>
                <w:b w:val="0"/>
                <w:bCs w:val="0"/>
                <w:noProof/>
                <w:sz w:val="24"/>
                <w:szCs w:val="24"/>
              </w:rPr>
              <w:tab/>
            </w:r>
            <w:r w:rsidR="00957B16" w:rsidRPr="009B0988">
              <w:rPr>
                <w:rStyle w:val="Hyperlink"/>
                <w:noProof/>
              </w:rPr>
              <w:t>Đặc tả Use-case “Kích hoạt tài khoản”</w:t>
            </w:r>
            <w:r w:rsidR="00957B16">
              <w:rPr>
                <w:noProof/>
                <w:webHidden/>
              </w:rPr>
              <w:tab/>
            </w:r>
            <w:r w:rsidR="00957B16">
              <w:rPr>
                <w:noProof/>
                <w:webHidden/>
              </w:rPr>
              <w:fldChar w:fldCharType="begin"/>
            </w:r>
            <w:r w:rsidR="00957B16">
              <w:rPr>
                <w:noProof/>
                <w:webHidden/>
              </w:rPr>
              <w:instrText xml:space="preserve"> PAGEREF _Toc502266493 \h </w:instrText>
            </w:r>
            <w:r w:rsidR="00957B16">
              <w:rPr>
                <w:noProof/>
                <w:webHidden/>
              </w:rPr>
            </w:r>
            <w:r w:rsidR="00957B16">
              <w:rPr>
                <w:noProof/>
                <w:webHidden/>
              </w:rPr>
              <w:fldChar w:fldCharType="separate"/>
            </w:r>
            <w:r w:rsidR="00957B16">
              <w:rPr>
                <w:noProof/>
                <w:webHidden/>
              </w:rPr>
              <w:t>22</w:t>
            </w:r>
            <w:r w:rsidR="00957B16">
              <w:rPr>
                <w:noProof/>
                <w:webHidden/>
              </w:rPr>
              <w:fldChar w:fldCharType="end"/>
            </w:r>
          </w:hyperlink>
        </w:p>
        <w:p w14:paraId="20C10037"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4" w:history="1">
            <w:r w:rsidR="00957B16" w:rsidRPr="009B0988">
              <w:rPr>
                <w:rStyle w:val="Hyperlink"/>
                <w:noProof/>
              </w:rPr>
              <w:t>4.31</w:t>
            </w:r>
            <w:r w:rsidR="00957B16">
              <w:rPr>
                <w:rFonts w:eastAsiaTheme="minorEastAsia" w:cstheme="minorBidi"/>
                <w:b w:val="0"/>
                <w:bCs w:val="0"/>
                <w:noProof/>
                <w:sz w:val="24"/>
                <w:szCs w:val="24"/>
              </w:rPr>
              <w:tab/>
            </w:r>
            <w:r w:rsidR="00957B16" w:rsidRPr="009B0988">
              <w:rPr>
                <w:rStyle w:val="Hyperlink"/>
                <w:noProof/>
              </w:rPr>
              <w:t>Đặc tả Use-case “Tải sách/tài liệu”</w:t>
            </w:r>
            <w:r w:rsidR="00957B16">
              <w:rPr>
                <w:noProof/>
                <w:webHidden/>
              </w:rPr>
              <w:tab/>
            </w:r>
            <w:r w:rsidR="00957B16">
              <w:rPr>
                <w:noProof/>
                <w:webHidden/>
              </w:rPr>
              <w:fldChar w:fldCharType="begin"/>
            </w:r>
            <w:r w:rsidR="00957B16">
              <w:rPr>
                <w:noProof/>
                <w:webHidden/>
              </w:rPr>
              <w:instrText xml:space="preserve"> PAGEREF _Toc502266494 \h </w:instrText>
            </w:r>
            <w:r w:rsidR="00957B16">
              <w:rPr>
                <w:noProof/>
                <w:webHidden/>
              </w:rPr>
            </w:r>
            <w:r w:rsidR="00957B16">
              <w:rPr>
                <w:noProof/>
                <w:webHidden/>
              </w:rPr>
              <w:fldChar w:fldCharType="separate"/>
            </w:r>
            <w:r w:rsidR="00957B16">
              <w:rPr>
                <w:noProof/>
                <w:webHidden/>
              </w:rPr>
              <w:t>22</w:t>
            </w:r>
            <w:r w:rsidR="00957B16">
              <w:rPr>
                <w:noProof/>
                <w:webHidden/>
              </w:rPr>
              <w:fldChar w:fldCharType="end"/>
            </w:r>
          </w:hyperlink>
        </w:p>
        <w:p w14:paraId="2731F3DB"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5" w:history="1">
            <w:r w:rsidR="00957B16" w:rsidRPr="009B0988">
              <w:rPr>
                <w:rStyle w:val="Hyperlink"/>
                <w:noProof/>
              </w:rPr>
              <w:t>4.32</w:t>
            </w:r>
            <w:r w:rsidR="00957B16">
              <w:rPr>
                <w:rFonts w:eastAsiaTheme="minorEastAsia" w:cstheme="minorBidi"/>
                <w:b w:val="0"/>
                <w:bCs w:val="0"/>
                <w:noProof/>
                <w:sz w:val="24"/>
                <w:szCs w:val="24"/>
              </w:rPr>
              <w:tab/>
            </w:r>
            <w:r w:rsidR="00957B16" w:rsidRPr="009B0988">
              <w:rPr>
                <w:rStyle w:val="Hyperlink"/>
                <w:noProof/>
              </w:rPr>
              <w:t>Đặc tả Use-case “Thêm tài liệu vào giỏ hàng”</w:t>
            </w:r>
            <w:r w:rsidR="00957B16">
              <w:rPr>
                <w:noProof/>
                <w:webHidden/>
              </w:rPr>
              <w:tab/>
            </w:r>
            <w:r w:rsidR="00957B16">
              <w:rPr>
                <w:noProof/>
                <w:webHidden/>
              </w:rPr>
              <w:fldChar w:fldCharType="begin"/>
            </w:r>
            <w:r w:rsidR="00957B16">
              <w:rPr>
                <w:noProof/>
                <w:webHidden/>
              </w:rPr>
              <w:instrText xml:space="preserve"> PAGEREF _Toc502266495 \h </w:instrText>
            </w:r>
            <w:r w:rsidR="00957B16">
              <w:rPr>
                <w:noProof/>
                <w:webHidden/>
              </w:rPr>
            </w:r>
            <w:r w:rsidR="00957B16">
              <w:rPr>
                <w:noProof/>
                <w:webHidden/>
              </w:rPr>
              <w:fldChar w:fldCharType="separate"/>
            </w:r>
            <w:r w:rsidR="00957B16">
              <w:rPr>
                <w:noProof/>
                <w:webHidden/>
              </w:rPr>
              <w:t>23</w:t>
            </w:r>
            <w:r w:rsidR="00957B16">
              <w:rPr>
                <w:noProof/>
                <w:webHidden/>
              </w:rPr>
              <w:fldChar w:fldCharType="end"/>
            </w:r>
          </w:hyperlink>
        </w:p>
        <w:p w14:paraId="4264E30A"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6" w:history="1">
            <w:r w:rsidR="00957B16" w:rsidRPr="009B0988">
              <w:rPr>
                <w:rStyle w:val="Hyperlink"/>
                <w:noProof/>
              </w:rPr>
              <w:t>4.33</w:t>
            </w:r>
            <w:r w:rsidR="00957B16">
              <w:rPr>
                <w:rFonts w:eastAsiaTheme="minorEastAsia" w:cstheme="minorBidi"/>
                <w:b w:val="0"/>
                <w:bCs w:val="0"/>
                <w:noProof/>
                <w:sz w:val="24"/>
                <w:szCs w:val="24"/>
              </w:rPr>
              <w:tab/>
            </w:r>
            <w:r w:rsidR="00957B16" w:rsidRPr="009B0988">
              <w:rPr>
                <w:rStyle w:val="Hyperlink"/>
                <w:noProof/>
              </w:rPr>
              <w:t>Đặc tả Use-case “Xem chi tiết giỏ hàng”</w:t>
            </w:r>
            <w:r w:rsidR="00957B16">
              <w:rPr>
                <w:noProof/>
                <w:webHidden/>
              </w:rPr>
              <w:tab/>
            </w:r>
            <w:r w:rsidR="00957B16">
              <w:rPr>
                <w:noProof/>
                <w:webHidden/>
              </w:rPr>
              <w:fldChar w:fldCharType="begin"/>
            </w:r>
            <w:r w:rsidR="00957B16">
              <w:rPr>
                <w:noProof/>
                <w:webHidden/>
              </w:rPr>
              <w:instrText xml:space="preserve"> PAGEREF _Toc502266496 \h </w:instrText>
            </w:r>
            <w:r w:rsidR="00957B16">
              <w:rPr>
                <w:noProof/>
                <w:webHidden/>
              </w:rPr>
            </w:r>
            <w:r w:rsidR="00957B16">
              <w:rPr>
                <w:noProof/>
                <w:webHidden/>
              </w:rPr>
              <w:fldChar w:fldCharType="separate"/>
            </w:r>
            <w:r w:rsidR="00957B16">
              <w:rPr>
                <w:noProof/>
                <w:webHidden/>
              </w:rPr>
              <w:t>23</w:t>
            </w:r>
            <w:r w:rsidR="00957B16">
              <w:rPr>
                <w:noProof/>
                <w:webHidden/>
              </w:rPr>
              <w:fldChar w:fldCharType="end"/>
            </w:r>
          </w:hyperlink>
        </w:p>
        <w:p w14:paraId="3366BF3D"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7" w:history="1">
            <w:r w:rsidR="00957B16" w:rsidRPr="009B0988">
              <w:rPr>
                <w:rStyle w:val="Hyperlink"/>
                <w:noProof/>
              </w:rPr>
              <w:t>4.34</w:t>
            </w:r>
            <w:r w:rsidR="00957B16">
              <w:rPr>
                <w:rFonts w:eastAsiaTheme="minorEastAsia" w:cstheme="minorBidi"/>
                <w:b w:val="0"/>
                <w:bCs w:val="0"/>
                <w:noProof/>
                <w:sz w:val="24"/>
                <w:szCs w:val="24"/>
              </w:rPr>
              <w:tab/>
            </w:r>
            <w:r w:rsidR="00957B16" w:rsidRPr="009B0988">
              <w:rPr>
                <w:rStyle w:val="Hyperlink"/>
                <w:noProof/>
              </w:rPr>
              <w:t>Đặc tả Use-case “Cập nhật giỏ hàng”</w:t>
            </w:r>
            <w:r w:rsidR="00957B16">
              <w:rPr>
                <w:noProof/>
                <w:webHidden/>
              </w:rPr>
              <w:tab/>
            </w:r>
            <w:r w:rsidR="00957B16">
              <w:rPr>
                <w:noProof/>
                <w:webHidden/>
              </w:rPr>
              <w:fldChar w:fldCharType="begin"/>
            </w:r>
            <w:r w:rsidR="00957B16">
              <w:rPr>
                <w:noProof/>
                <w:webHidden/>
              </w:rPr>
              <w:instrText xml:space="preserve"> PAGEREF _Toc502266497 \h </w:instrText>
            </w:r>
            <w:r w:rsidR="00957B16">
              <w:rPr>
                <w:noProof/>
                <w:webHidden/>
              </w:rPr>
            </w:r>
            <w:r w:rsidR="00957B16">
              <w:rPr>
                <w:noProof/>
                <w:webHidden/>
              </w:rPr>
              <w:fldChar w:fldCharType="separate"/>
            </w:r>
            <w:r w:rsidR="00957B16">
              <w:rPr>
                <w:noProof/>
                <w:webHidden/>
              </w:rPr>
              <w:t>24</w:t>
            </w:r>
            <w:r w:rsidR="00957B16">
              <w:rPr>
                <w:noProof/>
                <w:webHidden/>
              </w:rPr>
              <w:fldChar w:fldCharType="end"/>
            </w:r>
          </w:hyperlink>
        </w:p>
        <w:p w14:paraId="07C36161" w14:textId="77777777" w:rsidR="00957B16" w:rsidRDefault="00D32E1C">
          <w:pPr>
            <w:pStyle w:val="TOC2"/>
            <w:tabs>
              <w:tab w:val="left" w:pos="960"/>
              <w:tab w:val="right" w:leader="dot" w:pos="9017"/>
            </w:tabs>
            <w:rPr>
              <w:rFonts w:eastAsiaTheme="minorEastAsia" w:cstheme="minorBidi"/>
              <w:b w:val="0"/>
              <w:bCs w:val="0"/>
              <w:noProof/>
              <w:sz w:val="24"/>
              <w:szCs w:val="24"/>
            </w:rPr>
          </w:pPr>
          <w:hyperlink w:anchor="_Toc502266498" w:history="1">
            <w:r w:rsidR="00957B16" w:rsidRPr="009B0988">
              <w:rPr>
                <w:rStyle w:val="Hyperlink"/>
                <w:noProof/>
              </w:rPr>
              <w:t>4.35</w:t>
            </w:r>
            <w:r w:rsidR="00957B16">
              <w:rPr>
                <w:rFonts w:eastAsiaTheme="minorEastAsia" w:cstheme="minorBidi"/>
                <w:b w:val="0"/>
                <w:bCs w:val="0"/>
                <w:noProof/>
                <w:sz w:val="24"/>
                <w:szCs w:val="24"/>
              </w:rPr>
              <w:tab/>
            </w:r>
            <w:r w:rsidR="00957B16" w:rsidRPr="009B0988">
              <w:rPr>
                <w:rStyle w:val="Hyperlink"/>
                <w:noProof/>
              </w:rPr>
              <w:t>Đặc tả Use-case “Thanh toán”</w:t>
            </w:r>
            <w:r w:rsidR="00957B16">
              <w:rPr>
                <w:noProof/>
                <w:webHidden/>
              </w:rPr>
              <w:tab/>
            </w:r>
            <w:r w:rsidR="00957B16">
              <w:rPr>
                <w:noProof/>
                <w:webHidden/>
              </w:rPr>
              <w:fldChar w:fldCharType="begin"/>
            </w:r>
            <w:r w:rsidR="00957B16">
              <w:rPr>
                <w:noProof/>
                <w:webHidden/>
              </w:rPr>
              <w:instrText xml:space="preserve"> PAGEREF _Toc502266498 \h </w:instrText>
            </w:r>
            <w:r w:rsidR="00957B16">
              <w:rPr>
                <w:noProof/>
                <w:webHidden/>
              </w:rPr>
            </w:r>
            <w:r w:rsidR="00957B16">
              <w:rPr>
                <w:noProof/>
                <w:webHidden/>
              </w:rPr>
              <w:fldChar w:fldCharType="separate"/>
            </w:r>
            <w:r w:rsidR="00957B16">
              <w:rPr>
                <w:noProof/>
                <w:webHidden/>
              </w:rPr>
              <w:t>24</w:t>
            </w:r>
            <w:r w:rsidR="00957B16">
              <w:rPr>
                <w:noProof/>
                <w:webHidden/>
              </w:rPr>
              <w:fldChar w:fldCharType="end"/>
            </w:r>
          </w:hyperlink>
        </w:p>
        <w:p w14:paraId="2765F48E" w14:textId="185AD38A" w:rsidR="00D55F52" w:rsidRDefault="00D55F52">
          <w:r>
            <w:rPr>
              <w:b/>
              <w:bCs/>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2" w:name="_Toc475222425"/>
      <w:bookmarkStart w:id="3" w:name="_Toc502266460"/>
      <w:r w:rsidRPr="00F81E36">
        <w:rPr>
          <w:rFonts w:asciiTheme="minorHAnsi" w:hAnsiTheme="minorHAnsi"/>
        </w:rPr>
        <w:lastRenderedPageBreak/>
        <w:t>Sơ đồ Use-case</w:t>
      </w:r>
      <w:bookmarkEnd w:id="2"/>
      <w:bookmarkEnd w:id="3"/>
    </w:p>
    <w:p w14:paraId="737A2899" w14:textId="2B002262" w:rsidR="00A23833" w:rsidRPr="00F81E36" w:rsidRDefault="00D3786F" w:rsidP="00A23833">
      <w:pPr>
        <w:jc w:val="both"/>
      </w:pPr>
      <w:bookmarkStart w:id="4" w:name="_GoBack"/>
      <w:r>
        <w:rPr>
          <w:noProof/>
        </w:rPr>
        <w:drawing>
          <wp:inline distT="0" distB="0" distL="0" distR="0" wp14:anchorId="3F33C9D1" wp14:editId="4630F0F0">
            <wp:extent cx="5307899" cy="81532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55552_2273788636180911_163545651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0605" cy="8157400"/>
                    </a:xfrm>
                    <a:prstGeom prst="rect">
                      <a:avLst/>
                    </a:prstGeom>
                  </pic:spPr>
                </pic:pic>
              </a:graphicData>
            </a:graphic>
          </wp:inline>
        </w:drawing>
      </w:r>
      <w:bookmarkEnd w:id="4"/>
    </w:p>
    <w:p w14:paraId="3074653A" w14:textId="77777777" w:rsidR="00A23833" w:rsidRPr="00F81E36" w:rsidRDefault="00A23833" w:rsidP="00A23833">
      <w:pPr>
        <w:pStyle w:val="Heading1"/>
        <w:spacing w:line="360" w:lineRule="auto"/>
        <w:jc w:val="both"/>
        <w:rPr>
          <w:rFonts w:asciiTheme="minorHAnsi" w:hAnsiTheme="minorHAnsi"/>
        </w:rPr>
      </w:pPr>
      <w:bookmarkStart w:id="5" w:name="_Toc475222426"/>
      <w:bookmarkStart w:id="6" w:name="_Toc502266461"/>
      <w:bookmarkStart w:id="7" w:name="_Toc451996089"/>
      <w:bookmarkStart w:id="8" w:name="_Toc452184222"/>
      <w:bookmarkStart w:id="9" w:name="_Toc452186669"/>
      <w:bookmarkStart w:id="10" w:name="_Toc452198046"/>
      <w:bookmarkStart w:id="11" w:name="_Toc460198367"/>
      <w:r w:rsidRPr="00F81E36">
        <w:rPr>
          <w:rFonts w:asciiTheme="minorHAnsi" w:hAnsiTheme="minorHAnsi"/>
        </w:rPr>
        <w:lastRenderedPageBreak/>
        <w:t>Danh sách các Actor</w:t>
      </w:r>
      <w:bookmarkEnd w:id="5"/>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2" w:name="_Toc475222427"/>
      <w:bookmarkStart w:id="13" w:name="_Toc502266462"/>
      <w:r w:rsidRPr="00F81E36">
        <w:rPr>
          <w:rFonts w:asciiTheme="minorHAnsi" w:hAnsiTheme="minorHAnsi"/>
        </w:rPr>
        <w:t>Danh sách các Use-case</w:t>
      </w:r>
      <w:bookmarkEnd w:id="12"/>
      <w:bookmarkEnd w:id="1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4" w:name="UC_01_Đăngnhập"/>
            <w:r w:rsidRPr="00832806">
              <w:rPr>
                <w:rFonts w:ascii="Times New Roman" w:hAnsi="Times New Roman" w:cs="Times New Roman"/>
              </w:rPr>
              <w:t>Đăng nhập</w:t>
            </w:r>
            <w:bookmarkEnd w:id="14"/>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5" w:name="UC_02_ĐăngXuất"/>
            <w:r w:rsidRPr="00832806">
              <w:rPr>
                <w:rFonts w:ascii="Times New Roman" w:hAnsi="Times New Roman" w:cs="Times New Roman"/>
              </w:rPr>
              <w:t>Đăng xuất</w:t>
            </w:r>
            <w:bookmarkEnd w:id="15"/>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6" w:name="UC_03_Đăngký"/>
            <w:r w:rsidRPr="00832806">
              <w:rPr>
                <w:rFonts w:ascii="Times New Roman" w:hAnsi="Times New Roman" w:cs="Times New Roman"/>
              </w:rPr>
              <w:t>Đăng ký</w:t>
            </w:r>
            <w:bookmarkEnd w:id="16"/>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7" w:name="UC_04_Quênmậtkhẩu"/>
            <w:r w:rsidRPr="00832806">
              <w:rPr>
                <w:rFonts w:ascii="Times New Roman" w:hAnsi="Times New Roman" w:cs="Times New Roman"/>
              </w:rPr>
              <w:t>Quên mật khẩu</w:t>
            </w:r>
            <w:bookmarkEnd w:id="17"/>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8" w:name="UC_5_Cập_nhật_thông_tin_cá_nhân"/>
            <w:r w:rsidRPr="00832806">
              <w:rPr>
                <w:rFonts w:ascii="Times New Roman" w:hAnsi="Times New Roman" w:cs="Times New Roman"/>
              </w:rPr>
              <w:t>Cập nhật thông tin cá nhân</w:t>
            </w:r>
            <w:bookmarkEnd w:id="18"/>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9" w:name="UC_6_Xem_lịch_sử_hoạt_động"/>
            <w:r w:rsidRPr="00832806">
              <w:rPr>
                <w:rFonts w:ascii="Times New Roman" w:hAnsi="Times New Roman" w:cs="Times New Roman"/>
              </w:rPr>
              <w:t>Xem lịch sử hoạt động (nhật ký)</w:t>
            </w:r>
            <w:bookmarkEnd w:id="19"/>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20"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20"/>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803FE9" w:rsidRPr="00832806" w14:paraId="05EBED94" w14:textId="77777777" w:rsidTr="00832806">
        <w:tc>
          <w:tcPr>
            <w:tcW w:w="763" w:type="dxa"/>
            <w:shd w:val="clear" w:color="auto" w:fill="auto"/>
            <w:vAlign w:val="center"/>
          </w:tcPr>
          <w:p w14:paraId="4130A25E" w14:textId="4705FFF0" w:rsidR="00803FE9" w:rsidRPr="00832806" w:rsidRDefault="00803FE9" w:rsidP="00832806">
            <w:pPr>
              <w:rPr>
                <w:rFonts w:ascii="Times New Roman" w:hAnsi="Times New Roman" w:cs="Times New Roman"/>
                <w:color w:val="000000"/>
              </w:rPr>
            </w:pPr>
            <w:r>
              <w:rPr>
                <w:rFonts w:ascii="Times New Roman" w:hAnsi="Times New Roman" w:cs="Times New Roman"/>
                <w:color w:val="000000"/>
              </w:rPr>
              <w:t>11</w:t>
            </w:r>
          </w:p>
        </w:tc>
        <w:tc>
          <w:tcPr>
            <w:tcW w:w="3192" w:type="dxa"/>
            <w:shd w:val="clear" w:color="auto" w:fill="auto"/>
            <w:vAlign w:val="center"/>
          </w:tcPr>
          <w:p w14:paraId="01D1B982" w14:textId="23CB9788" w:rsidR="00803FE9" w:rsidRPr="00832806" w:rsidRDefault="00803FE9" w:rsidP="00832806">
            <w:pPr>
              <w:rPr>
                <w:rFonts w:ascii="Times New Roman" w:hAnsi="Times New Roman" w:cs="Times New Roman"/>
              </w:rPr>
            </w:pPr>
            <w:r>
              <w:rPr>
                <w:rFonts w:ascii="Times New Roman" w:hAnsi="Times New Roman" w:cs="Times New Roman"/>
              </w:rPr>
              <w:t>Xem danh sách Sách/Tài liệu theo thứ tự alphabe tăng/giảm</w:t>
            </w:r>
          </w:p>
        </w:tc>
        <w:tc>
          <w:tcPr>
            <w:tcW w:w="5651" w:type="dxa"/>
            <w:shd w:val="clear" w:color="auto" w:fill="auto"/>
            <w:vAlign w:val="center"/>
          </w:tcPr>
          <w:p w14:paraId="65C65D08" w14:textId="52F9FC56" w:rsidR="00803FE9" w:rsidRPr="00832806" w:rsidRDefault="00803FE9" w:rsidP="00832806">
            <w:pPr>
              <w:rPr>
                <w:rFonts w:ascii="Times New Roman" w:hAnsi="Times New Roman" w:cs="Times New Roman"/>
              </w:rPr>
            </w:pPr>
            <w:r>
              <w:rPr>
                <w:rFonts w:ascii="Times New Roman" w:hAnsi="Times New Roman" w:cs="Times New Roman"/>
              </w:rPr>
              <w:t>Hiển thị danh sách tài liệu theo thứ tự alphabe.</w:t>
            </w:r>
          </w:p>
        </w:tc>
      </w:tr>
      <w:tr w:rsidR="0049255B" w:rsidRPr="00832806" w14:paraId="1F2C11BF" w14:textId="77777777" w:rsidTr="00832806">
        <w:tc>
          <w:tcPr>
            <w:tcW w:w="763" w:type="dxa"/>
            <w:shd w:val="clear" w:color="auto" w:fill="auto"/>
            <w:vAlign w:val="center"/>
          </w:tcPr>
          <w:p w14:paraId="1C4514CB" w14:textId="004BAAFA"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w:t>
            </w:r>
            <w:r w:rsidR="00803FE9">
              <w:rPr>
                <w:rFonts w:ascii="Times New Roman" w:hAnsi="Times New Roman" w:cs="Times New Roman"/>
                <w:color w:val="000000"/>
              </w:rPr>
              <w:t>2</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1EB15704"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w:t>
            </w:r>
            <w:r w:rsidR="00DC4EE1">
              <w:rPr>
                <w:rFonts w:ascii="Times New Roman" w:hAnsi="Times New Roman" w:cs="Times New Roman"/>
                <w:color w:val="000000"/>
              </w:rPr>
              <w:t>3</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5A604921"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w:t>
            </w:r>
            <w:r w:rsidR="00DC4EE1">
              <w:rPr>
                <w:rFonts w:ascii="Times New Roman" w:hAnsi="Times New Roman" w:cs="Times New Roman"/>
                <w:color w:val="000000"/>
              </w:rPr>
              <w:t>4</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17A5624B"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w:t>
            </w:r>
            <w:r w:rsidR="00DC4EE1">
              <w:rPr>
                <w:rFonts w:ascii="Times New Roman" w:hAnsi="Times New Roman" w:cs="Times New Roman"/>
                <w:color w:val="000000"/>
              </w:rPr>
              <w:t>5</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4A9D16A2"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w:t>
            </w:r>
            <w:r w:rsidR="00DC4EE1">
              <w:rPr>
                <w:rFonts w:ascii="Times New Roman" w:hAnsi="Times New Roman" w:cs="Times New Roman"/>
                <w:color w:val="000000"/>
              </w:rPr>
              <w:t>6</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5E95C16"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w:t>
            </w:r>
            <w:r w:rsidR="00DC4EE1">
              <w:rPr>
                <w:rFonts w:ascii="Times New Roman" w:hAnsi="Times New Roman" w:cs="Times New Roman"/>
                <w:color w:val="000000"/>
              </w:rPr>
              <w:t>7</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5B873241"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w:t>
            </w:r>
            <w:r w:rsidR="00DC4EE1">
              <w:rPr>
                <w:rFonts w:ascii="Times New Roman" w:hAnsi="Times New Roman" w:cs="Times New Roman"/>
                <w:color w:val="000000"/>
              </w:rPr>
              <w:t>8</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4C313E3F"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w:t>
            </w:r>
            <w:r w:rsidR="00DC4EE1">
              <w:rPr>
                <w:rFonts w:ascii="Times New Roman" w:hAnsi="Times New Roman" w:cs="Times New Roman"/>
                <w:color w:val="000000"/>
              </w:rPr>
              <w:t>9</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6C064591" w:rsidR="0049255B" w:rsidRPr="00832806" w:rsidRDefault="00DC4EE1" w:rsidP="00832806">
            <w:pPr>
              <w:rPr>
                <w:rFonts w:ascii="Times New Roman" w:hAnsi="Times New Roman" w:cs="Times New Roman"/>
                <w:color w:val="000000"/>
              </w:rPr>
            </w:pPr>
            <w:r>
              <w:rPr>
                <w:rFonts w:ascii="Times New Roman" w:hAnsi="Times New Roman" w:cs="Times New Roman"/>
                <w:color w:val="000000"/>
              </w:rPr>
              <w:t>20</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A37C63A"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w:t>
            </w:r>
            <w:r w:rsidR="00DC4EE1">
              <w:rPr>
                <w:rFonts w:ascii="Times New Roman" w:hAnsi="Times New Roman" w:cs="Times New Roman"/>
                <w:color w:val="000000"/>
              </w:rPr>
              <w:t>1</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08DABF4C"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w:t>
            </w:r>
            <w:r w:rsidR="00DC4EE1">
              <w:rPr>
                <w:rFonts w:ascii="Times New Roman" w:hAnsi="Times New Roman" w:cs="Times New Roman"/>
                <w:color w:val="000000"/>
              </w:rPr>
              <w:t>2</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 xml:space="preserve">Quản trị viên kiểm tra nội dung câu hỏi, chấp nhận hoặc </w:t>
            </w:r>
            <w:r w:rsidRPr="00832806">
              <w:rPr>
                <w:rFonts w:ascii="Times New Roman" w:hAnsi="Times New Roman" w:cs="Times New Roman"/>
              </w:rPr>
              <w:lastRenderedPageBreak/>
              <w:t>hủy bỏ câu hỏi được đăng tải</w:t>
            </w:r>
          </w:p>
        </w:tc>
      </w:tr>
      <w:tr w:rsidR="0049255B" w:rsidRPr="00832806" w14:paraId="3ABB9740" w14:textId="77777777" w:rsidTr="00832806">
        <w:tc>
          <w:tcPr>
            <w:tcW w:w="763" w:type="dxa"/>
            <w:shd w:val="clear" w:color="auto" w:fill="auto"/>
            <w:vAlign w:val="center"/>
          </w:tcPr>
          <w:p w14:paraId="4973B927" w14:textId="7CC92F75"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lastRenderedPageBreak/>
              <w:t>2</w:t>
            </w:r>
            <w:r w:rsidR="00DC4EE1">
              <w:rPr>
                <w:rFonts w:ascii="Times New Roman" w:hAnsi="Times New Roman" w:cs="Times New Roman"/>
                <w:color w:val="000000"/>
              </w:rPr>
              <w:t>3</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danh sách những câu hỏi được quan tâm (lượt view, lượt trả lời) trong 1 mốc thời gian</w:t>
            </w:r>
          </w:p>
        </w:tc>
      </w:tr>
      <w:tr w:rsidR="0049255B" w:rsidRPr="00832806" w14:paraId="0D514111" w14:textId="77777777" w:rsidTr="00832806">
        <w:tc>
          <w:tcPr>
            <w:tcW w:w="763" w:type="dxa"/>
            <w:shd w:val="clear" w:color="auto" w:fill="auto"/>
            <w:vAlign w:val="center"/>
          </w:tcPr>
          <w:p w14:paraId="49A64C77" w14:textId="1179D0AC"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w:t>
            </w:r>
            <w:r w:rsidR="00DC4EE1">
              <w:rPr>
                <w:rFonts w:ascii="Times New Roman" w:hAnsi="Times New Roman" w:cs="Times New Roman"/>
                <w:color w:val="000000"/>
              </w:rPr>
              <w:t>4</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06220ADC"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w:t>
            </w:r>
            <w:r w:rsidR="00DC4EE1">
              <w:rPr>
                <w:rFonts w:ascii="Times New Roman" w:hAnsi="Times New Roman" w:cs="Times New Roman"/>
                <w:color w:val="000000"/>
              </w:rPr>
              <w:t>5</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2C44DBCE"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w:t>
            </w:r>
            <w:r w:rsidR="00DC4EE1">
              <w:rPr>
                <w:rFonts w:ascii="Times New Roman" w:hAnsi="Times New Roman" w:cs="Times New Roman"/>
                <w:color w:val="000000"/>
              </w:rPr>
              <w:t>6</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DC4EE1" w:rsidRPr="00832806" w14:paraId="1ACED228" w14:textId="77777777" w:rsidTr="00832806">
        <w:tc>
          <w:tcPr>
            <w:tcW w:w="763" w:type="dxa"/>
            <w:shd w:val="clear" w:color="auto" w:fill="auto"/>
            <w:vAlign w:val="center"/>
          </w:tcPr>
          <w:p w14:paraId="5997DF48" w14:textId="099762CD" w:rsidR="00DC4EE1" w:rsidRPr="00832806" w:rsidRDefault="00DC4EE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325DA9B2" w14:textId="77777777" w:rsidR="00DC4EE1" w:rsidRPr="00832806" w:rsidRDefault="00DC4EE1"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DC4EE1" w:rsidRPr="00832806" w:rsidRDefault="00DC4EE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DC4EE1" w:rsidRPr="00832806" w14:paraId="740D8CB5" w14:textId="77777777" w:rsidTr="00832806">
        <w:tc>
          <w:tcPr>
            <w:tcW w:w="763" w:type="dxa"/>
            <w:shd w:val="clear" w:color="auto" w:fill="auto"/>
            <w:vAlign w:val="center"/>
          </w:tcPr>
          <w:p w14:paraId="0B60FDE2" w14:textId="55626933" w:rsidR="00DC4EE1" w:rsidRPr="00832806" w:rsidRDefault="00DC4EE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22F8872B" w14:textId="77777777" w:rsidR="00DC4EE1" w:rsidRPr="00832806" w:rsidRDefault="00DC4EE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DC4EE1" w:rsidRPr="00832806" w:rsidRDefault="00DC4EE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DC4EE1" w:rsidRPr="00832806" w14:paraId="5E315ACC" w14:textId="77777777" w:rsidTr="00832806">
        <w:tc>
          <w:tcPr>
            <w:tcW w:w="763" w:type="dxa"/>
            <w:shd w:val="clear" w:color="auto" w:fill="auto"/>
            <w:vAlign w:val="center"/>
          </w:tcPr>
          <w:p w14:paraId="46DBE28E" w14:textId="044F473B" w:rsidR="00DC4EE1" w:rsidRPr="00832806" w:rsidRDefault="00DC4EE1" w:rsidP="00832806">
            <w:pPr>
              <w:rPr>
                <w:rFonts w:ascii="Times New Roman" w:hAnsi="Times New Roman" w:cs="Times New Roman"/>
                <w:color w:val="000000"/>
              </w:rPr>
            </w:pPr>
            <w:r w:rsidRPr="00832806">
              <w:rPr>
                <w:rFonts w:ascii="Times New Roman" w:hAnsi="Times New Roman" w:cs="Times New Roman"/>
              </w:rPr>
              <w:t>29</w:t>
            </w:r>
          </w:p>
        </w:tc>
        <w:tc>
          <w:tcPr>
            <w:tcW w:w="3192" w:type="dxa"/>
            <w:shd w:val="clear" w:color="auto" w:fill="auto"/>
            <w:vAlign w:val="center"/>
          </w:tcPr>
          <w:p w14:paraId="7C8F4384" w14:textId="77777777" w:rsidR="00DC4EE1" w:rsidRPr="00832806" w:rsidRDefault="00DC4EE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DC4EE1" w:rsidRPr="00832806" w:rsidRDefault="00DC4EE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DC4EE1" w:rsidRPr="00832806" w14:paraId="6BBC254F" w14:textId="77777777" w:rsidTr="00832806">
        <w:tc>
          <w:tcPr>
            <w:tcW w:w="763" w:type="dxa"/>
            <w:shd w:val="clear" w:color="auto" w:fill="auto"/>
            <w:vAlign w:val="center"/>
          </w:tcPr>
          <w:p w14:paraId="2675225F" w14:textId="06FD7F43" w:rsidR="00DC4EE1" w:rsidRPr="00832806" w:rsidRDefault="00DC4EE1" w:rsidP="00832806">
            <w:pPr>
              <w:rPr>
                <w:rFonts w:ascii="Times New Roman" w:hAnsi="Times New Roman" w:cs="Times New Roman"/>
              </w:rPr>
            </w:pPr>
            <w:r w:rsidRPr="00832806">
              <w:rPr>
                <w:rFonts w:ascii="Times New Roman" w:hAnsi="Times New Roman" w:cs="Times New Roman"/>
                <w:color w:val="000000"/>
              </w:rPr>
              <w:t>30</w:t>
            </w:r>
          </w:p>
        </w:tc>
        <w:tc>
          <w:tcPr>
            <w:tcW w:w="3192" w:type="dxa"/>
            <w:shd w:val="clear" w:color="auto" w:fill="auto"/>
            <w:vAlign w:val="center"/>
          </w:tcPr>
          <w:p w14:paraId="76B45D51" w14:textId="1161BF7D" w:rsidR="00DC4EE1" w:rsidRPr="00832806" w:rsidRDefault="00DC4EE1"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DC4EE1" w:rsidRPr="00832806" w:rsidRDefault="00DC4EE1"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34FE1DFB"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w:t>
            </w:r>
            <w:r w:rsidR="00DC4EE1">
              <w:rPr>
                <w:rFonts w:ascii="Times New Roman" w:hAnsi="Times New Roman" w:cs="Times New Roman"/>
                <w:color w:val="000000"/>
              </w:rPr>
              <w:t>1</w:t>
            </w:r>
          </w:p>
        </w:tc>
        <w:tc>
          <w:tcPr>
            <w:tcW w:w="3192" w:type="dxa"/>
            <w:shd w:val="clear" w:color="auto" w:fill="auto"/>
            <w:vAlign w:val="center"/>
          </w:tcPr>
          <w:p w14:paraId="378299FD" w14:textId="6DDAB298" w:rsidR="0049255B" w:rsidRPr="00832806" w:rsidRDefault="00A90DA8" w:rsidP="00832806">
            <w:pPr>
              <w:rPr>
                <w:rFonts w:ascii="Times New Roman" w:hAnsi="Times New Roman" w:cs="Times New Roman"/>
              </w:rPr>
            </w:pPr>
            <w:r>
              <w:rPr>
                <w:rFonts w:ascii="Times New Roman" w:hAnsi="Times New Roman" w:cs="Times New Roman"/>
              </w:rPr>
              <w:t>Thêm tài liệu vào giỏ hàng</w:t>
            </w:r>
          </w:p>
        </w:tc>
        <w:tc>
          <w:tcPr>
            <w:tcW w:w="5651" w:type="dxa"/>
            <w:shd w:val="clear" w:color="auto" w:fill="auto"/>
            <w:vAlign w:val="center"/>
          </w:tcPr>
          <w:p w14:paraId="285A5A2D" w14:textId="385BC4C3" w:rsidR="0049255B" w:rsidRPr="00832806" w:rsidRDefault="00A90DA8" w:rsidP="00832806">
            <w:pPr>
              <w:rPr>
                <w:rFonts w:ascii="Times New Roman" w:hAnsi="Times New Roman" w:cs="Times New Roman"/>
              </w:rPr>
            </w:pPr>
            <w:r>
              <w:rPr>
                <w:rFonts w:ascii="Times New Roman" w:hAnsi="Times New Roman" w:cs="Times New Roman"/>
              </w:rPr>
              <w:t>Người dùng thêm tài liệu vào giỏ hàng.</w:t>
            </w:r>
          </w:p>
        </w:tc>
      </w:tr>
      <w:tr w:rsidR="00A90DA8" w:rsidRPr="00832806" w14:paraId="47AEBC27" w14:textId="77777777" w:rsidTr="00832806">
        <w:tc>
          <w:tcPr>
            <w:tcW w:w="763" w:type="dxa"/>
            <w:shd w:val="clear" w:color="auto" w:fill="auto"/>
            <w:vAlign w:val="center"/>
          </w:tcPr>
          <w:p w14:paraId="43EDED93" w14:textId="15751131" w:rsidR="00A90DA8" w:rsidRPr="00832806" w:rsidRDefault="00A90DA8" w:rsidP="00832806">
            <w:pPr>
              <w:rPr>
                <w:rFonts w:ascii="Times New Roman" w:hAnsi="Times New Roman" w:cs="Times New Roman"/>
                <w:color w:val="000000"/>
              </w:rPr>
            </w:pPr>
            <w:r>
              <w:rPr>
                <w:rFonts w:ascii="Times New Roman" w:hAnsi="Times New Roman" w:cs="Times New Roman"/>
                <w:color w:val="000000"/>
              </w:rPr>
              <w:t>32</w:t>
            </w:r>
          </w:p>
        </w:tc>
        <w:tc>
          <w:tcPr>
            <w:tcW w:w="3192" w:type="dxa"/>
            <w:shd w:val="clear" w:color="auto" w:fill="auto"/>
            <w:vAlign w:val="center"/>
          </w:tcPr>
          <w:p w14:paraId="19BFE963" w14:textId="4921DACB" w:rsidR="00A90DA8" w:rsidRDefault="00A90DA8" w:rsidP="00832806">
            <w:pPr>
              <w:rPr>
                <w:rFonts w:ascii="Times New Roman" w:hAnsi="Times New Roman" w:cs="Times New Roman"/>
              </w:rPr>
            </w:pPr>
            <w:r>
              <w:rPr>
                <w:rFonts w:ascii="Times New Roman" w:hAnsi="Times New Roman" w:cs="Times New Roman"/>
              </w:rPr>
              <w:t>Tải tài liệu</w:t>
            </w:r>
            <w:r>
              <w:rPr>
                <w:rFonts w:ascii="Times New Roman" w:hAnsi="Times New Roman" w:cs="Times New Roman"/>
              </w:rPr>
              <w:tab/>
            </w:r>
          </w:p>
        </w:tc>
        <w:tc>
          <w:tcPr>
            <w:tcW w:w="5651" w:type="dxa"/>
            <w:shd w:val="clear" w:color="auto" w:fill="auto"/>
            <w:vAlign w:val="center"/>
          </w:tcPr>
          <w:p w14:paraId="72692B4A" w14:textId="3A487EAC" w:rsidR="00A90DA8" w:rsidRDefault="00A90DA8" w:rsidP="00832806">
            <w:pPr>
              <w:rPr>
                <w:rFonts w:ascii="Times New Roman" w:hAnsi="Times New Roman" w:cs="Times New Roman"/>
              </w:rPr>
            </w:pPr>
            <w:r>
              <w:rPr>
                <w:rFonts w:ascii="Times New Roman" w:hAnsi="Times New Roman" w:cs="Times New Roman"/>
              </w:rPr>
              <w:t>Người dùng tải tài liệu về máy cá nhân.</w:t>
            </w:r>
          </w:p>
        </w:tc>
      </w:tr>
      <w:tr w:rsidR="00A90DA8" w:rsidRPr="00832806" w14:paraId="2F14EA3A" w14:textId="77777777" w:rsidTr="00832806">
        <w:tc>
          <w:tcPr>
            <w:tcW w:w="763" w:type="dxa"/>
            <w:shd w:val="clear" w:color="auto" w:fill="auto"/>
            <w:vAlign w:val="center"/>
          </w:tcPr>
          <w:p w14:paraId="004F6A11" w14:textId="506A911B" w:rsidR="00A90DA8" w:rsidRDefault="00A90DA8" w:rsidP="00832806">
            <w:pPr>
              <w:rPr>
                <w:rFonts w:ascii="Times New Roman" w:hAnsi="Times New Roman" w:cs="Times New Roman"/>
                <w:color w:val="000000"/>
              </w:rPr>
            </w:pPr>
            <w:r>
              <w:rPr>
                <w:rFonts w:ascii="Times New Roman" w:hAnsi="Times New Roman" w:cs="Times New Roman"/>
                <w:color w:val="000000"/>
              </w:rPr>
              <w:t>33</w:t>
            </w:r>
          </w:p>
        </w:tc>
        <w:tc>
          <w:tcPr>
            <w:tcW w:w="3192" w:type="dxa"/>
            <w:shd w:val="clear" w:color="auto" w:fill="auto"/>
            <w:vAlign w:val="center"/>
          </w:tcPr>
          <w:p w14:paraId="01A4C062" w14:textId="77040822" w:rsidR="00A90DA8" w:rsidRDefault="00A90DA8" w:rsidP="00832806">
            <w:pPr>
              <w:rPr>
                <w:rFonts w:ascii="Times New Roman" w:hAnsi="Times New Roman" w:cs="Times New Roman"/>
              </w:rPr>
            </w:pPr>
            <w:r>
              <w:rPr>
                <w:rFonts w:ascii="Times New Roman" w:hAnsi="Times New Roman" w:cs="Times New Roman"/>
              </w:rPr>
              <w:t>Xem chi tiết giỏ hàng</w:t>
            </w:r>
          </w:p>
        </w:tc>
        <w:tc>
          <w:tcPr>
            <w:tcW w:w="5651" w:type="dxa"/>
            <w:shd w:val="clear" w:color="auto" w:fill="auto"/>
            <w:vAlign w:val="center"/>
          </w:tcPr>
          <w:p w14:paraId="2875178B" w14:textId="13F58ECC" w:rsidR="00A90DA8" w:rsidRDefault="00A90DA8" w:rsidP="00832806">
            <w:pPr>
              <w:rPr>
                <w:rFonts w:ascii="Times New Roman" w:hAnsi="Times New Roman" w:cs="Times New Roman"/>
              </w:rPr>
            </w:pPr>
            <w:r>
              <w:rPr>
                <w:rFonts w:ascii="Times New Roman" w:hAnsi="Times New Roman" w:cs="Times New Roman"/>
              </w:rPr>
              <w:t>Người dùng xem chi tiết giỏ hàng của mình.</w:t>
            </w:r>
          </w:p>
        </w:tc>
      </w:tr>
      <w:tr w:rsidR="00A90DA8" w:rsidRPr="00832806" w14:paraId="291FFD6C" w14:textId="77777777" w:rsidTr="00832806">
        <w:tc>
          <w:tcPr>
            <w:tcW w:w="763" w:type="dxa"/>
            <w:shd w:val="clear" w:color="auto" w:fill="auto"/>
            <w:vAlign w:val="center"/>
          </w:tcPr>
          <w:p w14:paraId="5D2FC42A" w14:textId="4B49D719" w:rsidR="00A90DA8" w:rsidRDefault="00A90DA8" w:rsidP="00832806">
            <w:pPr>
              <w:rPr>
                <w:rFonts w:ascii="Times New Roman" w:hAnsi="Times New Roman" w:cs="Times New Roman"/>
                <w:color w:val="000000"/>
              </w:rPr>
            </w:pPr>
            <w:r>
              <w:rPr>
                <w:rFonts w:ascii="Times New Roman" w:hAnsi="Times New Roman" w:cs="Times New Roman"/>
                <w:color w:val="000000"/>
              </w:rPr>
              <w:t>34</w:t>
            </w:r>
          </w:p>
        </w:tc>
        <w:tc>
          <w:tcPr>
            <w:tcW w:w="3192" w:type="dxa"/>
            <w:shd w:val="clear" w:color="auto" w:fill="auto"/>
            <w:vAlign w:val="center"/>
          </w:tcPr>
          <w:p w14:paraId="0C856D08" w14:textId="19CC9852" w:rsidR="00A90DA8" w:rsidRDefault="00A90DA8" w:rsidP="00832806">
            <w:pPr>
              <w:rPr>
                <w:rFonts w:ascii="Times New Roman" w:hAnsi="Times New Roman" w:cs="Times New Roman"/>
              </w:rPr>
            </w:pPr>
            <w:r>
              <w:rPr>
                <w:rFonts w:ascii="Times New Roman" w:hAnsi="Times New Roman" w:cs="Times New Roman"/>
              </w:rPr>
              <w:t>Cập nhật giỏ hàng</w:t>
            </w:r>
          </w:p>
        </w:tc>
        <w:tc>
          <w:tcPr>
            <w:tcW w:w="5651" w:type="dxa"/>
            <w:shd w:val="clear" w:color="auto" w:fill="auto"/>
            <w:vAlign w:val="center"/>
          </w:tcPr>
          <w:p w14:paraId="75B4835A" w14:textId="77AADAC8" w:rsidR="00A90DA8" w:rsidRDefault="00A90DA8" w:rsidP="00832806">
            <w:pPr>
              <w:rPr>
                <w:rFonts w:ascii="Times New Roman" w:hAnsi="Times New Roman" w:cs="Times New Roman"/>
              </w:rPr>
            </w:pPr>
            <w:r>
              <w:rPr>
                <w:rFonts w:ascii="Times New Roman" w:hAnsi="Times New Roman" w:cs="Times New Roman"/>
              </w:rPr>
              <w:t>Người dùng cập nhật giỏ hàng.</w:t>
            </w:r>
          </w:p>
        </w:tc>
      </w:tr>
      <w:tr w:rsidR="00A90DA8" w:rsidRPr="00832806" w14:paraId="14646189" w14:textId="77777777" w:rsidTr="00832806">
        <w:tc>
          <w:tcPr>
            <w:tcW w:w="763" w:type="dxa"/>
            <w:shd w:val="clear" w:color="auto" w:fill="auto"/>
            <w:vAlign w:val="center"/>
          </w:tcPr>
          <w:p w14:paraId="6F099020" w14:textId="69FE7DF0" w:rsidR="00A90DA8" w:rsidRDefault="00A90DA8" w:rsidP="00832806">
            <w:pPr>
              <w:rPr>
                <w:rFonts w:ascii="Times New Roman" w:hAnsi="Times New Roman" w:cs="Times New Roman"/>
                <w:color w:val="000000"/>
              </w:rPr>
            </w:pPr>
            <w:r>
              <w:rPr>
                <w:rFonts w:ascii="Times New Roman" w:hAnsi="Times New Roman" w:cs="Times New Roman"/>
                <w:color w:val="000000"/>
              </w:rPr>
              <w:t>35</w:t>
            </w:r>
          </w:p>
        </w:tc>
        <w:tc>
          <w:tcPr>
            <w:tcW w:w="3192" w:type="dxa"/>
            <w:shd w:val="clear" w:color="auto" w:fill="auto"/>
            <w:vAlign w:val="center"/>
          </w:tcPr>
          <w:p w14:paraId="5CEB0918" w14:textId="1C4FE908" w:rsidR="00A90DA8" w:rsidRDefault="00A90DA8" w:rsidP="00832806">
            <w:pPr>
              <w:rPr>
                <w:rFonts w:ascii="Times New Roman" w:hAnsi="Times New Roman" w:cs="Times New Roman"/>
              </w:rPr>
            </w:pPr>
            <w:r>
              <w:rPr>
                <w:rFonts w:ascii="Times New Roman" w:hAnsi="Times New Roman" w:cs="Times New Roman"/>
              </w:rPr>
              <w:t>Thanh toán</w:t>
            </w:r>
          </w:p>
        </w:tc>
        <w:tc>
          <w:tcPr>
            <w:tcW w:w="5651" w:type="dxa"/>
            <w:shd w:val="clear" w:color="auto" w:fill="auto"/>
            <w:vAlign w:val="center"/>
          </w:tcPr>
          <w:p w14:paraId="3FC8C618" w14:textId="3735F5B9" w:rsidR="00A90DA8" w:rsidRDefault="00A90DA8" w:rsidP="00832806">
            <w:pPr>
              <w:rPr>
                <w:rFonts w:ascii="Times New Roman" w:hAnsi="Times New Roman" w:cs="Times New Roman"/>
              </w:rPr>
            </w:pPr>
            <w:r>
              <w:rPr>
                <w:rFonts w:ascii="Times New Roman" w:hAnsi="Times New Roman" w:cs="Times New Roman"/>
              </w:rPr>
              <w:t>Người dùng thanh toán tài liệu.</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21" w:name="_Toc475222428"/>
      <w:bookmarkStart w:id="22" w:name="_Toc502266463"/>
      <w:r w:rsidRPr="009A5EDD">
        <w:rPr>
          <w:rFonts w:asciiTheme="minorHAnsi" w:hAnsiTheme="minorHAnsi"/>
          <w:sz w:val="28"/>
        </w:rPr>
        <w:t xml:space="preserve">Đặc tả </w:t>
      </w:r>
      <w:bookmarkEnd w:id="7"/>
      <w:bookmarkEnd w:id="8"/>
      <w:bookmarkEnd w:id="9"/>
      <w:bookmarkEnd w:id="10"/>
      <w:bookmarkEnd w:id="11"/>
      <w:r w:rsidRPr="009A5EDD">
        <w:rPr>
          <w:rFonts w:asciiTheme="minorHAnsi" w:hAnsiTheme="minorHAnsi"/>
          <w:sz w:val="28"/>
        </w:rPr>
        <w:t>Use-case</w:t>
      </w:r>
      <w:bookmarkEnd w:id="21"/>
      <w:bookmarkEnd w:id="22"/>
      <w:r w:rsidRPr="009A5EDD">
        <w:rPr>
          <w:rFonts w:asciiTheme="minorHAnsi" w:hAnsiTheme="minorHAnsi"/>
          <w:sz w:val="28"/>
        </w:rPr>
        <w:t xml:space="preserve"> </w:t>
      </w:r>
    </w:p>
    <w:p w14:paraId="2000CE09" w14:textId="77777777" w:rsidR="00A23833" w:rsidRPr="00B60A72" w:rsidRDefault="00A23833" w:rsidP="00A23833">
      <w:pPr>
        <w:pStyle w:val="Heading2"/>
        <w:spacing w:line="360" w:lineRule="auto"/>
        <w:jc w:val="both"/>
        <w:rPr>
          <w:rFonts w:asciiTheme="minorHAnsi" w:hAnsiTheme="minorHAnsi"/>
          <w:sz w:val="24"/>
        </w:rPr>
      </w:pPr>
      <w:bookmarkStart w:id="23" w:name="_Toc475222429"/>
      <w:bookmarkStart w:id="24" w:name="_Toc502266464"/>
      <w:r w:rsidRPr="00B60A72">
        <w:rPr>
          <w:rFonts w:asciiTheme="minorHAnsi" w:hAnsiTheme="minorHAnsi"/>
          <w:sz w:val="24"/>
        </w:rPr>
        <w:t>Đặc tả Use-case</w:t>
      </w:r>
      <w:r w:rsidR="00314B06" w:rsidRPr="00B60A72">
        <w:rPr>
          <w:rFonts w:asciiTheme="minorHAnsi" w:hAnsiTheme="minorHAnsi"/>
          <w:sz w:val="24"/>
        </w:rPr>
        <w:t xml:space="preserve"> “</w:t>
      </w:r>
      <w:r w:rsidR="00314B06" w:rsidRPr="00B60A72">
        <w:rPr>
          <w:rFonts w:asciiTheme="minorHAnsi" w:hAnsiTheme="minorHAnsi"/>
          <w:sz w:val="24"/>
        </w:rPr>
        <w:fldChar w:fldCharType="begin"/>
      </w:r>
      <w:r w:rsidR="00314B06" w:rsidRPr="00B60A72">
        <w:rPr>
          <w:rFonts w:asciiTheme="minorHAnsi" w:hAnsiTheme="minorHAnsi"/>
          <w:sz w:val="24"/>
        </w:rPr>
        <w:instrText xml:space="preserve"> REF UC_01_Đăngnhập \h </w:instrText>
      </w:r>
      <w:r w:rsidR="00F81E36" w:rsidRPr="00B60A72">
        <w:rPr>
          <w:rFonts w:asciiTheme="minorHAnsi" w:hAnsiTheme="minorHAnsi"/>
          <w:sz w:val="24"/>
        </w:rPr>
        <w:instrText xml:space="preserve"> \* MERGEFORMAT </w:instrText>
      </w:r>
      <w:r w:rsidR="00314B06" w:rsidRPr="00B60A72">
        <w:rPr>
          <w:rFonts w:asciiTheme="minorHAnsi" w:hAnsiTheme="minorHAnsi"/>
          <w:sz w:val="24"/>
        </w:rPr>
      </w:r>
      <w:r w:rsidR="00314B06" w:rsidRPr="00B60A72">
        <w:rPr>
          <w:rFonts w:asciiTheme="minorHAnsi" w:hAnsiTheme="minorHAnsi"/>
          <w:sz w:val="24"/>
        </w:rPr>
        <w:fldChar w:fldCharType="separate"/>
      </w:r>
      <w:r w:rsidR="00294D55" w:rsidRPr="00B60A72">
        <w:rPr>
          <w:rFonts w:asciiTheme="minorHAnsi" w:hAnsiTheme="minorHAnsi"/>
          <w:sz w:val="24"/>
        </w:rPr>
        <w:t>Đăng nhập</w:t>
      </w:r>
      <w:r w:rsidR="00314B06" w:rsidRPr="00B60A72">
        <w:rPr>
          <w:rFonts w:asciiTheme="minorHAnsi" w:hAnsiTheme="minorHAnsi"/>
          <w:sz w:val="24"/>
        </w:rPr>
        <w:fldChar w:fldCharType="end"/>
      </w:r>
      <w:r w:rsidR="00542C5E" w:rsidRPr="00B60A72">
        <w:rPr>
          <w:rFonts w:asciiTheme="minorHAnsi" w:hAnsiTheme="minorHAnsi"/>
          <w:sz w:val="24"/>
        </w:rPr>
        <w:t>”</w:t>
      </w:r>
      <w:bookmarkEnd w:id="23"/>
      <w:bookmarkEnd w:id="24"/>
    </w:p>
    <w:tbl>
      <w:tblPr>
        <w:tblStyle w:val="GridTable4-Accent1"/>
        <w:tblW w:w="0" w:type="auto"/>
        <w:tblLook w:val="04A0" w:firstRow="1" w:lastRow="0" w:firstColumn="1" w:lastColumn="0" w:noHBand="0" w:noVBand="1"/>
      </w:tblPr>
      <w:tblGrid>
        <w:gridCol w:w="2802"/>
        <w:gridCol w:w="6441"/>
      </w:tblGrid>
      <w:tr w:rsidR="00542C5E" w:rsidRPr="00B60A72" w14:paraId="7A4AB160"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9ECF4E0" w14:textId="77777777" w:rsidR="00542C5E" w:rsidRPr="00B60A72" w:rsidRDefault="00542C5E" w:rsidP="00AA31BA">
            <w:pPr>
              <w:rPr>
                <w:sz w:val="24"/>
              </w:rPr>
            </w:pPr>
            <w:r w:rsidRPr="00B60A72">
              <w:rPr>
                <w:sz w:val="24"/>
              </w:rPr>
              <w:t>Use case</w:t>
            </w:r>
          </w:p>
        </w:tc>
        <w:tc>
          <w:tcPr>
            <w:tcW w:w="6441" w:type="dxa"/>
          </w:tcPr>
          <w:p w14:paraId="727B2BC2" w14:textId="77777777" w:rsidR="00542C5E" w:rsidRPr="00B60A72" w:rsidRDefault="00542C5E"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542C5E" w:rsidRPr="00B60A72" w14:paraId="0FF4ACF4"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83B27A" w14:textId="77777777" w:rsidR="00542C5E" w:rsidRPr="00B60A72" w:rsidRDefault="00542C5E" w:rsidP="00AA31BA">
            <w:pPr>
              <w:rPr>
                <w:sz w:val="24"/>
              </w:rPr>
            </w:pPr>
            <w:r w:rsidRPr="00B60A72">
              <w:rPr>
                <w:sz w:val="24"/>
              </w:rPr>
              <w:t>Tên Use-case</w:t>
            </w:r>
          </w:p>
        </w:tc>
        <w:tc>
          <w:tcPr>
            <w:tcW w:w="6441" w:type="dxa"/>
          </w:tcPr>
          <w:p w14:paraId="3D62BCE0" w14:textId="77777777" w:rsidR="00542C5E" w:rsidRPr="00B60A72" w:rsidRDefault="00314B06"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UC_01_Đăngnhập \h </w:instrText>
            </w:r>
            <w:r w:rsidR="00F81E36" w:rsidRPr="00B60A72">
              <w:rPr>
                <w:sz w:val="24"/>
              </w:rPr>
              <w:instrText xml:space="preserve"> \* MERGEFORMAT </w:instrText>
            </w:r>
            <w:r w:rsidRPr="00B60A72">
              <w:fldChar w:fldCharType="separate"/>
            </w:r>
            <w:r w:rsidR="00294D55" w:rsidRPr="00B60A72">
              <w:rPr>
                <w:sz w:val="24"/>
              </w:rPr>
              <w:t>Đăng nhập</w:t>
            </w:r>
            <w:r w:rsidRPr="00B60A72">
              <w:fldChar w:fldCharType="end"/>
            </w:r>
          </w:p>
        </w:tc>
      </w:tr>
      <w:tr w:rsidR="00542C5E" w:rsidRPr="00B60A72" w14:paraId="2795DBE6"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389BBC5F" w14:textId="77777777" w:rsidR="00542C5E" w:rsidRPr="00B60A72" w:rsidRDefault="00542C5E" w:rsidP="00AA31BA">
            <w:pPr>
              <w:rPr>
                <w:sz w:val="24"/>
              </w:rPr>
            </w:pPr>
            <w:r w:rsidRPr="00B60A72">
              <w:rPr>
                <w:sz w:val="24"/>
              </w:rPr>
              <w:t>Mô tả</w:t>
            </w:r>
          </w:p>
        </w:tc>
        <w:tc>
          <w:tcPr>
            <w:tcW w:w="6441" w:type="dxa"/>
          </w:tcPr>
          <w:p w14:paraId="49965709"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đăng nhập vào hệ thống</w:t>
            </w:r>
            <w:r w:rsidR="00F76AFE" w:rsidRPr="00B60A72">
              <w:rPr>
                <w:sz w:val="24"/>
              </w:rPr>
              <w:t>.</w:t>
            </w:r>
          </w:p>
        </w:tc>
      </w:tr>
      <w:tr w:rsidR="00542C5E" w:rsidRPr="00B60A72" w14:paraId="350DC775"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21C20C" w14:textId="77777777" w:rsidR="00542C5E" w:rsidRPr="00B60A72" w:rsidRDefault="00542C5E" w:rsidP="00AA31BA">
            <w:pPr>
              <w:rPr>
                <w:sz w:val="24"/>
              </w:rPr>
            </w:pPr>
            <w:r w:rsidRPr="00B60A72">
              <w:rPr>
                <w:sz w:val="24"/>
              </w:rPr>
              <w:t>Actor</w:t>
            </w:r>
          </w:p>
        </w:tc>
        <w:tc>
          <w:tcPr>
            <w:tcW w:w="6441" w:type="dxa"/>
          </w:tcPr>
          <w:p w14:paraId="191E28BE"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33752" w:rsidRPr="00B60A72">
              <w:rPr>
                <w:sz w:val="24"/>
              </w:rPr>
              <w:t xml:space="preserve">, admin, </w:t>
            </w:r>
            <w:r w:rsidR="00DE66A1">
              <w:rPr>
                <w:sz w:val="24"/>
              </w:rPr>
              <w:t xml:space="preserve">người </w:t>
            </w:r>
            <w:r w:rsidR="00433752" w:rsidRPr="00B60A72">
              <w:rPr>
                <w:sz w:val="24"/>
              </w:rPr>
              <w:t>phê duyệt.</w:t>
            </w:r>
          </w:p>
        </w:tc>
      </w:tr>
      <w:tr w:rsidR="00542C5E" w:rsidRPr="00B60A72" w14:paraId="1C61058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CA9A373" w14:textId="77777777" w:rsidR="00542C5E" w:rsidRPr="00B60A72" w:rsidRDefault="00542C5E" w:rsidP="00AA31BA">
            <w:pPr>
              <w:rPr>
                <w:sz w:val="24"/>
              </w:rPr>
            </w:pPr>
            <w:r w:rsidRPr="00B60A72">
              <w:rPr>
                <w:sz w:val="24"/>
              </w:rPr>
              <w:t>Điều kiện kích hoạt</w:t>
            </w:r>
          </w:p>
        </w:tc>
        <w:tc>
          <w:tcPr>
            <w:tcW w:w="6441" w:type="dxa"/>
          </w:tcPr>
          <w:p w14:paraId="42F06BB6"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 trên menu góc phải trên cùng</w:t>
            </w:r>
          </w:p>
        </w:tc>
      </w:tr>
      <w:tr w:rsidR="00542C5E" w:rsidRPr="00B60A72" w14:paraId="6D6C303A"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1EC34B" w14:textId="77777777" w:rsidR="00542C5E" w:rsidRPr="00B60A72" w:rsidRDefault="00542C5E" w:rsidP="00AA31BA">
            <w:pPr>
              <w:rPr>
                <w:sz w:val="24"/>
              </w:rPr>
            </w:pPr>
            <w:r w:rsidRPr="00B60A72">
              <w:rPr>
                <w:sz w:val="24"/>
              </w:rPr>
              <w:t>Các Use-case liên quan</w:t>
            </w:r>
          </w:p>
        </w:tc>
        <w:tc>
          <w:tcPr>
            <w:tcW w:w="6441" w:type="dxa"/>
          </w:tcPr>
          <w:p w14:paraId="2437029E" w14:textId="77777777" w:rsidR="00542C5E" w:rsidRPr="00B60A72" w:rsidRDefault="00EA497D"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ký, usecase quên mật khẩu.</w:t>
            </w:r>
          </w:p>
        </w:tc>
      </w:tr>
      <w:tr w:rsidR="00542C5E" w:rsidRPr="00B60A72" w14:paraId="40E0EBA2"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A831030" w14:textId="77777777" w:rsidR="00542C5E" w:rsidRPr="00B60A72" w:rsidRDefault="00542C5E" w:rsidP="00AA31BA">
            <w:pPr>
              <w:rPr>
                <w:sz w:val="24"/>
              </w:rPr>
            </w:pPr>
            <w:r w:rsidRPr="00B60A72">
              <w:rPr>
                <w:sz w:val="24"/>
              </w:rPr>
              <w:t>Tiền điều kiện</w:t>
            </w:r>
          </w:p>
        </w:tc>
        <w:tc>
          <w:tcPr>
            <w:tcW w:w="6441" w:type="dxa"/>
          </w:tcPr>
          <w:p w14:paraId="4110E9AA"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542C5E" w:rsidRPr="00B60A72" w14:paraId="34526B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FBC8DA1" w14:textId="77777777" w:rsidR="00542C5E" w:rsidRPr="00B60A72" w:rsidRDefault="00542C5E" w:rsidP="00AA31BA">
            <w:pPr>
              <w:rPr>
                <w:sz w:val="24"/>
              </w:rPr>
            </w:pPr>
            <w:r w:rsidRPr="00B60A72">
              <w:rPr>
                <w:sz w:val="24"/>
              </w:rPr>
              <w:t>Hậu điều kiện</w:t>
            </w:r>
          </w:p>
        </w:tc>
        <w:tc>
          <w:tcPr>
            <w:tcW w:w="6441" w:type="dxa"/>
          </w:tcPr>
          <w:p w14:paraId="4F9222EB"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p>
        </w:tc>
      </w:tr>
      <w:tr w:rsidR="00542C5E" w:rsidRPr="00B60A72" w14:paraId="34E9C56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8F347C5" w14:textId="77777777" w:rsidR="00542C5E" w:rsidRPr="00B60A72" w:rsidRDefault="00542C5E" w:rsidP="00AA31BA">
            <w:pPr>
              <w:rPr>
                <w:sz w:val="24"/>
              </w:rPr>
            </w:pPr>
            <w:r w:rsidRPr="00B60A72">
              <w:rPr>
                <w:sz w:val="24"/>
              </w:rPr>
              <w:t>Luồng sự kiện chính</w:t>
            </w:r>
          </w:p>
        </w:tc>
        <w:tc>
          <w:tcPr>
            <w:tcW w:w="6441" w:type="dxa"/>
          </w:tcPr>
          <w:p w14:paraId="08153FD7"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trang đăng nhập gồm các </w:t>
            </w:r>
            <w:r w:rsidR="00E57879">
              <w:rPr>
                <w:sz w:val="24"/>
              </w:rPr>
              <w:t xml:space="preserve">trường dữ liệu </w:t>
            </w:r>
            <w:r w:rsidRPr="00B60A72">
              <w:rPr>
                <w:sz w:val="24"/>
              </w:rPr>
              <w:t>để người dùng nhập:</w:t>
            </w:r>
          </w:p>
          <w:p w14:paraId="323EC478"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Email/Tên tài khoản (*)</w:t>
            </w:r>
          </w:p>
          <w:p w14:paraId="2D03ED43"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B1E9A0"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Tự động đăng nhập lần sau</w:t>
            </w:r>
          </w:p>
          <w:p w14:paraId="665C6123"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dữ liệu</w:t>
            </w:r>
          </w:p>
          <w:p w14:paraId="01075688"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w:t>
            </w:r>
            <w:r w:rsidR="0069167D" w:rsidRPr="00B60A72">
              <w:rPr>
                <w:sz w:val="24"/>
              </w:rPr>
              <w:t>.</w:t>
            </w:r>
          </w:p>
          <w:p w14:paraId="118F5894"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dữ liệu hợp lệ</w:t>
            </w:r>
            <w:r w:rsidR="0069167D" w:rsidRPr="00B60A72">
              <w:rPr>
                <w:sz w:val="24"/>
              </w:rPr>
              <w:t>.</w:t>
            </w:r>
          </w:p>
          <w:p w14:paraId="4345EFF2" w14:textId="77777777" w:rsidR="0069167D" w:rsidRPr="00B60A72" w:rsidRDefault="0069167D"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đăng nhập thành công.</w:t>
            </w:r>
          </w:p>
          <w:p w14:paraId="6D12F582"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Chuyển hướng người dùng trở về trang trước đó</w:t>
            </w:r>
          </w:p>
          <w:p w14:paraId="0B61759D" w14:textId="77777777" w:rsidR="00F81E36" w:rsidRPr="00B60A72" w:rsidRDefault="00F81E36"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w:t>
            </w:r>
            <w:r w:rsidR="004B182C" w:rsidRPr="00B60A72">
              <w:rPr>
                <w:sz w:val="24"/>
              </w:rPr>
              <w:t>t thúc use</w:t>
            </w:r>
            <w:r w:rsidR="00D14A72" w:rsidRPr="00B60A72">
              <w:rPr>
                <w:sz w:val="24"/>
              </w:rPr>
              <w:t xml:space="preserve"> case.</w:t>
            </w:r>
          </w:p>
        </w:tc>
      </w:tr>
      <w:tr w:rsidR="00542C5E" w:rsidRPr="00B60A72" w14:paraId="08B1B721"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46D132" w14:textId="77777777" w:rsidR="00542C5E" w:rsidRPr="00B60A72" w:rsidRDefault="00542C5E" w:rsidP="00AA31BA">
            <w:pPr>
              <w:rPr>
                <w:sz w:val="24"/>
              </w:rPr>
            </w:pPr>
            <w:r w:rsidRPr="00B60A72">
              <w:rPr>
                <w:sz w:val="24"/>
              </w:rPr>
              <w:lastRenderedPageBreak/>
              <w:t>Luồng sự kiện phụ</w:t>
            </w:r>
          </w:p>
        </w:tc>
        <w:tc>
          <w:tcPr>
            <w:tcW w:w="6441" w:type="dxa"/>
          </w:tcPr>
          <w:p w14:paraId="42D4174C" w14:textId="77777777" w:rsidR="00542C5E" w:rsidRPr="00B60A72" w:rsidRDefault="00467C21"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chưa nhậ</w:t>
            </w:r>
            <w:r w:rsidR="00E225FF" w:rsidRPr="00B60A72">
              <w:rPr>
                <w:sz w:val="24"/>
              </w:rPr>
              <w:t>p email/</w:t>
            </w:r>
            <w:r w:rsidR="004A10DD" w:rsidRPr="00B60A72">
              <w:rPr>
                <w:sz w:val="24"/>
              </w:rPr>
              <w:t>tên tài khoản</w:t>
            </w:r>
            <w:r w:rsidR="00E225FF" w:rsidRPr="00B60A72">
              <w:rPr>
                <w:sz w:val="24"/>
              </w:rPr>
              <w:t xml:space="preserve">: thông báo “Không để trống </w:t>
            </w:r>
            <w:r w:rsidR="004A10DD" w:rsidRPr="00B60A72">
              <w:rPr>
                <w:sz w:val="24"/>
              </w:rPr>
              <w:t>tên tài khoản</w:t>
            </w:r>
            <w:r w:rsidRPr="00B60A72">
              <w:rPr>
                <w:sz w:val="24"/>
              </w:rPr>
              <w:t>”</w:t>
            </w:r>
            <w:r w:rsidR="00E225FF" w:rsidRPr="00B60A72">
              <w:rPr>
                <w:sz w:val="24"/>
              </w:rPr>
              <w:t xml:space="preserve"> và focus vào mail/</w:t>
            </w:r>
            <w:r w:rsidR="004A10DD" w:rsidRPr="00B60A72">
              <w:rPr>
                <w:sz w:val="24"/>
              </w:rPr>
              <w:t>tên tài khoản</w:t>
            </w:r>
            <w:r w:rsidR="0088296E" w:rsidRPr="00B60A72">
              <w:rPr>
                <w:sz w:val="24"/>
              </w:rPr>
              <w:t>.</w:t>
            </w:r>
          </w:p>
          <w:p w14:paraId="5D8E97EC" w14:textId="77777777" w:rsidR="00E225FF" w:rsidRPr="00B60A72" w:rsidRDefault="00E225FF"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người dùng chưa nhập </w:t>
            </w:r>
            <w:r w:rsidR="008E5E0E" w:rsidRPr="00B60A72">
              <w:rPr>
                <w:sz w:val="24"/>
              </w:rPr>
              <w:t>mật khẩu</w:t>
            </w:r>
            <w:r w:rsidRPr="00B60A72">
              <w:rPr>
                <w:sz w:val="24"/>
              </w:rPr>
              <w:t>: thông</w:t>
            </w:r>
            <w:r w:rsidR="008E5E0E" w:rsidRPr="00B60A72">
              <w:rPr>
                <w:sz w:val="24"/>
              </w:rPr>
              <w:t xml:space="preserve"> báo </w:t>
            </w:r>
            <w:r w:rsidRPr="00B60A72">
              <w:rPr>
                <w:sz w:val="24"/>
              </w:rPr>
              <w:t>“</w:t>
            </w:r>
            <w:r w:rsidR="008E5E0E" w:rsidRPr="00B60A72">
              <w:rPr>
                <w:sz w:val="24"/>
              </w:rPr>
              <w:t>Không để trống mật khẩu</w:t>
            </w:r>
            <w:r w:rsidRPr="00B60A72">
              <w:rPr>
                <w:sz w:val="24"/>
              </w:rPr>
              <w:t>”</w:t>
            </w:r>
            <w:r w:rsidR="008E5E0E" w:rsidRPr="00B60A72">
              <w:rPr>
                <w:sz w:val="24"/>
              </w:rPr>
              <w:t xml:space="preserve"> và focus vào mật khẩu.</w:t>
            </w:r>
          </w:p>
          <w:p w14:paraId="4267265B" w14:textId="77777777" w:rsidR="0049559B" w:rsidRPr="00B60A72" w:rsidRDefault="0049559B"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hoặc mật khẩu không chính xác: thông báo “tài khoản hoặc mật khẩu không đúng.”</w:t>
            </w:r>
          </w:p>
          <w:p w14:paraId="0A3740F0" w14:textId="77777777" w:rsidR="007B3F88" w:rsidRDefault="007B3F88"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w:t>
            </w:r>
            <w:r w:rsidR="00AB3E79" w:rsidRPr="00B60A72">
              <w:rPr>
                <w:sz w:val="24"/>
              </w:rPr>
              <w:t xml:space="preserve"> hoặc lỗi kết nối</w:t>
            </w:r>
            <w:r w:rsidRPr="00B60A72">
              <w:rPr>
                <w:sz w:val="24"/>
              </w:rPr>
              <w:t xml:space="preserve"> tới database: thông báo “Có lỗi xãy ra khi đăng nhập, vui long thử lại lần sau.”</w:t>
            </w:r>
          </w:p>
          <w:p w14:paraId="04C2DC6E" w14:textId="77777777" w:rsidR="005D23BC" w:rsidRDefault="005D23BC"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 bước 2: nếu người dùng chọn quên mật khẩu thì hệ thống thực hiện usecase quên mật khẩu</w:t>
            </w:r>
            <w:r w:rsidR="00510CB2">
              <w:rPr>
                <w:sz w:val="24"/>
              </w:rPr>
              <w:t xml:space="preserve"> và kết thúc usecase</w:t>
            </w:r>
            <w:r>
              <w:rPr>
                <w:sz w:val="24"/>
              </w:rPr>
              <w:t>.</w:t>
            </w:r>
          </w:p>
          <w:p w14:paraId="428F2600" w14:textId="77777777" w:rsidR="005D23BC" w:rsidRPr="00B60A72" w:rsidRDefault="00E57879"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w:t>
            </w:r>
            <w:r w:rsidR="005D23BC">
              <w:rPr>
                <w:sz w:val="24"/>
              </w:rPr>
              <w:t xml:space="preserve"> bước 2 nếu người dùng chọn đăng ký thì hệ thống thực hiện usecase đăng ký</w:t>
            </w:r>
            <w:r w:rsidR="00510CB2">
              <w:rPr>
                <w:sz w:val="24"/>
              </w:rPr>
              <w:t xml:space="preserve"> và kết thúc usecase</w:t>
            </w:r>
            <w:r w:rsidR="005D23BC">
              <w:rPr>
                <w:sz w:val="24"/>
              </w:rPr>
              <w:t>.</w:t>
            </w:r>
          </w:p>
        </w:tc>
      </w:tr>
    </w:tbl>
    <w:p w14:paraId="24CB1A66" w14:textId="77777777" w:rsidR="00E54423" w:rsidRPr="00B60A72" w:rsidRDefault="00E54423" w:rsidP="00C018E3">
      <w:pPr>
        <w:spacing w:line="360" w:lineRule="auto"/>
        <w:jc w:val="both"/>
      </w:pPr>
    </w:p>
    <w:p w14:paraId="1EC07161" w14:textId="77777777" w:rsidR="00823274" w:rsidRPr="00B60A72" w:rsidRDefault="00823274" w:rsidP="00823274">
      <w:pPr>
        <w:pStyle w:val="Heading2"/>
        <w:spacing w:line="360" w:lineRule="auto"/>
        <w:jc w:val="both"/>
        <w:rPr>
          <w:rFonts w:asciiTheme="minorHAnsi" w:hAnsiTheme="minorHAnsi"/>
          <w:sz w:val="24"/>
        </w:rPr>
      </w:pPr>
      <w:bookmarkStart w:id="25" w:name="_Toc475222430"/>
      <w:bookmarkStart w:id="26" w:name="_Toc502266465"/>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UC_02_ĐăngXuất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xuất</w:t>
      </w:r>
      <w:r w:rsidR="000909DE" w:rsidRPr="00B60A72">
        <w:rPr>
          <w:rFonts w:asciiTheme="minorHAnsi" w:hAnsiTheme="minorHAnsi"/>
          <w:sz w:val="24"/>
        </w:rPr>
        <w:fldChar w:fldCharType="end"/>
      </w:r>
      <w:r w:rsidRPr="00B60A72">
        <w:rPr>
          <w:rFonts w:asciiTheme="minorHAnsi" w:hAnsiTheme="minorHAnsi"/>
          <w:sz w:val="24"/>
        </w:rPr>
        <w:t>”</w:t>
      </w:r>
      <w:bookmarkEnd w:id="25"/>
      <w:bookmarkEnd w:id="26"/>
    </w:p>
    <w:tbl>
      <w:tblPr>
        <w:tblStyle w:val="GridTable4-Accent1"/>
        <w:tblW w:w="0" w:type="auto"/>
        <w:tblLook w:val="04A0" w:firstRow="1" w:lastRow="0" w:firstColumn="1" w:lastColumn="0" w:noHBand="0" w:noVBand="1"/>
      </w:tblPr>
      <w:tblGrid>
        <w:gridCol w:w="2802"/>
        <w:gridCol w:w="6441"/>
      </w:tblGrid>
      <w:tr w:rsidR="00823274" w:rsidRPr="00B60A72" w14:paraId="3DB58BF6"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CA642A" w14:textId="77777777" w:rsidR="00823274" w:rsidRPr="00B60A72" w:rsidRDefault="00823274" w:rsidP="00AA31BA">
            <w:pPr>
              <w:rPr>
                <w:sz w:val="24"/>
              </w:rPr>
            </w:pPr>
            <w:r w:rsidRPr="00B60A72">
              <w:rPr>
                <w:sz w:val="24"/>
              </w:rPr>
              <w:t>Use case</w:t>
            </w:r>
          </w:p>
        </w:tc>
        <w:tc>
          <w:tcPr>
            <w:tcW w:w="6441" w:type="dxa"/>
          </w:tcPr>
          <w:p w14:paraId="0A717581" w14:textId="77777777" w:rsidR="00823274" w:rsidRPr="00B60A72" w:rsidRDefault="00823274"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823274" w:rsidRPr="00B60A72" w14:paraId="1828D966"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C73BBF" w14:textId="77777777" w:rsidR="00823274" w:rsidRPr="00B60A72" w:rsidRDefault="00823274" w:rsidP="00AA31BA">
            <w:pPr>
              <w:rPr>
                <w:sz w:val="24"/>
              </w:rPr>
            </w:pPr>
            <w:r w:rsidRPr="00B60A72">
              <w:rPr>
                <w:sz w:val="24"/>
              </w:rPr>
              <w:t>Tên Use-case</w:t>
            </w:r>
          </w:p>
        </w:tc>
        <w:tc>
          <w:tcPr>
            <w:tcW w:w="6441" w:type="dxa"/>
          </w:tcPr>
          <w:p w14:paraId="0E4C175C" w14:textId="77777777" w:rsidR="00823274"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UC_02_ĐăngXuất \h </w:instrText>
            </w:r>
            <w:r w:rsidR="00566558" w:rsidRPr="00B60A72">
              <w:rPr>
                <w:sz w:val="24"/>
              </w:rPr>
              <w:instrText xml:space="preserve"> \* MERGEFORMAT </w:instrText>
            </w:r>
            <w:r w:rsidRPr="00B60A72">
              <w:fldChar w:fldCharType="separate"/>
            </w:r>
            <w:r w:rsidR="00294D55" w:rsidRPr="00B60A72">
              <w:rPr>
                <w:sz w:val="24"/>
              </w:rPr>
              <w:t>Đăng xuất</w:t>
            </w:r>
            <w:r w:rsidRPr="00B60A72">
              <w:fldChar w:fldCharType="end"/>
            </w:r>
            <w:r w:rsidR="003D5533" w:rsidRPr="00B60A72">
              <w:rPr>
                <w:sz w:val="24"/>
              </w:rPr>
              <w:t xml:space="preserve"> </w:t>
            </w:r>
          </w:p>
        </w:tc>
      </w:tr>
      <w:tr w:rsidR="00823274" w:rsidRPr="00B60A72" w14:paraId="342D6739"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7228E1A3" w14:textId="77777777" w:rsidR="00823274" w:rsidRPr="00B60A72" w:rsidRDefault="00823274" w:rsidP="00AA31BA">
            <w:pPr>
              <w:rPr>
                <w:sz w:val="24"/>
              </w:rPr>
            </w:pPr>
            <w:r w:rsidRPr="00B60A72">
              <w:rPr>
                <w:sz w:val="24"/>
              </w:rPr>
              <w:t>Mô tả</w:t>
            </w:r>
          </w:p>
        </w:tc>
        <w:tc>
          <w:tcPr>
            <w:tcW w:w="6441" w:type="dxa"/>
          </w:tcPr>
          <w:p w14:paraId="25652446" w14:textId="77777777" w:rsidR="00823274" w:rsidRPr="00B60A72" w:rsidRDefault="00B4739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xuất ra khỏi hệ thống</w:t>
            </w:r>
          </w:p>
        </w:tc>
      </w:tr>
      <w:tr w:rsidR="00823274" w:rsidRPr="00B60A72" w14:paraId="4AA45100"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CDDCEB9" w14:textId="77777777" w:rsidR="00823274" w:rsidRPr="00B60A72" w:rsidRDefault="00823274" w:rsidP="00AA31BA">
            <w:pPr>
              <w:rPr>
                <w:sz w:val="24"/>
              </w:rPr>
            </w:pPr>
            <w:r w:rsidRPr="00B60A72">
              <w:rPr>
                <w:sz w:val="24"/>
              </w:rPr>
              <w:t>Actor</w:t>
            </w:r>
          </w:p>
        </w:tc>
        <w:tc>
          <w:tcPr>
            <w:tcW w:w="6441" w:type="dxa"/>
          </w:tcPr>
          <w:p w14:paraId="745060F3" w14:textId="77777777" w:rsidR="00823274" w:rsidRPr="00B60A72" w:rsidRDefault="00B4739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514E4F">
              <w:rPr>
                <w:sz w:val="24"/>
              </w:rPr>
              <w:t xml:space="preserve">người </w:t>
            </w:r>
            <w:r w:rsidR="00FD222F" w:rsidRPr="00B60A72">
              <w:rPr>
                <w:sz w:val="24"/>
              </w:rPr>
              <w:t>phê duyệt.</w:t>
            </w:r>
          </w:p>
        </w:tc>
      </w:tr>
      <w:tr w:rsidR="00823274" w:rsidRPr="00B60A72" w14:paraId="486FDD6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CC43742" w14:textId="77777777" w:rsidR="00823274" w:rsidRPr="00B60A72" w:rsidRDefault="00823274" w:rsidP="00AA31BA">
            <w:pPr>
              <w:rPr>
                <w:sz w:val="24"/>
              </w:rPr>
            </w:pPr>
            <w:r w:rsidRPr="00B60A72">
              <w:rPr>
                <w:sz w:val="24"/>
              </w:rPr>
              <w:t>Điều kiện kích hoạt</w:t>
            </w:r>
          </w:p>
        </w:tc>
        <w:tc>
          <w:tcPr>
            <w:tcW w:w="6441" w:type="dxa"/>
          </w:tcPr>
          <w:p w14:paraId="2E8892AE"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đăng xuất ở mọi trang.</w:t>
            </w:r>
          </w:p>
        </w:tc>
      </w:tr>
      <w:tr w:rsidR="00823274" w:rsidRPr="00B60A72" w14:paraId="0D2311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8E6BA1" w14:textId="77777777" w:rsidR="00823274" w:rsidRPr="00B60A72" w:rsidRDefault="00823274" w:rsidP="00AA31BA">
            <w:pPr>
              <w:rPr>
                <w:sz w:val="24"/>
              </w:rPr>
            </w:pPr>
            <w:r w:rsidRPr="00B60A72">
              <w:rPr>
                <w:sz w:val="24"/>
              </w:rPr>
              <w:t>Các Use-case liên quan</w:t>
            </w:r>
          </w:p>
        </w:tc>
        <w:tc>
          <w:tcPr>
            <w:tcW w:w="6441" w:type="dxa"/>
          </w:tcPr>
          <w:p w14:paraId="20C3A87A"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7F8503B0"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563831E" w14:textId="77777777" w:rsidR="00823274" w:rsidRPr="00B60A72" w:rsidRDefault="00823274" w:rsidP="00AA31BA">
            <w:pPr>
              <w:rPr>
                <w:sz w:val="24"/>
              </w:rPr>
            </w:pPr>
            <w:r w:rsidRPr="00B60A72">
              <w:rPr>
                <w:sz w:val="24"/>
              </w:rPr>
              <w:t>Tiền điều kiện</w:t>
            </w:r>
          </w:p>
        </w:tc>
        <w:tc>
          <w:tcPr>
            <w:tcW w:w="6441" w:type="dxa"/>
          </w:tcPr>
          <w:p w14:paraId="25A9D60A"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 vào hệ thống.</w:t>
            </w:r>
          </w:p>
        </w:tc>
      </w:tr>
      <w:tr w:rsidR="00823274" w:rsidRPr="00B60A72" w14:paraId="6C2B432C"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EB70C6" w14:textId="77777777" w:rsidR="00823274" w:rsidRPr="00B60A72" w:rsidRDefault="00823274" w:rsidP="00AA31BA">
            <w:pPr>
              <w:rPr>
                <w:sz w:val="24"/>
              </w:rPr>
            </w:pPr>
            <w:r w:rsidRPr="00B60A72">
              <w:rPr>
                <w:sz w:val="24"/>
              </w:rPr>
              <w:t>Hậu điều kiện</w:t>
            </w:r>
          </w:p>
        </w:tc>
        <w:tc>
          <w:tcPr>
            <w:tcW w:w="6441" w:type="dxa"/>
          </w:tcPr>
          <w:p w14:paraId="5F521CE4"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16820D5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2BCE1D9" w14:textId="77777777" w:rsidR="00823274" w:rsidRPr="00B60A72" w:rsidRDefault="00823274" w:rsidP="00AA31BA">
            <w:pPr>
              <w:rPr>
                <w:sz w:val="24"/>
              </w:rPr>
            </w:pPr>
            <w:r w:rsidRPr="00B60A72">
              <w:rPr>
                <w:sz w:val="24"/>
              </w:rPr>
              <w:t>Luồng sự kiện chính</w:t>
            </w:r>
          </w:p>
        </w:tc>
        <w:tc>
          <w:tcPr>
            <w:tcW w:w="6441" w:type="dxa"/>
          </w:tcPr>
          <w:p w14:paraId="33312D35" w14:textId="77777777" w:rsidR="00823274" w:rsidRPr="00B60A72" w:rsidRDefault="00851E31"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3517D2" w:rsidRPr="00B60A72">
              <w:rPr>
                <w:sz w:val="24"/>
              </w:rPr>
              <w:t>ng đăng xuất tài khoản của người dùng.</w:t>
            </w:r>
          </w:p>
          <w:p w14:paraId="00A008E6" w14:textId="77777777" w:rsidR="003517D2" w:rsidRPr="00B60A72" w:rsidRDefault="003517D2"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823274" w:rsidRPr="00B60A72" w14:paraId="22A69E68"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467569" w14:textId="77777777" w:rsidR="00823274" w:rsidRPr="00B60A72" w:rsidRDefault="00823274" w:rsidP="00AA31BA">
            <w:pPr>
              <w:rPr>
                <w:sz w:val="24"/>
              </w:rPr>
            </w:pPr>
            <w:r w:rsidRPr="00B60A72">
              <w:rPr>
                <w:sz w:val="24"/>
              </w:rPr>
              <w:t>Luồng sự kiện phụ</w:t>
            </w:r>
          </w:p>
        </w:tc>
        <w:tc>
          <w:tcPr>
            <w:tcW w:w="6441" w:type="dxa"/>
          </w:tcPr>
          <w:p w14:paraId="281301F8" w14:textId="77777777" w:rsidR="00823274" w:rsidRPr="00B60A72" w:rsidRDefault="00F07834"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khoản chưa đăng nhập: thông báo “Bạn chưa đăng nhập”.</w:t>
            </w:r>
          </w:p>
          <w:p w14:paraId="7C3F477E" w14:textId="77777777" w:rsidR="00D46000" w:rsidRPr="00B60A72" w:rsidRDefault="00D46000"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6D17ADC2" w14:textId="77777777" w:rsidR="00823274" w:rsidRPr="00B60A72" w:rsidRDefault="00823274" w:rsidP="00C018E3">
      <w:pPr>
        <w:spacing w:line="360" w:lineRule="auto"/>
        <w:jc w:val="both"/>
      </w:pPr>
    </w:p>
    <w:p w14:paraId="4071CB3C" w14:textId="77777777" w:rsidR="00F625C5" w:rsidRPr="00B60A72" w:rsidRDefault="00F625C5" w:rsidP="00F625C5">
      <w:pPr>
        <w:pStyle w:val="Heading2"/>
        <w:spacing w:line="360" w:lineRule="auto"/>
        <w:jc w:val="both"/>
        <w:rPr>
          <w:rFonts w:asciiTheme="minorHAnsi" w:hAnsiTheme="minorHAnsi"/>
          <w:sz w:val="24"/>
        </w:rPr>
      </w:pPr>
      <w:bookmarkStart w:id="27" w:name="_Toc475222431"/>
      <w:bookmarkStart w:id="28" w:name="_Toc502266466"/>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UC_03_Đăngký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ký</w:t>
      </w:r>
      <w:r w:rsidR="000909DE" w:rsidRPr="00B60A72">
        <w:rPr>
          <w:rFonts w:asciiTheme="minorHAnsi" w:hAnsiTheme="minorHAnsi"/>
          <w:sz w:val="24"/>
        </w:rPr>
        <w:fldChar w:fldCharType="end"/>
      </w:r>
      <w:r w:rsidRPr="00B60A72">
        <w:rPr>
          <w:rFonts w:asciiTheme="minorHAnsi" w:hAnsiTheme="minorHAnsi"/>
          <w:sz w:val="24"/>
        </w:rPr>
        <w:t>”</w:t>
      </w:r>
      <w:bookmarkEnd w:id="27"/>
      <w:bookmarkEnd w:id="28"/>
    </w:p>
    <w:tbl>
      <w:tblPr>
        <w:tblStyle w:val="GridTable4-Accent1"/>
        <w:tblW w:w="0" w:type="auto"/>
        <w:tblLook w:val="04A0" w:firstRow="1" w:lastRow="0" w:firstColumn="1" w:lastColumn="0" w:noHBand="0" w:noVBand="1"/>
      </w:tblPr>
      <w:tblGrid>
        <w:gridCol w:w="2802"/>
        <w:gridCol w:w="6441"/>
      </w:tblGrid>
      <w:tr w:rsidR="00F625C5" w:rsidRPr="00B60A72" w14:paraId="4969F1F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8E9C07" w14:textId="77777777" w:rsidR="00F625C5" w:rsidRPr="00B60A72" w:rsidRDefault="00F625C5" w:rsidP="00AA31BA">
            <w:pPr>
              <w:rPr>
                <w:sz w:val="24"/>
              </w:rPr>
            </w:pPr>
            <w:r w:rsidRPr="00B60A72">
              <w:rPr>
                <w:sz w:val="24"/>
              </w:rPr>
              <w:t>Use case</w:t>
            </w:r>
          </w:p>
        </w:tc>
        <w:tc>
          <w:tcPr>
            <w:tcW w:w="6441" w:type="dxa"/>
          </w:tcPr>
          <w:p w14:paraId="4204B393"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289EF2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751363" w14:textId="77777777" w:rsidR="00F625C5" w:rsidRPr="00B60A72" w:rsidRDefault="00F625C5" w:rsidP="00AA31BA">
            <w:pPr>
              <w:rPr>
                <w:sz w:val="24"/>
              </w:rPr>
            </w:pPr>
            <w:r w:rsidRPr="00B60A72">
              <w:rPr>
                <w:sz w:val="24"/>
              </w:rPr>
              <w:t>Tên Use-case</w:t>
            </w:r>
          </w:p>
        </w:tc>
        <w:tc>
          <w:tcPr>
            <w:tcW w:w="6441" w:type="dxa"/>
          </w:tcPr>
          <w:p w14:paraId="26757157"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UC_03_Đăngký \h </w:instrText>
            </w:r>
            <w:r w:rsidR="00566558" w:rsidRPr="00B60A72">
              <w:rPr>
                <w:sz w:val="24"/>
              </w:rPr>
              <w:instrText xml:space="preserve"> \* MERGEFORMAT </w:instrText>
            </w:r>
            <w:r w:rsidRPr="00B60A72">
              <w:fldChar w:fldCharType="separate"/>
            </w:r>
            <w:r w:rsidR="00294D55" w:rsidRPr="00B60A72">
              <w:rPr>
                <w:sz w:val="24"/>
              </w:rPr>
              <w:t>Đăng ký</w:t>
            </w:r>
            <w:r w:rsidRPr="00B60A72">
              <w:fldChar w:fldCharType="end"/>
            </w:r>
            <w:r w:rsidR="003D5533" w:rsidRPr="00B60A72">
              <w:rPr>
                <w:sz w:val="24"/>
              </w:rPr>
              <w:t xml:space="preserve"> </w:t>
            </w:r>
          </w:p>
        </w:tc>
      </w:tr>
      <w:tr w:rsidR="00F625C5" w:rsidRPr="00B60A72" w14:paraId="13D53F9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A944CA" w14:textId="77777777" w:rsidR="00F625C5" w:rsidRPr="00B60A72" w:rsidRDefault="00F625C5" w:rsidP="00AA31BA">
            <w:pPr>
              <w:rPr>
                <w:sz w:val="24"/>
              </w:rPr>
            </w:pPr>
            <w:r w:rsidRPr="00B60A72">
              <w:rPr>
                <w:sz w:val="24"/>
              </w:rPr>
              <w:t>Mô tả</w:t>
            </w:r>
          </w:p>
        </w:tc>
        <w:tc>
          <w:tcPr>
            <w:tcW w:w="6441" w:type="dxa"/>
          </w:tcPr>
          <w:p w14:paraId="78C0B463" w14:textId="77777777" w:rsidR="00F625C5" w:rsidRPr="00B60A72" w:rsidRDefault="00841D6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ký tài khoản mới.</w:t>
            </w:r>
          </w:p>
        </w:tc>
      </w:tr>
      <w:tr w:rsidR="00F625C5" w:rsidRPr="00B60A72" w14:paraId="33C909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F5828E" w14:textId="77777777" w:rsidR="00F625C5" w:rsidRPr="00B60A72" w:rsidRDefault="00F625C5" w:rsidP="00AA31BA">
            <w:pPr>
              <w:rPr>
                <w:sz w:val="24"/>
              </w:rPr>
            </w:pPr>
            <w:r w:rsidRPr="00B60A72">
              <w:rPr>
                <w:sz w:val="24"/>
              </w:rPr>
              <w:t>Actor</w:t>
            </w:r>
          </w:p>
        </w:tc>
        <w:tc>
          <w:tcPr>
            <w:tcW w:w="6441" w:type="dxa"/>
          </w:tcPr>
          <w:p w14:paraId="439E87B5" w14:textId="77777777" w:rsidR="00F625C5" w:rsidRPr="00B60A72" w:rsidRDefault="00912D28"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w:t>
            </w:r>
          </w:p>
        </w:tc>
      </w:tr>
      <w:tr w:rsidR="00F625C5" w:rsidRPr="00B60A72" w14:paraId="3B6FA12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2910394" w14:textId="77777777" w:rsidR="00F625C5" w:rsidRPr="00B60A72" w:rsidRDefault="00F625C5" w:rsidP="00AA31BA">
            <w:pPr>
              <w:rPr>
                <w:sz w:val="24"/>
              </w:rPr>
            </w:pPr>
            <w:r w:rsidRPr="00B60A72">
              <w:rPr>
                <w:sz w:val="24"/>
              </w:rPr>
              <w:lastRenderedPageBreak/>
              <w:t>Điều kiện kích hoạt</w:t>
            </w:r>
          </w:p>
        </w:tc>
        <w:tc>
          <w:tcPr>
            <w:tcW w:w="6441" w:type="dxa"/>
          </w:tcPr>
          <w:p w14:paraId="50432858" w14:textId="77777777" w:rsidR="00F625C5" w:rsidRPr="00B60A72" w:rsidRDefault="00605CC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từ trang chủ và bấm đăng ký.</w:t>
            </w:r>
          </w:p>
        </w:tc>
      </w:tr>
      <w:tr w:rsidR="00F625C5" w:rsidRPr="00B60A72" w14:paraId="2EFE063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86C95C" w14:textId="77777777" w:rsidR="00F625C5" w:rsidRPr="00B60A72" w:rsidRDefault="00F625C5" w:rsidP="00AA31BA">
            <w:pPr>
              <w:rPr>
                <w:sz w:val="24"/>
              </w:rPr>
            </w:pPr>
            <w:r w:rsidRPr="00B60A72">
              <w:rPr>
                <w:sz w:val="24"/>
              </w:rPr>
              <w:t>Các Use-case liên quan</w:t>
            </w:r>
          </w:p>
        </w:tc>
        <w:tc>
          <w:tcPr>
            <w:tcW w:w="6441" w:type="dxa"/>
          </w:tcPr>
          <w:p w14:paraId="01E7A6F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7CBCD6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411857" w14:textId="77777777" w:rsidR="00F625C5" w:rsidRPr="00B60A72" w:rsidRDefault="00F625C5" w:rsidP="00AA31BA">
            <w:pPr>
              <w:rPr>
                <w:sz w:val="24"/>
              </w:rPr>
            </w:pPr>
            <w:r w:rsidRPr="00B60A72">
              <w:rPr>
                <w:sz w:val="24"/>
              </w:rPr>
              <w:t>Tiền điều kiện</w:t>
            </w:r>
          </w:p>
        </w:tc>
        <w:tc>
          <w:tcPr>
            <w:tcW w:w="6441" w:type="dxa"/>
          </w:tcPr>
          <w:p w14:paraId="764FA076" w14:textId="77777777" w:rsidR="00F625C5" w:rsidRPr="00B60A72" w:rsidRDefault="002776C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F625C5" w:rsidRPr="00B60A72" w14:paraId="407BDC6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947A22" w14:textId="77777777" w:rsidR="00F625C5" w:rsidRPr="00B60A72" w:rsidRDefault="00F625C5" w:rsidP="00AA31BA">
            <w:pPr>
              <w:rPr>
                <w:sz w:val="24"/>
              </w:rPr>
            </w:pPr>
            <w:r w:rsidRPr="00B60A72">
              <w:rPr>
                <w:sz w:val="24"/>
              </w:rPr>
              <w:t>Hậu điều kiện</w:t>
            </w:r>
          </w:p>
        </w:tc>
        <w:tc>
          <w:tcPr>
            <w:tcW w:w="6441" w:type="dxa"/>
          </w:tcPr>
          <w:p w14:paraId="2B1E324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19BC2B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AC2687A" w14:textId="77777777" w:rsidR="00F625C5" w:rsidRPr="00B60A72" w:rsidRDefault="00F625C5" w:rsidP="00AA31BA">
            <w:pPr>
              <w:rPr>
                <w:sz w:val="24"/>
              </w:rPr>
            </w:pPr>
            <w:r w:rsidRPr="00B60A72">
              <w:rPr>
                <w:sz w:val="24"/>
              </w:rPr>
              <w:t>Luồng sự kiện chính</w:t>
            </w:r>
          </w:p>
        </w:tc>
        <w:tc>
          <w:tcPr>
            <w:tcW w:w="6441" w:type="dxa"/>
          </w:tcPr>
          <w:p w14:paraId="3F2EF819" w14:textId="77777777" w:rsidR="000A1BDB" w:rsidRPr="00B60A72" w:rsidRDefault="000A1BD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các </w:t>
            </w:r>
            <w:r w:rsidR="00E2495C">
              <w:rPr>
                <w:sz w:val="24"/>
              </w:rPr>
              <w:t xml:space="preserve">trường dữ liệu </w:t>
            </w:r>
            <w:r w:rsidRPr="00B60A72">
              <w:rPr>
                <w:sz w:val="24"/>
              </w:rPr>
              <w:t>để người dùng nhập:</w:t>
            </w:r>
          </w:p>
          <w:p w14:paraId="07F0A08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Tên tài khoản(*)</w:t>
            </w:r>
          </w:p>
          <w:p w14:paraId="354A9BB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451C1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185473C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7AEB758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3609D2F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1EFAD8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52E1767A"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2E8AFD0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25193C00"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541F92A8" w14:textId="77777777" w:rsidR="00F625C5"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 ký.</w:t>
            </w:r>
          </w:p>
          <w:p w14:paraId="5A4A1BE2" w14:textId="77777777" w:rsidR="00B64CAF" w:rsidRPr="00B60A72"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681C99AC" w14:textId="77777777" w:rsidR="00B64CAF"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r w:rsidR="00EB1CAB" w:rsidRPr="00B60A72">
              <w:rPr>
                <w:sz w:val="24"/>
              </w:rPr>
              <w:t>.</w:t>
            </w:r>
          </w:p>
          <w:p w14:paraId="2C403CE5" w14:textId="77777777" w:rsidR="00BF4232" w:rsidRPr="00BF4232" w:rsidRDefault="00BF4232" w:rsidP="006B6FA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F4232">
              <w:rPr>
                <w:sz w:val="24"/>
              </w:rPr>
              <w:t>Hệ thống thực hiện gử</w:t>
            </w:r>
            <w:r>
              <w:rPr>
                <w:sz w:val="24"/>
              </w:rPr>
              <w:t>i link kích hoạt tài khoản vào email người dùng.</w:t>
            </w:r>
          </w:p>
          <w:p w14:paraId="376CD5C3" w14:textId="77777777" w:rsidR="007F619E" w:rsidRPr="00B60A72" w:rsidRDefault="00EB1CA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w:t>
            </w:r>
            <w:r w:rsidR="00BE1248" w:rsidRPr="00B60A72">
              <w:rPr>
                <w:sz w:val="24"/>
              </w:rPr>
              <w:t>i dùng: “đăng ký thành công.</w:t>
            </w:r>
            <w:r w:rsidR="0043199C" w:rsidRPr="00B60A72">
              <w:rPr>
                <w:sz w:val="24"/>
              </w:rPr>
              <w:t xml:space="preserve"> Vui lòng kiểm tra email để active tài khoản.</w:t>
            </w:r>
            <w:r w:rsidR="00BE1248" w:rsidRPr="00B60A72">
              <w:rPr>
                <w:sz w:val="24"/>
              </w:rPr>
              <w:t>”</w:t>
            </w:r>
          </w:p>
          <w:p w14:paraId="655178FF" w14:textId="77777777" w:rsidR="007F619E" w:rsidRPr="00B60A72" w:rsidRDefault="007F619E"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67DF5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8934BA" w14:textId="77777777" w:rsidR="00F625C5" w:rsidRPr="00B60A72" w:rsidRDefault="00F625C5" w:rsidP="00AA31BA">
            <w:pPr>
              <w:rPr>
                <w:sz w:val="24"/>
              </w:rPr>
            </w:pPr>
            <w:r w:rsidRPr="00B60A72">
              <w:rPr>
                <w:sz w:val="24"/>
              </w:rPr>
              <w:t>Luồng sự kiện phụ</w:t>
            </w:r>
          </w:p>
        </w:tc>
        <w:tc>
          <w:tcPr>
            <w:tcW w:w="6441" w:type="dxa"/>
          </w:tcPr>
          <w:p w14:paraId="5DB8AC65" w14:textId="77777777" w:rsidR="00F625C5" w:rsidRPr="00B60A72" w:rsidRDefault="001630D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w:t>
            </w:r>
            <w:r w:rsidR="000016AB" w:rsidRPr="00B60A72">
              <w:rPr>
                <w:sz w:val="24"/>
              </w:rPr>
              <w:t>Vu</w:t>
            </w:r>
            <w:r w:rsidRPr="00B60A72">
              <w:rPr>
                <w:sz w:val="24"/>
              </w:rPr>
              <w:t>i lòng nhập tên tài khoản</w:t>
            </w:r>
            <w:r w:rsidR="000016AB" w:rsidRPr="00B60A72">
              <w:rPr>
                <w:sz w:val="24"/>
              </w:rPr>
              <w:t>.</w:t>
            </w:r>
            <w:r w:rsidRPr="00B60A72">
              <w:rPr>
                <w:sz w:val="24"/>
              </w:rPr>
              <w:t>”</w:t>
            </w:r>
            <w:r w:rsidR="000016AB" w:rsidRPr="00B60A72">
              <w:rPr>
                <w:sz w:val="24"/>
              </w:rPr>
              <w:t xml:space="preserve"> và focus vào tên tài khoản.</w:t>
            </w:r>
          </w:p>
          <w:p w14:paraId="10BA886B"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102FA9"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0B01487B"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bắt đầu bằng số: Thông  báo “Tên tài khoản phải bắt đầu bằng ký tự” và focus vào tên tài khoản.</w:t>
            </w:r>
          </w:p>
          <w:p w14:paraId="4B46413E" w14:textId="77777777" w:rsidR="00271894" w:rsidRPr="00B60A72" w:rsidRDefault="00271894"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đã tòn tại: thống báo “Tên tài khoản đã có người sử dụng. Vùi lòng chọn tên tài khoản khác.” Và focus vào tên tài khoản.</w:t>
            </w:r>
          </w:p>
          <w:p w14:paraId="6141C7F4"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mật khẩu: Thông báo “Vui lòng nhập mật khẩu.” và focus vào mật khẩu.</w:t>
            </w:r>
          </w:p>
          <w:p w14:paraId="33A0D314" w14:textId="77777777" w:rsidR="00DF13F2" w:rsidRPr="00B60A72" w:rsidRDefault="004B7DBA"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mật khẩu nhỏ hơn 6 ký tự: Thông báo “Mật khẩu phải lớn hơn bằng 6 ký tự” và focus vào mật khẩu</w:t>
            </w:r>
            <w:r w:rsidR="006B0A41" w:rsidRPr="00B60A72">
              <w:rPr>
                <w:sz w:val="24"/>
              </w:rPr>
              <w:t>.</w:t>
            </w:r>
          </w:p>
          <w:p w14:paraId="3BCE6E46" w14:textId="77777777" w:rsidR="006B0A41" w:rsidRPr="00B60A72" w:rsidRDefault="006B0A41"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lastRenderedPageBreak/>
              <w:t>Néu mật khẩu chứa ký tự đặt biệt: Thông báo “mật khẩu phải chứa chữ, số và ký tự đặt biệt.” và focus vào mật khẩu.</w:t>
            </w:r>
          </w:p>
          <w:p w14:paraId="79693C42" w14:textId="77777777" w:rsidR="00E2104D" w:rsidRPr="00B60A72" w:rsidRDefault="00E2104D"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nhập lại mật khẩu không giống với mật khẩu: thông báo “Nhập lại mật khẩu không chính xác</w:t>
            </w:r>
            <w:r w:rsidR="009F5A13" w:rsidRPr="00B60A72">
              <w:rPr>
                <w:sz w:val="24"/>
              </w:rPr>
              <w:t>.</w:t>
            </w:r>
            <w:r w:rsidRPr="00B60A72">
              <w:rPr>
                <w:sz w:val="24"/>
              </w:rPr>
              <w:t>”</w:t>
            </w:r>
            <w:r w:rsidR="006C796E" w:rsidRPr="00B60A72">
              <w:rPr>
                <w:sz w:val="24"/>
              </w:rPr>
              <w:t xml:space="preserve"> Và focus vào nhập lại mật khẩu.</w:t>
            </w:r>
          </w:p>
          <w:p w14:paraId="55399F18" w14:textId="77777777" w:rsidR="00A97B50" w:rsidRPr="00B60A72" w:rsidRDefault="00A97B5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1E9943F2" w14:textId="77777777" w:rsidR="000C725F" w:rsidRPr="00B60A72" w:rsidRDefault="000C725F"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w:t>
            </w:r>
            <w:r w:rsidR="0013208A" w:rsidRPr="00B60A72">
              <w:rPr>
                <w:sz w:val="24"/>
              </w:rPr>
              <w:t>email đã tồn tại: Thông báo “email đã sử dụng.” và focus vào email.</w:t>
            </w:r>
          </w:p>
          <w:p w14:paraId="78D067CA" w14:textId="77777777" w:rsidR="00323D6E" w:rsidRPr="00B60A72" w:rsidRDefault="00323D6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6E2A9828" w14:textId="77777777" w:rsidR="00F57C63" w:rsidRPr="00B60A72" w:rsidRDefault="00F57C63"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731C2665"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19F9F83D"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25B50644" w14:textId="77777777" w:rsidR="00D46000"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BE2AD5" w14:textId="77777777" w:rsidR="007B788E" w:rsidRPr="00B60A72" w:rsidRDefault="007B788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Pr>
                <w:sz w:val="24"/>
              </w:rPr>
              <w:t>Tại bước 5 nếu gửi link thất bại: Thông báo “không thể gủi link kích hoạt”</w:t>
            </w:r>
            <w:r w:rsidR="00510CB2">
              <w:rPr>
                <w:sz w:val="24"/>
              </w:rPr>
              <w:t xml:space="preserve"> và kết thúc usecase</w:t>
            </w:r>
            <w:r w:rsidR="006B6FA7">
              <w:rPr>
                <w:sz w:val="24"/>
              </w:rPr>
              <w:t>.</w:t>
            </w:r>
          </w:p>
        </w:tc>
      </w:tr>
    </w:tbl>
    <w:p w14:paraId="794CDF04" w14:textId="77777777" w:rsidR="00F625C5" w:rsidRPr="00B60A72" w:rsidRDefault="00F625C5" w:rsidP="00F625C5">
      <w:pPr>
        <w:pStyle w:val="Heading2"/>
        <w:spacing w:line="360" w:lineRule="auto"/>
        <w:jc w:val="both"/>
        <w:rPr>
          <w:rFonts w:asciiTheme="minorHAnsi" w:hAnsiTheme="minorHAnsi"/>
          <w:sz w:val="24"/>
        </w:rPr>
      </w:pPr>
      <w:bookmarkStart w:id="29" w:name="_Toc475222432"/>
      <w:bookmarkStart w:id="30" w:name="_Toc502266467"/>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UC_04_Quênmậtkhẩu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Quên mật khẩu</w:t>
      </w:r>
      <w:r w:rsidR="000909DE" w:rsidRPr="00B60A72">
        <w:rPr>
          <w:rFonts w:asciiTheme="minorHAnsi" w:hAnsiTheme="minorHAnsi"/>
          <w:sz w:val="24"/>
        </w:rPr>
        <w:fldChar w:fldCharType="end"/>
      </w:r>
      <w:r w:rsidRPr="00B60A72">
        <w:rPr>
          <w:rFonts w:asciiTheme="minorHAnsi" w:hAnsiTheme="minorHAnsi"/>
          <w:sz w:val="24"/>
        </w:rPr>
        <w:t>”</w:t>
      </w:r>
      <w:bookmarkEnd w:id="29"/>
      <w:bookmarkEnd w:id="30"/>
    </w:p>
    <w:tbl>
      <w:tblPr>
        <w:tblStyle w:val="GridTable4-Accent1"/>
        <w:tblW w:w="0" w:type="auto"/>
        <w:tblLook w:val="04A0" w:firstRow="1" w:lastRow="0" w:firstColumn="1" w:lastColumn="0" w:noHBand="0" w:noVBand="1"/>
      </w:tblPr>
      <w:tblGrid>
        <w:gridCol w:w="2802"/>
        <w:gridCol w:w="6441"/>
      </w:tblGrid>
      <w:tr w:rsidR="00F625C5" w:rsidRPr="00B60A72" w14:paraId="735F6D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149936" w14:textId="77777777" w:rsidR="00F625C5" w:rsidRPr="00B60A72" w:rsidRDefault="00F625C5" w:rsidP="00AA31BA">
            <w:pPr>
              <w:rPr>
                <w:sz w:val="24"/>
              </w:rPr>
            </w:pPr>
            <w:r w:rsidRPr="00B60A72">
              <w:rPr>
                <w:sz w:val="24"/>
              </w:rPr>
              <w:t>Use case</w:t>
            </w:r>
          </w:p>
        </w:tc>
        <w:tc>
          <w:tcPr>
            <w:tcW w:w="6441" w:type="dxa"/>
          </w:tcPr>
          <w:p w14:paraId="524670B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AF00E1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FF8B72" w14:textId="77777777" w:rsidR="00F625C5" w:rsidRPr="00B60A72" w:rsidRDefault="00F625C5" w:rsidP="00AA31BA">
            <w:pPr>
              <w:rPr>
                <w:sz w:val="24"/>
              </w:rPr>
            </w:pPr>
            <w:r w:rsidRPr="00B60A72">
              <w:rPr>
                <w:sz w:val="24"/>
              </w:rPr>
              <w:t>Tên Use-case</w:t>
            </w:r>
          </w:p>
        </w:tc>
        <w:tc>
          <w:tcPr>
            <w:tcW w:w="6441" w:type="dxa"/>
          </w:tcPr>
          <w:p w14:paraId="1C956929"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UC_04_Quênmậtkhẩu \h </w:instrText>
            </w:r>
            <w:r w:rsidR="00566558" w:rsidRPr="00B60A72">
              <w:rPr>
                <w:sz w:val="24"/>
              </w:rPr>
              <w:instrText xml:space="preserve"> \* MERGEFORMAT </w:instrText>
            </w:r>
            <w:r w:rsidRPr="00B60A72">
              <w:fldChar w:fldCharType="separate"/>
            </w:r>
            <w:r w:rsidR="00294D55" w:rsidRPr="00B60A72">
              <w:rPr>
                <w:sz w:val="24"/>
              </w:rPr>
              <w:t>Quên mật khẩu</w:t>
            </w:r>
            <w:r w:rsidRPr="00B60A72">
              <w:fldChar w:fldCharType="end"/>
            </w:r>
            <w:r w:rsidR="003D5533" w:rsidRPr="00B60A72">
              <w:rPr>
                <w:sz w:val="24"/>
              </w:rPr>
              <w:t xml:space="preserve"> </w:t>
            </w:r>
          </w:p>
        </w:tc>
      </w:tr>
      <w:tr w:rsidR="00F625C5" w:rsidRPr="00B60A72" w14:paraId="539643A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658FA58" w14:textId="77777777" w:rsidR="00F625C5" w:rsidRPr="00B60A72" w:rsidRDefault="00F625C5" w:rsidP="00AA31BA">
            <w:pPr>
              <w:rPr>
                <w:sz w:val="24"/>
              </w:rPr>
            </w:pPr>
            <w:r w:rsidRPr="00B60A72">
              <w:rPr>
                <w:sz w:val="24"/>
              </w:rPr>
              <w:t>Mô tả</w:t>
            </w:r>
          </w:p>
        </w:tc>
        <w:tc>
          <w:tcPr>
            <w:tcW w:w="6441" w:type="dxa"/>
          </w:tcPr>
          <w:p w14:paraId="2E88DD15" w14:textId="77777777" w:rsidR="00F625C5" w:rsidRPr="00B60A72" w:rsidRDefault="00E2495C" w:rsidP="00AA31BA">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Lấy </w:t>
            </w:r>
            <w:r w:rsidR="0001120A" w:rsidRPr="00B60A72">
              <w:rPr>
                <w:sz w:val="24"/>
              </w:rPr>
              <w:t>lại mật khẩu cho người dùng</w:t>
            </w:r>
          </w:p>
        </w:tc>
      </w:tr>
      <w:tr w:rsidR="00F625C5" w:rsidRPr="00B60A72" w14:paraId="688E58F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AEFD8B" w14:textId="77777777" w:rsidR="00F625C5" w:rsidRPr="00B60A72" w:rsidRDefault="00F625C5" w:rsidP="00AA31BA">
            <w:pPr>
              <w:rPr>
                <w:sz w:val="24"/>
              </w:rPr>
            </w:pPr>
            <w:r w:rsidRPr="00B60A72">
              <w:rPr>
                <w:sz w:val="24"/>
              </w:rPr>
              <w:t>Actor</w:t>
            </w:r>
          </w:p>
        </w:tc>
        <w:tc>
          <w:tcPr>
            <w:tcW w:w="6441" w:type="dxa"/>
          </w:tcPr>
          <w:p w14:paraId="42419217" w14:textId="77777777" w:rsidR="00F625C5" w:rsidRPr="00B60A72" w:rsidRDefault="0001120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E2495C">
              <w:rPr>
                <w:sz w:val="24"/>
              </w:rPr>
              <w:t xml:space="preserve">người </w:t>
            </w:r>
            <w:r w:rsidRPr="00B60A72">
              <w:rPr>
                <w:sz w:val="24"/>
              </w:rPr>
              <w:t>phê duyệt.</w:t>
            </w:r>
          </w:p>
        </w:tc>
      </w:tr>
      <w:tr w:rsidR="00F625C5" w:rsidRPr="00B60A72" w14:paraId="7189921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7F7E90D" w14:textId="77777777" w:rsidR="00F625C5" w:rsidRPr="00B60A72" w:rsidRDefault="00F625C5" w:rsidP="00AA31BA">
            <w:pPr>
              <w:rPr>
                <w:sz w:val="24"/>
              </w:rPr>
            </w:pPr>
            <w:r w:rsidRPr="00B60A72">
              <w:rPr>
                <w:sz w:val="24"/>
              </w:rPr>
              <w:t>Điều kiện kích hoạt</w:t>
            </w:r>
          </w:p>
        </w:tc>
        <w:tc>
          <w:tcPr>
            <w:tcW w:w="6441" w:type="dxa"/>
          </w:tcPr>
          <w:p w14:paraId="3CB47216" w14:textId="77777777" w:rsidR="00F625C5" w:rsidRPr="00B60A72" w:rsidRDefault="0001120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và chọn quên mật khẩu.</w:t>
            </w:r>
          </w:p>
        </w:tc>
      </w:tr>
      <w:tr w:rsidR="00F625C5" w:rsidRPr="00B60A72" w14:paraId="71BBD8D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B5EC2C" w14:textId="77777777" w:rsidR="00F625C5" w:rsidRPr="00B60A72" w:rsidRDefault="00F625C5" w:rsidP="00AA31BA">
            <w:pPr>
              <w:rPr>
                <w:sz w:val="24"/>
              </w:rPr>
            </w:pPr>
            <w:r w:rsidRPr="00B60A72">
              <w:rPr>
                <w:sz w:val="24"/>
              </w:rPr>
              <w:t>Các Use-case liên quan</w:t>
            </w:r>
          </w:p>
        </w:tc>
        <w:tc>
          <w:tcPr>
            <w:tcW w:w="6441" w:type="dxa"/>
          </w:tcPr>
          <w:p w14:paraId="6F3224D4" w14:textId="77777777" w:rsidR="00F625C5" w:rsidRPr="00B60A72" w:rsidRDefault="007B788E"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nhập</w:t>
            </w:r>
          </w:p>
        </w:tc>
      </w:tr>
      <w:tr w:rsidR="00F625C5" w:rsidRPr="00B60A72" w14:paraId="45C65C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7AABD0" w14:textId="77777777" w:rsidR="00F625C5" w:rsidRPr="00B60A72" w:rsidRDefault="00F625C5" w:rsidP="00AA31BA">
            <w:pPr>
              <w:rPr>
                <w:sz w:val="24"/>
              </w:rPr>
            </w:pPr>
            <w:r w:rsidRPr="00B60A72">
              <w:rPr>
                <w:sz w:val="24"/>
              </w:rPr>
              <w:t>Tiền điều kiện</w:t>
            </w:r>
          </w:p>
        </w:tc>
        <w:tc>
          <w:tcPr>
            <w:tcW w:w="6441" w:type="dxa"/>
          </w:tcPr>
          <w:p w14:paraId="531E2034" w14:textId="77777777" w:rsidR="00F625C5" w:rsidRPr="00B60A72" w:rsidRDefault="00B415D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17F02" w:rsidRPr="00B60A72">
              <w:rPr>
                <w:sz w:val="24"/>
              </w:rPr>
              <w:t xml:space="preserve"> chưa đăng nhập.</w:t>
            </w:r>
          </w:p>
        </w:tc>
      </w:tr>
      <w:tr w:rsidR="00F625C5" w:rsidRPr="00B60A72" w14:paraId="11C65B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D102DE" w14:textId="77777777" w:rsidR="00F625C5" w:rsidRPr="00B60A72" w:rsidRDefault="00F625C5" w:rsidP="00AA31BA">
            <w:pPr>
              <w:rPr>
                <w:sz w:val="24"/>
              </w:rPr>
            </w:pPr>
            <w:r w:rsidRPr="00B60A72">
              <w:rPr>
                <w:sz w:val="24"/>
              </w:rPr>
              <w:t>Hậu điều kiện</w:t>
            </w:r>
          </w:p>
        </w:tc>
        <w:tc>
          <w:tcPr>
            <w:tcW w:w="6441" w:type="dxa"/>
          </w:tcPr>
          <w:p w14:paraId="1E67DE42"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FC3549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1A2A99B" w14:textId="77777777" w:rsidR="00F625C5" w:rsidRPr="00B60A72" w:rsidRDefault="00F625C5" w:rsidP="00AA31BA">
            <w:pPr>
              <w:rPr>
                <w:sz w:val="24"/>
              </w:rPr>
            </w:pPr>
            <w:r w:rsidRPr="00B60A72">
              <w:rPr>
                <w:sz w:val="24"/>
              </w:rPr>
              <w:t>Luồng sự kiện chính</w:t>
            </w:r>
          </w:p>
        </w:tc>
        <w:tc>
          <w:tcPr>
            <w:tcW w:w="6441" w:type="dxa"/>
          </w:tcPr>
          <w:p w14:paraId="58513DA7" w14:textId="77777777" w:rsidR="00F625C5" w:rsidRPr="00B60A72" w:rsidRDefault="00A75FD0" w:rsidP="007B26E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r w:rsidR="00CD6811" w:rsidRPr="00B60A72">
              <w:rPr>
                <w:sz w:val="24"/>
              </w:rPr>
              <w:t>: tên tài khoản và email.</w:t>
            </w:r>
          </w:p>
          <w:p w14:paraId="3FB71F2A"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 và g</w:t>
            </w:r>
            <w:r w:rsidR="00E2495C">
              <w:rPr>
                <w:sz w:val="24"/>
              </w:rPr>
              <w:t>ửi</w:t>
            </w:r>
            <w:r w:rsidRPr="00B60A72">
              <w:rPr>
                <w:sz w:val="24"/>
              </w:rPr>
              <w:t xml:space="preserve"> mật khẩu mới về email.</w:t>
            </w:r>
          </w:p>
          <w:p w14:paraId="6F3357FC"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7DA06DA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FCF16" w14:textId="77777777" w:rsidR="00F625C5" w:rsidRPr="00B60A72" w:rsidRDefault="00F625C5" w:rsidP="00AA31BA">
            <w:pPr>
              <w:rPr>
                <w:sz w:val="24"/>
              </w:rPr>
            </w:pPr>
            <w:r w:rsidRPr="00B60A72">
              <w:rPr>
                <w:sz w:val="24"/>
              </w:rPr>
              <w:t>Luồng sự kiện phụ</w:t>
            </w:r>
          </w:p>
        </w:tc>
        <w:tc>
          <w:tcPr>
            <w:tcW w:w="6441" w:type="dxa"/>
          </w:tcPr>
          <w:p w14:paraId="5F08505D"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“Vui lòng nhập tên tài khoản.” và focus vào tên tài khoản.</w:t>
            </w:r>
          </w:p>
          <w:p w14:paraId="5CFFE3A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tên tài khoản nhỏ hơn 6 ký tự: Thông báo “Tên tài khoản phải lớn hơn bằng 6 ký tự” và focus vào tên tài </w:t>
            </w:r>
            <w:r w:rsidRPr="00B60A72">
              <w:rPr>
                <w:sz w:val="24"/>
              </w:rPr>
              <w:lastRenderedPageBreak/>
              <w:t>khoản.</w:t>
            </w:r>
          </w:p>
          <w:p w14:paraId="5FCDCF77"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759CF8D8"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bắt đầu bằng số: Thông  báo “Tên tài khoản phải bắt đầu bằng ký tự” và focus vào tên tài khoản.</w:t>
            </w:r>
          </w:p>
          <w:p w14:paraId="220376E6"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79F515E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4A56B355"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hoặc email không tồn tại: Thông báo “tên tài khoản hoặc email không tồn tài.”</w:t>
            </w:r>
          </w:p>
          <w:p w14:paraId="7B2AB17F" w14:textId="77777777" w:rsidR="00A95F80" w:rsidRDefault="00A95F80"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E84B60" w14:textId="77777777" w:rsidR="00510CB2" w:rsidRPr="00B60A72" w:rsidRDefault="00510CB2"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Pr>
                <w:sz w:val="24"/>
              </w:rPr>
              <w:t>Tại bước 1 nếu người dùng chọn đăng nhập thì thực hiện usecase đăng nhập và kết thúc usecase.</w:t>
            </w:r>
          </w:p>
        </w:tc>
      </w:tr>
    </w:tbl>
    <w:p w14:paraId="0E9A8578" w14:textId="77777777" w:rsidR="00F625C5" w:rsidRPr="00B60A72" w:rsidRDefault="00F625C5" w:rsidP="00F625C5">
      <w:pPr>
        <w:pStyle w:val="Heading2"/>
        <w:spacing w:line="360" w:lineRule="auto"/>
        <w:jc w:val="both"/>
        <w:rPr>
          <w:rFonts w:asciiTheme="minorHAnsi" w:hAnsiTheme="minorHAnsi"/>
          <w:sz w:val="24"/>
        </w:rPr>
      </w:pPr>
      <w:bookmarkStart w:id="31" w:name="_Toc475222433"/>
      <w:bookmarkStart w:id="32" w:name="_Toc502266468"/>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UC_5_Cập_nhật_thông_tin_cá_nhân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Cập nhật thông tin cá nhân</w:t>
      </w:r>
      <w:r w:rsidR="000909DE" w:rsidRPr="00B60A72">
        <w:rPr>
          <w:rFonts w:asciiTheme="minorHAnsi" w:hAnsiTheme="minorHAnsi"/>
          <w:sz w:val="24"/>
        </w:rPr>
        <w:fldChar w:fldCharType="end"/>
      </w:r>
      <w:r w:rsidRPr="00B60A72">
        <w:rPr>
          <w:rFonts w:asciiTheme="minorHAnsi" w:hAnsiTheme="minorHAnsi"/>
          <w:sz w:val="24"/>
        </w:rPr>
        <w:t>”</w:t>
      </w:r>
      <w:bookmarkEnd w:id="31"/>
      <w:bookmarkEnd w:id="32"/>
    </w:p>
    <w:tbl>
      <w:tblPr>
        <w:tblStyle w:val="GridTable4-Accent1"/>
        <w:tblW w:w="0" w:type="auto"/>
        <w:tblLook w:val="04A0" w:firstRow="1" w:lastRow="0" w:firstColumn="1" w:lastColumn="0" w:noHBand="0" w:noVBand="1"/>
      </w:tblPr>
      <w:tblGrid>
        <w:gridCol w:w="2802"/>
        <w:gridCol w:w="6441"/>
      </w:tblGrid>
      <w:tr w:rsidR="00F625C5" w:rsidRPr="00B60A72" w14:paraId="3AEE9A8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FF0743" w14:textId="77777777" w:rsidR="00F625C5" w:rsidRPr="00B60A72" w:rsidRDefault="00F625C5" w:rsidP="00AA31BA">
            <w:pPr>
              <w:rPr>
                <w:sz w:val="24"/>
              </w:rPr>
            </w:pPr>
            <w:r w:rsidRPr="00B60A72">
              <w:rPr>
                <w:sz w:val="24"/>
              </w:rPr>
              <w:t>Use case</w:t>
            </w:r>
          </w:p>
        </w:tc>
        <w:tc>
          <w:tcPr>
            <w:tcW w:w="6441" w:type="dxa"/>
          </w:tcPr>
          <w:p w14:paraId="4AC677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A1154C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EAA5F6A" w14:textId="77777777" w:rsidR="00F625C5" w:rsidRPr="00B60A72" w:rsidRDefault="00F625C5" w:rsidP="00AA31BA">
            <w:pPr>
              <w:rPr>
                <w:sz w:val="24"/>
              </w:rPr>
            </w:pPr>
            <w:r w:rsidRPr="00B60A72">
              <w:rPr>
                <w:sz w:val="24"/>
              </w:rPr>
              <w:t>Tên Use-case</w:t>
            </w:r>
          </w:p>
        </w:tc>
        <w:tc>
          <w:tcPr>
            <w:tcW w:w="6441" w:type="dxa"/>
          </w:tcPr>
          <w:p w14:paraId="191B5ED2"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UC_5_Cập_nhật_thông_tin_cá_nhân \h </w:instrText>
            </w:r>
            <w:r w:rsidR="00566558" w:rsidRPr="00B60A72">
              <w:rPr>
                <w:sz w:val="24"/>
              </w:rPr>
              <w:instrText xml:space="preserve"> \* MERGEFORMAT </w:instrText>
            </w:r>
            <w:r w:rsidRPr="00B60A72">
              <w:fldChar w:fldCharType="separate"/>
            </w:r>
            <w:r w:rsidR="00294D55" w:rsidRPr="00B60A72">
              <w:rPr>
                <w:sz w:val="24"/>
              </w:rPr>
              <w:t>Cập nhật thông tin cá nhân</w:t>
            </w:r>
            <w:r w:rsidRPr="00B60A72">
              <w:fldChar w:fldCharType="end"/>
            </w:r>
            <w:r w:rsidR="003D5533" w:rsidRPr="00B60A72">
              <w:rPr>
                <w:sz w:val="24"/>
              </w:rPr>
              <w:t xml:space="preserve"> </w:t>
            </w:r>
          </w:p>
        </w:tc>
      </w:tr>
      <w:tr w:rsidR="00F625C5" w:rsidRPr="00B60A72" w14:paraId="68DD7C8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ED98B4" w14:textId="77777777" w:rsidR="00F625C5" w:rsidRPr="00B60A72" w:rsidRDefault="00F625C5" w:rsidP="00AA31BA">
            <w:pPr>
              <w:rPr>
                <w:sz w:val="24"/>
              </w:rPr>
            </w:pPr>
            <w:r w:rsidRPr="00B60A72">
              <w:rPr>
                <w:sz w:val="24"/>
              </w:rPr>
              <w:t>Mô tả</w:t>
            </w:r>
          </w:p>
        </w:tc>
        <w:tc>
          <w:tcPr>
            <w:tcW w:w="6441" w:type="dxa"/>
          </w:tcPr>
          <w:p w14:paraId="5707FF64" w14:textId="77777777" w:rsidR="00F625C5" w:rsidRPr="00B60A72" w:rsidRDefault="000213B4"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nhật lại thông tin cá nhân của người dùng.</w:t>
            </w:r>
          </w:p>
        </w:tc>
      </w:tr>
      <w:tr w:rsidR="00F625C5" w:rsidRPr="00B60A72" w14:paraId="60054A9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FF927A" w14:textId="77777777" w:rsidR="00F625C5" w:rsidRPr="00B60A72" w:rsidRDefault="00F625C5" w:rsidP="00AA31BA">
            <w:pPr>
              <w:rPr>
                <w:sz w:val="24"/>
              </w:rPr>
            </w:pPr>
            <w:r w:rsidRPr="00B60A72">
              <w:rPr>
                <w:sz w:val="24"/>
              </w:rPr>
              <w:t>Actor</w:t>
            </w:r>
          </w:p>
        </w:tc>
        <w:tc>
          <w:tcPr>
            <w:tcW w:w="6441" w:type="dxa"/>
          </w:tcPr>
          <w:p w14:paraId="4EA30BB7" w14:textId="77777777" w:rsidR="00F625C5" w:rsidRPr="00B60A72" w:rsidRDefault="00D64B4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35E3946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60A6368" w14:textId="77777777" w:rsidR="00F625C5" w:rsidRPr="00B60A72" w:rsidRDefault="00F625C5" w:rsidP="00AA31BA">
            <w:pPr>
              <w:rPr>
                <w:sz w:val="24"/>
              </w:rPr>
            </w:pPr>
            <w:r w:rsidRPr="00B60A72">
              <w:rPr>
                <w:sz w:val="24"/>
              </w:rPr>
              <w:t>Điều kiện kích hoạt</w:t>
            </w:r>
          </w:p>
        </w:tc>
        <w:tc>
          <w:tcPr>
            <w:tcW w:w="6441" w:type="dxa"/>
          </w:tcPr>
          <w:p w14:paraId="1794789B" w14:textId="77777777" w:rsidR="00F625C5" w:rsidRPr="00B60A72" w:rsidRDefault="00D64B4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F625C5" w:rsidRPr="00B60A72" w14:paraId="57EFF81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C0C878" w14:textId="77777777" w:rsidR="00F625C5" w:rsidRPr="00B60A72" w:rsidRDefault="00F625C5" w:rsidP="00AA31BA">
            <w:pPr>
              <w:rPr>
                <w:sz w:val="24"/>
              </w:rPr>
            </w:pPr>
            <w:r w:rsidRPr="00B60A72">
              <w:rPr>
                <w:sz w:val="24"/>
              </w:rPr>
              <w:t>Các Use-case liên quan</w:t>
            </w:r>
          </w:p>
        </w:tc>
        <w:tc>
          <w:tcPr>
            <w:tcW w:w="6441" w:type="dxa"/>
          </w:tcPr>
          <w:p w14:paraId="5CD7A55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9F9C6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0C73C0" w14:textId="77777777" w:rsidR="00F625C5" w:rsidRPr="00B60A72" w:rsidRDefault="00F625C5" w:rsidP="00AA31BA">
            <w:pPr>
              <w:rPr>
                <w:sz w:val="24"/>
              </w:rPr>
            </w:pPr>
            <w:r w:rsidRPr="00B60A72">
              <w:rPr>
                <w:sz w:val="24"/>
              </w:rPr>
              <w:t>Tiền điều kiện</w:t>
            </w:r>
          </w:p>
        </w:tc>
        <w:tc>
          <w:tcPr>
            <w:tcW w:w="6441" w:type="dxa"/>
          </w:tcPr>
          <w:p w14:paraId="74C162D7" w14:textId="77777777" w:rsidR="00F625C5" w:rsidRPr="00B60A72" w:rsidRDefault="00C82B3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2277F" w:rsidRPr="00B60A72">
              <w:rPr>
                <w:sz w:val="24"/>
              </w:rPr>
              <w:t xml:space="preserve"> </w:t>
            </w:r>
            <w:r w:rsidRPr="00B60A72">
              <w:rPr>
                <w:sz w:val="24"/>
              </w:rPr>
              <w:t xml:space="preserve"> đã đăng nhập.</w:t>
            </w:r>
          </w:p>
        </w:tc>
      </w:tr>
      <w:tr w:rsidR="00F625C5" w:rsidRPr="00B60A72" w14:paraId="3D75C08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53E5E6" w14:textId="77777777" w:rsidR="00F625C5" w:rsidRPr="00B60A72" w:rsidRDefault="00F625C5" w:rsidP="00AA31BA">
            <w:pPr>
              <w:rPr>
                <w:sz w:val="24"/>
              </w:rPr>
            </w:pPr>
            <w:r w:rsidRPr="00B60A72">
              <w:rPr>
                <w:sz w:val="24"/>
              </w:rPr>
              <w:t>Hậu điều kiện</w:t>
            </w:r>
          </w:p>
        </w:tc>
        <w:tc>
          <w:tcPr>
            <w:tcW w:w="6441" w:type="dxa"/>
          </w:tcPr>
          <w:p w14:paraId="33A78A6A"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6DACF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967C179" w14:textId="77777777" w:rsidR="00F625C5" w:rsidRPr="00B60A72" w:rsidRDefault="00F625C5" w:rsidP="00AA31BA">
            <w:pPr>
              <w:rPr>
                <w:sz w:val="24"/>
              </w:rPr>
            </w:pPr>
            <w:r w:rsidRPr="00B60A72">
              <w:rPr>
                <w:sz w:val="24"/>
              </w:rPr>
              <w:t>Luồng sự kiện chính</w:t>
            </w:r>
          </w:p>
        </w:tc>
        <w:tc>
          <w:tcPr>
            <w:tcW w:w="6441" w:type="dxa"/>
          </w:tcPr>
          <w:p w14:paraId="4C763545"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p>
          <w:p w14:paraId="6DE66AA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3B95CF8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7D4624B5"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06FB3156"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6DA0743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F96BF1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152CB071"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6E799A8B"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4A2AA8E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619D863E"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333F5CD"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B69AE4A"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p>
          <w:p w14:paraId="10500741"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người dùng: “Cập nhật thông tin thành công.”</w:t>
            </w:r>
          </w:p>
          <w:p w14:paraId="69330F32" w14:textId="77777777" w:rsidR="00F625C5" w:rsidRPr="00B60A72" w:rsidRDefault="00292D6B" w:rsidP="00FB364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Kết thúc use case.</w:t>
            </w:r>
          </w:p>
        </w:tc>
      </w:tr>
      <w:tr w:rsidR="00F625C5" w:rsidRPr="00B60A72" w14:paraId="11053E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45F00C" w14:textId="77777777" w:rsidR="00F625C5" w:rsidRPr="00B60A72" w:rsidRDefault="00F625C5" w:rsidP="00AA31BA">
            <w:pPr>
              <w:rPr>
                <w:sz w:val="24"/>
              </w:rPr>
            </w:pPr>
            <w:r w:rsidRPr="00B60A72">
              <w:rPr>
                <w:sz w:val="24"/>
              </w:rPr>
              <w:lastRenderedPageBreak/>
              <w:t>Luồng sự kiện phụ</w:t>
            </w:r>
          </w:p>
        </w:tc>
        <w:tc>
          <w:tcPr>
            <w:tcW w:w="6441" w:type="dxa"/>
          </w:tcPr>
          <w:p w14:paraId="5D1703C1"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56F7E5A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đã tồn tại: Thông báo “email đã sử dụng.” và focus vào email.</w:t>
            </w:r>
          </w:p>
          <w:p w14:paraId="7F31BF4F"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328527C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395383F6"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53FA5493"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458B6DEF" w14:textId="77777777" w:rsidR="00F625C5" w:rsidRPr="00B60A72" w:rsidRDefault="009F5B76"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w:t>
            </w:r>
            <w:r w:rsidR="00B35759" w:rsidRPr="00B60A72">
              <w:rPr>
                <w:sz w:val="24"/>
              </w:rPr>
              <w:t>ếu không có kết nối hoặc lỗi kết nối tới database: thông báo “Xãy ra lỗi kết nối, vui lòng thử lại lần sau.”</w:t>
            </w:r>
          </w:p>
        </w:tc>
      </w:tr>
    </w:tbl>
    <w:p w14:paraId="112FCBE0" w14:textId="77777777" w:rsidR="00F625C5" w:rsidRPr="00B60A72" w:rsidRDefault="00F625C5" w:rsidP="00F625C5">
      <w:pPr>
        <w:pStyle w:val="Heading2"/>
        <w:spacing w:line="360" w:lineRule="auto"/>
        <w:jc w:val="both"/>
        <w:rPr>
          <w:rFonts w:asciiTheme="minorHAnsi" w:hAnsiTheme="minorHAnsi"/>
          <w:sz w:val="24"/>
        </w:rPr>
      </w:pPr>
      <w:bookmarkStart w:id="33" w:name="_Toc475222434"/>
      <w:bookmarkStart w:id="34" w:name="_Toc502266469"/>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UC_6_Xem_lịch_sử_hoạt_động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Xem lịch sử hoạt động (nhật ký)</w:t>
      </w:r>
      <w:r w:rsidR="000909DE" w:rsidRPr="00B60A72">
        <w:rPr>
          <w:rFonts w:asciiTheme="minorHAnsi" w:hAnsiTheme="minorHAnsi"/>
          <w:sz w:val="24"/>
        </w:rPr>
        <w:fldChar w:fldCharType="end"/>
      </w:r>
      <w:r w:rsidRPr="00B60A72">
        <w:rPr>
          <w:rFonts w:asciiTheme="minorHAnsi" w:hAnsiTheme="minorHAnsi"/>
          <w:sz w:val="24"/>
        </w:rPr>
        <w:t>”</w:t>
      </w:r>
      <w:bookmarkEnd w:id="33"/>
      <w:bookmarkEnd w:id="34"/>
    </w:p>
    <w:tbl>
      <w:tblPr>
        <w:tblStyle w:val="GridTable4-Accent1"/>
        <w:tblW w:w="0" w:type="auto"/>
        <w:tblLook w:val="04A0" w:firstRow="1" w:lastRow="0" w:firstColumn="1" w:lastColumn="0" w:noHBand="0" w:noVBand="1"/>
      </w:tblPr>
      <w:tblGrid>
        <w:gridCol w:w="2802"/>
        <w:gridCol w:w="6441"/>
      </w:tblGrid>
      <w:tr w:rsidR="00F625C5" w:rsidRPr="00B60A72" w14:paraId="7A3C889F"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ACFD54" w14:textId="77777777" w:rsidR="00F625C5" w:rsidRPr="00B60A72" w:rsidRDefault="00F625C5" w:rsidP="00AA31BA">
            <w:pPr>
              <w:rPr>
                <w:sz w:val="24"/>
              </w:rPr>
            </w:pPr>
            <w:r w:rsidRPr="00B60A72">
              <w:rPr>
                <w:sz w:val="24"/>
              </w:rPr>
              <w:t>Use case</w:t>
            </w:r>
          </w:p>
        </w:tc>
        <w:tc>
          <w:tcPr>
            <w:tcW w:w="6441" w:type="dxa"/>
          </w:tcPr>
          <w:p w14:paraId="147F7F1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A19F0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523D16" w14:textId="77777777" w:rsidR="00F625C5" w:rsidRPr="00B60A72" w:rsidRDefault="00F625C5" w:rsidP="00AA31BA">
            <w:pPr>
              <w:rPr>
                <w:sz w:val="24"/>
              </w:rPr>
            </w:pPr>
            <w:r w:rsidRPr="00B60A72">
              <w:rPr>
                <w:sz w:val="24"/>
              </w:rPr>
              <w:t>Tên Use-case</w:t>
            </w:r>
          </w:p>
        </w:tc>
        <w:tc>
          <w:tcPr>
            <w:tcW w:w="6441" w:type="dxa"/>
          </w:tcPr>
          <w:p w14:paraId="10FE629E"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UC_6_Xem_lịch_sử_hoạt_động \h </w:instrText>
            </w:r>
            <w:r w:rsidR="00566558" w:rsidRPr="00B60A72">
              <w:rPr>
                <w:sz w:val="24"/>
              </w:rPr>
              <w:instrText xml:space="preserve"> \* MERGEFORMAT </w:instrText>
            </w:r>
            <w:r w:rsidRPr="00B60A72">
              <w:fldChar w:fldCharType="separate"/>
            </w:r>
            <w:r w:rsidR="00294D55" w:rsidRPr="00B60A72">
              <w:rPr>
                <w:sz w:val="24"/>
              </w:rPr>
              <w:t>Xem lịch sử hoạt động (nhật ký)</w:t>
            </w:r>
            <w:r w:rsidRPr="00B60A72">
              <w:fldChar w:fldCharType="end"/>
            </w:r>
            <w:r w:rsidR="003D5533" w:rsidRPr="00B60A72">
              <w:rPr>
                <w:sz w:val="24"/>
              </w:rPr>
              <w:t xml:space="preserve"> </w:t>
            </w:r>
          </w:p>
        </w:tc>
      </w:tr>
      <w:tr w:rsidR="00F625C5" w:rsidRPr="00B60A72" w14:paraId="67F4C73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03EC61F" w14:textId="77777777" w:rsidR="00F625C5" w:rsidRPr="00B60A72" w:rsidRDefault="00F625C5" w:rsidP="00AA31BA">
            <w:pPr>
              <w:rPr>
                <w:sz w:val="24"/>
              </w:rPr>
            </w:pPr>
            <w:r w:rsidRPr="00B60A72">
              <w:rPr>
                <w:sz w:val="24"/>
              </w:rPr>
              <w:t>Mô tả</w:t>
            </w:r>
          </w:p>
        </w:tc>
        <w:tc>
          <w:tcPr>
            <w:tcW w:w="6441" w:type="dxa"/>
          </w:tcPr>
          <w:p w14:paraId="23434D2F" w14:textId="77777777" w:rsidR="00F625C5" w:rsidRPr="00B60A72" w:rsidRDefault="0062124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lịch sử hoạt động của tài khoản.</w:t>
            </w:r>
          </w:p>
        </w:tc>
      </w:tr>
      <w:tr w:rsidR="00F625C5" w:rsidRPr="00B60A72" w14:paraId="23DF73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8B32DE" w14:textId="77777777" w:rsidR="00F625C5" w:rsidRPr="00B60A72" w:rsidRDefault="00F625C5" w:rsidP="00AA31BA">
            <w:pPr>
              <w:rPr>
                <w:sz w:val="24"/>
              </w:rPr>
            </w:pPr>
            <w:r w:rsidRPr="00B60A72">
              <w:rPr>
                <w:sz w:val="24"/>
              </w:rPr>
              <w:t>Actor</w:t>
            </w:r>
          </w:p>
        </w:tc>
        <w:tc>
          <w:tcPr>
            <w:tcW w:w="6441" w:type="dxa"/>
          </w:tcPr>
          <w:p w14:paraId="5B2B36BA" w14:textId="77777777" w:rsidR="00F625C5" w:rsidRPr="00B60A72" w:rsidRDefault="00E0795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5C0D654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67B7EE" w14:textId="77777777" w:rsidR="00F625C5" w:rsidRPr="00B60A72" w:rsidRDefault="00F625C5" w:rsidP="00AA31BA">
            <w:pPr>
              <w:rPr>
                <w:sz w:val="24"/>
              </w:rPr>
            </w:pPr>
            <w:r w:rsidRPr="00B60A72">
              <w:rPr>
                <w:sz w:val="24"/>
              </w:rPr>
              <w:t>Điều kiện kích hoạt</w:t>
            </w:r>
          </w:p>
        </w:tc>
        <w:tc>
          <w:tcPr>
            <w:tcW w:w="6441" w:type="dxa"/>
          </w:tcPr>
          <w:p w14:paraId="7C080DFC"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nút nhật ký ở mỗi trang.</w:t>
            </w:r>
          </w:p>
        </w:tc>
      </w:tr>
      <w:tr w:rsidR="00F625C5" w:rsidRPr="00B60A72" w14:paraId="52656FA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F3EC0E" w14:textId="77777777" w:rsidR="00F625C5" w:rsidRPr="00B60A72" w:rsidRDefault="00F625C5" w:rsidP="00AA31BA">
            <w:pPr>
              <w:rPr>
                <w:sz w:val="24"/>
              </w:rPr>
            </w:pPr>
            <w:r w:rsidRPr="00B60A72">
              <w:rPr>
                <w:sz w:val="24"/>
              </w:rPr>
              <w:t>Các Use-case liên quan</w:t>
            </w:r>
          </w:p>
        </w:tc>
        <w:tc>
          <w:tcPr>
            <w:tcW w:w="6441" w:type="dxa"/>
          </w:tcPr>
          <w:p w14:paraId="10B38797"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2ADCC7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879B55C" w14:textId="77777777" w:rsidR="00F625C5" w:rsidRPr="00B60A72" w:rsidRDefault="00F625C5" w:rsidP="00AA31BA">
            <w:pPr>
              <w:rPr>
                <w:sz w:val="24"/>
              </w:rPr>
            </w:pPr>
            <w:r w:rsidRPr="00B60A72">
              <w:rPr>
                <w:sz w:val="24"/>
              </w:rPr>
              <w:t>Tiền điều kiện</w:t>
            </w:r>
          </w:p>
        </w:tc>
        <w:tc>
          <w:tcPr>
            <w:tcW w:w="6441" w:type="dxa"/>
          </w:tcPr>
          <w:p w14:paraId="102F53C8"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w:t>
            </w:r>
            <w:r w:rsidR="0082277F" w:rsidRPr="00B60A72">
              <w:rPr>
                <w:sz w:val="24"/>
              </w:rPr>
              <w:t xml:space="preserve">i dùng </w:t>
            </w:r>
            <w:r w:rsidRPr="00B60A72">
              <w:rPr>
                <w:sz w:val="24"/>
              </w:rPr>
              <w:t>đã đăng nhập.</w:t>
            </w:r>
          </w:p>
        </w:tc>
      </w:tr>
      <w:tr w:rsidR="00F625C5" w:rsidRPr="00B60A72" w14:paraId="2803203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89BC88" w14:textId="77777777" w:rsidR="00F625C5" w:rsidRPr="00B60A72" w:rsidRDefault="00F625C5" w:rsidP="00AA31BA">
            <w:pPr>
              <w:rPr>
                <w:sz w:val="24"/>
              </w:rPr>
            </w:pPr>
            <w:r w:rsidRPr="00B60A72">
              <w:rPr>
                <w:sz w:val="24"/>
              </w:rPr>
              <w:t>Hậu điều kiện</w:t>
            </w:r>
          </w:p>
        </w:tc>
        <w:tc>
          <w:tcPr>
            <w:tcW w:w="6441" w:type="dxa"/>
          </w:tcPr>
          <w:p w14:paraId="1F129C4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3C9255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F7F3EA" w14:textId="77777777" w:rsidR="00F625C5" w:rsidRPr="00B60A72" w:rsidRDefault="00F625C5" w:rsidP="00AA31BA">
            <w:pPr>
              <w:rPr>
                <w:sz w:val="24"/>
              </w:rPr>
            </w:pPr>
            <w:r w:rsidRPr="00B60A72">
              <w:rPr>
                <w:sz w:val="24"/>
              </w:rPr>
              <w:t>Luồng sự kiện chính</w:t>
            </w:r>
          </w:p>
        </w:tc>
        <w:tc>
          <w:tcPr>
            <w:tcW w:w="6441" w:type="dxa"/>
          </w:tcPr>
          <w:p w14:paraId="35551D3E" w14:textId="77777777" w:rsidR="006653B7" w:rsidRPr="00B60A72" w:rsidRDefault="00A75FD0"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w:t>
            </w:r>
            <w:r w:rsidR="00332992" w:rsidRPr="00B60A72">
              <w:rPr>
                <w:sz w:val="24"/>
              </w:rPr>
              <w:t xml:space="preserve"> hiện thị các bài đã post, tình trạng phê duyệt của bài post, ai đã bình chọn, bình luận và sort theo thời gian.</w:t>
            </w:r>
          </w:p>
          <w:p w14:paraId="1D4FA712" w14:textId="77777777" w:rsidR="00F625C5" w:rsidRPr="00B60A72" w:rsidRDefault="006653B7"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332992" w:rsidRPr="00B60A72">
              <w:rPr>
                <w:sz w:val="24"/>
              </w:rPr>
              <w:t xml:space="preserve"> </w:t>
            </w:r>
          </w:p>
        </w:tc>
      </w:tr>
      <w:tr w:rsidR="00F625C5" w:rsidRPr="00B60A72" w14:paraId="027A97A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6A99514" w14:textId="77777777" w:rsidR="00F625C5" w:rsidRPr="00B60A72" w:rsidRDefault="00F625C5" w:rsidP="00AA31BA">
            <w:pPr>
              <w:rPr>
                <w:sz w:val="24"/>
              </w:rPr>
            </w:pPr>
            <w:r w:rsidRPr="00B60A72">
              <w:rPr>
                <w:sz w:val="24"/>
              </w:rPr>
              <w:t>Luồng sự kiện phụ</w:t>
            </w:r>
          </w:p>
        </w:tc>
        <w:tc>
          <w:tcPr>
            <w:tcW w:w="6441" w:type="dxa"/>
          </w:tcPr>
          <w:p w14:paraId="52C8F562" w14:textId="77777777" w:rsidR="00F625C5" w:rsidRPr="00B60A72" w:rsidRDefault="00332AB4" w:rsidP="003B01B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417CBF6" w14:textId="77777777" w:rsidR="006465CE" w:rsidRDefault="006465CE" w:rsidP="006465CE">
      <w:pPr>
        <w:pStyle w:val="Heading2"/>
        <w:numPr>
          <w:ilvl w:val="0"/>
          <w:numId w:val="0"/>
        </w:numPr>
        <w:spacing w:line="360" w:lineRule="auto"/>
        <w:jc w:val="both"/>
        <w:rPr>
          <w:rFonts w:asciiTheme="minorHAnsi" w:hAnsiTheme="minorHAnsi"/>
          <w:sz w:val="24"/>
        </w:rPr>
      </w:pPr>
      <w:bookmarkStart w:id="35" w:name="_Toc475222435"/>
    </w:p>
    <w:p w14:paraId="0FF8795C" w14:textId="77777777" w:rsidR="00F625C5" w:rsidRPr="00B60A72" w:rsidRDefault="00F625C5" w:rsidP="00F625C5">
      <w:pPr>
        <w:pStyle w:val="Heading2"/>
        <w:spacing w:line="360" w:lineRule="auto"/>
        <w:jc w:val="both"/>
        <w:rPr>
          <w:rFonts w:asciiTheme="minorHAnsi" w:hAnsiTheme="minorHAnsi"/>
          <w:sz w:val="24"/>
        </w:rPr>
      </w:pPr>
      <w:bookmarkStart w:id="36" w:name="_Toc502266470"/>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UC_7_Tìm_kiếm_người_dùng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 xml:space="preserve">Tìm kiếm người dùng </w:t>
      </w:r>
      <w:r w:rsidR="000909DE" w:rsidRPr="00B60A72">
        <w:rPr>
          <w:rFonts w:asciiTheme="minorHAnsi" w:hAnsiTheme="minorHAnsi"/>
          <w:sz w:val="24"/>
        </w:rPr>
        <w:fldChar w:fldCharType="end"/>
      </w:r>
      <w:r w:rsidRPr="00B60A72">
        <w:rPr>
          <w:rFonts w:asciiTheme="minorHAnsi" w:hAnsiTheme="minorHAnsi"/>
          <w:sz w:val="24"/>
        </w:rPr>
        <w:t>”</w:t>
      </w:r>
      <w:bookmarkEnd w:id="35"/>
      <w:bookmarkEnd w:id="36"/>
    </w:p>
    <w:tbl>
      <w:tblPr>
        <w:tblStyle w:val="GridTable4-Accent1"/>
        <w:tblW w:w="0" w:type="auto"/>
        <w:tblLook w:val="04A0" w:firstRow="1" w:lastRow="0" w:firstColumn="1" w:lastColumn="0" w:noHBand="0" w:noVBand="1"/>
      </w:tblPr>
      <w:tblGrid>
        <w:gridCol w:w="2802"/>
        <w:gridCol w:w="6441"/>
      </w:tblGrid>
      <w:tr w:rsidR="00F625C5" w:rsidRPr="00B60A72" w14:paraId="75061795"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54727F" w14:textId="77777777" w:rsidR="00F625C5" w:rsidRPr="00B60A72" w:rsidRDefault="00F625C5" w:rsidP="00AA31BA">
            <w:pPr>
              <w:rPr>
                <w:sz w:val="24"/>
              </w:rPr>
            </w:pPr>
            <w:r w:rsidRPr="00B60A72">
              <w:rPr>
                <w:sz w:val="24"/>
              </w:rPr>
              <w:t>Use case</w:t>
            </w:r>
          </w:p>
        </w:tc>
        <w:tc>
          <w:tcPr>
            <w:tcW w:w="6441" w:type="dxa"/>
          </w:tcPr>
          <w:p w14:paraId="24B95532"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4B4663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C3A6B8" w14:textId="77777777" w:rsidR="00F625C5" w:rsidRPr="00B60A72" w:rsidRDefault="00F625C5" w:rsidP="00AA31BA">
            <w:pPr>
              <w:rPr>
                <w:sz w:val="24"/>
              </w:rPr>
            </w:pPr>
            <w:r w:rsidRPr="00B60A72">
              <w:rPr>
                <w:sz w:val="24"/>
              </w:rPr>
              <w:t>Tên Use-case</w:t>
            </w:r>
          </w:p>
        </w:tc>
        <w:tc>
          <w:tcPr>
            <w:tcW w:w="6441" w:type="dxa"/>
          </w:tcPr>
          <w:p w14:paraId="3DDF906C"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UC_7_Tìm_kiếm_người_dùng \h </w:instrText>
            </w:r>
            <w:r w:rsidR="00566558" w:rsidRPr="00B60A72">
              <w:rPr>
                <w:sz w:val="24"/>
              </w:rPr>
              <w:instrText xml:space="preserve"> \* MERGEFORMAT </w:instrText>
            </w:r>
            <w:r w:rsidRPr="00B60A72">
              <w:fldChar w:fldCharType="separate"/>
            </w:r>
            <w:r w:rsidR="00294D55" w:rsidRPr="00B60A72">
              <w:rPr>
                <w:sz w:val="24"/>
              </w:rPr>
              <w:t xml:space="preserve">Tìm kiếm người dùng </w:t>
            </w:r>
            <w:r w:rsidRPr="00B60A72">
              <w:fldChar w:fldCharType="end"/>
            </w:r>
            <w:r w:rsidR="006214C0" w:rsidRPr="00B60A72">
              <w:rPr>
                <w:sz w:val="24"/>
              </w:rPr>
              <w:t xml:space="preserve"> </w:t>
            </w:r>
          </w:p>
        </w:tc>
      </w:tr>
      <w:tr w:rsidR="00F625C5" w:rsidRPr="00B60A72" w14:paraId="231DA47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7C108F1" w14:textId="77777777" w:rsidR="00F625C5" w:rsidRPr="00B60A72" w:rsidRDefault="00F625C5" w:rsidP="00AA31BA">
            <w:pPr>
              <w:rPr>
                <w:sz w:val="24"/>
              </w:rPr>
            </w:pPr>
            <w:r w:rsidRPr="00B60A72">
              <w:rPr>
                <w:sz w:val="24"/>
              </w:rPr>
              <w:t>Mô tả</w:t>
            </w:r>
          </w:p>
        </w:tc>
        <w:tc>
          <w:tcPr>
            <w:tcW w:w="6441" w:type="dxa"/>
          </w:tcPr>
          <w:p w14:paraId="2380E6A9" w14:textId="77777777" w:rsidR="00F625C5" w:rsidRPr="00B60A72" w:rsidRDefault="00077629"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người dùng.</w:t>
            </w:r>
          </w:p>
        </w:tc>
      </w:tr>
      <w:tr w:rsidR="00F625C5" w:rsidRPr="00B60A72" w14:paraId="77DD86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3AE5C9" w14:textId="77777777" w:rsidR="00F625C5" w:rsidRPr="00B60A72" w:rsidRDefault="00F625C5" w:rsidP="00AA31BA">
            <w:pPr>
              <w:rPr>
                <w:sz w:val="24"/>
              </w:rPr>
            </w:pPr>
            <w:r w:rsidRPr="00B60A72">
              <w:rPr>
                <w:sz w:val="24"/>
              </w:rPr>
              <w:t>Actor</w:t>
            </w:r>
          </w:p>
        </w:tc>
        <w:tc>
          <w:tcPr>
            <w:tcW w:w="6441" w:type="dxa"/>
          </w:tcPr>
          <w:p w14:paraId="458E1C39" w14:textId="77777777" w:rsidR="00F625C5" w:rsidRPr="00B60A72" w:rsidRDefault="00D76B2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A</w:t>
            </w:r>
            <w:r w:rsidR="003A52B8" w:rsidRPr="00B60A72">
              <w:rPr>
                <w:sz w:val="24"/>
              </w:rPr>
              <w:t>dmin</w:t>
            </w:r>
          </w:p>
        </w:tc>
      </w:tr>
      <w:tr w:rsidR="00F625C5" w:rsidRPr="00B60A72" w14:paraId="2F65C20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86F8E83" w14:textId="77777777" w:rsidR="00F625C5" w:rsidRPr="00B60A72" w:rsidRDefault="00F625C5" w:rsidP="00AA31BA">
            <w:pPr>
              <w:rPr>
                <w:sz w:val="24"/>
              </w:rPr>
            </w:pPr>
            <w:r w:rsidRPr="00B60A72">
              <w:rPr>
                <w:sz w:val="24"/>
              </w:rPr>
              <w:t>Điều kiện kích hoạt</w:t>
            </w:r>
          </w:p>
        </w:tc>
        <w:tc>
          <w:tcPr>
            <w:tcW w:w="6441" w:type="dxa"/>
          </w:tcPr>
          <w:p w14:paraId="3ABAE812" w14:textId="77777777" w:rsidR="00F625C5" w:rsidRPr="00B60A72" w:rsidRDefault="00D76B2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quản lý</w:t>
            </w:r>
            <w:r w:rsidR="000B60D5" w:rsidRPr="00B60A72">
              <w:rPr>
                <w:sz w:val="24"/>
              </w:rPr>
              <w:t xml:space="preserve"> ở mỗi trang.</w:t>
            </w:r>
          </w:p>
        </w:tc>
      </w:tr>
      <w:tr w:rsidR="00F625C5" w:rsidRPr="00B60A72" w14:paraId="410067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11E98" w14:textId="77777777" w:rsidR="00F625C5" w:rsidRPr="00B60A72" w:rsidRDefault="00F625C5" w:rsidP="00AA31BA">
            <w:pPr>
              <w:rPr>
                <w:sz w:val="24"/>
              </w:rPr>
            </w:pPr>
            <w:r w:rsidRPr="00B60A72">
              <w:rPr>
                <w:sz w:val="24"/>
              </w:rPr>
              <w:t>Các Use-case liên quan</w:t>
            </w:r>
          </w:p>
        </w:tc>
        <w:tc>
          <w:tcPr>
            <w:tcW w:w="6441" w:type="dxa"/>
          </w:tcPr>
          <w:p w14:paraId="0A8F92D3" w14:textId="77777777" w:rsidR="00F625C5" w:rsidRPr="00B60A72" w:rsidRDefault="00804889"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UC_37_Trục_xuất_người_dùng \h </w:instrText>
            </w:r>
            <w:r>
              <w:fldChar w:fldCharType="separate"/>
            </w:r>
            <w:r w:rsidRPr="00F81E36">
              <w:rPr>
                <w:color w:val="000000"/>
              </w:rPr>
              <w:t>Trục xuất người dùng</w:t>
            </w:r>
            <w:r>
              <w:fldChar w:fldCharType="end"/>
            </w:r>
            <w:r>
              <w:rPr>
                <w:sz w:val="24"/>
              </w:rPr>
              <w:t xml:space="preserve">, </w:t>
            </w:r>
            <w:r>
              <w:fldChar w:fldCharType="begin"/>
            </w:r>
            <w:r>
              <w:rPr>
                <w:sz w:val="24"/>
              </w:rPr>
              <w:instrText xml:space="preserve"> REF UC_35_Thiết_lập_quyền_quản_lý \h </w:instrText>
            </w:r>
            <w:r>
              <w:fldChar w:fldCharType="separate"/>
            </w:r>
            <w:r w:rsidRPr="00F81E36">
              <w:rPr>
                <w:color w:val="000000"/>
              </w:rPr>
              <w:t>Thiết lập quyền quản lý</w:t>
            </w:r>
            <w:r>
              <w:fldChar w:fldCharType="end"/>
            </w:r>
            <w:r>
              <w:rPr>
                <w:sz w:val="24"/>
              </w:rPr>
              <w:t xml:space="preserve">, </w:t>
            </w:r>
            <w:r>
              <w:fldChar w:fldCharType="begin"/>
            </w:r>
            <w:r>
              <w:rPr>
                <w:sz w:val="24"/>
              </w:rPr>
              <w:instrText xml:space="preserve"> REF UC_36_Thiết_lập_quyền_người_dùng \h </w:instrText>
            </w:r>
            <w:r>
              <w:fldChar w:fldCharType="separate"/>
            </w:r>
            <w:r w:rsidRPr="00F81E36">
              <w:rPr>
                <w:color w:val="000000"/>
              </w:rPr>
              <w:t xml:space="preserve">Thiết lập quyền người </w:t>
            </w:r>
            <w:r w:rsidRPr="00F81E36">
              <w:rPr>
                <w:color w:val="000000"/>
              </w:rPr>
              <w:lastRenderedPageBreak/>
              <w:t>dùng</w:t>
            </w:r>
            <w:r>
              <w:fldChar w:fldCharType="end"/>
            </w:r>
          </w:p>
        </w:tc>
      </w:tr>
      <w:tr w:rsidR="00F625C5" w:rsidRPr="00B60A72" w14:paraId="60DCAFE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79B9B7C" w14:textId="77777777" w:rsidR="00F625C5" w:rsidRPr="00B60A72" w:rsidRDefault="00F625C5" w:rsidP="00AA31BA">
            <w:pPr>
              <w:rPr>
                <w:sz w:val="24"/>
              </w:rPr>
            </w:pPr>
            <w:r w:rsidRPr="00B60A72">
              <w:rPr>
                <w:sz w:val="24"/>
              </w:rPr>
              <w:lastRenderedPageBreak/>
              <w:t>Tiền điều kiện</w:t>
            </w:r>
          </w:p>
        </w:tc>
        <w:tc>
          <w:tcPr>
            <w:tcW w:w="6441" w:type="dxa"/>
          </w:tcPr>
          <w:p w14:paraId="37A8C6BA" w14:textId="77777777" w:rsidR="00F625C5" w:rsidRPr="00B60A72" w:rsidRDefault="00DE626B"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0B60D5" w:rsidRPr="00B60A72">
              <w:rPr>
                <w:sz w:val="24"/>
              </w:rPr>
              <w:t xml:space="preserve"> đã đăng nhập.</w:t>
            </w:r>
          </w:p>
        </w:tc>
      </w:tr>
      <w:tr w:rsidR="00F625C5" w:rsidRPr="00B60A72" w14:paraId="7980EF8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40A35" w14:textId="77777777" w:rsidR="00F625C5" w:rsidRPr="00B60A72" w:rsidRDefault="00F625C5" w:rsidP="00AA31BA">
            <w:pPr>
              <w:rPr>
                <w:sz w:val="24"/>
              </w:rPr>
            </w:pPr>
            <w:r w:rsidRPr="00B60A72">
              <w:rPr>
                <w:sz w:val="24"/>
              </w:rPr>
              <w:t>Hậu điều kiện</w:t>
            </w:r>
          </w:p>
        </w:tc>
        <w:tc>
          <w:tcPr>
            <w:tcW w:w="6441" w:type="dxa"/>
          </w:tcPr>
          <w:p w14:paraId="6C1840F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3B46DD" w:rsidRPr="00B60A72" w14:paraId="108FAC6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734B31" w14:textId="77777777" w:rsidR="003B46DD" w:rsidRPr="00B60A72" w:rsidRDefault="003B46DD" w:rsidP="003B46DD">
            <w:pPr>
              <w:rPr>
                <w:sz w:val="24"/>
              </w:rPr>
            </w:pPr>
            <w:r w:rsidRPr="00B60A72">
              <w:rPr>
                <w:sz w:val="24"/>
              </w:rPr>
              <w:t>Luồng sự kiện chính</w:t>
            </w:r>
          </w:p>
        </w:tc>
        <w:tc>
          <w:tcPr>
            <w:tcW w:w="6441" w:type="dxa"/>
          </w:tcPr>
          <w:p w14:paraId="7C187595"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giao diện.</w:t>
            </w:r>
          </w:p>
          <w:p w14:paraId="5163CCB7"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7CB15E6B"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3B803C30"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w:t>
            </w:r>
            <w:r w:rsidR="004C0145" w:rsidRPr="00B60A72">
              <w:rPr>
                <w:sz w:val="24"/>
              </w:rPr>
              <w:t>i họ tên và tài khoản</w:t>
            </w:r>
            <w:r w:rsidRPr="00B60A72">
              <w:rPr>
                <w:sz w:val="24"/>
              </w:rPr>
              <w:t>, sắp xếp theo tỉ lệ gần giống nhất và hiện thị lên cho người dùng xem.</w:t>
            </w:r>
          </w:p>
          <w:p w14:paraId="4191C718"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B46DD" w:rsidRPr="00B60A72" w14:paraId="7743DF6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D5A63C" w14:textId="77777777" w:rsidR="003B46DD" w:rsidRPr="00B60A72" w:rsidRDefault="003B46DD" w:rsidP="003B46DD">
            <w:pPr>
              <w:rPr>
                <w:sz w:val="24"/>
              </w:rPr>
            </w:pPr>
            <w:r w:rsidRPr="00B60A72">
              <w:rPr>
                <w:sz w:val="24"/>
              </w:rPr>
              <w:t>Luồng sự kiện phụ</w:t>
            </w:r>
          </w:p>
        </w:tc>
        <w:tc>
          <w:tcPr>
            <w:tcW w:w="6441" w:type="dxa"/>
          </w:tcPr>
          <w:p w14:paraId="09573C31" w14:textId="77777777" w:rsidR="003B46DD" w:rsidRPr="00B60A72" w:rsidRDefault="003B46DD"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72ACE8F5" w14:textId="77777777" w:rsidR="00C02C60" w:rsidRDefault="00C02C60"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E71F1F1"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w:t>
            </w:r>
          </w:p>
          <w:p w14:paraId="245B9CF8"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w:t>
            </w:r>
          </w:p>
          <w:p w14:paraId="69A197A7" w14:textId="77777777" w:rsidR="00804889" w:rsidRPr="00B60A72"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 xml:space="preserve"> thì hệ thống thực hiện usecase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w:t>
            </w:r>
          </w:p>
        </w:tc>
      </w:tr>
    </w:tbl>
    <w:p w14:paraId="01DE1DF5" w14:textId="77777777" w:rsidR="006465CE" w:rsidRPr="00B60A72" w:rsidRDefault="006465CE" w:rsidP="006465CE">
      <w:pPr>
        <w:pStyle w:val="Heading2"/>
        <w:spacing w:line="360" w:lineRule="auto"/>
        <w:jc w:val="both"/>
        <w:rPr>
          <w:rFonts w:asciiTheme="minorHAnsi" w:hAnsiTheme="minorHAnsi"/>
          <w:sz w:val="24"/>
        </w:rPr>
      </w:pPr>
      <w:bookmarkStart w:id="37" w:name="_Toc502266471"/>
      <w:bookmarkStart w:id="38" w:name="_Toc475222436"/>
      <w:r>
        <w:rPr>
          <w:rFonts w:asciiTheme="minorHAnsi" w:hAnsiTheme="minorHAnsi"/>
          <w:sz w:val="24"/>
        </w:rPr>
        <w:t>Khoá người d</w:t>
      </w:r>
      <w:r w:rsidR="00EC3DD6">
        <w:rPr>
          <w:rFonts w:asciiTheme="minorHAnsi" w:hAnsiTheme="minorHAnsi"/>
          <w:sz w:val="24"/>
        </w:rPr>
        <w:t>ùng</w:t>
      </w:r>
      <w:bookmarkEnd w:id="37"/>
    </w:p>
    <w:tbl>
      <w:tblPr>
        <w:tblStyle w:val="GridTable4-Accent1"/>
        <w:tblW w:w="0" w:type="auto"/>
        <w:tblLook w:val="04A0" w:firstRow="1" w:lastRow="0" w:firstColumn="1" w:lastColumn="0" w:noHBand="0" w:noVBand="1"/>
      </w:tblPr>
      <w:tblGrid>
        <w:gridCol w:w="2802"/>
        <w:gridCol w:w="6441"/>
      </w:tblGrid>
      <w:tr w:rsidR="006465CE" w:rsidRPr="00B60A72" w14:paraId="758B2C78" w14:textId="77777777" w:rsidTr="0095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2FE1A6" w14:textId="77777777" w:rsidR="006465CE" w:rsidRPr="00B60A72" w:rsidRDefault="006465CE" w:rsidP="009566D9">
            <w:pPr>
              <w:rPr>
                <w:sz w:val="24"/>
              </w:rPr>
            </w:pPr>
            <w:r w:rsidRPr="00B60A72">
              <w:rPr>
                <w:sz w:val="24"/>
              </w:rPr>
              <w:t>Use case</w:t>
            </w:r>
          </w:p>
        </w:tc>
        <w:tc>
          <w:tcPr>
            <w:tcW w:w="6441" w:type="dxa"/>
          </w:tcPr>
          <w:p w14:paraId="64F06623" w14:textId="77777777" w:rsidR="006465CE" w:rsidRPr="00B60A72" w:rsidRDefault="006465CE" w:rsidP="009566D9">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6465CE" w:rsidRPr="00B60A72" w14:paraId="4B9D8C56"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35FD0A" w14:textId="77777777" w:rsidR="006465CE" w:rsidRPr="00B60A72" w:rsidRDefault="006465CE" w:rsidP="009566D9">
            <w:pPr>
              <w:rPr>
                <w:sz w:val="24"/>
              </w:rPr>
            </w:pPr>
            <w:r w:rsidRPr="00B60A72">
              <w:rPr>
                <w:sz w:val="24"/>
              </w:rPr>
              <w:t>Tên Use-case</w:t>
            </w:r>
          </w:p>
        </w:tc>
        <w:tc>
          <w:tcPr>
            <w:tcW w:w="6441" w:type="dxa"/>
          </w:tcPr>
          <w:p w14:paraId="6D3955CD"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r>
              <w:rPr>
                <w:sz w:val="24"/>
              </w:rPr>
              <w:t>Khóa người d</w:t>
            </w:r>
            <w:r w:rsidR="00EC3DD6">
              <w:rPr>
                <w:sz w:val="24"/>
              </w:rPr>
              <w:t>ùng</w:t>
            </w:r>
          </w:p>
        </w:tc>
      </w:tr>
      <w:tr w:rsidR="006465CE" w:rsidRPr="00B60A72" w14:paraId="591E09C7"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761DAA9D" w14:textId="77777777" w:rsidR="006465CE" w:rsidRPr="00B60A72" w:rsidRDefault="006465CE" w:rsidP="009566D9">
            <w:pPr>
              <w:rPr>
                <w:sz w:val="24"/>
              </w:rPr>
            </w:pPr>
            <w:r w:rsidRPr="00B60A72">
              <w:rPr>
                <w:sz w:val="24"/>
              </w:rPr>
              <w:t>Mô tả</w:t>
            </w:r>
          </w:p>
        </w:tc>
        <w:tc>
          <w:tcPr>
            <w:tcW w:w="6441" w:type="dxa"/>
          </w:tcPr>
          <w:p w14:paraId="6B272E09" w14:textId="77777777" w:rsidR="006465CE" w:rsidRPr="00B60A72" w:rsidRDefault="00EC3DD6" w:rsidP="009566D9">
            <w:pPr>
              <w:cnfStyle w:val="000000000000" w:firstRow="0" w:lastRow="0" w:firstColumn="0" w:lastColumn="0" w:oddVBand="0" w:evenVBand="0" w:oddHBand="0" w:evenHBand="0" w:firstRowFirstColumn="0" w:firstRowLastColumn="0" w:lastRowFirstColumn="0" w:lastRowLastColumn="0"/>
              <w:rPr>
                <w:sz w:val="24"/>
              </w:rPr>
            </w:pPr>
            <w:r>
              <w:rPr>
                <w:sz w:val="24"/>
              </w:rPr>
              <w:t>Khoá người dùng, ngưng không cho người dùng đăng nhập vào hệ thống</w:t>
            </w:r>
          </w:p>
        </w:tc>
      </w:tr>
      <w:tr w:rsidR="006465CE" w:rsidRPr="00B60A72" w14:paraId="7033AB9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069F088" w14:textId="77777777" w:rsidR="006465CE" w:rsidRPr="00B60A72" w:rsidRDefault="006465CE" w:rsidP="009566D9">
            <w:pPr>
              <w:rPr>
                <w:sz w:val="24"/>
              </w:rPr>
            </w:pPr>
            <w:r w:rsidRPr="00B60A72">
              <w:rPr>
                <w:sz w:val="24"/>
              </w:rPr>
              <w:t>Actor</w:t>
            </w:r>
          </w:p>
        </w:tc>
        <w:tc>
          <w:tcPr>
            <w:tcW w:w="6441" w:type="dxa"/>
          </w:tcPr>
          <w:p w14:paraId="2B3D780F" w14:textId="4CBDC281" w:rsidR="006465CE" w:rsidRPr="00B60A72" w:rsidRDefault="00E97E0A" w:rsidP="00E97E0A">
            <w:pPr>
              <w:cnfStyle w:val="000000100000" w:firstRow="0" w:lastRow="0" w:firstColumn="0" w:lastColumn="0" w:oddVBand="0" w:evenVBand="0" w:oddHBand="1" w:evenHBand="0" w:firstRowFirstColumn="0" w:firstRowLastColumn="0" w:lastRowFirstColumn="0" w:lastRowLastColumn="0"/>
              <w:rPr>
                <w:sz w:val="24"/>
              </w:rPr>
            </w:pPr>
            <w:r>
              <w:rPr>
                <w:sz w:val="24"/>
              </w:rPr>
              <w:t>A</w:t>
            </w:r>
            <w:r w:rsidR="006465CE" w:rsidRPr="00B60A72">
              <w:rPr>
                <w:sz w:val="24"/>
              </w:rPr>
              <w:t>dmin</w:t>
            </w:r>
          </w:p>
        </w:tc>
      </w:tr>
      <w:tr w:rsidR="006465CE" w:rsidRPr="00B60A72" w14:paraId="070D726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094ABF63" w14:textId="77777777" w:rsidR="006465CE" w:rsidRPr="00B60A72" w:rsidRDefault="006465CE" w:rsidP="009566D9">
            <w:pPr>
              <w:rPr>
                <w:sz w:val="24"/>
              </w:rPr>
            </w:pPr>
            <w:r w:rsidRPr="00B60A72">
              <w:rPr>
                <w:sz w:val="24"/>
              </w:rPr>
              <w:t>Điều kiện kích hoạt</w:t>
            </w:r>
          </w:p>
        </w:tc>
        <w:tc>
          <w:tcPr>
            <w:tcW w:w="6441" w:type="dxa"/>
          </w:tcPr>
          <w:p w14:paraId="139CF270" w14:textId="3EE66F74" w:rsidR="006465CE" w:rsidRPr="00B60A72" w:rsidRDefault="007839B7" w:rsidP="009566D9">
            <w:pPr>
              <w:cnfStyle w:val="000000000000" w:firstRow="0" w:lastRow="0" w:firstColumn="0" w:lastColumn="0" w:oddVBand="0" w:evenVBand="0" w:oddHBand="0" w:evenHBand="0" w:firstRowFirstColumn="0" w:firstRowLastColumn="0" w:lastRowFirstColumn="0" w:lastRowLastColumn="0"/>
              <w:rPr>
                <w:sz w:val="24"/>
              </w:rPr>
            </w:pPr>
            <w:r>
              <w:rPr>
                <w:sz w:val="24"/>
              </w:rPr>
              <w:t>Chọn nút khoá người dùng.</w:t>
            </w:r>
          </w:p>
        </w:tc>
      </w:tr>
      <w:tr w:rsidR="006465CE" w:rsidRPr="00B60A72" w14:paraId="37761B79"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E9B5DA" w14:textId="77777777" w:rsidR="006465CE" w:rsidRPr="00B60A72" w:rsidRDefault="006465CE" w:rsidP="009566D9">
            <w:pPr>
              <w:rPr>
                <w:sz w:val="24"/>
              </w:rPr>
            </w:pPr>
            <w:r w:rsidRPr="00B60A72">
              <w:rPr>
                <w:sz w:val="24"/>
              </w:rPr>
              <w:t>Các Use-case liên quan</w:t>
            </w:r>
          </w:p>
        </w:tc>
        <w:tc>
          <w:tcPr>
            <w:tcW w:w="6441" w:type="dxa"/>
          </w:tcPr>
          <w:p w14:paraId="05F23208"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292C7B86"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4908BE22" w14:textId="77777777" w:rsidR="006465CE" w:rsidRPr="00B60A72" w:rsidRDefault="006465CE" w:rsidP="009566D9">
            <w:pPr>
              <w:rPr>
                <w:sz w:val="24"/>
              </w:rPr>
            </w:pPr>
            <w:r w:rsidRPr="00B60A72">
              <w:rPr>
                <w:sz w:val="24"/>
              </w:rPr>
              <w:t>Tiền điều kiện</w:t>
            </w:r>
          </w:p>
        </w:tc>
        <w:tc>
          <w:tcPr>
            <w:tcW w:w="6441" w:type="dxa"/>
          </w:tcPr>
          <w:p w14:paraId="6F72FBA2" w14:textId="2ED291C3" w:rsidR="006465CE" w:rsidRPr="00B60A72" w:rsidRDefault="00E97E0A" w:rsidP="009566D9">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006465CE" w:rsidRPr="00B60A72">
              <w:rPr>
                <w:sz w:val="24"/>
              </w:rPr>
              <w:t>đã đăng nhập.</w:t>
            </w:r>
          </w:p>
        </w:tc>
      </w:tr>
      <w:tr w:rsidR="006465CE" w:rsidRPr="00B60A72" w14:paraId="469358AD"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8B9F52" w14:textId="77777777" w:rsidR="006465CE" w:rsidRPr="00B60A72" w:rsidRDefault="006465CE" w:rsidP="009566D9">
            <w:pPr>
              <w:rPr>
                <w:sz w:val="24"/>
              </w:rPr>
            </w:pPr>
            <w:r w:rsidRPr="00B60A72">
              <w:rPr>
                <w:sz w:val="24"/>
              </w:rPr>
              <w:t>Hậu điều kiện</w:t>
            </w:r>
          </w:p>
        </w:tc>
        <w:tc>
          <w:tcPr>
            <w:tcW w:w="6441" w:type="dxa"/>
          </w:tcPr>
          <w:p w14:paraId="496BC5E2"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1F7C7DF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1DBDBC11" w14:textId="77777777" w:rsidR="006465CE" w:rsidRPr="00B60A72" w:rsidRDefault="006465CE" w:rsidP="009566D9">
            <w:pPr>
              <w:rPr>
                <w:sz w:val="24"/>
              </w:rPr>
            </w:pPr>
            <w:r w:rsidRPr="00B60A72">
              <w:rPr>
                <w:sz w:val="24"/>
              </w:rPr>
              <w:t>Luồng sự kiện chính</w:t>
            </w:r>
          </w:p>
        </w:tc>
        <w:tc>
          <w:tcPr>
            <w:tcW w:w="6441" w:type="dxa"/>
          </w:tcPr>
          <w:p w14:paraId="12E49C24" w14:textId="08583218"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Hệ thống </w:t>
            </w:r>
            <w:r w:rsidR="00E601D1" w:rsidRPr="00E601D1">
              <w:t>khoá người dùng, cập nhật vào database.</w:t>
            </w:r>
          </w:p>
          <w:p w14:paraId="3A866FD4" w14:textId="05136601" w:rsidR="00E601D1" w:rsidRPr="00E601D1" w:rsidRDefault="00E601D1"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Thông báo khoá thành công</w:t>
            </w:r>
          </w:p>
          <w:p w14:paraId="6746BAE3" w14:textId="77777777"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Kết thúc use case. </w:t>
            </w:r>
          </w:p>
        </w:tc>
      </w:tr>
      <w:tr w:rsidR="006465CE" w:rsidRPr="00B60A72" w14:paraId="3BE3620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F85A79" w14:textId="527CD8D4" w:rsidR="006465CE" w:rsidRPr="00B60A72" w:rsidRDefault="006465CE" w:rsidP="009566D9">
            <w:pPr>
              <w:rPr>
                <w:sz w:val="24"/>
              </w:rPr>
            </w:pPr>
            <w:r w:rsidRPr="00B60A72">
              <w:rPr>
                <w:sz w:val="24"/>
              </w:rPr>
              <w:t>Luồng sự kiện phụ</w:t>
            </w:r>
          </w:p>
        </w:tc>
        <w:tc>
          <w:tcPr>
            <w:tcW w:w="6441" w:type="dxa"/>
          </w:tcPr>
          <w:p w14:paraId="23B39838" w14:textId="77777777" w:rsidR="006465CE" w:rsidRPr="0028518E" w:rsidRDefault="006465CE" w:rsidP="007A624A">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247D3B3E" w14:textId="44C50716" w:rsidR="00E601D1" w:rsidRPr="00B60A72" w:rsidRDefault="00E601D1" w:rsidP="00E601D1">
      <w:pPr>
        <w:pStyle w:val="Heading2"/>
        <w:spacing w:line="360" w:lineRule="auto"/>
        <w:jc w:val="both"/>
        <w:rPr>
          <w:rFonts w:asciiTheme="minorHAnsi" w:hAnsiTheme="minorHAnsi"/>
          <w:sz w:val="24"/>
        </w:rPr>
      </w:pPr>
      <w:bookmarkStart w:id="39" w:name="_Toc502266472"/>
      <w:r>
        <w:rPr>
          <w:rFonts w:asciiTheme="minorHAnsi" w:hAnsiTheme="minorHAnsi"/>
          <w:sz w:val="24"/>
        </w:rPr>
        <w:t>Phân quyền người dùng</w:t>
      </w:r>
      <w:bookmarkEnd w:id="39"/>
    </w:p>
    <w:tbl>
      <w:tblPr>
        <w:tblStyle w:val="GridTable4-Accent1"/>
        <w:tblW w:w="0" w:type="auto"/>
        <w:tblLook w:val="04A0" w:firstRow="1" w:lastRow="0" w:firstColumn="1" w:lastColumn="0" w:noHBand="0" w:noVBand="1"/>
      </w:tblPr>
      <w:tblGrid>
        <w:gridCol w:w="2802"/>
        <w:gridCol w:w="6441"/>
      </w:tblGrid>
      <w:tr w:rsidR="00E601D1" w:rsidRPr="00B60A72" w14:paraId="7B6F8A7B"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569036" w14:textId="77777777" w:rsidR="00E601D1" w:rsidRPr="00B60A72" w:rsidRDefault="00E601D1" w:rsidP="002F0FE4">
            <w:pPr>
              <w:rPr>
                <w:sz w:val="24"/>
              </w:rPr>
            </w:pPr>
            <w:r w:rsidRPr="00B60A72">
              <w:rPr>
                <w:sz w:val="24"/>
              </w:rPr>
              <w:t>Use case</w:t>
            </w:r>
          </w:p>
        </w:tc>
        <w:tc>
          <w:tcPr>
            <w:tcW w:w="6441" w:type="dxa"/>
          </w:tcPr>
          <w:p w14:paraId="5AE76DE3" w14:textId="77777777" w:rsidR="00E601D1" w:rsidRPr="00B60A72" w:rsidRDefault="00E601D1"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601D1" w:rsidRPr="00B60A72" w14:paraId="1E2F73C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209BE8" w14:textId="77777777" w:rsidR="00E601D1" w:rsidRPr="00B60A72" w:rsidRDefault="00E601D1" w:rsidP="002F0FE4">
            <w:pPr>
              <w:rPr>
                <w:sz w:val="24"/>
              </w:rPr>
            </w:pPr>
            <w:r w:rsidRPr="00B60A72">
              <w:rPr>
                <w:sz w:val="24"/>
              </w:rPr>
              <w:t>Tên Use-case</w:t>
            </w:r>
          </w:p>
        </w:tc>
        <w:tc>
          <w:tcPr>
            <w:tcW w:w="6441" w:type="dxa"/>
          </w:tcPr>
          <w:p w14:paraId="5B09B346" w14:textId="6ADEDCFB"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Phân quyền người dùng</w:t>
            </w:r>
          </w:p>
        </w:tc>
      </w:tr>
      <w:tr w:rsidR="00E601D1" w:rsidRPr="00B60A72" w14:paraId="78422E6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D795517" w14:textId="77777777" w:rsidR="00E601D1" w:rsidRPr="00B60A72" w:rsidRDefault="00E601D1" w:rsidP="002F0FE4">
            <w:pPr>
              <w:rPr>
                <w:sz w:val="24"/>
              </w:rPr>
            </w:pPr>
            <w:r w:rsidRPr="00B60A72">
              <w:rPr>
                <w:sz w:val="24"/>
              </w:rPr>
              <w:t>Mô tả</w:t>
            </w:r>
          </w:p>
        </w:tc>
        <w:tc>
          <w:tcPr>
            <w:tcW w:w="6441" w:type="dxa"/>
          </w:tcPr>
          <w:p w14:paraId="52C204E2" w14:textId="26570B52"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Thay đổi quyền củangười dùng.</w:t>
            </w:r>
          </w:p>
        </w:tc>
      </w:tr>
      <w:tr w:rsidR="00E601D1" w:rsidRPr="00B60A72" w14:paraId="524895D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B69F5" w14:textId="77777777" w:rsidR="00E601D1" w:rsidRPr="00B60A72" w:rsidRDefault="00E601D1" w:rsidP="002F0FE4">
            <w:pPr>
              <w:rPr>
                <w:sz w:val="24"/>
              </w:rPr>
            </w:pPr>
            <w:r w:rsidRPr="00B60A72">
              <w:rPr>
                <w:sz w:val="24"/>
              </w:rPr>
              <w:t>Actor</w:t>
            </w:r>
          </w:p>
        </w:tc>
        <w:tc>
          <w:tcPr>
            <w:tcW w:w="6441" w:type="dxa"/>
          </w:tcPr>
          <w:p w14:paraId="511CA090"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A</w:t>
            </w:r>
            <w:r w:rsidRPr="00B60A72">
              <w:rPr>
                <w:sz w:val="24"/>
              </w:rPr>
              <w:t>dmin</w:t>
            </w:r>
          </w:p>
        </w:tc>
      </w:tr>
      <w:tr w:rsidR="00E601D1" w:rsidRPr="00B60A72" w14:paraId="727FBF3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5AA5285" w14:textId="77777777" w:rsidR="00E601D1" w:rsidRPr="00B60A72" w:rsidRDefault="00E601D1" w:rsidP="002F0FE4">
            <w:pPr>
              <w:rPr>
                <w:sz w:val="24"/>
              </w:rPr>
            </w:pPr>
            <w:r w:rsidRPr="00B60A72">
              <w:rPr>
                <w:sz w:val="24"/>
              </w:rPr>
              <w:t>Điều kiện kích hoạt</w:t>
            </w:r>
          </w:p>
        </w:tc>
        <w:tc>
          <w:tcPr>
            <w:tcW w:w="6441" w:type="dxa"/>
          </w:tcPr>
          <w:p w14:paraId="322C8F3C" w14:textId="60AFAD0E"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Chọn quyền của người dùng.</w:t>
            </w:r>
          </w:p>
        </w:tc>
      </w:tr>
      <w:tr w:rsidR="00E601D1" w:rsidRPr="00B60A72" w14:paraId="1C0AA9B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D8B48C" w14:textId="77777777" w:rsidR="00E601D1" w:rsidRPr="00B60A72" w:rsidRDefault="00E601D1" w:rsidP="002F0FE4">
            <w:pPr>
              <w:rPr>
                <w:sz w:val="24"/>
              </w:rPr>
            </w:pPr>
            <w:r w:rsidRPr="00B60A72">
              <w:rPr>
                <w:sz w:val="24"/>
              </w:rPr>
              <w:lastRenderedPageBreak/>
              <w:t>Các Use-case liên quan</w:t>
            </w:r>
          </w:p>
        </w:tc>
        <w:tc>
          <w:tcPr>
            <w:tcW w:w="6441" w:type="dxa"/>
          </w:tcPr>
          <w:p w14:paraId="79931E9F"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2F1DAD3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01D469D" w14:textId="77777777" w:rsidR="00E601D1" w:rsidRPr="00B60A72" w:rsidRDefault="00E601D1" w:rsidP="002F0FE4">
            <w:pPr>
              <w:rPr>
                <w:sz w:val="24"/>
              </w:rPr>
            </w:pPr>
            <w:r w:rsidRPr="00B60A72">
              <w:rPr>
                <w:sz w:val="24"/>
              </w:rPr>
              <w:t>Tiền điều kiện</w:t>
            </w:r>
          </w:p>
        </w:tc>
        <w:tc>
          <w:tcPr>
            <w:tcW w:w="6441" w:type="dxa"/>
          </w:tcPr>
          <w:p w14:paraId="5E2AE846" w14:textId="77777777"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Pr="00B60A72">
              <w:rPr>
                <w:sz w:val="24"/>
              </w:rPr>
              <w:t>đã đăng nhập.</w:t>
            </w:r>
          </w:p>
        </w:tc>
      </w:tr>
      <w:tr w:rsidR="00E601D1" w:rsidRPr="00B60A72" w14:paraId="4D8085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8A93B0" w14:textId="77777777" w:rsidR="00E601D1" w:rsidRPr="00B60A72" w:rsidRDefault="00E601D1" w:rsidP="002F0FE4">
            <w:pPr>
              <w:rPr>
                <w:sz w:val="24"/>
              </w:rPr>
            </w:pPr>
            <w:r w:rsidRPr="00B60A72">
              <w:rPr>
                <w:sz w:val="24"/>
              </w:rPr>
              <w:t>Hậu điều kiện</w:t>
            </w:r>
          </w:p>
        </w:tc>
        <w:tc>
          <w:tcPr>
            <w:tcW w:w="6441" w:type="dxa"/>
          </w:tcPr>
          <w:p w14:paraId="7F507AB6"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08CBCBF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69493D0" w14:textId="77777777" w:rsidR="00E601D1" w:rsidRPr="00B60A72" w:rsidRDefault="00E601D1" w:rsidP="002F0FE4">
            <w:pPr>
              <w:rPr>
                <w:sz w:val="24"/>
              </w:rPr>
            </w:pPr>
            <w:r w:rsidRPr="00B60A72">
              <w:rPr>
                <w:sz w:val="24"/>
              </w:rPr>
              <w:t>Luồng sự kiện chính</w:t>
            </w:r>
          </w:p>
        </w:tc>
        <w:tc>
          <w:tcPr>
            <w:tcW w:w="6441" w:type="dxa"/>
          </w:tcPr>
          <w:p w14:paraId="0DF42110" w14:textId="2561E056" w:rsidR="0028518E" w:rsidRPr="0028518E" w:rsidRDefault="0028518E"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Hệ thống hiểu thị danh sách quyền cho admin chọn lựa.</w:t>
            </w:r>
          </w:p>
          <w:p w14:paraId="1CF7703A" w14:textId="39409E5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Hệ thống </w:t>
            </w:r>
            <w:r w:rsidR="0028518E" w:rsidRPr="0028518E">
              <w:t xml:space="preserve">thay đổi quyền </w:t>
            </w:r>
            <w:r w:rsidRPr="0028518E">
              <w:t>người dùng, cập nhật vào database.</w:t>
            </w:r>
          </w:p>
          <w:p w14:paraId="5B99167E" w14:textId="2D11EB2C"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Thông </w:t>
            </w:r>
            <w:r w:rsidR="0028518E" w:rsidRPr="0028518E">
              <w:t xml:space="preserve">báo cập nhật </w:t>
            </w:r>
            <w:r w:rsidRPr="0028518E">
              <w:t>thành công</w:t>
            </w:r>
            <w:r w:rsidR="0028518E" w:rsidRPr="0028518E">
              <w:t>.</w:t>
            </w:r>
          </w:p>
          <w:p w14:paraId="1B00CD2C" w14:textId="7777777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Kết thúc use case. </w:t>
            </w:r>
          </w:p>
        </w:tc>
      </w:tr>
      <w:tr w:rsidR="00E601D1" w:rsidRPr="00B60A72" w14:paraId="72B5962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C279C" w14:textId="77777777" w:rsidR="00E601D1" w:rsidRPr="00B60A72" w:rsidRDefault="00E601D1" w:rsidP="002F0FE4">
            <w:pPr>
              <w:rPr>
                <w:sz w:val="24"/>
              </w:rPr>
            </w:pPr>
            <w:r w:rsidRPr="00B60A72">
              <w:rPr>
                <w:sz w:val="24"/>
              </w:rPr>
              <w:t>Luồng sự kiện phụ</w:t>
            </w:r>
          </w:p>
        </w:tc>
        <w:tc>
          <w:tcPr>
            <w:tcW w:w="6441" w:type="dxa"/>
          </w:tcPr>
          <w:p w14:paraId="23684897" w14:textId="77777777" w:rsidR="00E601D1" w:rsidRPr="0028518E" w:rsidRDefault="00E601D1" w:rsidP="007A624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1D347D8A" w14:textId="77777777" w:rsidR="006465CE" w:rsidRDefault="006465CE" w:rsidP="006465CE">
      <w:pPr>
        <w:pStyle w:val="Heading2"/>
        <w:numPr>
          <w:ilvl w:val="0"/>
          <w:numId w:val="0"/>
        </w:numPr>
        <w:spacing w:line="360" w:lineRule="auto"/>
        <w:jc w:val="both"/>
        <w:rPr>
          <w:rFonts w:asciiTheme="minorHAnsi" w:hAnsiTheme="minorHAnsi"/>
          <w:sz w:val="24"/>
        </w:rPr>
      </w:pPr>
    </w:p>
    <w:p w14:paraId="01C0C631" w14:textId="5E32D15E" w:rsidR="00F625C5" w:rsidRPr="00B60A72" w:rsidRDefault="00F625C5" w:rsidP="00F625C5">
      <w:pPr>
        <w:pStyle w:val="Heading2"/>
        <w:spacing w:line="360" w:lineRule="auto"/>
        <w:jc w:val="both"/>
        <w:rPr>
          <w:rFonts w:asciiTheme="minorHAnsi" w:hAnsiTheme="minorHAnsi"/>
          <w:sz w:val="24"/>
        </w:rPr>
      </w:pPr>
      <w:bookmarkStart w:id="40" w:name="_Toc502266473"/>
      <w:r w:rsidRPr="00B60A72">
        <w:rPr>
          <w:rFonts w:asciiTheme="minorHAnsi" w:hAnsiTheme="minorHAnsi"/>
          <w:sz w:val="24"/>
        </w:rPr>
        <w:t>Đặc tả Use-case “</w:t>
      </w:r>
      <w:r w:rsidR="0028518E">
        <w:rPr>
          <w:rFonts w:asciiTheme="minorHAnsi" w:hAnsiTheme="minorHAnsi"/>
          <w:sz w:val="24"/>
        </w:rPr>
        <w:t>Xem danh sách Sách/Tài liệu mới đăng tải</w:t>
      </w:r>
      <w:r w:rsidRPr="00B60A72">
        <w:rPr>
          <w:rFonts w:asciiTheme="minorHAnsi" w:hAnsiTheme="minorHAnsi"/>
          <w:sz w:val="24"/>
        </w:rPr>
        <w:t>”</w:t>
      </w:r>
      <w:bookmarkEnd w:id="38"/>
      <w:bookmarkEnd w:id="40"/>
    </w:p>
    <w:tbl>
      <w:tblPr>
        <w:tblStyle w:val="GridTable4-Accent1"/>
        <w:tblW w:w="0" w:type="auto"/>
        <w:tblLook w:val="04A0" w:firstRow="1" w:lastRow="0" w:firstColumn="1" w:lastColumn="0" w:noHBand="0" w:noVBand="1"/>
      </w:tblPr>
      <w:tblGrid>
        <w:gridCol w:w="2802"/>
        <w:gridCol w:w="6441"/>
      </w:tblGrid>
      <w:tr w:rsidR="00F625C5" w:rsidRPr="00B60A72" w14:paraId="0938ABB1"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7FFBF9" w14:textId="77777777" w:rsidR="00F625C5" w:rsidRPr="00B60A72" w:rsidRDefault="00F625C5" w:rsidP="00AA31BA">
            <w:pPr>
              <w:rPr>
                <w:sz w:val="24"/>
              </w:rPr>
            </w:pPr>
            <w:r w:rsidRPr="00B60A72">
              <w:rPr>
                <w:sz w:val="24"/>
              </w:rPr>
              <w:t>Use case</w:t>
            </w:r>
          </w:p>
        </w:tc>
        <w:tc>
          <w:tcPr>
            <w:tcW w:w="6441" w:type="dxa"/>
          </w:tcPr>
          <w:p w14:paraId="57F265C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60D769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E1F5195" w14:textId="77777777" w:rsidR="00F625C5" w:rsidRPr="00B60A72" w:rsidRDefault="00F625C5" w:rsidP="00AA31BA">
            <w:pPr>
              <w:rPr>
                <w:sz w:val="24"/>
              </w:rPr>
            </w:pPr>
            <w:r w:rsidRPr="00B60A72">
              <w:rPr>
                <w:sz w:val="24"/>
              </w:rPr>
              <w:t>Tên Use-case</w:t>
            </w:r>
          </w:p>
        </w:tc>
        <w:tc>
          <w:tcPr>
            <w:tcW w:w="6441" w:type="dxa"/>
          </w:tcPr>
          <w:p w14:paraId="7289A861" w14:textId="4CB5DFB9"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UC_8_Xem_danh_sách_SGK_mới_đăng_tải \h </w:instrText>
            </w:r>
            <w:r w:rsidR="00566558" w:rsidRPr="00B60A72">
              <w:rPr>
                <w:sz w:val="24"/>
              </w:rPr>
              <w:instrText xml:space="preserve"> \* MERGEFORMAT </w:instrText>
            </w:r>
            <w:r w:rsidRPr="00B60A72">
              <w:fldChar w:fldCharType="separate"/>
            </w:r>
            <w:r w:rsidR="0028518E">
              <w:rPr>
                <w:sz w:val="24"/>
              </w:rPr>
              <w:t>Xem danh sách Sách/Tài liệu</w:t>
            </w:r>
            <w:r w:rsidR="00294D55" w:rsidRPr="00B60A72">
              <w:rPr>
                <w:sz w:val="24"/>
              </w:rPr>
              <w:t xml:space="preserve"> mới đăng tải</w:t>
            </w:r>
            <w:r w:rsidRPr="00B60A72">
              <w:fldChar w:fldCharType="end"/>
            </w:r>
            <w:r w:rsidR="005619C8" w:rsidRPr="00B60A72">
              <w:rPr>
                <w:sz w:val="24"/>
              </w:rPr>
              <w:t xml:space="preserve"> </w:t>
            </w:r>
          </w:p>
        </w:tc>
      </w:tr>
      <w:tr w:rsidR="00F625C5" w:rsidRPr="00B60A72" w14:paraId="2BC29C1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8C5C18" w14:textId="77777777" w:rsidR="00F625C5" w:rsidRPr="00B60A72" w:rsidRDefault="00F625C5" w:rsidP="00AA31BA">
            <w:pPr>
              <w:rPr>
                <w:sz w:val="24"/>
              </w:rPr>
            </w:pPr>
            <w:r w:rsidRPr="00B60A72">
              <w:rPr>
                <w:sz w:val="24"/>
              </w:rPr>
              <w:t>Mô tả</w:t>
            </w:r>
          </w:p>
        </w:tc>
        <w:tc>
          <w:tcPr>
            <w:tcW w:w="6441" w:type="dxa"/>
          </w:tcPr>
          <w:p w14:paraId="3CB5F69C" w14:textId="5C7C6D73" w:rsidR="00F625C5" w:rsidRPr="00B60A72" w:rsidRDefault="00BB0DE7"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Hiển thị các loạ</w:t>
            </w:r>
            <w:r w:rsidR="0028518E">
              <w:rPr>
                <w:sz w:val="24"/>
              </w:rPr>
              <w:t xml:space="preserve">i sách/tài liệu </w:t>
            </w:r>
            <w:r w:rsidRPr="00B60A72">
              <w:rPr>
                <w:sz w:val="24"/>
              </w:rPr>
              <w:t>đăng gần đây nhất.</w:t>
            </w:r>
          </w:p>
        </w:tc>
      </w:tr>
      <w:tr w:rsidR="00F625C5" w:rsidRPr="00B60A72" w14:paraId="2E6897E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EBA50D" w14:textId="77777777" w:rsidR="00F625C5" w:rsidRPr="00B60A72" w:rsidRDefault="00F625C5" w:rsidP="00AA31BA">
            <w:pPr>
              <w:rPr>
                <w:sz w:val="24"/>
              </w:rPr>
            </w:pPr>
            <w:r w:rsidRPr="00B60A72">
              <w:rPr>
                <w:sz w:val="24"/>
              </w:rPr>
              <w:t>Actor</w:t>
            </w:r>
          </w:p>
        </w:tc>
        <w:tc>
          <w:tcPr>
            <w:tcW w:w="6441" w:type="dxa"/>
          </w:tcPr>
          <w:p w14:paraId="6227DD7B" w14:textId="05043B6D" w:rsidR="00F625C5" w:rsidRPr="00B60A72" w:rsidRDefault="00BB0DE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28518E">
              <w:rPr>
                <w:sz w:val="24"/>
              </w:rPr>
              <w:t>i dùng, phê</w:t>
            </w:r>
            <w:r w:rsidRPr="00B60A72">
              <w:rPr>
                <w:sz w:val="24"/>
              </w:rPr>
              <w:t xml:space="preserve"> duyệt, admin</w:t>
            </w:r>
          </w:p>
        </w:tc>
      </w:tr>
      <w:tr w:rsidR="00F625C5" w:rsidRPr="00B60A72" w14:paraId="41B1649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D97E85B" w14:textId="77777777" w:rsidR="00F625C5" w:rsidRPr="00B60A72" w:rsidRDefault="00F625C5" w:rsidP="00AA31BA">
            <w:pPr>
              <w:rPr>
                <w:sz w:val="24"/>
              </w:rPr>
            </w:pPr>
            <w:r w:rsidRPr="00B60A72">
              <w:rPr>
                <w:sz w:val="24"/>
              </w:rPr>
              <w:t>Điều kiện kích hoạt</w:t>
            </w:r>
          </w:p>
        </w:tc>
        <w:tc>
          <w:tcPr>
            <w:tcW w:w="6441" w:type="dxa"/>
          </w:tcPr>
          <w:p w14:paraId="47B9E5CA" w14:textId="77777777" w:rsidR="00F625C5" w:rsidRPr="00B60A72" w:rsidRDefault="00BB0DE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Khi load trang chủ</w:t>
            </w:r>
          </w:p>
        </w:tc>
      </w:tr>
      <w:tr w:rsidR="00F625C5" w:rsidRPr="00B60A72" w14:paraId="71608BD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D6D4934" w14:textId="77777777" w:rsidR="00F625C5" w:rsidRPr="00B60A72" w:rsidRDefault="00F625C5" w:rsidP="00AA31BA">
            <w:pPr>
              <w:rPr>
                <w:sz w:val="24"/>
              </w:rPr>
            </w:pPr>
            <w:r w:rsidRPr="00B60A72">
              <w:rPr>
                <w:sz w:val="24"/>
              </w:rPr>
              <w:t>Các Use-case liên quan</w:t>
            </w:r>
          </w:p>
        </w:tc>
        <w:tc>
          <w:tcPr>
            <w:tcW w:w="6441" w:type="dxa"/>
          </w:tcPr>
          <w:p w14:paraId="749E20E3" w14:textId="729FE452"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sách/ tài liệu</w:t>
            </w:r>
          </w:p>
        </w:tc>
      </w:tr>
      <w:tr w:rsidR="00F625C5" w:rsidRPr="00B60A72" w14:paraId="06FE37B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FE2909A" w14:textId="77777777" w:rsidR="00F625C5" w:rsidRPr="00B60A72" w:rsidRDefault="00F625C5" w:rsidP="00AA31BA">
            <w:pPr>
              <w:rPr>
                <w:sz w:val="24"/>
              </w:rPr>
            </w:pPr>
            <w:r w:rsidRPr="00B60A72">
              <w:rPr>
                <w:sz w:val="24"/>
              </w:rPr>
              <w:t>Tiền điều kiện</w:t>
            </w:r>
          </w:p>
        </w:tc>
        <w:tc>
          <w:tcPr>
            <w:tcW w:w="6441" w:type="dxa"/>
          </w:tcPr>
          <w:p w14:paraId="51D22C66"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77B1712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B7E0E" w14:textId="77777777" w:rsidR="00F625C5" w:rsidRPr="00B60A72" w:rsidRDefault="00F625C5" w:rsidP="00AA31BA">
            <w:pPr>
              <w:rPr>
                <w:sz w:val="24"/>
              </w:rPr>
            </w:pPr>
            <w:r w:rsidRPr="00B60A72">
              <w:rPr>
                <w:sz w:val="24"/>
              </w:rPr>
              <w:t>Hậu điều kiện</w:t>
            </w:r>
          </w:p>
        </w:tc>
        <w:tc>
          <w:tcPr>
            <w:tcW w:w="6441" w:type="dxa"/>
          </w:tcPr>
          <w:p w14:paraId="0B0FC97D"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1A5AA6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5021CA" w14:textId="77777777" w:rsidR="00F625C5" w:rsidRPr="00B60A72" w:rsidRDefault="00F625C5" w:rsidP="00AA31BA">
            <w:pPr>
              <w:rPr>
                <w:sz w:val="24"/>
              </w:rPr>
            </w:pPr>
            <w:r w:rsidRPr="00B60A72">
              <w:rPr>
                <w:sz w:val="24"/>
              </w:rPr>
              <w:t>Luồng sự kiện chính</w:t>
            </w:r>
          </w:p>
        </w:tc>
        <w:tc>
          <w:tcPr>
            <w:tcW w:w="6441" w:type="dxa"/>
          </w:tcPr>
          <w:p w14:paraId="362D3D31" w14:textId="54752515" w:rsidR="00F625C5"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load </w:t>
            </w:r>
            <w:r w:rsidR="00112CD7" w:rsidRPr="00B60A72">
              <w:rPr>
                <w:sz w:val="24"/>
              </w:rPr>
              <w:t>20</w:t>
            </w:r>
            <w:r w:rsidR="0028518E">
              <w:rPr>
                <w:sz w:val="24"/>
              </w:rPr>
              <w:t xml:space="preserve"> sách/tài liệu</w:t>
            </w:r>
            <w:r w:rsidR="00324E52" w:rsidRPr="00B60A72">
              <w:rPr>
                <w:sz w:val="24"/>
              </w:rPr>
              <w:t xml:space="preserve"> thuộc tất cả chủ đề</w:t>
            </w:r>
            <w:r w:rsidRPr="00B60A72">
              <w:rPr>
                <w:sz w:val="24"/>
              </w:rPr>
              <w:t xml:space="preserve"> theo thời gian gần đây nhất cho người dùng xem.</w:t>
            </w:r>
          </w:p>
          <w:p w14:paraId="00914F8E" w14:textId="77777777" w:rsidR="00802F73"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F625C5" w:rsidRPr="00B60A72" w14:paraId="6EEBE9F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B8693D3" w14:textId="77777777" w:rsidR="00F625C5" w:rsidRPr="00B60A72" w:rsidRDefault="00F625C5" w:rsidP="00AA31BA">
            <w:pPr>
              <w:rPr>
                <w:sz w:val="24"/>
              </w:rPr>
            </w:pPr>
            <w:r w:rsidRPr="00B60A72">
              <w:rPr>
                <w:sz w:val="24"/>
              </w:rPr>
              <w:t>Luồng sự kiện phụ</w:t>
            </w:r>
          </w:p>
        </w:tc>
        <w:tc>
          <w:tcPr>
            <w:tcW w:w="6441" w:type="dxa"/>
          </w:tcPr>
          <w:p w14:paraId="64E1CE42" w14:textId="77777777" w:rsidR="00F625C5" w:rsidRDefault="005619C8" w:rsidP="003B01B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5B29431" w14:textId="126EE8FF" w:rsidR="00BD2356" w:rsidRPr="00B60A72" w:rsidRDefault="00BD2356" w:rsidP="002851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Tại bướ</w:t>
            </w:r>
            <w:r>
              <w:rPr>
                <w:sz w:val="24"/>
              </w:rPr>
              <w:t>c 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790C8F3F" w14:textId="77777777" w:rsidR="00957B16" w:rsidRPr="00B60A72" w:rsidRDefault="00957B16" w:rsidP="00957B16">
      <w:pPr>
        <w:pStyle w:val="Heading2"/>
        <w:spacing w:line="360" w:lineRule="auto"/>
        <w:jc w:val="both"/>
        <w:rPr>
          <w:rFonts w:asciiTheme="minorHAnsi" w:hAnsiTheme="minorHAnsi"/>
          <w:sz w:val="24"/>
        </w:rPr>
      </w:pPr>
      <w:bookmarkStart w:id="41" w:name="_Toc502266474"/>
      <w:bookmarkStart w:id="42" w:name="_Toc475222437"/>
      <w:r w:rsidRPr="00B60A72">
        <w:rPr>
          <w:rFonts w:asciiTheme="minorHAnsi" w:hAnsiTheme="minorHAnsi"/>
          <w:sz w:val="24"/>
        </w:rPr>
        <w:t>Đặc tả Use-case “</w:t>
      </w:r>
      <w:r>
        <w:rPr>
          <w:rFonts w:asciiTheme="minorHAnsi" w:hAnsiTheme="minorHAnsi"/>
          <w:sz w:val="24"/>
        </w:rPr>
        <w:t>Xem danh sách Sách/Tài liệu theo thứ tự alphabe tăng hoặc giảm”</w:t>
      </w:r>
      <w:bookmarkEnd w:id="41"/>
    </w:p>
    <w:tbl>
      <w:tblPr>
        <w:tblStyle w:val="GridTable4-Accent1"/>
        <w:tblW w:w="0" w:type="auto"/>
        <w:tblLook w:val="04A0" w:firstRow="1" w:lastRow="0" w:firstColumn="1" w:lastColumn="0" w:noHBand="0" w:noVBand="1"/>
      </w:tblPr>
      <w:tblGrid>
        <w:gridCol w:w="2802"/>
        <w:gridCol w:w="6441"/>
      </w:tblGrid>
      <w:tr w:rsidR="00957B16" w:rsidRPr="00B60A72" w14:paraId="0F671B7A" w14:textId="77777777" w:rsidTr="00D14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E053D4" w14:textId="77777777" w:rsidR="00957B16" w:rsidRPr="00B60A72" w:rsidRDefault="00957B16" w:rsidP="00D145E3">
            <w:pPr>
              <w:rPr>
                <w:sz w:val="24"/>
              </w:rPr>
            </w:pPr>
            <w:r w:rsidRPr="00B60A72">
              <w:rPr>
                <w:sz w:val="24"/>
              </w:rPr>
              <w:t>Use case</w:t>
            </w:r>
          </w:p>
        </w:tc>
        <w:tc>
          <w:tcPr>
            <w:tcW w:w="6441" w:type="dxa"/>
          </w:tcPr>
          <w:p w14:paraId="45FCD43E" w14:textId="77777777" w:rsidR="00957B16" w:rsidRPr="00B60A72" w:rsidRDefault="00957B16" w:rsidP="00D145E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957B16" w:rsidRPr="00B60A72" w14:paraId="241ACA8B"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95DFB5" w14:textId="77777777" w:rsidR="00957B16" w:rsidRPr="00B60A72" w:rsidRDefault="00957B16" w:rsidP="00D145E3">
            <w:pPr>
              <w:rPr>
                <w:sz w:val="24"/>
              </w:rPr>
            </w:pPr>
            <w:r w:rsidRPr="00B60A72">
              <w:rPr>
                <w:sz w:val="24"/>
              </w:rPr>
              <w:t>Tên Use-case</w:t>
            </w:r>
          </w:p>
        </w:tc>
        <w:tc>
          <w:tcPr>
            <w:tcW w:w="6441" w:type="dxa"/>
          </w:tcPr>
          <w:p w14:paraId="6DB3C1B2" w14:textId="77777777" w:rsidR="00957B16" w:rsidRPr="00B60A72" w:rsidRDefault="00957B16" w:rsidP="00D145E3">
            <w:pPr>
              <w:cnfStyle w:val="000000100000" w:firstRow="0" w:lastRow="0" w:firstColumn="0" w:lastColumn="0" w:oddVBand="0" w:evenVBand="0" w:oddHBand="1" w:evenHBand="0" w:firstRowFirstColumn="0" w:firstRowLastColumn="0" w:lastRowFirstColumn="0" w:lastRowLastColumn="0"/>
              <w:rPr>
                <w:sz w:val="24"/>
              </w:rPr>
            </w:pPr>
            <w:r>
              <w:t>Xem danh sách Sách/Tài liệu theo thứ tự alphabe tăng hoặc giảm</w:t>
            </w:r>
          </w:p>
        </w:tc>
      </w:tr>
      <w:tr w:rsidR="00957B16" w:rsidRPr="00B60A72" w14:paraId="366D21ED"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32D905B2" w14:textId="77777777" w:rsidR="00957B16" w:rsidRPr="00B60A72" w:rsidRDefault="00957B16" w:rsidP="00D145E3">
            <w:pPr>
              <w:rPr>
                <w:sz w:val="24"/>
              </w:rPr>
            </w:pPr>
            <w:r w:rsidRPr="00B60A72">
              <w:rPr>
                <w:sz w:val="24"/>
              </w:rPr>
              <w:t>Mô tả</w:t>
            </w:r>
          </w:p>
        </w:tc>
        <w:tc>
          <w:tcPr>
            <w:tcW w:w="6441" w:type="dxa"/>
          </w:tcPr>
          <w:p w14:paraId="4ABC5747" w14:textId="77777777" w:rsidR="00957B16" w:rsidRPr="00B60A72" w:rsidRDefault="00957B16" w:rsidP="00D145E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Pr>
                <w:sz w:val="24"/>
              </w:rPr>
              <w:t xml:space="preserve">h sách sách/tài liệu </w:t>
            </w:r>
            <w:r w:rsidRPr="00B60A72">
              <w:rPr>
                <w:sz w:val="24"/>
              </w:rPr>
              <w:t xml:space="preserve">của </w:t>
            </w:r>
            <w:r>
              <w:rPr>
                <w:sz w:val="24"/>
              </w:rPr>
              <w:t>thứ tự alphabe tăng hoặc giảm</w:t>
            </w:r>
          </w:p>
        </w:tc>
      </w:tr>
      <w:tr w:rsidR="00957B16" w:rsidRPr="00B60A72" w14:paraId="200A1FE9"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BB407D" w14:textId="77777777" w:rsidR="00957B16" w:rsidRPr="00B60A72" w:rsidRDefault="00957B16" w:rsidP="00D145E3">
            <w:pPr>
              <w:rPr>
                <w:sz w:val="24"/>
              </w:rPr>
            </w:pPr>
            <w:r w:rsidRPr="00B60A72">
              <w:rPr>
                <w:sz w:val="24"/>
              </w:rPr>
              <w:t>Actor</w:t>
            </w:r>
          </w:p>
        </w:tc>
        <w:tc>
          <w:tcPr>
            <w:tcW w:w="6441" w:type="dxa"/>
          </w:tcPr>
          <w:p w14:paraId="11A5C884" w14:textId="77777777" w:rsidR="00957B16" w:rsidRPr="00B60A72" w:rsidRDefault="00957B16" w:rsidP="00D145E3">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957B16" w:rsidRPr="00B60A72" w14:paraId="22B52338"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3F76EAB6" w14:textId="77777777" w:rsidR="00957B16" w:rsidRPr="00B60A72" w:rsidRDefault="00957B16" w:rsidP="00D145E3">
            <w:pPr>
              <w:rPr>
                <w:sz w:val="24"/>
              </w:rPr>
            </w:pPr>
            <w:r w:rsidRPr="00B60A72">
              <w:rPr>
                <w:sz w:val="24"/>
              </w:rPr>
              <w:t>Điều kiện kích hoạt</w:t>
            </w:r>
          </w:p>
        </w:tc>
        <w:tc>
          <w:tcPr>
            <w:tcW w:w="6441" w:type="dxa"/>
          </w:tcPr>
          <w:p w14:paraId="50172361" w14:textId="77777777" w:rsidR="00957B16" w:rsidRPr="00B60A72" w:rsidRDefault="00957B16" w:rsidP="00D145E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chủ đề cần chọn(từ mọi trang).</w:t>
            </w:r>
          </w:p>
        </w:tc>
      </w:tr>
      <w:tr w:rsidR="00957B16" w:rsidRPr="00B60A72" w14:paraId="00F096BC"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14F32A" w14:textId="77777777" w:rsidR="00957B16" w:rsidRPr="00B60A72" w:rsidRDefault="00957B16" w:rsidP="00D145E3">
            <w:pPr>
              <w:rPr>
                <w:sz w:val="24"/>
              </w:rPr>
            </w:pPr>
            <w:r w:rsidRPr="00B60A72">
              <w:rPr>
                <w:sz w:val="24"/>
              </w:rPr>
              <w:t>Các Use-case liên quan</w:t>
            </w:r>
          </w:p>
        </w:tc>
        <w:tc>
          <w:tcPr>
            <w:tcW w:w="6441" w:type="dxa"/>
          </w:tcPr>
          <w:p w14:paraId="30C1413D" w14:textId="77777777" w:rsidR="00957B16" w:rsidRPr="00B60A72" w:rsidRDefault="00957B16" w:rsidP="00D145E3">
            <w:pPr>
              <w:cnfStyle w:val="000000100000" w:firstRow="0" w:lastRow="0" w:firstColumn="0" w:lastColumn="0" w:oddVBand="0" w:evenVBand="0" w:oddHBand="1" w:evenHBand="0" w:firstRowFirstColumn="0" w:firstRowLastColumn="0" w:lastRowFirstColumn="0" w:lastRowLastColumn="0"/>
              <w:rPr>
                <w:sz w:val="24"/>
              </w:rPr>
            </w:pPr>
            <w:r>
              <w:t>Xem chi tiết sách/tài liệu</w:t>
            </w:r>
          </w:p>
        </w:tc>
      </w:tr>
      <w:tr w:rsidR="00957B16" w:rsidRPr="00B60A72" w14:paraId="58FA728B"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28D3480C" w14:textId="77777777" w:rsidR="00957B16" w:rsidRPr="00B60A72" w:rsidRDefault="00957B16" w:rsidP="00D145E3">
            <w:pPr>
              <w:rPr>
                <w:sz w:val="24"/>
              </w:rPr>
            </w:pPr>
            <w:r w:rsidRPr="00B60A72">
              <w:rPr>
                <w:sz w:val="24"/>
              </w:rPr>
              <w:t>Tiền điều kiện</w:t>
            </w:r>
          </w:p>
        </w:tc>
        <w:tc>
          <w:tcPr>
            <w:tcW w:w="6441" w:type="dxa"/>
          </w:tcPr>
          <w:p w14:paraId="4C7FAC1B" w14:textId="77777777" w:rsidR="00957B16" w:rsidRPr="00B60A72" w:rsidRDefault="00957B16" w:rsidP="00D145E3">
            <w:pPr>
              <w:cnfStyle w:val="000000000000" w:firstRow="0" w:lastRow="0" w:firstColumn="0" w:lastColumn="0" w:oddVBand="0" w:evenVBand="0" w:oddHBand="0" w:evenHBand="0" w:firstRowFirstColumn="0" w:firstRowLastColumn="0" w:lastRowFirstColumn="0" w:lastRowLastColumn="0"/>
              <w:rPr>
                <w:sz w:val="24"/>
              </w:rPr>
            </w:pPr>
          </w:p>
        </w:tc>
      </w:tr>
      <w:tr w:rsidR="00957B16" w:rsidRPr="00B60A72" w14:paraId="5208AE83"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B0921DB" w14:textId="77777777" w:rsidR="00957B16" w:rsidRPr="00B60A72" w:rsidRDefault="00957B16" w:rsidP="00D145E3">
            <w:pPr>
              <w:rPr>
                <w:sz w:val="24"/>
              </w:rPr>
            </w:pPr>
            <w:r w:rsidRPr="00B60A72">
              <w:rPr>
                <w:sz w:val="24"/>
              </w:rPr>
              <w:t>Hậu điều kiện</w:t>
            </w:r>
          </w:p>
        </w:tc>
        <w:tc>
          <w:tcPr>
            <w:tcW w:w="6441" w:type="dxa"/>
          </w:tcPr>
          <w:p w14:paraId="48647C7D" w14:textId="77777777" w:rsidR="00957B16" w:rsidRPr="00B60A72" w:rsidRDefault="00957B16" w:rsidP="00D145E3">
            <w:pPr>
              <w:cnfStyle w:val="000000100000" w:firstRow="0" w:lastRow="0" w:firstColumn="0" w:lastColumn="0" w:oddVBand="0" w:evenVBand="0" w:oddHBand="1" w:evenHBand="0" w:firstRowFirstColumn="0" w:firstRowLastColumn="0" w:lastRowFirstColumn="0" w:lastRowLastColumn="0"/>
              <w:rPr>
                <w:sz w:val="24"/>
              </w:rPr>
            </w:pPr>
          </w:p>
        </w:tc>
      </w:tr>
      <w:tr w:rsidR="00957B16" w:rsidRPr="00B60A72" w14:paraId="6F759C55"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321BAF08" w14:textId="77777777" w:rsidR="00957B16" w:rsidRPr="00B60A72" w:rsidRDefault="00957B16" w:rsidP="00D145E3">
            <w:pPr>
              <w:rPr>
                <w:sz w:val="24"/>
              </w:rPr>
            </w:pPr>
            <w:r w:rsidRPr="00B60A72">
              <w:rPr>
                <w:sz w:val="24"/>
              </w:rPr>
              <w:t>Luồng sự kiện chính</w:t>
            </w:r>
          </w:p>
        </w:tc>
        <w:tc>
          <w:tcPr>
            <w:tcW w:w="6441" w:type="dxa"/>
          </w:tcPr>
          <w:p w14:paraId="6B169EC5" w14:textId="77777777" w:rsidR="00957B16" w:rsidRPr="00657957" w:rsidRDefault="00957B16" w:rsidP="00D145E3">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t xml:space="preserve">Hệ thống load 20 sách/tài liệu </w:t>
            </w:r>
            <w:r>
              <w:t>theo thứ tự alphabe</w:t>
            </w:r>
            <w:r w:rsidRPr="00657957">
              <w:t xml:space="preserve"> cho người dùng xem.</w:t>
            </w:r>
          </w:p>
          <w:p w14:paraId="5DD5D5BD" w14:textId="77777777" w:rsidR="00957B16" w:rsidRPr="00657957" w:rsidRDefault="00957B16" w:rsidP="00D145E3">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lastRenderedPageBreak/>
              <w:t>Kết thúc use case.</w:t>
            </w:r>
          </w:p>
        </w:tc>
      </w:tr>
      <w:tr w:rsidR="00957B16" w:rsidRPr="00B60A72" w14:paraId="7BA1E768"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FB5F92" w14:textId="77777777" w:rsidR="00957B16" w:rsidRPr="00B60A72" w:rsidRDefault="00957B16" w:rsidP="00D145E3">
            <w:pPr>
              <w:rPr>
                <w:sz w:val="24"/>
              </w:rPr>
            </w:pPr>
            <w:r w:rsidRPr="00B60A72">
              <w:rPr>
                <w:sz w:val="24"/>
              </w:rPr>
              <w:lastRenderedPageBreak/>
              <w:t>Luồng sự kiện phụ</w:t>
            </w:r>
          </w:p>
        </w:tc>
        <w:tc>
          <w:tcPr>
            <w:tcW w:w="6441" w:type="dxa"/>
          </w:tcPr>
          <w:p w14:paraId="7F8E0CB9" w14:textId="77777777" w:rsidR="00957B16" w:rsidRPr="00657957" w:rsidRDefault="00957B16" w:rsidP="00D145E3">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t>Nếu không có kết nối hoặc lỗi kết nối tới database: thông báo “Xãy ra lỗi kết nối, vui lòng thử lại lần sau.”</w:t>
            </w:r>
          </w:p>
          <w:p w14:paraId="078B0740" w14:textId="77777777" w:rsidR="00957B16" w:rsidRPr="00657957" w:rsidRDefault="00957B16" w:rsidP="00D145E3">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t>Tại bước 2: nếu người dùng chọn sách/tài liệu trong danh sách thì hệ thống thực hiện usecase xem sách/tài liệu</w:t>
            </w:r>
          </w:p>
        </w:tc>
      </w:tr>
    </w:tbl>
    <w:p w14:paraId="5BEB9DAB" w14:textId="77777777" w:rsidR="00957B16" w:rsidRDefault="00957B16" w:rsidP="00957B16">
      <w:pPr>
        <w:pStyle w:val="Heading2"/>
        <w:numPr>
          <w:ilvl w:val="0"/>
          <w:numId w:val="0"/>
        </w:numPr>
        <w:spacing w:line="360" w:lineRule="auto"/>
        <w:jc w:val="both"/>
        <w:rPr>
          <w:rFonts w:asciiTheme="minorHAnsi" w:hAnsiTheme="minorHAnsi"/>
          <w:sz w:val="24"/>
        </w:rPr>
      </w:pPr>
    </w:p>
    <w:p w14:paraId="6B7AFA6C" w14:textId="59B6C255" w:rsidR="00F625C5" w:rsidRPr="00B60A72" w:rsidRDefault="00F625C5" w:rsidP="00F625C5">
      <w:pPr>
        <w:pStyle w:val="Heading2"/>
        <w:spacing w:line="360" w:lineRule="auto"/>
        <w:jc w:val="both"/>
        <w:rPr>
          <w:rFonts w:asciiTheme="minorHAnsi" w:hAnsiTheme="minorHAnsi"/>
          <w:sz w:val="24"/>
        </w:rPr>
      </w:pPr>
      <w:bookmarkStart w:id="43" w:name="_Toc502266475"/>
      <w:r w:rsidRPr="00B60A72">
        <w:rPr>
          <w:rFonts w:asciiTheme="minorHAnsi" w:hAnsiTheme="minorHAnsi"/>
          <w:sz w:val="24"/>
        </w:rPr>
        <w:t>Đặc tả Use-case “</w:t>
      </w:r>
      <w:bookmarkEnd w:id="42"/>
      <w:r w:rsidR="0028518E">
        <w:rPr>
          <w:rFonts w:asciiTheme="minorHAnsi" w:hAnsiTheme="minorHAnsi"/>
          <w:sz w:val="24"/>
        </w:rPr>
        <w:t>Xem danh sách Sách/Tài liệu theo chủ đề”</w:t>
      </w:r>
      <w:bookmarkEnd w:id="43"/>
    </w:p>
    <w:tbl>
      <w:tblPr>
        <w:tblStyle w:val="GridTable4-Accent1"/>
        <w:tblW w:w="0" w:type="auto"/>
        <w:tblLook w:val="04A0" w:firstRow="1" w:lastRow="0" w:firstColumn="1" w:lastColumn="0" w:noHBand="0" w:noVBand="1"/>
      </w:tblPr>
      <w:tblGrid>
        <w:gridCol w:w="2802"/>
        <w:gridCol w:w="6441"/>
      </w:tblGrid>
      <w:tr w:rsidR="00F625C5" w:rsidRPr="00B60A72" w14:paraId="57D94B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E5F7D8" w14:textId="77777777" w:rsidR="00F625C5" w:rsidRPr="00B60A72" w:rsidRDefault="00F625C5" w:rsidP="00AA31BA">
            <w:pPr>
              <w:rPr>
                <w:sz w:val="24"/>
              </w:rPr>
            </w:pPr>
            <w:r w:rsidRPr="00B60A72">
              <w:rPr>
                <w:sz w:val="24"/>
              </w:rPr>
              <w:t>Use case</w:t>
            </w:r>
          </w:p>
        </w:tc>
        <w:tc>
          <w:tcPr>
            <w:tcW w:w="6441" w:type="dxa"/>
          </w:tcPr>
          <w:p w14:paraId="7C6207F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1085C0D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3912E0" w14:textId="77777777" w:rsidR="00F625C5" w:rsidRPr="00B60A72" w:rsidRDefault="00F625C5" w:rsidP="00AA31BA">
            <w:pPr>
              <w:rPr>
                <w:sz w:val="24"/>
              </w:rPr>
            </w:pPr>
            <w:r w:rsidRPr="00B60A72">
              <w:rPr>
                <w:sz w:val="24"/>
              </w:rPr>
              <w:t>Tên Use-case</w:t>
            </w:r>
          </w:p>
        </w:tc>
        <w:tc>
          <w:tcPr>
            <w:tcW w:w="6441" w:type="dxa"/>
          </w:tcPr>
          <w:p w14:paraId="1695EBDA" w14:textId="063CEEB5"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danh sách Sách/Tài liệu theo chủ đề.</w:t>
            </w:r>
          </w:p>
        </w:tc>
      </w:tr>
      <w:tr w:rsidR="00F625C5" w:rsidRPr="00B60A72" w14:paraId="1441788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642FBB9" w14:textId="77777777" w:rsidR="00F625C5" w:rsidRPr="00B60A72" w:rsidRDefault="00F625C5" w:rsidP="00AA31BA">
            <w:pPr>
              <w:rPr>
                <w:sz w:val="24"/>
              </w:rPr>
            </w:pPr>
            <w:r w:rsidRPr="00B60A72">
              <w:rPr>
                <w:sz w:val="24"/>
              </w:rPr>
              <w:t>Mô tả</w:t>
            </w:r>
          </w:p>
        </w:tc>
        <w:tc>
          <w:tcPr>
            <w:tcW w:w="6441" w:type="dxa"/>
          </w:tcPr>
          <w:p w14:paraId="02BFD455" w14:textId="5ADB8BD4" w:rsidR="00F625C5" w:rsidRPr="00B60A72" w:rsidRDefault="00DA1DD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sidR="0028518E">
              <w:rPr>
                <w:sz w:val="24"/>
              </w:rPr>
              <w:t xml:space="preserve">h sách sách/tài liệu </w:t>
            </w:r>
            <w:r w:rsidRPr="00B60A72">
              <w:rPr>
                <w:sz w:val="24"/>
              </w:rPr>
              <w:t>của chủ để theo thơi gian gần đây nhất.</w:t>
            </w:r>
          </w:p>
        </w:tc>
      </w:tr>
      <w:tr w:rsidR="00F625C5" w:rsidRPr="00B60A72" w14:paraId="45809D0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BA917E" w14:textId="77777777" w:rsidR="00F625C5" w:rsidRPr="00B60A72" w:rsidRDefault="00F625C5" w:rsidP="00AA31BA">
            <w:pPr>
              <w:rPr>
                <w:sz w:val="24"/>
              </w:rPr>
            </w:pPr>
            <w:r w:rsidRPr="00B60A72">
              <w:rPr>
                <w:sz w:val="24"/>
              </w:rPr>
              <w:t>Actor</w:t>
            </w:r>
          </w:p>
        </w:tc>
        <w:tc>
          <w:tcPr>
            <w:tcW w:w="6441" w:type="dxa"/>
          </w:tcPr>
          <w:p w14:paraId="466C5834" w14:textId="77777777" w:rsidR="00F625C5" w:rsidRPr="00B60A72" w:rsidRDefault="00504C5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F625C5" w:rsidRPr="00B60A72" w14:paraId="2B74A42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150316" w14:textId="77777777" w:rsidR="00F625C5" w:rsidRPr="00B60A72" w:rsidRDefault="00F625C5" w:rsidP="00AA31BA">
            <w:pPr>
              <w:rPr>
                <w:sz w:val="24"/>
              </w:rPr>
            </w:pPr>
            <w:r w:rsidRPr="00B60A72">
              <w:rPr>
                <w:sz w:val="24"/>
              </w:rPr>
              <w:t>Điều kiện kích hoạt</w:t>
            </w:r>
          </w:p>
        </w:tc>
        <w:tc>
          <w:tcPr>
            <w:tcW w:w="6441" w:type="dxa"/>
          </w:tcPr>
          <w:p w14:paraId="2B245243" w14:textId="77777777" w:rsidR="00F625C5" w:rsidRPr="00B60A72" w:rsidRDefault="00504C5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chủ đề </w:t>
            </w:r>
            <w:r w:rsidR="006B45FA" w:rsidRPr="00B60A72">
              <w:rPr>
                <w:sz w:val="24"/>
              </w:rPr>
              <w:t>cần chọ</w:t>
            </w:r>
            <w:r w:rsidR="00C62A2E" w:rsidRPr="00B60A72">
              <w:rPr>
                <w:sz w:val="24"/>
              </w:rPr>
              <w:t>n</w:t>
            </w:r>
            <w:r w:rsidR="00874EC6" w:rsidRPr="00B60A72">
              <w:rPr>
                <w:sz w:val="24"/>
              </w:rPr>
              <w:t>(</w:t>
            </w:r>
            <w:r w:rsidRPr="00B60A72">
              <w:rPr>
                <w:sz w:val="24"/>
              </w:rPr>
              <w:t>từ mọi trang</w:t>
            </w:r>
            <w:r w:rsidR="00874EC6" w:rsidRPr="00B60A72">
              <w:rPr>
                <w:sz w:val="24"/>
              </w:rPr>
              <w:t>)</w:t>
            </w:r>
            <w:r w:rsidRPr="00B60A72">
              <w:rPr>
                <w:sz w:val="24"/>
              </w:rPr>
              <w:t>.</w:t>
            </w:r>
          </w:p>
        </w:tc>
      </w:tr>
      <w:tr w:rsidR="00F625C5" w:rsidRPr="00B60A72" w14:paraId="5580975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C9BDB7" w14:textId="77777777" w:rsidR="00F625C5" w:rsidRPr="00B60A72" w:rsidRDefault="00F625C5" w:rsidP="00AA31BA">
            <w:pPr>
              <w:rPr>
                <w:sz w:val="24"/>
              </w:rPr>
            </w:pPr>
            <w:r w:rsidRPr="00B60A72">
              <w:rPr>
                <w:sz w:val="24"/>
              </w:rPr>
              <w:t>Các Use-case liên quan</w:t>
            </w:r>
          </w:p>
        </w:tc>
        <w:tc>
          <w:tcPr>
            <w:tcW w:w="6441" w:type="dxa"/>
          </w:tcPr>
          <w:p w14:paraId="3A7FD7A5" w14:textId="3BC65FB4" w:rsidR="00F625C5" w:rsidRPr="00B60A72" w:rsidRDefault="00BD2356"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UC_11_Xem_SGK \h </w:instrText>
            </w:r>
            <w:r>
              <w:fldChar w:fldCharType="separate"/>
            </w:r>
            <w:r w:rsidR="0028518E">
              <w:t>Xem sách/tài liệu.</w:t>
            </w:r>
            <w:r>
              <w:fldChar w:fldCharType="end"/>
            </w:r>
          </w:p>
        </w:tc>
      </w:tr>
      <w:tr w:rsidR="00F625C5" w:rsidRPr="00B60A72" w14:paraId="70C6D60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3A48CF" w14:textId="77777777" w:rsidR="00F625C5" w:rsidRPr="00B60A72" w:rsidRDefault="00F625C5" w:rsidP="00AA31BA">
            <w:pPr>
              <w:rPr>
                <w:sz w:val="24"/>
              </w:rPr>
            </w:pPr>
            <w:r w:rsidRPr="00B60A72">
              <w:rPr>
                <w:sz w:val="24"/>
              </w:rPr>
              <w:t>Tiền điều kiện</w:t>
            </w:r>
          </w:p>
        </w:tc>
        <w:tc>
          <w:tcPr>
            <w:tcW w:w="6441" w:type="dxa"/>
          </w:tcPr>
          <w:p w14:paraId="7407F820"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3338F3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70E2590" w14:textId="77777777" w:rsidR="00F625C5" w:rsidRPr="00B60A72" w:rsidRDefault="00F625C5" w:rsidP="00AA31BA">
            <w:pPr>
              <w:rPr>
                <w:sz w:val="24"/>
              </w:rPr>
            </w:pPr>
            <w:r w:rsidRPr="00B60A72">
              <w:rPr>
                <w:sz w:val="24"/>
              </w:rPr>
              <w:t>Hậu điều kiện</w:t>
            </w:r>
          </w:p>
        </w:tc>
        <w:tc>
          <w:tcPr>
            <w:tcW w:w="6441" w:type="dxa"/>
          </w:tcPr>
          <w:p w14:paraId="14C3B66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8C0F89" w:rsidRPr="00B60A72" w14:paraId="28C6030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AD688FA" w14:textId="77777777" w:rsidR="008C0F89" w:rsidRPr="00B60A72" w:rsidRDefault="008C0F89" w:rsidP="008C0F89">
            <w:pPr>
              <w:rPr>
                <w:sz w:val="24"/>
              </w:rPr>
            </w:pPr>
            <w:r w:rsidRPr="00B60A72">
              <w:rPr>
                <w:sz w:val="24"/>
              </w:rPr>
              <w:t>Luồng sự kiện chính</w:t>
            </w:r>
          </w:p>
        </w:tc>
        <w:tc>
          <w:tcPr>
            <w:tcW w:w="6441" w:type="dxa"/>
          </w:tcPr>
          <w:p w14:paraId="0351A110" w14:textId="40E8EA62" w:rsidR="00324E52"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28518E">
              <w:rPr>
                <w:sz w:val="24"/>
              </w:rPr>
              <w:t>ng load 20 sách/tài liệu</w:t>
            </w:r>
            <w:r w:rsidRPr="00B60A72">
              <w:rPr>
                <w:sz w:val="24"/>
              </w:rPr>
              <w:t xml:space="preserve"> thuộc chủ đề đã chọn theo thời gian gần đây nhất cho người dùng xem.</w:t>
            </w:r>
          </w:p>
          <w:p w14:paraId="6D9C85CD" w14:textId="77777777" w:rsidR="008C0F89"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8C0F89" w:rsidRPr="00B60A72" w14:paraId="05EC6E8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6E461B" w14:textId="77777777" w:rsidR="008C0F89" w:rsidRPr="00B60A72" w:rsidRDefault="008C0F89" w:rsidP="008C0F89">
            <w:pPr>
              <w:rPr>
                <w:sz w:val="24"/>
              </w:rPr>
            </w:pPr>
            <w:r w:rsidRPr="00B60A72">
              <w:rPr>
                <w:sz w:val="24"/>
              </w:rPr>
              <w:t>Luồng sự kiện phụ</w:t>
            </w:r>
          </w:p>
        </w:tc>
        <w:tc>
          <w:tcPr>
            <w:tcW w:w="6441" w:type="dxa"/>
          </w:tcPr>
          <w:p w14:paraId="5484669B" w14:textId="77777777" w:rsidR="008C0F89" w:rsidRDefault="005619C8" w:rsidP="003B01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611841" w14:textId="2BFD1BD9" w:rsidR="00BD2356" w:rsidRPr="00B60A72" w:rsidRDefault="00BD2356" w:rsidP="0028518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w:t>
            </w:r>
            <w:r>
              <w:rPr>
                <w:sz w:val="24"/>
              </w:rPr>
              <w:t>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5A59D14A" w14:textId="6624984D" w:rsidR="00F625C5" w:rsidRPr="00B60A72" w:rsidRDefault="00F625C5" w:rsidP="00F625C5">
      <w:pPr>
        <w:pStyle w:val="Heading2"/>
        <w:spacing w:line="360" w:lineRule="auto"/>
        <w:jc w:val="both"/>
        <w:rPr>
          <w:rFonts w:asciiTheme="minorHAnsi" w:hAnsiTheme="minorHAnsi"/>
          <w:sz w:val="24"/>
        </w:rPr>
      </w:pPr>
      <w:bookmarkStart w:id="44" w:name="_Toc475222438"/>
      <w:bookmarkStart w:id="45" w:name="_Toc502266476"/>
      <w:r w:rsidRPr="00B60A72">
        <w:rPr>
          <w:rFonts w:asciiTheme="minorHAnsi" w:hAnsiTheme="minorHAnsi"/>
          <w:sz w:val="24"/>
        </w:rPr>
        <w:t>Đặc tả Use-case “</w:t>
      </w:r>
      <w:r w:rsidR="0028518E">
        <w:rPr>
          <w:rFonts w:asciiTheme="minorHAnsi" w:hAnsiTheme="minorHAnsi"/>
          <w:sz w:val="24"/>
        </w:rPr>
        <w:t>Tra cứu sách/tài liệu</w:t>
      </w:r>
      <w:r w:rsidRPr="00B60A72">
        <w:rPr>
          <w:rFonts w:asciiTheme="minorHAnsi" w:hAnsiTheme="minorHAnsi"/>
          <w:sz w:val="24"/>
        </w:rPr>
        <w:t>”</w:t>
      </w:r>
      <w:bookmarkEnd w:id="44"/>
      <w:bookmarkEnd w:id="45"/>
    </w:p>
    <w:tbl>
      <w:tblPr>
        <w:tblStyle w:val="GridTable4-Accent1"/>
        <w:tblW w:w="0" w:type="auto"/>
        <w:tblLook w:val="04A0" w:firstRow="1" w:lastRow="0" w:firstColumn="1" w:lastColumn="0" w:noHBand="0" w:noVBand="1"/>
      </w:tblPr>
      <w:tblGrid>
        <w:gridCol w:w="2802"/>
        <w:gridCol w:w="6441"/>
      </w:tblGrid>
      <w:tr w:rsidR="00F625C5" w:rsidRPr="00B60A72" w14:paraId="580E9AF0"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BEFB52" w14:textId="77777777" w:rsidR="00F625C5" w:rsidRPr="00B60A72" w:rsidRDefault="00F625C5" w:rsidP="00AA31BA">
            <w:pPr>
              <w:rPr>
                <w:sz w:val="24"/>
              </w:rPr>
            </w:pPr>
            <w:r w:rsidRPr="00B60A72">
              <w:rPr>
                <w:sz w:val="24"/>
              </w:rPr>
              <w:t>Use case</w:t>
            </w:r>
          </w:p>
        </w:tc>
        <w:tc>
          <w:tcPr>
            <w:tcW w:w="6441" w:type="dxa"/>
          </w:tcPr>
          <w:p w14:paraId="33BC40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356A515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5AD84E" w14:textId="77777777" w:rsidR="00F625C5" w:rsidRPr="00B60A72" w:rsidRDefault="00F625C5" w:rsidP="00AA31BA">
            <w:pPr>
              <w:rPr>
                <w:sz w:val="24"/>
              </w:rPr>
            </w:pPr>
            <w:r w:rsidRPr="00B60A72">
              <w:rPr>
                <w:sz w:val="24"/>
              </w:rPr>
              <w:t>Tên Use-case</w:t>
            </w:r>
          </w:p>
        </w:tc>
        <w:tc>
          <w:tcPr>
            <w:tcW w:w="6441" w:type="dxa"/>
          </w:tcPr>
          <w:p w14:paraId="0F29107D" w14:textId="45FC9186"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Tra cứu sách/tài liệu.</w:t>
            </w:r>
          </w:p>
        </w:tc>
      </w:tr>
      <w:tr w:rsidR="00F625C5" w:rsidRPr="00B60A72" w14:paraId="06CFDF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ABE7C52" w14:textId="77777777" w:rsidR="00F625C5" w:rsidRPr="00B60A72" w:rsidRDefault="00F625C5" w:rsidP="00AA31BA">
            <w:pPr>
              <w:rPr>
                <w:sz w:val="24"/>
              </w:rPr>
            </w:pPr>
            <w:r w:rsidRPr="00B60A72">
              <w:rPr>
                <w:sz w:val="24"/>
              </w:rPr>
              <w:t>Mô tả</w:t>
            </w:r>
          </w:p>
        </w:tc>
        <w:tc>
          <w:tcPr>
            <w:tcW w:w="6441" w:type="dxa"/>
          </w:tcPr>
          <w:p w14:paraId="08B44536" w14:textId="4610C901" w:rsidR="00F625C5" w:rsidRPr="00B60A72" w:rsidRDefault="0037099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Tìm kiếm </w:t>
            </w:r>
            <w:r w:rsidR="0028518E">
              <w:rPr>
                <w:sz w:val="24"/>
              </w:rPr>
              <w:t>theo mã hoặc tên sách/tài liệu.</w:t>
            </w:r>
          </w:p>
        </w:tc>
      </w:tr>
      <w:tr w:rsidR="003D2EBD" w:rsidRPr="00B60A72" w14:paraId="0C2B426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FCDEFCB" w14:textId="77777777" w:rsidR="003D2EBD" w:rsidRPr="00B60A72" w:rsidRDefault="003D2EBD" w:rsidP="003D2EBD">
            <w:pPr>
              <w:rPr>
                <w:sz w:val="24"/>
              </w:rPr>
            </w:pPr>
            <w:r w:rsidRPr="00B60A72">
              <w:rPr>
                <w:sz w:val="24"/>
              </w:rPr>
              <w:t>Actor</w:t>
            </w:r>
          </w:p>
        </w:tc>
        <w:tc>
          <w:tcPr>
            <w:tcW w:w="6441" w:type="dxa"/>
          </w:tcPr>
          <w:p w14:paraId="4A752C24" w14:textId="3C2F6440"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ẩn danh, người dùng, </w:t>
            </w:r>
            <w:r w:rsidR="0028518E">
              <w:rPr>
                <w:sz w:val="24"/>
              </w:rPr>
              <w:t xml:space="preserve">phê </w:t>
            </w:r>
            <w:r w:rsidRPr="00B60A72">
              <w:rPr>
                <w:sz w:val="24"/>
              </w:rPr>
              <w:t>duyệt, admin</w:t>
            </w:r>
          </w:p>
        </w:tc>
      </w:tr>
      <w:tr w:rsidR="003D2EBD" w:rsidRPr="00B60A72" w14:paraId="4D9B80F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9F8E1C" w14:textId="77777777" w:rsidR="003D2EBD" w:rsidRPr="00B60A72" w:rsidRDefault="003D2EBD" w:rsidP="003D2EBD">
            <w:pPr>
              <w:rPr>
                <w:sz w:val="24"/>
              </w:rPr>
            </w:pPr>
            <w:r w:rsidRPr="00B60A72">
              <w:rPr>
                <w:sz w:val="24"/>
              </w:rPr>
              <w:t>Điều kiện kích hoạt</w:t>
            </w:r>
          </w:p>
        </w:tc>
        <w:tc>
          <w:tcPr>
            <w:tcW w:w="6441" w:type="dxa"/>
          </w:tcPr>
          <w:p w14:paraId="6E1BAB73" w14:textId="77777777" w:rsidR="003D2EBD" w:rsidRPr="00B60A72" w:rsidRDefault="00DC2B19"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w:t>
            </w:r>
          </w:p>
          <w:p w14:paraId="368D4E8B"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 đề.</w:t>
            </w:r>
          </w:p>
          <w:p w14:paraId="660AF665"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chi tiết sách giáo khoa</w:t>
            </w:r>
          </w:p>
        </w:tc>
      </w:tr>
      <w:tr w:rsidR="003D2EBD" w:rsidRPr="00B60A72" w14:paraId="52F4F84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F82BB" w14:textId="77777777" w:rsidR="003D2EBD" w:rsidRPr="00B60A72" w:rsidRDefault="003D2EBD" w:rsidP="003D2EBD">
            <w:pPr>
              <w:rPr>
                <w:sz w:val="24"/>
              </w:rPr>
            </w:pPr>
            <w:r w:rsidRPr="00B60A72">
              <w:rPr>
                <w:sz w:val="24"/>
              </w:rPr>
              <w:t>Các Use-case liên quan</w:t>
            </w:r>
          </w:p>
        </w:tc>
        <w:tc>
          <w:tcPr>
            <w:tcW w:w="6441" w:type="dxa"/>
          </w:tcPr>
          <w:p w14:paraId="25373B91" w14:textId="6C64A2BB" w:rsidR="003D2EBD" w:rsidRPr="00B60A72" w:rsidRDefault="0028518E" w:rsidP="003D2EBD">
            <w:pPr>
              <w:cnfStyle w:val="000000100000" w:firstRow="0" w:lastRow="0" w:firstColumn="0" w:lastColumn="0" w:oddVBand="0" w:evenVBand="0" w:oddHBand="1" w:evenHBand="0" w:firstRowFirstColumn="0" w:firstRowLastColumn="0" w:lastRowFirstColumn="0" w:lastRowLastColumn="0"/>
              <w:rPr>
                <w:sz w:val="24"/>
              </w:rPr>
            </w:pPr>
            <w:r>
              <w:t>Xem sách/tài liệu.</w:t>
            </w:r>
          </w:p>
        </w:tc>
      </w:tr>
      <w:tr w:rsidR="003D2EBD" w:rsidRPr="00B60A72" w14:paraId="06CA6EC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E58407" w14:textId="77777777" w:rsidR="003D2EBD" w:rsidRPr="00B60A72" w:rsidRDefault="003D2EBD" w:rsidP="003D2EBD">
            <w:pPr>
              <w:rPr>
                <w:sz w:val="24"/>
              </w:rPr>
            </w:pPr>
            <w:r w:rsidRPr="00B60A72">
              <w:rPr>
                <w:sz w:val="24"/>
              </w:rPr>
              <w:t>Tiền điều kiện</w:t>
            </w:r>
          </w:p>
        </w:tc>
        <w:tc>
          <w:tcPr>
            <w:tcW w:w="6441" w:type="dxa"/>
          </w:tcPr>
          <w:p w14:paraId="7206B7EA" w14:textId="77777777" w:rsidR="003D2EBD" w:rsidRPr="00B60A72" w:rsidRDefault="003D2EBD" w:rsidP="003D2EBD">
            <w:pPr>
              <w:cnfStyle w:val="000000000000" w:firstRow="0" w:lastRow="0" w:firstColumn="0" w:lastColumn="0" w:oddVBand="0" w:evenVBand="0" w:oddHBand="0" w:evenHBand="0" w:firstRowFirstColumn="0" w:firstRowLastColumn="0" w:lastRowFirstColumn="0" w:lastRowLastColumn="0"/>
              <w:rPr>
                <w:sz w:val="24"/>
              </w:rPr>
            </w:pPr>
          </w:p>
        </w:tc>
      </w:tr>
      <w:tr w:rsidR="003D2EBD" w:rsidRPr="00B60A72" w14:paraId="1A93D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081844" w14:textId="77777777" w:rsidR="003D2EBD" w:rsidRPr="00B60A72" w:rsidRDefault="003D2EBD" w:rsidP="003D2EBD">
            <w:pPr>
              <w:rPr>
                <w:sz w:val="24"/>
              </w:rPr>
            </w:pPr>
            <w:r w:rsidRPr="00B60A72">
              <w:rPr>
                <w:sz w:val="24"/>
              </w:rPr>
              <w:t>Hậu điều kiện</w:t>
            </w:r>
          </w:p>
        </w:tc>
        <w:tc>
          <w:tcPr>
            <w:tcW w:w="6441" w:type="dxa"/>
          </w:tcPr>
          <w:p w14:paraId="1497B1FC" w14:textId="77777777"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p>
        </w:tc>
      </w:tr>
      <w:tr w:rsidR="003D2EBD" w:rsidRPr="00B60A72" w14:paraId="1B63BFC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588812D" w14:textId="77777777" w:rsidR="003D2EBD" w:rsidRPr="00B60A72" w:rsidRDefault="003D2EBD" w:rsidP="003D2EBD">
            <w:pPr>
              <w:rPr>
                <w:sz w:val="24"/>
              </w:rPr>
            </w:pPr>
            <w:r w:rsidRPr="00B60A72">
              <w:rPr>
                <w:sz w:val="24"/>
              </w:rPr>
              <w:t>Luồng sự kiện chính</w:t>
            </w:r>
          </w:p>
        </w:tc>
        <w:tc>
          <w:tcPr>
            <w:tcW w:w="6441" w:type="dxa"/>
          </w:tcPr>
          <w:p w14:paraId="50D0638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58622A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65EB615D"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tìm kiếm theo: kết quả  gần giống với nội dung </w:t>
            </w:r>
            <w:r w:rsidRPr="00B60A72">
              <w:rPr>
                <w:sz w:val="24"/>
              </w:rPr>
              <w:lastRenderedPageBreak/>
              <w:t>nhất, sắp xếp theo tỉ lệ gần giống nhất và hiện thị lên cho người dùng xem.</w:t>
            </w:r>
          </w:p>
          <w:p w14:paraId="120315B0" w14:textId="77777777" w:rsidR="003D2EBD"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D2EBD" w:rsidRPr="00B60A72" w14:paraId="77EB8CE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C20485" w14:textId="77777777" w:rsidR="003D2EBD" w:rsidRPr="00B60A72" w:rsidRDefault="003D2EBD" w:rsidP="003D2EBD">
            <w:pPr>
              <w:rPr>
                <w:sz w:val="24"/>
              </w:rPr>
            </w:pPr>
            <w:r w:rsidRPr="00B60A72">
              <w:rPr>
                <w:sz w:val="24"/>
              </w:rPr>
              <w:lastRenderedPageBreak/>
              <w:t>Luồng sự kiện phụ</w:t>
            </w:r>
          </w:p>
        </w:tc>
        <w:tc>
          <w:tcPr>
            <w:tcW w:w="6441" w:type="dxa"/>
          </w:tcPr>
          <w:p w14:paraId="1A34557C" w14:textId="77777777" w:rsidR="003D2EBD" w:rsidRPr="00B60A72" w:rsidRDefault="003D2EBD"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4C0307D" w14:textId="77777777" w:rsidR="00006B93" w:rsidRDefault="00006B93"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3C111F53" w14:textId="17D8ED5B" w:rsidR="005D3063" w:rsidRPr="00B60A72" w:rsidRDefault="005D3063" w:rsidP="000C187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4: nếu người dùng chọn </w:t>
            </w:r>
            <w:r w:rsidR="000C187B">
              <w:rPr>
                <w:sz w:val="24"/>
              </w:rPr>
              <w:t xml:space="preserve">sách/tài liệu </w:t>
            </w:r>
            <w:r w:rsidR="008E2CD0">
              <w:rPr>
                <w:sz w:val="24"/>
              </w:rPr>
              <w:t xml:space="preserve">trong danh sách </w:t>
            </w:r>
            <w:r w:rsidRPr="005D3063">
              <w:rPr>
                <w:sz w:val="24"/>
              </w:rPr>
              <w:t xml:space="preserve">thì hệ thống thực hiện usecase </w:t>
            </w:r>
            <w:r w:rsidR="000C187B">
              <w:rPr>
                <w:sz w:val="24"/>
              </w:rPr>
              <w:t>xem Sách/Tài liệu.</w:t>
            </w:r>
          </w:p>
        </w:tc>
      </w:tr>
    </w:tbl>
    <w:p w14:paraId="2289DE14" w14:textId="0F5ABFB2" w:rsidR="00F625C5" w:rsidRPr="00B60A72" w:rsidRDefault="00F625C5" w:rsidP="00F625C5">
      <w:pPr>
        <w:pStyle w:val="Heading2"/>
        <w:spacing w:line="360" w:lineRule="auto"/>
        <w:jc w:val="both"/>
        <w:rPr>
          <w:rFonts w:asciiTheme="minorHAnsi" w:hAnsiTheme="minorHAnsi"/>
          <w:sz w:val="24"/>
        </w:rPr>
      </w:pPr>
      <w:bookmarkStart w:id="46" w:name="_Toc475222439"/>
      <w:bookmarkStart w:id="47" w:name="_Toc502266477"/>
      <w:r w:rsidRPr="00B60A72">
        <w:rPr>
          <w:rFonts w:asciiTheme="minorHAnsi" w:hAnsiTheme="minorHAnsi"/>
          <w:sz w:val="24"/>
        </w:rPr>
        <w:t>Đặc tả Use-case “</w:t>
      </w:r>
      <w:r w:rsidR="000C187B">
        <w:rPr>
          <w:rFonts w:asciiTheme="minorHAnsi" w:hAnsiTheme="minorHAnsi"/>
          <w:sz w:val="24"/>
        </w:rPr>
        <w:t xml:space="preserve">xem </w:t>
      </w:r>
      <w:r w:rsidR="000C187B">
        <w:rPr>
          <w:sz w:val="24"/>
        </w:rPr>
        <w:t>Sách/Tài liệu</w:t>
      </w:r>
      <w:r w:rsidRPr="00B60A72">
        <w:rPr>
          <w:rFonts w:asciiTheme="minorHAnsi" w:hAnsiTheme="minorHAnsi"/>
          <w:sz w:val="24"/>
        </w:rPr>
        <w:t>”</w:t>
      </w:r>
      <w:bookmarkEnd w:id="46"/>
      <w:bookmarkEnd w:id="47"/>
    </w:p>
    <w:tbl>
      <w:tblPr>
        <w:tblStyle w:val="GridTable4-Accent1"/>
        <w:tblW w:w="0" w:type="auto"/>
        <w:tblLook w:val="04A0" w:firstRow="1" w:lastRow="0" w:firstColumn="1" w:lastColumn="0" w:noHBand="0" w:noVBand="1"/>
      </w:tblPr>
      <w:tblGrid>
        <w:gridCol w:w="2802"/>
        <w:gridCol w:w="6441"/>
      </w:tblGrid>
      <w:tr w:rsidR="00F625C5" w:rsidRPr="00B60A72" w14:paraId="23C22E9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195C7D" w14:textId="77777777" w:rsidR="00F625C5" w:rsidRPr="00B60A72" w:rsidRDefault="00F625C5" w:rsidP="00AA31BA">
            <w:pPr>
              <w:rPr>
                <w:sz w:val="24"/>
              </w:rPr>
            </w:pPr>
            <w:r w:rsidRPr="00B60A72">
              <w:rPr>
                <w:sz w:val="24"/>
              </w:rPr>
              <w:t>Use case</w:t>
            </w:r>
          </w:p>
        </w:tc>
        <w:tc>
          <w:tcPr>
            <w:tcW w:w="6441" w:type="dxa"/>
          </w:tcPr>
          <w:p w14:paraId="4DFDFC3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B1BB64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821172" w14:textId="77777777" w:rsidR="00F625C5" w:rsidRPr="00B60A72" w:rsidRDefault="00F625C5" w:rsidP="00AA31BA">
            <w:pPr>
              <w:rPr>
                <w:sz w:val="24"/>
              </w:rPr>
            </w:pPr>
            <w:r w:rsidRPr="00B60A72">
              <w:rPr>
                <w:sz w:val="24"/>
              </w:rPr>
              <w:t>Tên Use-case</w:t>
            </w:r>
          </w:p>
        </w:tc>
        <w:tc>
          <w:tcPr>
            <w:tcW w:w="6441" w:type="dxa"/>
          </w:tcPr>
          <w:p w14:paraId="77E44443" w14:textId="2A41369F" w:rsidR="00F625C5" w:rsidRPr="00B60A72" w:rsidRDefault="000C187B" w:rsidP="00AA31BA">
            <w:pPr>
              <w:cnfStyle w:val="000000100000" w:firstRow="0" w:lastRow="0" w:firstColumn="0" w:lastColumn="0" w:oddVBand="0" w:evenVBand="0" w:oddHBand="1" w:evenHBand="0" w:firstRowFirstColumn="0" w:firstRowLastColumn="0" w:lastRowFirstColumn="0" w:lastRowLastColumn="0"/>
              <w:rPr>
                <w:sz w:val="24"/>
              </w:rPr>
            </w:pPr>
            <w:r>
              <w:t xml:space="preserve">Xem </w:t>
            </w:r>
            <w:r>
              <w:rPr>
                <w:sz w:val="24"/>
              </w:rPr>
              <w:t>Sách/Tài liệu</w:t>
            </w:r>
          </w:p>
        </w:tc>
      </w:tr>
      <w:tr w:rsidR="00F625C5" w:rsidRPr="00B60A72" w14:paraId="4EA17FE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2D7A78" w14:textId="77777777" w:rsidR="00F625C5" w:rsidRPr="00B60A72" w:rsidRDefault="00F625C5" w:rsidP="00AA31BA">
            <w:pPr>
              <w:rPr>
                <w:sz w:val="24"/>
              </w:rPr>
            </w:pPr>
            <w:r w:rsidRPr="00B60A72">
              <w:rPr>
                <w:sz w:val="24"/>
              </w:rPr>
              <w:t>Mô tả</w:t>
            </w:r>
          </w:p>
        </w:tc>
        <w:tc>
          <w:tcPr>
            <w:tcW w:w="6441" w:type="dxa"/>
          </w:tcPr>
          <w:p w14:paraId="08C026E9" w14:textId="735DB8DA" w:rsidR="00F625C5" w:rsidRPr="00B60A72" w:rsidRDefault="00447CB3" w:rsidP="000C187B">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w:t>
            </w:r>
            <w:r w:rsidR="003E199D">
              <w:rPr>
                <w:sz w:val="24"/>
              </w:rPr>
              <w:t>gía bán,</w:t>
            </w:r>
            <w:r w:rsidR="00374549">
              <w:rPr>
                <w:sz w:val="24"/>
              </w:rPr>
              <w:t xml:space="preserve"> mô tả chi tiết của sách</w:t>
            </w:r>
          </w:p>
        </w:tc>
      </w:tr>
      <w:tr w:rsidR="00F625C5" w:rsidRPr="00B60A72" w14:paraId="740C45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490CB" w14:textId="77777777" w:rsidR="00F625C5" w:rsidRPr="00B60A72" w:rsidRDefault="00F625C5" w:rsidP="00AA31BA">
            <w:pPr>
              <w:rPr>
                <w:sz w:val="24"/>
              </w:rPr>
            </w:pPr>
            <w:r w:rsidRPr="00B60A72">
              <w:rPr>
                <w:sz w:val="24"/>
              </w:rPr>
              <w:t>Actor</w:t>
            </w:r>
          </w:p>
        </w:tc>
        <w:tc>
          <w:tcPr>
            <w:tcW w:w="6441" w:type="dxa"/>
          </w:tcPr>
          <w:p w14:paraId="3E238759" w14:textId="6E4D74AD" w:rsidR="00F625C5" w:rsidRPr="00B60A72" w:rsidRDefault="00447CB3"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0C187B">
              <w:rPr>
                <w:sz w:val="24"/>
              </w:rPr>
              <w:t>i dùng, phê</w:t>
            </w:r>
            <w:r w:rsidRPr="00B60A72">
              <w:rPr>
                <w:sz w:val="24"/>
              </w:rPr>
              <w:t xml:space="preserve"> duyệt, admin</w:t>
            </w:r>
          </w:p>
        </w:tc>
      </w:tr>
      <w:tr w:rsidR="00F625C5" w:rsidRPr="00B60A72" w14:paraId="0FAA36C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DC266D" w14:textId="77777777" w:rsidR="00F625C5" w:rsidRPr="00B60A72" w:rsidRDefault="00F625C5" w:rsidP="00AA31BA">
            <w:pPr>
              <w:rPr>
                <w:sz w:val="24"/>
              </w:rPr>
            </w:pPr>
            <w:r w:rsidRPr="00B60A72">
              <w:rPr>
                <w:sz w:val="24"/>
              </w:rPr>
              <w:t>Điều kiện kích hoạt</w:t>
            </w:r>
          </w:p>
        </w:tc>
        <w:tc>
          <w:tcPr>
            <w:tcW w:w="6441" w:type="dxa"/>
          </w:tcPr>
          <w:p w14:paraId="39BAD114" w14:textId="77777777" w:rsidR="00F625C5"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w:t>
            </w:r>
          </w:p>
          <w:p w14:paraId="4EF3CFEB"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 đề.</w:t>
            </w:r>
          </w:p>
          <w:p w14:paraId="7A7C5A89"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khao từ tìm kiếm sách giao khoa.</w:t>
            </w:r>
          </w:p>
        </w:tc>
      </w:tr>
      <w:tr w:rsidR="00F625C5" w:rsidRPr="00B60A72" w14:paraId="08346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033CB1" w14:textId="77777777" w:rsidR="00F625C5" w:rsidRPr="00B60A72" w:rsidRDefault="00F625C5" w:rsidP="00AA31BA">
            <w:pPr>
              <w:rPr>
                <w:sz w:val="24"/>
              </w:rPr>
            </w:pPr>
            <w:r w:rsidRPr="00B60A72">
              <w:rPr>
                <w:sz w:val="24"/>
              </w:rPr>
              <w:t>Các Use-case liên quan</w:t>
            </w:r>
          </w:p>
        </w:tc>
        <w:tc>
          <w:tcPr>
            <w:tcW w:w="6441" w:type="dxa"/>
          </w:tcPr>
          <w:p w14:paraId="673C1D14"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06DBA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E3CA51D" w14:textId="77777777" w:rsidR="00F625C5" w:rsidRPr="00B60A72" w:rsidRDefault="00F625C5" w:rsidP="00AA31BA">
            <w:pPr>
              <w:rPr>
                <w:sz w:val="24"/>
              </w:rPr>
            </w:pPr>
            <w:r w:rsidRPr="00B60A72">
              <w:rPr>
                <w:sz w:val="24"/>
              </w:rPr>
              <w:t>Tiền điều kiện</w:t>
            </w:r>
          </w:p>
        </w:tc>
        <w:tc>
          <w:tcPr>
            <w:tcW w:w="6441" w:type="dxa"/>
          </w:tcPr>
          <w:p w14:paraId="57973F8C"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4A3022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A8BA23" w14:textId="77777777" w:rsidR="00F625C5" w:rsidRPr="00B60A72" w:rsidRDefault="00F625C5" w:rsidP="00AA31BA">
            <w:pPr>
              <w:rPr>
                <w:sz w:val="24"/>
              </w:rPr>
            </w:pPr>
            <w:r w:rsidRPr="00B60A72">
              <w:rPr>
                <w:sz w:val="24"/>
              </w:rPr>
              <w:t>Hậu điều kiện</w:t>
            </w:r>
          </w:p>
        </w:tc>
        <w:tc>
          <w:tcPr>
            <w:tcW w:w="6441" w:type="dxa"/>
          </w:tcPr>
          <w:p w14:paraId="1FF9B8B8"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EC287C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3B479B4" w14:textId="77777777" w:rsidR="00F625C5" w:rsidRPr="00B60A72" w:rsidRDefault="00F625C5" w:rsidP="00AA31BA">
            <w:pPr>
              <w:rPr>
                <w:sz w:val="24"/>
              </w:rPr>
            </w:pPr>
            <w:r w:rsidRPr="00B60A72">
              <w:rPr>
                <w:sz w:val="24"/>
              </w:rPr>
              <w:t>Luồng sự kiện chính</w:t>
            </w:r>
          </w:p>
        </w:tc>
        <w:tc>
          <w:tcPr>
            <w:tcW w:w="6441" w:type="dxa"/>
          </w:tcPr>
          <w:p w14:paraId="2DADB6B3" w14:textId="77777777" w:rsidR="00F625C5" w:rsidRPr="00B60A72" w:rsidRDefault="00F329AE"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chi tiết 1 sách giáo khoa</w:t>
            </w:r>
            <w:r w:rsidR="00F41D27" w:rsidRPr="00B60A72">
              <w:rPr>
                <w:sz w:val="24"/>
              </w:rPr>
              <w:t>.</w:t>
            </w:r>
          </w:p>
          <w:p w14:paraId="7C46AF5D" w14:textId="77777777" w:rsidR="00F41D27" w:rsidRPr="00B60A72" w:rsidRDefault="00F41D27"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84737E" w:rsidRPr="00B60A72">
              <w:rPr>
                <w:sz w:val="24"/>
              </w:rPr>
              <w:t>.</w:t>
            </w:r>
          </w:p>
        </w:tc>
      </w:tr>
      <w:tr w:rsidR="005619C8" w:rsidRPr="00B60A72" w14:paraId="6177322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7DFED61" w14:textId="77777777" w:rsidR="005619C8" w:rsidRPr="00B60A72" w:rsidRDefault="005619C8" w:rsidP="005619C8">
            <w:pPr>
              <w:rPr>
                <w:sz w:val="24"/>
              </w:rPr>
            </w:pPr>
            <w:r w:rsidRPr="00B60A72">
              <w:rPr>
                <w:sz w:val="24"/>
              </w:rPr>
              <w:t>Luồng sự kiện phụ</w:t>
            </w:r>
          </w:p>
        </w:tc>
        <w:tc>
          <w:tcPr>
            <w:tcW w:w="6441" w:type="dxa"/>
          </w:tcPr>
          <w:p w14:paraId="74A28763" w14:textId="77777777" w:rsidR="005619C8" w:rsidRPr="00B60A72" w:rsidRDefault="005619C8"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1A30E969" w14:textId="77777777" w:rsidR="001D0CE2" w:rsidRPr="00B60A72" w:rsidRDefault="001D0CE2"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sách sách khoa không tồn tại: Thông báo “Sách giáo khoa không tồn tại.”.</w:t>
            </w:r>
          </w:p>
        </w:tc>
      </w:tr>
    </w:tbl>
    <w:p w14:paraId="34CB767B" w14:textId="287076DB" w:rsidR="00F625C5" w:rsidRPr="00B60A72" w:rsidRDefault="00F625C5" w:rsidP="00F625C5">
      <w:pPr>
        <w:pStyle w:val="Heading2"/>
        <w:spacing w:line="360" w:lineRule="auto"/>
        <w:jc w:val="both"/>
        <w:rPr>
          <w:rFonts w:asciiTheme="minorHAnsi" w:hAnsiTheme="minorHAnsi"/>
          <w:sz w:val="24"/>
        </w:rPr>
      </w:pPr>
      <w:bookmarkStart w:id="48" w:name="_Toc475222440"/>
      <w:bookmarkStart w:id="49" w:name="_Toc502266478"/>
      <w:r w:rsidRPr="00B60A72">
        <w:rPr>
          <w:rFonts w:asciiTheme="minorHAnsi" w:hAnsiTheme="minorHAnsi"/>
          <w:sz w:val="24"/>
        </w:rPr>
        <w:t>Đặc tả Use-case “</w:t>
      </w:r>
      <w:r w:rsidR="00374549">
        <w:rPr>
          <w:rFonts w:asciiTheme="minorHAnsi" w:hAnsiTheme="minorHAnsi"/>
          <w:sz w:val="24"/>
        </w:rPr>
        <w:t>Đăng tải sách/tài liệu</w:t>
      </w:r>
      <w:r w:rsidRPr="00B60A72">
        <w:rPr>
          <w:rFonts w:asciiTheme="minorHAnsi" w:hAnsiTheme="minorHAnsi"/>
          <w:sz w:val="24"/>
        </w:rPr>
        <w:t>”</w:t>
      </w:r>
      <w:bookmarkEnd w:id="48"/>
      <w:bookmarkEnd w:id="49"/>
    </w:p>
    <w:tbl>
      <w:tblPr>
        <w:tblStyle w:val="GridTable4-Accent1"/>
        <w:tblW w:w="0" w:type="auto"/>
        <w:tblLook w:val="04A0" w:firstRow="1" w:lastRow="0" w:firstColumn="1" w:lastColumn="0" w:noHBand="0" w:noVBand="1"/>
      </w:tblPr>
      <w:tblGrid>
        <w:gridCol w:w="2802"/>
        <w:gridCol w:w="6441"/>
      </w:tblGrid>
      <w:tr w:rsidR="00F625C5" w:rsidRPr="00B60A72" w14:paraId="1AC3950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8D19A2" w14:textId="77777777" w:rsidR="00F625C5" w:rsidRPr="00B60A72" w:rsidRDefault="00F625C5" w:rsidP="00AA31BA">
            <w:pPr>
              <w:rPr>
                <w:sz w:val="24"/>
              </w:rPr>
            </w:pPr>
            <w:r w:rsidRPr="00B60A72">
              <w:rPr>
                <w:sz w:val="24"/>
              </w:rPr>
              <w:t>Use case</w:t>
            </w:r>
          </w:p>
        </w:tc>
        <w:tc>
          <w:tcPr>
            <w:tcW w:w="6441" w:type="dxa"/>
          </w:tcPr>
          <w:p w14:paraId="4C1D4A98"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B4AB38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398915" w14:textId="77777777" w:rsidR="00F625C5" w:rsidRPr="00B60A72" w:rsidRDefault="00F625C5" w:rsidP="00AA31BA">
            <w:pPr>
              <w:rPr>
                <w:sz w:val="24"/>
              </w:rPr>
            </w:pPr>
            <w:r w:rsidRPr="00B60A72">
              <w:rPr>
                <w:sz w:val="24"/>
              </w:rPr>
              <w:t>Tên Use-case</w:t>
            </w:r>
          </w:p>
        </w:tc>
        <w:tc>
          <w:tcPr>
            <w:tcW w:w="6441" w:type="dxa"/>
          </w:tcPr>
          <w:p w14:paraId="264CCC6A" w14:textId="0C765D58"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Đăng tải sách/tài liệu</w:t>
            </w:r>
          </w:p>
        </w:tc>
      </w:tr>
      <w:tr w:rsidR="00F625C5" w:rsidRPr="00B60A72" w14:paraId="11A909A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BD73F81" w14:textId="77777777" w:rsidR="00F625C5" w:rsidRPr="00B60A72" w:rsidRDefault="00F625C5" w:rsidP="00AA31BA">
            <w:pPr>
              <w:rPr>
                <w:sz w:val="24"/>
              </w:rPr>
            </w:pPr>
            <w:r w:rsidRPr="00B60A72">
              <w:rPr>
                <w:sz w:val="24"/>
              </w:rPr>
              <w:t>Mô tả</w:t>
            </w:r>
          </w:p>
        </w:tc>
        <w:tc>
          <w:tcPr>
            <w:tcW w:w="6441" w:type="dxa"/>
          </w:tcPr>
          <w:p w14:paraId="7BAC0782" w14:textId="06317A71" w:rsidR="00F625C5" w:rsidRPr="00B60A72" w:rsidRDefault="00F24E51"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Đặ</w:t>
            </w:r>
            <w:r w:rsidR="00374549">
              <w:rPr>
                <w:sz w:val="24"/>
              </w:rPr>
              <w:t>ng sách/tài liệu</w:t>
            </w:r>
            <w:r w:rsidRPr="00B60A72">
              <w:rPr>
                <w:sz w:val="24"/>
              </w:rPr>
              <w:t xml:space="preserve"> mới.</w:t>
            </w:r>
          </w:p>
        </w:tc>
      </w:tr>
      <w:tr w:rsidR="00F625C5" w:rsidRPr="00B60A72" w14:paraId="1A88984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E41639" w14:textId="77777777" w:rsidR="00F625C5" w:rsidRPr="00B60A72" w:rsidRDefault="00F625C5" w:rsidP="00AA31BA">
            <w:pPr>
              <w:rPr>
                <w:sz w:val="24"/>
              </w:rPr>
            </w:pPr>
            <w:r w:rsidRPr="00B60A72">
              <w:rPr>
                <w:sz w:val="24"/>
              </w:rPr>
              <w:t>Actor</w:t>
            </w:r>
          </w:p>
        </w:tc>
        <w:tc>
          <w:tcPr>
            <w:tcW w:w="6441" w:type="dxa"/>
          </w:tcPr>
          <w:p w14:paraId="75355847" w14:textId="77777777" w:rsidR="00F625C5" w:rsidRPr="00B60A72" w:rsidRDefault="00F24E51"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w:t>
            </w:r>
            <w:r w:rsidR="004141D5" w:rsidRPr="00B60A72">
              <w:rPr>
                <w:sz w:val="24"/>
              </w:rPr>
              <w:t>i dùng, phê</w:t>
            </w:r>
            <w:r w:rsidRPr="00B60A72">
              <w:rPr>
                <w:sz w:val="24"/>
              </w:rPr>
              <w:t xml:space="preserve"> duyệt, admin</w:t>
            </w:r>
          </w:p>
        </w:tc>
      </w:tr>
      <w:tr w:rsidR="00F625C5" w:rsidRPr="00B60A72" w14:paraId="695D6A2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5459DDB" w14:textId="77777777" w:rsidR="00F625C5" w:rsidRPr="00B60A72" w:rsidRDefault="00F625C5" w:rsidP="00AA31BA">
            <w:pPr>
              <w:rPr>
                <w:sz w:val="24"/>
              </w:rPr>
            </w:pPr>
            <w:r w:rsidRPr="00B60A72">
              <w:rPr>
                <w:sz w:val="24"/>
              </w:rPr>
              <w:t>Điều kiện kích hoạt</w:t>
            </w:r>
          </w:p>
        </w:tc>
        <w:tc>
          <w:tcPr>
            <w:tcW w:w="6441" w:type="dxa"/>
          </w:tcPr>
          <w:p w14:paraId="5AC57C6D"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w:t>
            </w:r>
          </w:p>
          <w:p w14:paraId="65433F55"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 đề.</w:t>
            </w:r>
          </w:p>
          <w:p w14:paraId="5FE182A2" w14:textId="77777777" w:rsidR="00F625C5"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đăng sách giáo khao từ </w:t>
            </w:r>
            <w:r w:rsidR="00AE4E6C" w:rsidRPr="00B60A72">
              <w:rPr>
                <w:sz w:val="24"/>
              </w:rPr>
              <w:t>chi tiết sách giáo khoa.</w:t>
            </w:r>
          </w:p>
        </w:tc>
      </w:tr>
      <w:tr w:rsidR="00F625C5" w:rsidRPr="00B60A72" w14:paraId="0725D2D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BD2F55" w14:textId="77777777" w:rsidR="00F625C5" w:rsidRPr="00B60A72" w:rsidRDefault="00F625C5" w:rsidP="00AA31BA">
            <w:pPr>
              <w:rPr>
                <w:sz w:val="24"/>
              </w:rPr>
            </w:pPr>
            <w:r w:rsidRPr="00B60A72">
              <w:rPr>
                <w:sz w:val="24"/>
              </w:rPr>
              <w:lastRenderedPageBreak/>
              <w:t>Các Use-case liên quan</w:t>
            </w:r>
          </w:p>
        </w:tc>
        <w:tc>
          <w:tcPr>
            <w:tcW w:w="6441" w:type="dxa"/>
          </w:tcPr>
          <w:p w14:paraId="57CDA452" w14:textId="39552C3E"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F625C5" w:rsidRPr="00B60A72" w14:paraId="0448535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15DE37" w14:textId="77777777" w:rsidR="00F625C5" w:rsidRPr="00B60A72" w:rsidRDefault="00F625C5" w:rsidP="00AA31BA">
            <w:pPr>
              <w:rPr>
                <w:sz w:val="24"/>
              </w:rPr>
            </w:pPr>
            <w:r w:rsidRPr="00B60A72">
              <w:rPr>
                <w:sz w:val="24"/>
              </w:rPr>
              <w:t>Tiền điều kiện</w:t>
            </w:r>
          </w:p>
        </w:tc>
        <w:tc>
          <w:tcPr>
            <w:tcW w:w="6441" w:type="dxa"/>
          </w:tcPr>
          <w:p w14:paraId="4EFABD98" w14:textId="77777777" w:rsidR="00F625C5" w:rsidRPr="00B60A72" w:rsidRDefault="001A7D9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3CC63F0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B26315" w14:textId="77777777" w:rsidR="00F625C5" w:rsidRPr="00B60A72" w:rsidRDefault="00F625C5" w:rsidP="00AA31BA">
            <w:pPr>
              <w:rPr>
                <w:sz w:val="24"/>
              </w:rPr>
            </w:pPr>
            <w:r w:rsidRPr="00B60A72">
              <w:rPr>
                <w:sz w:val="24"/>
              </w:rPr>
              <w:t>Hậu điều kiện</w:t>
            </w:r>
          </w:p>
        </w:tc>
        <w:tc>
          <w:tcPr>
            <w:tcW w:w="6441" w:type="dxa"/>
          </w:tcPr>
          <w:p w14:paraId="0790101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7A01EAE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C6D1FB4" w14:textId="77777777" w:rsidR="00F625C5" w:rsidRPr="00B60A72" w:rsidRDefault="00F625C5" w:rsidP="00AA31BA">
            <w:pPr>
              <w:rPr>
                <w:sz w:val="24"/>
              </w:rPr>
            </w:pPr>
            <w:r w:rsidRPr="00B60A72">
              <w:rPr>
                <w:sz w:val="24"/>
              </w:rPr>
              <w:t>Luồng sự kiện chính</w:t>
            </w:r>
          </w:p>
        </w:tc>
        <w:tc>
          <w:tcPr>
            <w:tcW w:w="6441" w:type="dxa"/>
          </w:tcPr>
          <w:p w14:paraId="2165F14B" w14:textId="77777777" w:rsidR="00F625C5"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5EE686DD" w14:textId="77777777" w:rsidR="00FA3950"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w:t>
            </w:r>
            <w:r w:rsidR="00CB5D7A" w:rsidRPr="00B60A72">
              <w:rPr>
                <w:sz w:val="24"/>
              </w:rPr>
              <w:t xml:space="preserve"> (*)</w:t>
            </w:r>
          </w:p>
          <w:p w14:paraId="4CD0A41A"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w:t>
            </w:r>
            <w:r w:rsidR="00CB5D7A" w:rsidRPr="00B60A72">
              <w:rPr>
                <w:sz w:val="24"/>
              </w:rPr>
              <w:t xml:space="preserve"> (*)</w:t>
            </w:r>
          </w:p>
          <w:p w14:paraId="7B344EC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w:t>
            </w:r>
            <w:r w:rsidR="00CB5D7A" w:rsidRPr="00B60A72">
              <w:rPr>
                <w:sz w:val="24"/>
              </w:rPr>
              <w:t>e</w:t>
            </w:r>
            <w:r w:rsidRPr="00B60A72">
              <w:rPr>
                <w:sz w:val="24"/>
              </w:rPr>
              <w:t xml:space="preserve"> pdf.</w:t>
            </w:r>
            <w:r w:rsidR="00CB5D7A" w:rsidRPr="00B60A72">
              <w:rPr>
                <w:sz w:val="24"/>
              </w:rPr>
              <w:t xml:space="preserve"> (*)</w:t>
            </w:r>
          </w:p>
          <w:p w14:paraId="20BF70F4"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6B5D04E6"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w:t>
            </w:r>
            <w:r w:rsidR="00CB5D7A" w:rsidRPr="00B60A72">
              <w:rPr>
                <w:sz w:val="24"/>
              </w:rPr>
              <w:t xml:space="preserve"> (*)</w:t>
            </w:r>
          </w:p>
          <w:p w14:paraId="6A91D79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78090615" w14:textId="77777777" w:rsidR="0005333E" w:rsidRPr="00B60A72" w:rsidRDefault="0005333E"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thêm.</w:t>
            </w:r>
          </w:p>
          <w:p w14:paraId="0D3B5D5A" w14:textId="77777777" w:rsidR="00D42487"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3978F3C7" w14:textId="77777777" w:rsidR="000D56A3"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702CE7F7" w14:textId="77777777" w:rsidR="000D56A3"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138F167A" w14:textId="60C50685" w:rsidR="00374549" w:rsidRPr="00B60A72" w:rsidRDefault="00374549"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Pr>
                <w:sz w:val="24"/>
              </w:rPr>
              <w:t>Chờ người phê duyệt sách/tài liệu.</w:t>
            </w:r>
          </w:p>
          <w:p w14:paraId="05CBE44C" w14:textId="77777777" w:rsidR="00FA3950"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2CF8C2A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EBCEC" w14:textId="77777777" w:rsidR="005619C8" w:rsidRPr="00B60A72" w:rsidRDefault="005619C8" w:rsidP="005619C8">
            <w:pPr>
              <w:rPr>
                <w:sz w:val="24"/>
              </w:rPr>
            </w:pPr>
            <w:r w:rsidRPr="00B60A72">
              <w:rPr>
                <w:sz w:val="24"/>
              </w:rPr>
              <w:t>Luồng sự kiện phụ</w:t>
            </w:r>
          </w:p>
        </w:tc>
        <w:tc>
          <w:tcPr>
            <w:tcW w:w="6441" w:type="dxa"/>
          </w:tcPr>
          <w:p w14:paraId="02C28B5F" w14:textId="77777777" w:rsidR="005619C8" w:rsidRPr="00B60A72" w:rsidRDefault="005619C8"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C69629F" w14:textId="77777777" w:rsidR="009925D2" w:rsidRPr="00B60A72" w:rsidRDefault="00495526"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w:t>
            </w:r>
            <w:r w:rsidR="00CB5D7A" w:rsidRPr="00B60A72">
              <w:rPr>
                <w:sz w:val="24"/>
              </w:rPr>
              <w:t>vui lò</w:t>
            </w:r>
            <w:r w:rsidRPr="00B60A72">
              <w:rPr>
                <w:sz w:val="24"/>
              </w:rPr>
              <w:t>ng nhậ</w:t>
            </w:r>
            <w:r w:rsidR="00CB5D7A" w:rsidRPr="00B60A72">
              <w:rPr>
                <w:sz w:val="24"/>
              </w:rPr>
              <w:t>p tên chủ</w:t>
            </w:r>
            <w:r w:rsidRPr="00B60A72">
              <w:rPr>
                <w:sz w:val="24"/>
              </w:rPr>
              <w:t xml:space="preserve"> đề” và focus vào tên chủ đề.</w:t>
            </w:r>
          </w:p>
          <w:p w14:paraId="71F966EC" w14:textId="77777777" w:rsidR="00495526"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07EE5191"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5CBBD575"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5E50F9CE" w14:textId="10B0FE1B" w:rsidR="00F625C5" w:rsidRPr="00B60A72" w:rsidRDefault="00F625C5" w:rsidP="00F625C5">
      <w:pPr>
        <w:pStyle w:val="Heading2"/>
        <w:spacing w:line="360" w:lineRule="auto"/>
        <w:jc w:val="both"/>
        <w:rPr>
          <w:rFonts w:asciiTheme="minorHAnsi" w:hAnsiTheme="minorHAnsi"/>
          <w:sz w:val="24"/>
        </w:rPr>
      </w:pPr>
      <w:bookmarkStart w:id="50" w:name="_Toc475222441"/>
      <w:bookmarkStart w:id="51" w:name="_Toc502266479"/>
      <w:r w:rsidRPr="00B60A72">
        <w:rPr>
          <w:rFonts w:asciiTheme="minorHAnsi" w:hAnsiTheme="minorHAnsi"/>
          <w:sz w:val="24"/>
        </w:rPr>
        <w:t>Đặc tả Use-case “</w:t>
      </w:r>
      <w:r w:rsidR="00374549">
        <w:rPr>
          <w:rFonts w:asciiTheme="minorHAnsi" w:hAnsiTheme="minorHAnsi"/>
          <w:sz w:val="24"/>
        </w:rPr>
        <w:t>Cập nhật Sách/tài liệu</w:t>
      </w:r>
      <w:r w:rsidRPr="00B60A72">
        <w:rPr>
          <w:rFonts w:asciiTheme="minorHAnsi" w:hAnsiTheme="minorHAnsi"/>
          <w:sz w:val="24"/>
        </w:rPr>
        <w:t>”</w:t>
      </w:r>
      <w:bookmarkEnd w:id="50"/>
      <w:bookmarkEnd w:id="51"/>
    </w:p>
    <w:tbl>
      <w:tblPr>
        <w:tblStyle w:val="GridTable4-Accent1"/>
        <w:tblW w:w="0" w:type="auto"/>
        <w:tblLook w:val="04A0" w:firstRow="1" w:lastRow="0" w:firstColumn="1" w:lastColumn="0" w:noHBand="0" w:noVBand="1"/>
      </w:tblPr>
      <w:tblGrid>
        <w:gridCol w:w="2802"/>
        <w:gridCol w:w="6441"/>
      </w:tblGrid>
      <w:tr w:rsidR="00F625C5" w:rsidRPr="00B60A72" w14:paraId="095C9F39"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8C2BF3" w14:textId="77777777" w:rsidR="00F625C5" w:rsidRPr="00B60A72" w:rsidRDefault="00F625C5" w:rsidP="00AA31BA">
            <w:pPr>
              <w:rPr>
                <w:sz w:val="24"/>
              </w:rPr>
            </w:pPr>
            <w:r w:rsidRPr="00B60A72">
              <w:rPr>
                <w:sz w:val="24"/>
              </w:rPr>
              <w:t>Use case</w:t>
            </w:r>
          </w:p>
        </w:tc>
        <w:tc>
          <w:tcPr>
            <w:tcW w:w="6441" w:type="dxa"/>
          </w:tcPr>
          <w:p w14:paraId="137EFA7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F13475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551351" w14:textId="77777777" w:rsidR="00F625C5" w:rsidRPr="00B60A72" w:rsidRDefault="00F625C5" w:rsidP="00AA31BA">
            <w:pPr>
              <w:rPr>
                <w:sz w:val="24"/>
              </w:rPr>
            </w:pPr>
            <w:r w:rsidRPr="00B60A72">
              <w:rPr>
                <w:sz w:val="24"/>
              </w:rPr>
              <w:t>Tên Use-case</w:t>
            </w:r>
          </w:p>
        </w:tc>
        <w:tc>
          <w:tcPr>
            <w:tcW w:w="6441" w:type="dxa"/>
          </w:tcPr>
          <w:p w14:paraId="77D2DA72" w14:textId="14C56681"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Cập nhật sách/tài liệu</w:t>
            </w:r>
          </w:p>
        </w:tc>
      </w:tr>
      <w:tr w:rsidR="00F625C5" w:rsidRPr="00B60A72" w14:paraId="61D31AA2"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A3CAA9" w14:textId="77777777" w:rsidR="00F625C5" w:rsidRPr="00B60A72" w:rsidRDefault="00F625C5" w:rsidP="00AA31BA">
            <w:pPr>
              <w:rPr>
                <w:sz w:val="24"/>
              </w:rPr>
            </w:pPr>
            <w:r w:rsidRPr="00B60A72">
              <w:rPr>
                <w:sz w:val="24"/>
              </w:rPr>
              <w:t>Mô tả</w:t>
            </w:r>
          </w:p>
        </w:tc>
        <w:tc>
          <w:tcPr>
            <w:tcW w:w="6441" w:type="dxa"/>
          </w:tcPr>
          <w:p w14:paraId="13A2A651" w14:textId="060EC034" w:rsidR="00F625C5" w:rsidRPr="00B60A72" w:rsidRDefault="009255FC"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w:t>
            </w:r>
            <w:r w:rsidR="00374549">
              <w:rPr>
                <w:sz w:val="24"/>
              </w:rPr>
              <w:t xml:space="preserve">t sách/tài liệu </w:t>
            </w:r>
            <w:r w:rsidR="00E75541" w:rsidRPr="00B60A72">
              <w:rPr>
                <w:sz w:val="24"/>
              </w:rPr>
              <w:t>của người dùng đã đăng</w:t>
            </w:r>
          </w:p>
        </w:tc>
      </w:tr>
      <w:tr w:rsidR="00F625C5" w:rsidRPr="00B60A72" w14:paraId="2EAF80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B1B54E" w14:textId="77777777" w:rsidR="00F625C5" w:rsidRPr="00B60A72" w:rsidRDefault="00F625C5" w:rsidP="00AA31BA">
            <w:pPr>
              <w:rPr>
                <w:sz w:val="24"/>
              </w:rPr>
            </w:pPr>
            <w:r w:rsidRPr="00B60A72">
              <w:rPr>
                <w:sz w:val="24"/>
              </w:rPr>
              <w:t>Actor</w:t>
            </w:r>
          </w:p>
        </w:tc>
        <w:tc>
          <w:tcPr>
            <w:tcW w:w="6441" w:type="dxa"/>
          </w:tcPr>
          <w:p w14:paraId="0E85663A" w14:textId="77777777" w:rsidR="00F625C5" w:rsidRPr="00B60A72" w:rsidRDefault="009255F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F625C5" w:rsidRPr="00B60A72" w14:paraId="29557D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DDB1EBD" w14:textId="77777777" w:rsidR="00F625C5" w:rsidRPr="00B60A72" w:rsidRDefault="00F625C5" w:rsidP="00AA31BA">
            <w:pPr>
              <w:rPr>
                <w:sz w:val="24"/>
              </w:rPr>
            </w:pPr>
            <w:r w:rsidRPr="00B60A72">
              <w:rPr>
                <w:sz w:val="24"/>
              </w:rPr>
              <w:t>Điều kiện kích hoạt</w:t>
            </w:r>
          </w:p>
        </w:tc>
        <w:tc>
          <w:tcPr>
            <w:tcW w:w="6441" w:type="dxa"/>
          </w:tcPr>
          <w:p w14:paraId="7A36F4AD" w14:textId="30860688" w:rsidR="00F625C5" w:rsidRPr="00B60A72" w:rsidRDefault="00FD113A"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của sách</w:t>
            </w:r>
            <w:r w:rsidR="00374549">
              <w:rPr>
                <w:sz w:val="24"/>
              </w:rPr>
              <w:t>/tài liệu và chọn</w:t>
            </w:r>
            <w:r w:rsidRPr="00B60A72">
              <w:rPr>
                <w:sz w:val="24"/>
              </w:rPr>
              <w:t xml:space="preserve"> update.</w:t>
            </w:r>
          </w:p>
        </w:tc>
      </w:tr>
      <w:tr w:rsidR="00F625C5" w:rsidRPr="00B60A72" w14:paraId="51AD14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C1F2E4" w14:textId="77777777" w:rsidR="00F625C5" w:rsidRPr="00B60A72" w:rsidRDefault="00F625C5" w:rsidP="00AA31BA">
            <w:pPr>
              <w:rPr>
                <w:sz w:val="24"/>
              </w:rPr>
            </w:pPr>
            <w:r w:rsidRPr="00B60A72">
              <w:rPr>
                <w:sz w:val="24"/>
              </w:rPr>
              <w:t>Các Use-case liên quan</w:t>
            </w:r>
          </w:p>
        </w:tc>
        <w:tc>
          <w:tcPr>
            <w:tcW w:w="6441" w:type="dxa"/>
          </w:tcPr>
          <w:p w14:paraId="5E8FE766"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CCB5A9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F210BD" w14:textId="77777777" w:rsidR="00F625C5" w:rsidRPr="00B60A72" w:rsidRDefault="00F625C5" w:rsidP="00AA31BA">
            <w:pPr>
              <w:rPr>
                <w:sz w:val="24"/>
              </w:rPr>
            </w:pPr>
            <w:r w:rsidRPr="00B60A72">
              <w:rPr>
                <w:sz w:val="24"/>
              </w:rPr>
              <w:t>Tiền điều kiện</w:t>
            </w:r>
          </w:p>
        </w:tc>
        <w:tc>
          <w:tcPr>
            <w:tcW w:w="6441" w:type="dxa"/>
          </w:tcPr>
          <w:p w14:paraId="1C791946" w14:textId="77777777" w:rsidR="00F625C5" w:rsidRPr="00B60A72" w:rsidRDefault="0074118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514710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5F0342" w14:textId="77777777" w:rsidR="00F625C5" w:rsidRPr="00B60A72" w:rsidRDefault="00F625C5" w:rsidP="00AA31BA">
            <w:pPr>
              <w:rPr>
                <w:sz w:val="24"/>
              </w:rPr>
            </w:pPr>
            <w:r w:rsidRPr="00B60A72">
              <w:rPr>
                <w:sz w:val="24"/>
              </w:rPr>
              <w:t>Hậu điều kiện</w:t>
            </w:r>
          </w:p>
        </w:tc>
        <w:tc>
          <w:tcPr>
            <w:tcW w:w="6441" w:type="dxa"/>
          </w:tcPr>
          <w:p w14:paraId="680CE200"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B6B5A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E5DBEBB" w14:textId="77777777" w:rsidR="00F625C5" w:rsidRPr="00B60A72" w:rsidRDefault="00F625C5" w:rsidP="00AA31BA">
            <w:pPr>
              <w:rPr>
                <w:sz w:val="24"/>
              </w:rPr>
            </w:pPr>
            <w:r w:rsidRPr="00B60A72">
              <w:rPr>
                <w:sz w:val="24"/>
              </w:rPr>
              <w:t>Luồng sự kiện chính</w:t>
            </w:r>
          </w:p>
        </w:tc>
        <w:tc>
          <w:tcPr>
            <w:tcW w:w="6441" w:type="dxa"/>
          </w:tcPr>
          <w:p w14:paraId="5D6ACF5E"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65A23545"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 (*)</w:t>
            </w:r>
          </w:p>
          <w:p w14:paraId="1AE2760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CD6BBD6"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File pdf. (*)</w:t>
            </w:r>
          </w:p>
          <w:p w14:paraId="54F10404"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3D33F049"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Ảnh bìa. (*)</w:t>
            </w:r>
          </w:p>
          <w:p w14:paraId="0C95EA6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6E4E28A3"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p>
          <w:p w14:paraId="4779F06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C0844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542D86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7182A11A" w14:textId="77777777" w:rsidR="00F625C5" w:rsidRPr="00B60A72" w:rsidRDefault="0005333E" w:rsidP="003B01B1">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3D3E3B4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753A55" w14:textId="77777777" w:rsidR="005619C8" w:rsidRPr="00B60A72" w:rsidRDefault="005619C8" w:rsidP="005619C8">
            <w:pPr>
              <w:rPr>
                <w:sz w:val="24"/>
              </w:rPr>
            </w:pPr>
            <w:r w:rsidRPr="00B60A72">
              <w:rPr>
                <w:sz w:val="24"/>
              </w:rPr>
              <w:lastRenderedPageBreak/>
              <w:t>Luồng sự kiện phụ</w:t>
            </w:r>
          </w:p>
        </w:tc>
        <w:tc>
          <w:tcPr>
            <w:tcW w:w="6441" w:type="dxa"/>
          </w:tcPr>
          <w:p w14:paraId="4C4BA559" w14:textId="77777777" w:rsidR="005619C8" w:rsidRPr="00B60A72" w:rsidRDefault="005619C8"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D131257"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B34044"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“vui lòng nhập tên chủ đề” và focus vào tên chủ đề.</w:t>
            </w:r>
          </w:p>
          <w:p w14:paraId="0AB52E13"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63B5394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3A64848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369101DD" w14:textId="5CEB7475" w:rsidR="00374549" w:rsidRPr="00B60A72" w:rsidRDefault="00374549" w:rsidP="00374549">
      <w:pPr>
        <w:pStyle w:val="Heading2"/>
        <w:spacing w:line="360" w:lineRule="auto"/>
        <w:jc w:val="both"/>
        <w:rPr>
          <w:rFonts w:asciiTheme="minorHAnsi" w:hAnsiTheme="minorHAnsi"/>
          <w:sz w:val="24"/>
        </w:rPr>
      </w:pPr>
      <w:bookmarkStart w:id="52" w:name="_Toc502266480"/>
      <w:bookmarkStart w:id="53" w:name="_Toc475222442"/>
      <w:r w:rsidRPr="00B60A72">
        <w:rPr>
          <w:rFonts w:asciiTheme="minorHAnsi" w:hAnsiTheme="minorHAnsi"/>
          <w:sz w:val="24"/>
        </w:rPr>
        <w:t>Đặc tả Use-case “</w:t>
      </w:r>
      <w:r>
        <w:rPr>
          <w:rFonts w:asciiTheme="minorHAnsi" w:hAnsiTheme="minorHAnsi"/>
          <w:sz w:val="24"/>
        </w:rPr>
        <w:t>Phê duyệt sách/tài liệu được đăng tải</w:t>
      </w:r>
      <w:r w:rsidRPr="00B60A72">
        <w:rPr>
          <w:rFonts w:asciiTheme="minorHAnsi" w:hAnsiTheme="minorHAnsi"/>
          <w:sz w:val="24"/>
        </w:rPr>
        <w:t>”</w:t>
      </w:r>
      <w:bookmarkEnd w:id="52"/>
    </w:p>
    <w:tbl>
      <w:tblPr>
        <w:tblStyle w:val="GridTable4-Accent1"/>
        <w:tblW w:w="0" w:type="auto"/>
        <w:tblLook w:val="04A0" w:firstRow="1" w:lastRow="0" w:firstColumn="1" w:lastColumn="0" w:noHBand="0" w:noVBand="1"/>
      </w:tblPr>
      <w:tblGrid>
        <w:gridCol w:w="2802"/>
        <w:gridCol w:w="6441"/>
      </w:tblGrid>
      <w:tr w:rsidR="00374549" w:rsidRPr="00B60A72" w14:paraId="2D88A3A6"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01417D" w14:textId="77777777" w:rsidR="00374549" w:rsidRPr="00B60A72" w:rsidRDefault="00374549" w:rsidP="002F0FE4">
            <w:pPr>
              <w:rPr>
                <w:sz w:val="24"/>
              </w:rPr>
            </w:pPr>
            <w:r w:rsidRPr="00B60A72">
              <w:rPr>
                <w:sz w:val="24"/>
              </w:rPr>
              <w:t>Use case</w:t>
            </w:r>
          </w:p>
        </w:tc>
        <w:tc>
          <w:tcPr>
            <w:tcW w:w="6441" w:type="dxa"/>
          </w:tcPr>
          <w:p w14:paraId="6F3A602D" w14:textId="77777777" w:rsidR="00374549" w:rsidRPr="00B60A72" w:rsidRDefault="00374549"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374549" w:rsidRPr="00B60A72" w14:paraId="0E79343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FAD02C" w14:textId="77777777" w:rsidR="00374549" w:rsidRPr="00B60A72" w:rsidRDefault="00374549" w:rsidP="002F0FE4">
            <w:pPr>
              <w:rPr>
                <w:sz w:val="24"/>
              </w:rPr>
            </w:pPr>
            <w:r w:rsidRPr="00B60A72">
              <w:rPr>
                <w:sz w:val="24"/>
              </w:rPr>
              <w:t>Tên Use-case</w:t>
            </w:r>
          </w:p>
        </w:tc>
        <w:tc>
          <w:tcPr>
            <w:tcW w:w="6441" w:type="dxa"/>
          </w:tcPr>
          <w:p w14:paraId="4A112304" w14:textId="38DF25BE"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374549" w:rsidRPr="00B60A72" w14:paraId="5AC001D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AD3BFD8" w14:textId="77777777" w:rsidR="00374549" w:rsidRPr="00B60A72" w:rsidRDefault="00374549" w:rsidP="002F0FE4">
            <w:pPr>
              <w:rPr>
                <w:sz w:val="24"/>
              </w:rPr>
            </w:pPr>
            <w:r w:rsidRPr="00B60A72">
              <w:rPr>
                <w:sz w:val="24"/>
              </w:rPr>
              <w:t>Mô tả</w:t>
            </w:r>
          </w:p>
        </w:tc>
        <w:tc>
          <w:tcPr>
            <w:tcW w:w="6441" w:type="dxa"/>
          </w:tcPr>
          <w:p w14:paraId="0873BA55" w14:textId="5AF6AFE2"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chập nhận hoặc huỷ bỏ tài liệu được đăng tải</w:t>
            </w:r>
          </w:p>
        </w:tc>
      </w:tr>
      <w:tr w:rsidR="00374549" w:rsidRPr="00B60A72" w14:paraId="3BAF2DF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130FA4" w14:textId="77777777" w:rsidR="00374549" w:rsidRPr="00B60A72" w:rsidRDefault="00374549" w:rsidP="002F0FE4">
            <w:pPr>
              <w:rPr>
                <w:sz w:val="24"/>
              </w:rPr>
            </w:pPr>
            <w:r w:rsidRPr="00B60A72">
              <w:rPr>
                <w:sz w:val="24"/>
              </w:rPr>
              <w:t>Actor</w:t>
            </w:r>
          </w:p>
        </w:tc>
        <w:tc>
          <w:tcPr>
            <w:tcW w:w="6441" w:type="dxa"/>
          </w:tcPr>
          <w:p w14:paraId="5D4BB016" w14:textId="7FDE7FED" w:rsidR="00374549" w:rsidRPr="00B60A72" w:rsidRDefault="00374549" w:rsidP="00374549">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Người </w:t>
            </w:r>
            <w:r w:rsidRPr="00B60A72">
              <w:rPr>
                <w:sz w:val="24"/>
              </w:rPr>
              <w:t>phê duyệ</w:t>
            </w:r>
            <w:r>
              <w:rPr>
                <w:sz w:val="24"/>
              </w:rPr>
              <w:t>t</w:t>
            </w:r>
          </w:p>
        </w:tc>
      </w:tr>
      <w:tr w:rsidR="00374549" w:rsidRPr="00B60A72" w14:paraId="6A32F20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A82F468" w14:textId="77777777" w:rsidR="00374549" w:rsidRPr="00B60A72" w:rsidRDefault="00374549" w:rsidP="002F0FE4">
            <w:pPr>
              <w:rPr>
                <w:sz w:val="24"/>
              </w:rPr>
            </w:pPr>
            <w:r w:rsidRPr="00B60A72">
              <w:rPr>
                <w:sz w:val="24"/>
              </w:rPr>
              <w:t>Điều kiện kích hoạt</w:t>
            </w:r>
          </w:p>
        </w:tc>
        <w:tc>
          <w:tcPr>
            <w:tcW w:w="6441" w:type="dxa"/>
          </w:tcPr>
          <w:p w14:paraId="1CE722E8" w14:textId="1EE44D84"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w:t>
            </w:r>
            <w:r>
              <w:rPr>
                <w:sz w:val="24"/>
              </w:rPr>
              <w:t>a sách giáo khoa và chọn phê duyệt.</w:t>
            </w:r>
          </w:p>
        </w:tc>
      </w:tr>
      <w:tr w:rsidR="00374549" w:rsidRPr="00B60A72" w14:paraId="256BEBC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CB969" w14:textId="77777777" w:rsidR="00374549" w:rsidRPr="00B60A72" w:rsidRDefault="00374549" w:rsidP="002F0FE4">
            <w:pPr>
              <w:rPr>
                <w:sz w:val="24"/>
              </w:rPr>
            </w:pPr>
            <w:r w:rsidRPr="00B60A72">
              <w:rPr>
                <w:sz w:val="24"/>
              </w:rPr>
              <w:t>Các Use-case liên quan</w:t>
            </w:r>
          </w:p>
        </w:tc>
        <w:tc>
          <w:tcPr>
            <w:tcW w:w="6441" w:type="dxa"/>
          </w:tcPr>
          <w:p w14:paraId="2EE1BF12"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1EF0A6C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41341E" w14:textId="77777777" w:rsidR="00374549" w:rsidRPr="00B60A72" w:rsidRDefault="00374549" w:rsidP="002F0FE4">
            <w:pPr>
              <w:rPr>
                <w:sz w:val="24"/>
              </w:rPr>
            </w:pPr>
            <w:r w:rsidRPr="00B60A72">
              <w:rPr>
                <w:sz w:val="24"/>
              </w:rPr>
              <w:t>Tiền điều kiện</w:t>
            </w:r>
          </w:p>
        </w:tc>
        <w:tc>
          <w:tcPr>
            <w:tcW w:w="6441" w:type="dxa"/>
          </w:tcPr>
          <w:p w14:paraId="38794248" w14:textId="77777777"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374549" w:rsidRPr="00B60A72" w14:paraId="1B5D31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3A622E" w14:textId="77777777" w:rsidR="00374549" w:rsidRPr="00B60A72" w:rsidRDefault="00374549" w:rsidP="002F0FE4">
            <w:pPr>
              <w:rPr>
                <w:sz w:val="24"/>
              </w:rPr>
            </w:pPr>
            <w:r w:rsidRPr="00B60A72">
              <w:rPr>
                <w:sz w:val="24"/>
              </w:rPr>
              <w:t>Hậu điều kiện</w:t>
            </w:r>
          </w:p>
        </w:tc>
        <w:tc>
          <w:tcPr>
            <w:tcW w:w="6441" w:type="dxa"/>
          </w:tcPr>
          <w:p w14:paraId="07D5424D"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59CF0FE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139530D" w14:textId="77777777" w:rsidR="00374549" w:rsidRPr="00B60A72" w:rsidRDefault="00374549" w:rsidP="002F0FE4">
            <w:pPr>
              <w:rPr>
                <w:sz w:val="24"/>
              </w:rPr>
            </w:pPr>
            <w:r w:rsidRPr="00B60A72">
              <w:rPr>
                <w:sz w:val="24"/>
              </w:rPr>
              <w:t>Luồng sự kiện chính</w:t>
            </w:r>
          </w:p>
        </w:tc>
        <w:tc>
          <w:tcPr>
            <w:tcW w:w="6441" w:type="dxa"/>
          </w:tcPr>
          <w:p w14:paraId="6FC040D4" w14:textId="2A7FEC7E"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Hệ thống lấy danh sách tài liệu đang chờ phê duyệt.</w:t>
            </w:r>
          </w:p>
          <w:p w14:paraId="08A05B4B" w14:textId="37292AE9"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Người dùng kiểm tra nội dung và phê duyệt tài liệu hoặc huỷ bỏ.</w:t>
            </w:r>
          </w:p>
          <w:p w14:paraId="3BA87838" w14:textId="5A48C5FD" w:rsidR="00374549" w:rsidRPr="00B60A72" w:rsidRDefault="00374549" w:rsidP="00774C5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w:t>
            </w:r>
            <w:r w:rsidR="00774C50">
              <w:rPr>
                <w:sz w:val="24"/>
              </w:rPr>
              <w:t>cập nhật lựa chọn của người dung.</w:t>
            </w:r>
          </w:p>
          <w:p w14:paraId="4918DC7A" w14:textId="77777777" w:rsidR="00374549" w:rsidRPr="00B60A72" w:rsidRDefault="00374549"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74549" w:rsidRPr="00B60A72" w14:paraId="0B24B6B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12997" w14:textId="0ADB0499" w:rsidR="00374549" w:rsidRPr="00B60A72" w:rsidRDefault="00374549" w:rsidP="002F0FE4">
            <w:pPr>
              <w:rPr>
                <w:sz w:val="24"/>
              </w:rPr>
            </w:pPr>
            <w:r w:rsidRPr="00B60A72">
              <w:rPr>
                <w:sz w:val="24"/>
              </w:rPr>
              <w:t>Luồng sự kiện phụ</w:t>
            </w:r>
          </w:p>
        </w:tc>
        <w:tc>
          <w:tcPr>
            <w:tcW w:w="6441" w:type="dxa"/>
          </w:tcPr>
          <w:p w14:paraId="3DEEBF11" w14:textId="34E07019" w:rsidR="00374549" w:rsidRPr="00B60A72" w:rsidRDefault="00374549" w:rsidP="00774C5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73C7CEB" w14:textId="77777777" w:rsidR="00374549" w:rsidRDefault="00374549" w:rsidP="00374549">
      <w:pPr>
        <w:pStyle w:val="Heading2"/>
        <w:numPr>
          <w:ilvl w:val="0"/>
          <w:numId w:val="0"/>
        </w:numPr>
        <w:spacing w:line="360" w:lineRule="auto"/>
        <w:jc w:val="both"/>
        <w:rPr>
          <w:rFonts w:asciiTheme="minorHAnsi" w:hAnsiTheme="minorHAnsi"/>
          <w:sz w:val="24"/>
        </w:rPr>
      </w:pPr>
    </w:p>
    <w:p w14:paraId="177466F6" w14:textId="1EED4773" w:rsidR="00F625C5" w:rsidRPr="00B60A72" w:rsidRDefault="00F625C5" w:rsidP="00F625C5">
      <w:pPr>
        <w:pStyle w:val="Heading2"/>
        <w:spacing w:line="360" w:lineRule="auto"/>
        <w:jc w:val="both"/>
        <w:rPr>
          <w:rFonts w:asciiTheme="minorHAnsi" w:hAnsiTheme="minorHAnsi"/>
          <w:sz w:val="24"/>
        </w:rPr>
      </w:pPr>
      <w:bookmarkStart w:id="54" w:name="_Toc502266481"/>
      <w:r w:rsidRPr="00B60A72">
        <w:rPr>
          <w:rFonts w:asciiTheme="minorHAnsi" w:hAnsiTheme="minorHAnsi"/>
          <w:sz w:val="24"/>
        </w:rPr>
        <w:t>Đặc tả Use-case “</w:t>
      </w:r>
      <w:r w:rsidR="00774C50">
        <w:rPr>
          <w:rFonts w:asciiTheme="minorHAnsi" w:hAnsiTheme="minorHAnsi"/>
          <w:sz w:val="24"/>
        </w:rPr>
        <w:t>Xoá sách/tài liệu</w:t>
      </w:r>
      <w:r w:rsidRPr="00B60A72">
        <w:rPr>
          <w:rFonts w:asciiTheme="minorHAnsi" w:hAnsiTheme="minorHAnsi"/>
          <w:sz w:val="24"/>
        </w:rPr>
        <w:t>”</w:t>
      </w:r>
      <w:bookmarkEnd w:id="53"/>
      <w:bookmarkEnd w:id="54"/>
    </w:p>
    <w:tbl>
      <w:tblPr>
        <w:tblStyle w:val="GridTable4-Accent1"/>
        <w:tblW w:w="0" w:type="auto"/>
        <w:tblLook w:val="04A0" w:firstRow="1" w:lastRow="0" w:firstColumn="1" w:lastColumn="0" w:noHBand="0" w:noVBand="1"/>
      </w:tblPr>
      <w:tblGrid>
        <w:gridCol w:w="2802"/>
        <w:gridCol w:w="6441"/>
      </w:tblGrid>
      <w:tr w:rsidR="00F625C5" w:rsidRPr="00B60A72" w14:paraId="4A0B810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9EBB3D" w14:textId="77777777" w:rsidR="00F625C5" w:rsidRPr="00B60A72" w:rsidRDefault="00F625C5" w:rsidP="00AA31BA">
            <w:pPr>
              <w:rPr>
                <w:sz w:val="24"/>
              </w:rPr>
            </w:pPr>
            <w:r w:rsidRPr="00B60A72">
              <w:rPr>
                <w:sz w:val="24"/>
              </w:rPr>
              <w:t>Use case</w:t>
            </w:r>
          </w:p>
        </w:tc>
        <w:tc>
          <w:tcPr>
            <w:tcW w:w="6441" w:type="dxa"/>
          </w:tcPr>
          <w:p w14:paraId="4F820520"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610B08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61D2AB" w14:textId="77777777" w:rsidR="00F625C5" w:rsidRPr="00B60A72" w:rsidRDefault="00F625C5" w:rsidP="00AA31BA">
            <w:pPr>
              <w:rPr>
                <w:sz w:val="24"/>
              </w:rPr>
            </w:pPr>
            <w:r w:rsidRPr="00B60A72">
              <w:rPr>
                <w:sz w:val="24"/>
              </w:rPr>
              <w:t>Tên Use-case</w:t>
            </w:r>
          </w:p>
        </w:tc>
        <w:tc>
          <w:tcPr>
            <w:tcW w:w="6441" w:type="dxa"/>
          </w:tcPr>
          <w:p w14:paraId="61DBBDE4" w14:textId="71A030F4" w:rsidR="00F625C5" w:rsidRPr="00B60A72" w:rsidRDefault="00774C50" w:rsidP="00AA31BA">
            <w:pPr>
              <w:cnfStyle w:val="000000100000" w:firstRow="0" w:lastRow="0" w:firstColumn="0" w:lastColumn="0" w:oddVBand="0" w:evenVBand="0" w:oddHBand="1" w:evenHBand="0" w:firstRowFirstColumn="0" w:firstRowLastColumn="0" w:lastRowFirstColumn="0" w:lastRowLastColumn="0"/>
              <w:rPr>
                <w:sz w:val="24"/>
              </w:rPr>
            </w:pPr>
            <w:r>
              <w:t>Xoá sách/tài liệu</w:t>
            </w:r>
          </w:p>
        </w:tc>
      </w:tr>
      <w:tr w:rsidR="00F625C5" w:rsidRPr="00B60A72" w14:paraId="61731F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95085E2" w14:textId="77777777" w:rsidR="00F625C5" w:rsidRPr="00B60A72" w:rsidRDefault="00F625C5" w:rsidP="00AA31BA">
            <w:pPr>
              <w:rPr>
                <w:sz w:val="24"/>
              </w:rPr>
            </w:pPr>
            <w:r w:rsidRPr="00B60A72">
              <w:rPr>
                <w:sz w:val="24"/>
              </w:rPr>
              <w:t>Mô tả</w:t>
            </w:r>
          </w:p>
        </w:tc>
        <w:tc>
          <w:tcPr>
            <w:tcW w:w="6441" w:type="dxa"/>
          </w:tcPr>
          <w:p w14:paraId="712CDEFA" w14:textId="78728686" w:rsidR="00F625C5" w:rsidRPr="00B60A72" w:rsidRDefault="00774C50" w:rsidP="00774C50">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hoặc người đăng tài liệu có thể xoá tài liệu đã được đăng.</w:t>
            </w:r>
          </w:p>
        </w:tc>
      </w:tr>
      <w:tr w:rsidR="00BB77CF" w:rsidRPr="00B60A72" w14:paraId="3007479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891DC7A" w14:textId="77777777" w:rsidR="00BB77CF" w:rsidRPr="00B60A72" w:rsidRDefault="00BB77CF" w:rsidP="00BB77CF">
            <w:pPr>
              <w:rPr>
                <w:sz w:val="24"/>
              </w:rPr>
            </w:pPr>
            <w:r w:rsidRPr="00B60A72">
              <w:rPr>
                <w:sz w:val="24"/>
              </w:rPr>
              <w:t>Actor</w:t>
            </w:r>
          </w:p>
        </w:tc>
        <w:tc>
          <w:tcPr>
            <w:tcW w:w="6441" w:type="dxa"/>
          </w:tcPr>
          <w:p w14:paraId="2EC3FE80"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BB77CF" w:rsidRPr="00B60A72" w14:paraId="786689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2527CEB" w14:textId="77777777" w:rsidR="00BB77CF" w:rsidRPr="00B60A72" w:rsidRDefault="00BB77CF" w:rsidP="00BB77CF">
            <w:pPr>
              <w:rPr>
                <w:sz w:val="24"/>
              </w:rPr>
            </w:pPr>
            <w:r w:rsidRPr="00B60A72">
              <w:rPr>
                <w:sz w:val="24"/>
              </w:rPr>
              <w:t>Điều kiện kích hoạt</w:t>
            </w:r>
          </w:p>
        </w:tc>
        <w:tc>
          <w:tcPr>
            <w:tcW w:w="6441" w:type="dxa"/>
          </w:tcPr>
          <w:p w14:paraId="518F1006" w14:textId="76BC7897" w:rsidR="00BB77CF" w:rsidRPr="00B60A72" w:rsidRDefault="00BB77CF"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chi tiết của sách giáo khoa và </w:t>
            </w:r>
            <w:r w:rsidR="00774C50">
              <w:rPr>
                <w:sz w:val="24"/>
              </w:rPr>
              <w:t xml:space="preserve">chọn </w:t>
            </w:r>
            <w:r w:rsidR="009815DF" w:rsidRPr="00B60A72">
              <w:rPr>
                <w:sz w:val="24"/>
              </w:rPr>
              <w:t>xóa</w:t>
            </w:r>
            <w:r w:rsidRPr="00B60A72">
              <w:rPr>
                <w:sz w:val="24"/>
              </w:rPr>
              <w:t>.</w:t>
            </w:r>
          </w:p>
        </w:tc>
      </w:tr>
      <w:tr w:rsidR="00BB77CF" w:rsidRPr="00B60A72" w14:paraId="0E1AB0B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A48D85" w14:textId="77777777" w:rsidR="00BB77CF" w:rsidRPr="00B60A72" w:rsidRDefault="00BB77CF" w:rsidP="00BB77CF">
            <w:pPr>
              <w:rPr>
                <w:sz w:val="24"/>
              </w:rPr>
            </w:pPr>
            <w:r w:rsidRPr="00B60A72">
              <w:rPr>
                <w:sz w:val="24"/>
              </w:rPr>
              <w:t>Các Use-case liên quan</w:t>
            </w:r>
          </w:p>
        </w:tc>
        <w:tc>
          <w:tcPr>
            <w:tcW w:w="6441" w:type="dxa"/>
          </w:tcPr>
          <w:p w14:paraId="13D5DA0C"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18B31BD"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0FA125B" w14:textId="77777777" w:rsidR="00BB77CF" w:rsidRPr="00B60A72" w:rsidRDefault="00BB77CF" w:rsidP="00BB77CF">
            <w:pPr>
              <w:rPr>
                <w:sz w:val="24"/>
              </w:rPr>
            </w:pPr>
            <w:r w:rsidRPr="00B60A72">
              <w:rPr>
                <w:sz w:val="24"/>
              </w:rPr>
              <w:t>Tiền điều kiện</w:t>
            </w:r>
          </w:p>
        </w:tc>
        <w:tc>
          <w:tcPr>
            <w:tcW w:w="6441" w:type="dxa"/>
          </w:tcPr>
          <w:p w14:paraId="049EF78B" w14:textId="77777777" w:rsidR="00BB77CF" w:rsidRPr="00B60A72" w:rsidRDefault="000E33DC"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BB77CF" w:rsidRPr="00B60A72" w14:paraId="72E303D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3FFF9E0" w14:textId="77777777" w:rsidR="00BB77CF" w:rsidRPr="00B60A72" w:rsidRDefault="00BB77CF" w:rsidP="00BB77CF">
            <w:pPr>
              <w:rPr>
                <w:sz w:val="24"/>
              </w:rPr>
            </w:pPr>
            <w:r w:rsidRPr="00B60A72">
              <w:rPr>
                <w:sz w:val="24"/>
              </w:rPr>
              <w:t>Hậu điều kiện</w:t>
            </w:r>
          </w:p>
        </w:tc>
        <w:tc>
          <w:tcPr>
            <w:tcW w:w="6441" w:type="dxa"/>
          </w:tcPr>
          <w:p w14:paraId="7E21D486"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3CA847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A16AC44" w14:textId="77777777" w:rsidR="00BB77CF" w:rsidRPr="00B60A72" w:rsidRDefault="00BB77CF" w:rsidP="00BB77CF">
            <w:pPr>
              <w:rPr>
                <w:sz w:val="24"/>
              </w:rPr>
            </w:pPr>
            <w:r w:rsidRPr="00B60A72">
              <w:rPr>
                <w:sz w:val="24"/>
              </w:rPr>
              <w:t>Luồng sự kiện chính</w:t>
            </w:r>
          </w:p>
        </w:tc>
        <w:tc>
          <w:tcPr>
            <w:tcW w:w="6441" w:type="dxa"/>
          </w:tcPr>
          <w:p w14:paraId="22DB74DC" w14:textId="77777777" w:rsidR="00BB77CF" w:rsidRPr="00832806" w:rsidRDefault="009815DF"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xóa sách giáo khoa.</w:t>
            </w:r>
          </w:p>
          <w:p w14:paraId="581EF2B0"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thông báo: “đã xóa sách giáo khoa”</w:t>
            </w:r>
          </w:p>
          <w:p w14:paraId="365130D1"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BB77CF" w:rsidRPr="00B60A72" w14:paraId="4A8971B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488818" w14:textId="77777777" w:rsidR="00BB77CF" w:rsidRPr="00B60A72" w:rsidRDefault="00BB77CF" w:rsidP="00BB77CF">
            <w:pPr>
              <w:rPr>
                <w:sz w:val="24"/>
              </w:rPr>
            </w:pPr>
            <w:r w:rsidRPr="00B60A72">
              <w:rPr>
                <w:sz w:val="24"/>
              </w:rPr>
              <w:t>Luồng sự kiện phụ</w:t>
            </w:r>
          </w:p>
        </w:tc>
        <w:tc>
          <w:tcPr>
            <w:tcW w:w="6441" w:type="dxa"/>
          </w:tcPr>
          <w:p w14:paraId="5899E9C4" w14:textId="77777777" w:rsidR="00BB77CF" w:rsidRPr="00832806" w:rsidRDefault="00BB77CF"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23A9F785" w14:textId="46C828FA" w:rsidR="00CE06E7" w:rsidRPr="00832806" w:rsidRDefault="00CE06E7"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thế xóa: thông báo “xãy ra lỗi khi xóa. vui lòng thử lạ</w:t>
            </w:r>
            <w:r w:rsidR="00832806">
              <w:t>i sau</w:t>
            </w:r>
            <w:r w:rsidRPr="00832806">
              <w:t>”.</w:t>
            </w:r>
          </w:p>
        </w:tc>
      </w:tr>
    </w:tbl>
    <w:p w14:paraId="62AA3128" w14:textId="7C4CEC8C" w:rsidR="00774C50" w:rsidRPr="00B60A72" w:rsidRDefault="00774C50" w:rsidP="00774C50">
      <w:pPr>
        <w:pStyle w:val="Heading2"/>
        <w:spacing w:line="360" w:lineRule="auto"/>
        <w:jc w:val="both"/>
        <w:rPr>
          <w:rFonts w:asciiTheme="minorHAnsi" w:hAnsiTheme="minorHAnsi"/>
          <w:sz w:val="24"/>
        </w:rPr>
      </w:pPr>
      <w:bookmarkStart w:id="55" w:name="_Toc475222448"/>
      <w:bookmarkStart w:id="56" w:name="_Toc502266482"/>
      <w:bookmarkStart w:id="57" w:name="_Toc475222443"/>
      <w:r w:rsidRPr="00B60A72">
        <w:rPr>
          <w:rFonts w:asciiTheme="minorHAnsi" w:hAnsiTheme="minorHAnsi"/>
          <w:sz w:val="24"/>
        </w:rPr>
        <w:t>Đặc tả Use-case “</w:t>
      </w:r>
      <w:r>
        <w:rPr>
          <w:rFonts w:asciiTheme="minorHAnsi" w:hAnsiTheme="minorHAnsi"/>
          <w:sz w:val="24"/>
        </w:rPr>
        <w:t>Tìm kiếm câu hỏi</w:t>
      </w:r>
      <w:r w:rsidRPr="00B60A72">
        <w:rPr>
          <w:rFonts w:asciiTheme="minorHAnsi" w:hAnsiTheme="minorHAnsi"/>
          <w:sz w:val="24"/>
        </w:rPr>
        <w:t>”</w:t>
      </w:r>
      <w:bookmarkEnd w:id="55"/>
      <w:bookmarkEnd w:id="56"/>
    </w:p>
    <w:tbl>
      <w:tblPr>
        <w:tblStyle w:val="GridTable4-Accent1"/>
        <w:tblW w:w="0" w:type="auto"/>
        <w:tblLook w:val="04A0" w:firstRow="1" w:lastRow="0" w:firstColumn="1" w:lastColumn="0" w:noHBand="0" w:noVBand="1"/>
      </w:tblPr>
      <w:tblGrid>
        <w:gridCol w:w="2802"/>
        <w:gridCol w:w="6441"/>
      </w:tblGrid>
      <w:tr w:rsidR="00774C50" w:rsidRPr="00B60A72" w14:paraId="5FC0DE9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2CC836" w14:textId="77777777" w:rsidR="00774C50" w:rsidRPr="00B60A72" w:rsidRDefault="00774C50" w:rsidP="002F0FE4">
            <w:pPr>
              <w:rPr>
                <w:sz w:val="24"/>
              </w:rPr>
            </w:pPr>
            <w:r w:rsidRPr="00B60A72">
              <w:rPr>
                <w:sz w:val="24"/>
              </w:rPr>
              <w:t>Use case</w:t>
            </w:r>
          </w:p>
        </w:tc>
        <w:tc>
          <w:tcPr>
            <w:tcW w:w="6441" w:type="dxa"/>
          </w:tcPr>
          <w:p w14:paraId="6F09A30B"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2012D3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295CE5" w14:textId="77777777" w:rsidR="00774C50" w:rsidRPr="00B60A72" w:rsidRDefault="00774C50" w:rsidP="002F0FE4">
            <w:pPr>
              <w:rPr>
                <w:sz w:val="24"/>
              </w:rPr>
            </w:pPr>
            <w:r w:rsidRPr="00B60A72">
              <w:rPr>
                <w:sz w:val="24"/>
              </w:rPr>
              <w:t>Tên Use-case</w:t>
            </w:r>
          </w:p>
        </w:tc>
        <w:tc>
          <w:tcPr>
            <w:tcW w:w="6441" w:type="dxa"/>
          </w:tcPr>
          <w:p w14:paraId="1EDD7C95" w14:textId="0F3149E0"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t>Tìm kiếm câu hỏi</w:t>
            </w:r>
          </w:p>
        </w:tc>
      </w:tr>
      <w:tr w:rsidR="00774C50" w:rsidRPr="00B60A72" w14:paraId="7C37DB0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23106C0" w14:textId="77777777" w:rsidR="00774C50" w:rsidRPr="00B60A72" w:rsidRDefault="00774C50" w:rsidP="002F0FE4">
            <w:pPr>
              <w:rPr>
                <w:sz w:val="24"/>
              </w:rPr>
            </w:pPr>
            <w:r w:rsidRPr="00B60A72">
              <w:rPr>
                <w:sz w:val="24"/>
              </w:rPr>
              <w:t>Mô tả</w:t>
            </w:r>
          </w:p>
        </w:tc>
        <w:tc>
          <w:tcPr>
            <w:tcW w:w="6441" w:type="dxa"/>
          </w:tcPr>
          <w:p w14:paraId="5DDCD72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câu hỏi.</w:t>
            </w:r>
          </w:p>
        </w:tc>
      </w:tr>
      <w:tr w:rsidR="00774C50" w:rsidRPr="00B60A72" w14:paraId="126DA7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DB4550" w14:textId="77777777" w:rsidR="00774C50" w:rsidRPr="00B60A72" w:rsidRDefault="00774C50" w:rsidP="002F0FE4">
            <w:pPr>
              <w:rPr>
                <w:sz w:val="24"/>
              </w:rPr>
            </w:pPr>
            <w:r w:rsidRPr="00B60A72">
              <w:rPr>
                <w:sz w:val="24"/>
              </w:rPr>
              <w:t>Actor</w:t>
            </w:r>
          </w:p>
        </w:tc>
        <w:tc>
          <w:tcPr>
            <w:tcW w:w="6441" w:type="dxa"/>
          </w:tcPr>
          <w:p w14:paraId="47FEBB8B"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F2A02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3B24CFA" w14:textId="77777777" w:rsidR="00774C50" w:rsidRPr="00B60A72" w:rsidRDefault="00774C50" w:rsidP="002F0FE4">
            <w:pPr>
              <w:rPr>
                <w:sz w:val="24"/>
              </w:rPr>
            </w:pPr>
            <w:r w:rsidRPr="00B60A72">
              <w:rPr>
                <w:sz w:val="24"/>
              </w:rPr>
              <w:t>Điều kiện kích hoạt</w:t>
            </w:r>
          </w:p>
        </w:tc>
        <w:tc>
          <w:tcPr>
            <w:tcW w:w="6441" w:type="dxa"/>
          </w:tcPr>
          <w:p w14:paraId="3A3FC313"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danh sách câu hỏi theo chủ đề.</w:t>
            </w:r>
          </w:p>
          <w:p w14:paraId="3B2B88D8"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tim kiếm câu hỏi.</w:t>
            </w:r>
          </w:p>
          <w:p w14:paraId="102D9140"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chi tiết câu hỏi.</w:t>
            </w:r>
          </w:p>
        </w:tc>
      </w:tr>
      <w:tr w:rsidR="00774C50" w:rsidRPr="00B60A72" w14:paraId="162ADF0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9A999E1" w14:textId="77777777" w:rsidR="00774C50" w:rsidRPr="00B60A72" w:rsidRDefault="00774C50" w:rsidP="002F0FE4">
            <w:pPr>
              <w:rPr>
                <w:sz w:val="24"/>
              </w:rPr>
            </w:pPr>
            <w:r w:rsidRPr="00B60A72">
              <w:rPr>
                <w:sz w:val="24"/>
              </w:rPr>
              <w:t>Các Use-case liên quan</w:t>
            </w:r>
          </w:p>
        </w:tc>
        <w:tc>
          <w:tcPr>
            <w:tcW w:w="6441" w:type="dxa"/>
          </w:tcPr>
          <w:p w14:paraId="0A811C64" w14:textId="1D3681B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2157EF58"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5BAD9F3" w14:textId="77777777" w:rsidR="00774C50" w:rsidRPr="00B60A72" w:rsidRDefault="00774C50" w:rsidP="002F0FE4">
            <w:pPr>
              <w:rPr>
                <w:sz w:val="24"/>
              </w:rPr>
            </w:pPr>
            <w:r w:rsidRPr="00B60A72">
              <w:rPr>
                <w:sz w:val="24"/>
              </w:rPr>
              <w:t>Tiền điều kiện</w:t>
            </w:r>
          </w:p>
        </w:tc>
        <w:tc>
          <w:tcPr>
            <w:tcW w:w="6441" w:type="dxa"/>
          </w:tcPr>
          <w:p w14:paraId="6C4800EA"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1D628FE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85D0D2" w14:textId="77777777" w:rsidR="00774C50" w:rsidRPr="00B60A72" w:rsidRDefault="00774C50" w:rsidP="002F0FE4">
            <w:pPr>
              <w:rPr>
                <w:sz w:val="24"/>
              </w:rPr>
            </w:pPr>
            <w:r w:rsidRPr="00B60A72">
              <w:rPr>
                <w:sz w:val="24"/>
              </w:rPr>
              <w:t>Hậu điều kiện</w:t>
            </w:r>
          </w:p>
        </w:tc>
        <w:tc>
          <w:tcPr>
            <w:tcW w:w="6441" w:type="dxa"/>
          </w:tcPr>
          <w:p w14:paraId="39A8D79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37E3235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9372333" w14:textId="77777777" w:rsidR="00774C50" w:rsidRPr="00B60A72" w:rsidRDefault="00774C50" w:rsidP="002F0FE4">
            <w:pPr>
              <w:rPr>
                <w:sz w:val="24"/>
              </w:rPr>
            </w:pPr>
            <w:r w:rsidRPr="00B60A72">
              <w:rPr>
                <w:sz w:val="24"/>
              </w:rPr>
              <w:t>Luồng sự kiện chính</w:t>
            </w:r>
          </w:p>
        </w:tc>
        <w:tc>
          <w:tcPr>
            <w:tcW w:w="6441" w:type="dxa"/>
          </w:tcPr>
          <w:p w14:paraId="034E41A9"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C39939C"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77E0AFBF"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câu hỏi gần giống với nội dụng nhất và hiện thị lên cho người dùng xem.</w:t>
            </w:r>
          </w:p>
          <w:p w14:paraId="01C32EB2"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A24121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CF1DFE" w14:textId="77777777" w:rsidR="00774C50" w:rsidRPr="00B60A72" w:rsidRDefault="00774C50" w:rsidP="002F0FE4">
            <w:pPr>
              <w:rPr>
                <w:sz w:val="24"/>
              </w:rPr>
            </w:pPr>
            <w:r w:rsidRPr="00B60A72">
              <w:rPr>
                <w:sz w:val="24"/>
              </w:rPr>
              <w:t>Luồng sự kiện phụ</w:t>
            </w:r>
          </w:p>
        </w:tc>
        <w:tc>
          <w:tcPr>
            <w:tcW w:w="6441" w:type="dxa"/>
          </w:tcPr>
          <w:p w14:paraId="67BE66E6"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E7E664A" w14:textId="77777777" w:rsidR="00774C50"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2226EB78"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4</w:t>
            </w:r>
            <w:r w:rsidRPr="00516E35">
              <w:rPr>
                <w:sz w:val="24"/>
              </w:rPr>
              <w:t>: nếu người dùng chọn</w:t>
            </w:r>
            <w:r>
              <w:rPr>
                <w:sz w:val="24"/>
              </w:rPr>
              <w:t xml:space="preserve"> câu hỏi trong dánh </w:t>
            </w:r>
            <w:r>
              <w:rPr>
                <w:sz w:val="24"/>
              </w:rPr>
              <w:lastRenderedPageBreak/>
              <w:t>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Pr>
                <w:b/>
                <w:bCs/>
                <w:sz w:val="24"/>
              </w:rPr>
              <w:t>Error! Reference source not found.</w:t>
            </w:r>
            <w:r>
              <w:rPr>
                <w:sz w:val="24"/>
              </w:rPr>
              <w:fldChar w:fldCharType="end"/>
            </w:r>
            <w:r w:rsidRPr="00516E35">
              <w:rPr>
                <w:sz w:val="24"/>
              </w:rPr>
              <w:t>.</w:t>
            </w:r>
          </w:p>
        </w:tc>
      </w:tr>
    </w:tbl>
    <w:p w14:paraId="2B9ACF0F" w14:textId="4BBD5BB0" w:rsidR="00774C50" w:rsidRPr="00B60A72" w:rsidRDefault="00774C50" w:rsidP="00774C50">
      <w:pPr>
        <w:pStyle w:val="Heading2"/>
        <w:spacing w:line="360" w:lineRule="auto"/>
        <w:jc w:val="both"/>
        <w:rPr>
          <w:rFonts w:asciiTheme="minorHAnsi" w:hAnsiTheme="minorHAnsi"/>
          <w:sz w:val="24"/>
        </w:rPr>
      </w:pPr>
      <w:bookmarkStart w:id="58" w:name="_Toc475222449"/>
      <w:bookmarkStart w:id="59" w:name="_Toc502266483"/>
      <w:r w:rsidRPr="00B60A72">
        <w:rPr>
          <w:rFonts w:asciiTheme="minorHAnsi" w:hAnsiTheme="minorHAnsi"/>
          <w:sz w:val="24"/>
        </w:rPr>
        <w:lastRenderedPageBreak/>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UC_21_Xem_câu_hỏi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sz w:val="24"/>
        </w:rPr>
        <w:t>Xem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8"/>
      <w:bookmarkEnd w:id="59"/>
    </w:p>
    <w:tbl>
      <w:tblPr>
        <w:tblStyle w:val="GridTable4-Accent1"/>
        <w:tblW w:w="0" w:type="auto"/>
        <w:tblLook w:val="04A0" w:firstRow="1" w:lastRow="0" w:firstColumn="1" w:lastColumn="0" w:noHBand="0" w:noVBand="1"/>
      </w:tblPr>
      <w:tblGrid>
        <w:gridCol w:w="2802"/>
        <w:gridCol w:w="6441"/>
      </w:tblGrid>
      <w:tr w:rsidR="00774C50" w:rsidRPr="00B60A72" w14:paraId="7168310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064997" w14:textId="77777777" w:rsidR="00774C50" w:rsidRPr="00B60A72" w:rsidRDefault="00774C50" w:rsidP="002F0FE4">
            <w:pPr>
              <w:rPr>
                <w:sz w:val="24"/>
              </w:rPr>
            </w:pPr>
            <w:r w:rsidRPr="00B60A72">
              <w:rPr>
                <w:sz w:val="24"/>
              </w:rPr>
              <w:t>Use case</w:t>
            </w:r>
          </w:p>
        </w:tc>
        <w:tc>
          <w:tcPr>
            <w:tcW w:w="6441" w:type="dxa"/>
          </w:tcPr>
          <w:p w14:paraId="25420936"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68BFE50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2F017D" w14:textId="77777777" w:rsidR="00774C50" w:rsidRPr="00B60A72" w:rsidRDefault="00774C50" w:rsidP="002F0FE4">
            <w:pPr>
              <w:rPr>
                <w:sz w:val="24"/>
              </w:rPr>
            </w:pPr>
            <w:r w:rsidRPr="00B60A72">
              <w:rPr>
                <w:sz w:val="24"/>
              </w:rPr>
              <w:t>Tên Use-case</w:t>
            </w:r>
          </w:p>
        </w:tc>
        <w:tc>
          <w:tcPr>
            <w:tcW w:w="6441" w:type="dxa"/>
          </w:tcPr>
          <w:p w14:paraId="3758E7C3" w14:textId="2A4A6BC4"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61740D4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24C2186F" w14:textId="77777777" w:rsidR="00774C50" w:rsidRPr="00B60A72" w:rsidRDefault="00774C50" w:rsidP="002F0FE4">
            <w:pPr>
              <w:rPr>
                <w:sz w:val="24"/>
              </w:rPr>
            </w:pPr>
            <w:r w:rsidRPr="00B60A72">
              <w:rPr>
                <w:sz w:val="24"/>
              </w:rPr>
              <w:t>Mô tả</w:t>
            </w:r>
          </w:p>
        </w:tc>
        <w:tc>
          <w:tcPr>
            <w:tcW w:w="6441" w:type="dxa"/>
          </w:tcPr>
          <w:p w14:paraId="45301A76"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chi tiết 1 câu hỏi.</w:t>
            </w:r>
          </w:p>
        </w:tc>
      </w:tr>
      <w:tr w:rsidR="00774C50" w:rsidRPr="00B60A72" w14:paraId="2A6B3B6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2EA35A" w14:textId="77777777" w:rsidR="00774C50" w:rsidRPr="00B60A72" w:rsidRDefault="00774C50" w:rsidP="002F0FE4">
            <w:pPr>
              <w:rPr>
                <w:sz w:val="24"/>
              </w:rPr>
            </w:pPr>
            <w:r w:rsidRPr="00B60A72">
              <w:rPr>
                <w:sz w:val="24"/>
              </w:rPr>
              <w:t>Actor</w:t>
            </w:r>
          </w:p>
        </w:tc>
        <w:tc>
          <w:tcPr>
            <w:tcW w:w="6441" w:type="dxa"/>
          </w:tcPr>
          <w:p w14:paraId="643D9ADF"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186DDE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ED372FA" w14:textId="77777777" w:rsidR="00774C50" w:rsidRPr="00B60A72" w:rsidRDefault="00774C50" w:rsidP="002F0FE4">
            <w:pPr>
              <w:rPr>
                <w:sz w:val="24"/>
              </w:rPr>
            </w:pPr>
            <w:r w:rsidRPr="00B60A72">
              <w:rPr>
                <w:sz w:val="24"/>
              </w:rPr>
              <w:t>Điều kiện kích hoạt</w:t>
            </w:r>
          </w:p>
        </w:tc>
        <w:tc>
          <w:tcPr>
            <w:tcW w:w="6441" w:type="dxa"/>
          </w:tcPr>
          <w:p w14:paraId="40EECB5E"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tìm kiếm câu hỏi.</w:t>
            </w:r>
          </w:p>
          <w:p w14:paraId="23FCBA61"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chủ.</w:t>
            </w:r>
          </w:p>
        </w:tc>
      </w:tr>
      <w:tr w:rsidR="00774C50" w:rsidRPr="00B60A72" w14:paraId="31A6D65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C99E7" w14:textId="77777777" w:rsidR="00774C50" w:rsidRPr="00B60A72" w:rsidRDefault="00774C50" w:rsidP="002F0FE4">
            <w:pPr>
              <w:rPr>
                <w:sz w:val="24"/>
              </w:rPr>
            </w:pPr>
            <w:r w:rsidRPr="00B60A72">
              <w:rPr>
                <w:sz w:val="24"/>
              </w:rPr>
              <w:t>Các Use-case liên quan</w:t>
            </w:r>
          </w:p>
        </w:tc>
        <w:tc>
          <w:tcPr>
            <w:tcW w:w="6441" w:type="dxa"/>
          </w:tcPr>
          <w:p w14:paraId="7EA8ED5C"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4ABFB15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797B14" w14:textId="77777777" w:rsidR="00774C50" w:rsidRPr="00B60A72" w:rsidRDefault="00774C50" w:rsidP="002F0FE4">
            <w:pPr>
              <w:rPr>
                <w:sz w:val="24"/>
              </w:rPr>
            </w:pPr>
            <w:r w:rsidRPr="00B60A72">
              <w:rPr>
                <w:sz w:val="24"/>
              </w:rPr>
              <w:t>Tiền điều kiện</w:t>
            </w:r>
          </w:p>
        </w:tc>
        <w:tc>
          <w:tcPr>
            <w:tcW w:w="6441" w:type="dxa"/>
          </w:tcPr>
          <w:p w14:paraId="1773A64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497C5372"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7040B03" w14:textId="77777777" w:rsidR="00774C50" w:rsidRPr="00B60A72" w:rsidRDefault="00774C50" w:rsidP="002F0FE4">
            <w:pPr>
              <w:rPr>
                <w:sz w:val="24"/>
              </w:rPr>
            </w:pPr>
            <w:r w:rsidRPr="00B60A72">
              <w:rPr>
                <w:sz w:val="24"/>
              </w:rPr>
              <w:t>Hậu điều kiện</w:t>
            </w:r>
          </w:p>
        </w:tc>
        <w:tc>
          <w:tcPr>
            <w:tcW w:w="6441" w:type="dxa"/>
          </w:tcPr>
          <w:p w14:paraId="31273DD8"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192AE5E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9A1D4C" w14:textId="77777777" w:rsidR="00774C50" w:rsidRPr="00B60A72" w:rsidRDefault="00774C50" w:rsidP="002F0FE4">
            <w:pPr>
              <w:rPr>
                <w:sz w:val="24"/>
              </w:rPr>
            </w:pPr>
            <w:r w:rsidRPr="00B60A72">
              <w:rPr>
                <w:sz w:val="24"/>
              </w:rPr>
              <w:t>Luồng sự kiện chính</w:t>
            </w:r>
          </w:p>
        </w:tc>
        <w:tc>
          <w:tcPr>
            <w:tcW w:w="6441" w:type="dxa"/>
          </w:tcPr>
          <w:p w14:paraId="5062C12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thì chi tiết câu hỏi lên lên cho người dùng(các câu trả lởi được nhiều bình chọn sẽ được đưa lên trên).</w:t>
            </w:r>
          </w:p>
          <w:p w14:paraId="7797E4A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2FE466E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C3B59A" w14:textId="77777777" w:rsidR="00774C50" w:rsidRPr="00B60A72" w:rsidRDefault="00774C50" w:rsidP="002F0FE4">
            <w:pPr>
              <w:rPr>
                <w:sz w:val="24"/>
              </w:rPr>
            </w:pPr>
            <w:r w:rsidRPr="00B60A72">
              <w:rPr>
                <w:sz w:val="24"/>
              </w:rPr>
              <w:t>Luồng sự kiện phụ</w:t>
            </w:r>
          </w:p>
        </w:tc>
        <w:tc>
          <w:tcPr>
            <w:tcW w:w="6441" w:type="dxa"/>
          </w:tcPr>
          <w:p w14:paraId="781A9C20" w14:textId="77777777" w:rsidR="00774C50" w:rsidRPr="00B60A72" w:rsidRDefault="00774C50" w:rsidP="007A624A">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598AF95" w14:textId="4D1F5B39" w:rsidR="00774C50" w:rsidRPr="00B60A72" w:rsidRDefault="00774C50" w:rsidP="00774C50">
      <w:pPr>
        <w:pStyle w:val="Heading2"/>
        <w:spacing w:line="360" w:lineRule="auto"/>
        <w:jc w:val="both"/>
        <w:rPr>
          <w:rFonts w:asciiTheme="minorHAnsi" w:hAnsiTheme="minorHAnsi"/>
          <w:sz w:val="24"/>
        </w:rPr>
      </w:pPr>
      <w:bookmarkStart w:id="60" w:name="_Toc475222450"/>
      <w:bookmarkStart w:id="61" w:name="_Toc502266484"/>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sidRPr="00774C50">
        <w:rPr>
          <w:rFonts w:asciiTheme="minorHAnsi" w:hAnsiTheme="minorHAnsi"/>
          <w:bCs/>
          <w:sz w:val="24"/>
        </w:rPr>
        <w:t>Đăng tải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60"/>
      <w:bookmarkEnd w:id="61"/>
    </w:p>
    <w:tbl>
      <w:tblPr>
        <w:tblStyle w:val="GridTable4-Accent1"/>
        <w:tblW w:w="0" w:type="auto"/>
        <w:tblLook w:val="04A0" w:firstRow="1" w:lastRow="0" w:firstColumn="1" w:lastColumn="0" w:noHBand="0" w:noVBand="1"/>
      </w:tblPr>
      <w:tblGrid>
        <w:gridCol w:w="2802"/>
        <w:gridCol w:w="6441"/>
      </w:tblGrid>
      <w:tr w:rsidR="00774C50" w:rsidRPr="00B60A72" w14:paraId="27B313CD"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94C4F1" w14:textId="77777777" w:rsidR="00774C50" w:rsidRPr="00B60A72" w:rsidRDefault="00774C50" w:rsidP="002F0FE4">
            <w:pPr>
              <w:rPr>
                <w:sz w:val="24"/>
              </w:rPr>
            </w:pPr>
            <w:r w:rsidRPr="00B60A72">
              <w:rPr>
                <w:sz w:val="24"/>
              </w:rPr>
              <w:t>Use case</w:t>
            </w:r>
          </w:p>
        </w:tc>
        <w:tc>
          <w:tcPr>
            <w:tcW w:w="6441" w:type="dxa"/>
          </w:tcPr>
          <w:p w14:paraId="0F5414EA"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B8494A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0B5B31" w14:textId="77777777" w:rsidR="00774C50" w:rsidRPr="00B60A72" w:rsidRDefault="00774C50" w:rsidP="002F0FE4">
            <w:pPr>
              <w:rPr>
                <w:sz w:val="24"/>
              </w:rPr>
            </w:pPr>
            <w:r w:rsidRPr="00B60A72">
              <w:rPr>
                <w:sz w:val="24"/>
              </w:rPr>
              <w:t>Tên Use-case</w:t>
            </w:r>
          </w:p>
        </w:tc>
        <w:tc>
          <w:tcPr>
            <w:tcW w:w="6441" w:type="dxa"/>
          </w:tcPr>
          <w:p w14:paraId="7AB637B8" w14:textId="65B3D87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Đăng tải câu hỏi</w:t>
            </w:r>
          </w:p>
        </w:tc>
      </w:tr>
      <w:tr w:rsidR="00774C50" w:rsidRPr="00B60A72" w14:paraId="43235D9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4728B9" w14:textId="77777777" w:rsidR="00774C50" w:rsidRPr="00B60A72" w:rsidRDefault="00774C50" w:rsidP="002F0FE4">
            <w:pPr>
              <w:rPr>
                <w:sz w:val="24"/>
              </w:rPr>
            </w:pPr>
            <w:r w:rsidRPr="00B60A72">
              <w:rPr>
                <w:sz w:val="24"/>
              </w:rPr>
              <w:t>Mô tả</w:t>
            </w:r>
          </w:p>
        </w:tc>
        <w:tc>
          <w:tcPr>
            <w:tcW w:w="6441" w:type="dxa"/>
          </w:tcPr>
          <w:p w14:paraId="0CF2368C" w14:textId="1C92C169" w:rsidR="00774C50"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dung đăng tải câu hỏi và chờ quản trị viên phê duyệt</w:t>
            </w:r>
          </w:p>
        </w:tc>
      </w:tr>
      <w:tr w:rsidR="00774C50" w:rsidRPr="00B60A72" w14:paraId="22F2F7E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C9732B" w14:textId="77777777" w:rsidR="00774C50" w:rsidRPr="00B60A72" w:rsidRDefault="00774C50" w:rsidP="002F0FE4">
            <w:pPr>
              <w:rPr>
                <w:sz w:val="24"/>
              </w:rPr>
            </w:pPr>
            <w:r w:rsidRPr="00B60A72">
              <w:rPr>
                <w:sz w:val="24"/>
              </w:rPr>
              <w:t>Actor</w:t>
            </w:r>
          </w:p>
        </w:tc>
        <w:tc>
          <w:tcPr>
            <w:tcW w:w="6441" w:type="dxa"/>
          </w:tcPr>
          <w:p w14:paraId="51541D4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774C50" w:rsidRPr="00B60A72" w14:paraId="4702CC03"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E1DB9C7" w14:textId="77777777" w:rsidR="00774C50" w:rsidRPr="00B60A72" w:rsidRDefault="00774C50" w:rsidP="002F0FE4">
            <w:pPr>
              <w:rPr>
                <w:sz w:val="24"/>
              </w:rPr>
            </w:pPr>
            <w:r w:rsidRPr="00B60A72">
              <w:rPr>
                <w:sz w:val="24"/>
              </w:rPr>
              <w:t>Điều kiện kích hoạt</w:t>
            </w:r>
          </w:p>
        </w:tc>
        <w:tc>
          <w:tcPr>
            <w:tcW w:w="6441" w:type="dxa"/>
          </w:tcPr>
          <w:p w14:paraId="356CE51B"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trang câu hỏi theo chủ đề.</w:t>
            </w:r>
          </w:p>
          <w:p w14:paraId="2D9E002C"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chọn chọn đăng câu hỏi từ trang tìm kiếm câu hỏi.</w:t>
            </w:r>
          </w:p>
          <w:p w14:paraId="217956C7"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trăng chi tiết câu hỏi.</w:t>
            </w:r>
          </w:p>
        </w:tc>
      </w:tr>
      <w:tr w:rsidR="00774C50" w:rsidRPr="00B60A72" w14:paraId="64566CC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596003" w14:textId="77777777" w:rsidR="00774C50" w:rsidRPr="00B60A72" w:rsidRDefault="00774C50" w:rsidP="002F0FE4">
            <w:pPr>
              <w:rPr>
                <w:sz w:val="24"/>
              </w:rPr>
            </w:pPr>
            <w:r w:rsidRPr="00B60A72">
              <w:rPr>
                <w:sz w:val="24"/>
              </w:rPr>
              <w:t>Các Use-case liên quan</w:t>
            </w:r>
          </w:p>
        </w:tc>
        <w:tc>
          <w:tcPr>
            <w:tcW w:w="6441" w:type="dxa"/>
          </w:tcPr>
          <w:p w14:paraId="6CC53385" w14:textId="2C64339C" w:rsidR="00774C50"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câu hỏi</w:t>
            </w:r>
          </w:p>
        </w:tc>
      </w:tr>
      <w:tr w:rsidR="00774C50" w:rsidRPr="00B60A72" w14:paraId="4AF89B41"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296F044" w14:textId="77777777" w:rsidR="00774C50" w:rsidRPr="00B60A72" w:rsidRDefault="00774C50" w:rsidP="002F0FE4">
            <w:pPr>
              <w:rPr>
                <w:sz w:val="24"/>
              </w:rPr>
            </w:pPr>
            <w:r w:rsidRPr="00B60A72">
              <w:rPr>
                <w:sz w:val="24"/>
              </w:rPr>
              <w:t>Tiền điều kiện</w:t>
            </w:r>
          </w:p>
        </w:tc>
        <w:tc>
          <w:tcPr>
            <w:tcW w:w="6441" w:type="dxa"/>
          </w:tcPr>
          <w:p w14:paraId="538C5DD5"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774C50" w:rsidRPr="00B60A72" w14:paraId="122A45F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8F583" w14:textId="77777777" w:rsidR="00774C50" w:rsidRPr="00B60A72" w:rsidRDefault="00774C50" w:rsidP="002F0FE4">
            <w:pPr>
              <w:rPr>
                <w:sz w:val="24"/>
              </w:rPr>
            </w:pPr>
            <w:r w:rsidRPr="00B60A72">
              <w:rPr>
                <w:sz w:val="24"/>
              </w:rPr>
              <w:t>Hậu điều kiện</w:t>
            </w:r>
          </w:p>
        </w:tc>
        <w:tc>
          <w:tcPr>
            <w:tcW w:w="6441" w:type="dxa"/>
          </w:tcPr>
          <w:p w14:paraId="5B9F87D1"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064DCB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ACB549E" w14:textId="77777777" w:rsidR="00774C50" w:rsidRPr="00B60A72" w:rsidRDefault="00774C50" w:rsidP="002F0FE4">
            <w:pPr>
              <w:rPr>
                <w:sz w:val="24"/>
              </w:rPr>
            </w:pPr>
            <w:r w:rsidRPr="00B60A72">
              <w:rPr>
                <w:sz w:val="24"/>
              </w:rPr>
              <w:t>Luồng sự kiện chính</w:t>
            </w:r>
          </w:p>
        </w:tc>
        <w:tc>
          <w:tcPr>
            <w:tcW w:w="6441" w:type="dxa"/>
          </w:tcPr>
          <w:p w14:paraId="657A3891"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nhập:</w:t>
            </w:r>
          </w:p>
          <w:p w14:paraId="1CD9069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w:t>
            </w:r>
          </w:p>
          <w:p w14:paraId="4CDEA89E"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Mô tả thêm.</w:t>
            </w:r>
          </w:p>
          <w:p w14:paraId="14F7A67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BBA00BD"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w:t>
            </w:r>
          </w:p>
          <w:p w14:paraId="29BB46E0"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câu hỏi lại.</w:t>
            </w:r>
          </w:p>
          <w:p w14:paraId="109ACEBA"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“đăng thành công”.</w:t>
            </w:r>
          </w:p>
          <w:p w14:paraId="1DF976C3"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Kết thúc use case.</w:t>
            </w:r>
          </w:p>
        </w:tc>
      </w:tr>
      <w:tr w:rsidR="00774C50" w:rsidRPr="00B60A72" w14:paraId="4BDFD0B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7F9549" w14:textId="77777777" w:rsidR="00774C50" w:rsidRPr="00B60A72" w:rsidRDefault="00774C50" w:rsidP="002F0FE4">
            <w:pPr>
              <w:rPr>
                <w:sz w:val="24"/>
              </w:rPr>
            </w:pPr>
            <w:r w:rsidRPr="00B60A72">
              <w:rPr>
                <w:sz w:val="24"/>
              </w:rPr>
              <w:lastRenderedPageBreak/>
              <w:t>Luồng sự kiện phụ</w:t>
            </w:r>
          </w:p>
        </w:tc>
        <w:tc>
          <w:tcPr>
            <w:tcW w:w="6441" w:type="dxa"/>
          </w:tcPr>
          <w:p w14:paraId="468EFDF1"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B0DA18" w14:textId="77777777" w:rsidR="00774C50" w:rsidRPr="00B60A72" w:rsidRDefault="00774C50" w:rsidP="007A624A">
            <w:pPr>
              <w:pStyle w:val="ListParagraph"/>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79ABB8DC"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đăng không thành công: thông báo “đăng không thánh công.”.</w:t>
            </w:r>
          </w:p>
        </w:tc>
      </w:tr>
    </w:tbl>
    <w:p w14:paraId="3730B55B" w14:textId="77777777" w:rsidR="00774C50" w:rsidRDefault="00774C50" w:rsidP="00774C50">
      <w:pPr>
        <w:pStyle w:val="Heading2"/>
        <w:numPr>
          <w:ilvl w:val="0"/>
          <w:numId w:val="0"/>
        </w:numPr>
        <w:spacing w:line="360" w:lineRule="auto"/>
        <w:jc w:val="both"/>
        <w:rPr>
          <w:rFonts w:asciiTheme="minorHAnsi" w:hAnsiTheme="minorHAnsi"/>
          <w:sz w:val="24"/>
        </w:rPr>
      </w:pPr>
    </w:p>
    <w:p w14:paraId="37E27B0C" w14:textId="2B72B69D" w:rsidR="00CB0732" w:rsidRPr="00B60A72" w:rsidRDefault="00CB0732" w:rsidP="00CB0732">
      <w:pPr>
        <w:pStyle w:val="Heading2"/>
        <w:spacing w:line="360" w:lineRule="auto"/>
        <w:jc w:val="both"/>
        <w:rPr>
          <w:rFonts w:asciiTheme="minorHAnsi" w:hAnsiTheme="minorHAnsi"/>
          <w:sz w:val="24"/>
        </w:rPr>
      </w:pPr>
      <w:bookmarkStart w:id="62" w:name="_Toc502266485"/>
      <w:bookmarkStart w:id="63" w:name="_Toc475222446"/>
      <w:bookmarkEnd w:id="57"/>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b w:val="0"/>
          <w:bCs/>
          <w:sz w:val="24"/>
        </w:rPr>
        <w:t>Phê duyệt câu hỏi</w:t>
      </w:r>
      <w:r w:rsidRPr="00B60A72">
        <w:rPr>
          <w:rFonts w:asciiTheme="minorHAnsi" w:hAnsiTheme="minorHAnsi"/>
          <w:sz w:val="24"/>
        </w:rPr>
        <w:fldChar w:fldCharType="end"/>
      </w:r>
      <w:r w:rsidRPr="00B60A72">
        <w:rPr>
          <w:rFonts w:asciiTheme="minorHAnsi" w:hAnsiTheme="minorHAnsi"/>
          <w:sz w:val="24"/>
        </w:rPr>
        <w:t>”</w:t>
      </w:r>
      <w:bookmarkEnd w:id="62"/>
    </w:p>
    <w:tbl>
      <w:tblPr>
        <w:tblStyle w:val="GridTable4-Accent1"/>
        <w:tblW w:w="0" w:type="auto"/>
        <w:tblLook w:val="04A0" w:firstRow="1" w:lastRow="0" w:firstColumn="1" w:lastColumn="0" w:noHBand="0" w:noVBand="1"/>
      </w:tblPr>
      <w:tblGrid>
        <w:gridCol w:w="2802"/>
        <w:gridCol w:w="6441"/>
      </w:tblGrid>
      <w:tr w:rsidR="00CB0732" w:rsidRPr="00B60A72" w14:paraId="25592493"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974FF5" w14:textId="77777777" w:rsidR="00CB0732" w:rsidRPr="00B60A72" w:rsidRDefault="00CB0732" w:rsidP="002F0FE4">
            <w:pPr>
              <w:rPr>
                <w:sz w:val="24"/>
              </w:rPr>
            </w:pPr>
            <w:r w:rsidRPr="00B60A72">
              <w:rPr>
                <w:sz w:val="24"/>
              </w:rPr>
              <w:t>Use case</w:t>
            </w:r>
          </w:p>
        </w:tc>
        <w:tc>
          <w:tcPr>
            <w:tcW w:w="6441" w:type="dxa"/>
          </w:tcPr>
          <w:p w14:paraId="75E32040" w14:textId="77777777" w:rsidR="00CB0732" w:rsidRPr="00B60A72" w:rsidRDefault="00CB0732"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B0732" w:rsidRPr="00B60A72" w14:paraId="180167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DCCF7A" w14:textId="77777777" w:rsidR="00CB0732" w:rsidRPr="00B60A72" w:rsidRDefault="00CB0732" w:rsidP="002F0FE4">
            <w:pPr>
              <w:rPr>
                <w:sz w:val="24"/>
              </w:rPr>
            </w:pPr>
            <w:r w:rsidRPr="00B60A72">
              <w:rPr>
                <w:sz w:val="24"/>
              </w:rPr>
              <w:t>Tên Use-case</w:t>
            </w:r>
          </w:p>
        </w:tc>
        <w:tc>
          <w:tcPr>
            <w:tcW w:w="6441" w:type="dxa"/>
          </w:tcPr>
          <w:p w14:paraId="1D105E61" w14:textId="080F112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Phê duyệt câu hỏi</w:t>
            </w:r>
          </w:p>
        </w:tc>
      </w:tr>
      <w:tr w:rsidR="00CB0732" w:rsidRPr="00B60A72" w14:paraId="2DD4CE8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8F28F9F" w14:textId="77777777" w:rsidR="00CB0732" w:rsidRPr="00B60A72" w:rsidRDefault="00CB0732" w:rsidP="002F0FE4">
            <w:pPr>
              <w:rPr>
                <w:sz w:val="24"/>
              </w:rPr>
            </w:pPr>
            <w:r w:rsidRPr="00B60A72">
              <w:rPr>
                <w:sz w:val="24"/>
              </w:rPr>
              <w:t>Mô tả</w:t>
            </w:r>
          </w:p>
        </w:tc>
        <w:tc>
          <w:tcPr>
            <w:tcW w:w="6441" w:type="dxa"/>
          </w:tcPr>
          <w:p w14:paraId="5C7C7657" w14:textId="1326FE18"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câu hỏi, chấp nhận hoặc huỷ bỏ câu hỏi được đăng,</w:t>
            </w:r>
          </w:p>
        </w:tc>
      </w:tr>
      <w:tr w:rsidR="00CB0732" w:rsidRPr="00B60A72" w14:paraId="7C96E6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050D74" w14:textId="77777777" w:rsidR="00CB0732" w:rsidRPr="00B60A72" w:rsidRDefault="00CB0732" w:rsidP="002F0FE4">
            <w:pPr>
              <w:rPr>
                <w:sz w:val="24"/>
              </w:rPr>
            </w:pPr>
            <w:r w:rsidRPr="00B60A72">
              <w:rPr>
                <w:sz w:val="24"/>
              </w:rPr>
              <w:t>Actor</w:t>
            </w:r>
          </w:p>
        </w:tc>
        <w:tc>
          <w:tcPr>
            <w:tcW w:w="6441" w:type="dxa"/>
          </w:tcPr>
          <w:p w14:paraId="54E1FC3F" w14:textId="516B1FD6" w:rsidR="00CB0732" w:rsidRPr="00B60A72" w:rsidRDefault="002F0FE4" w:rsidP="00CB0732">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CB0732" w:rsidRPr="00B60A72">
              <w:rPr>
                <w:sz w:val="24"/>
              </w:rPr>
              <w:t>gười phê duyệt, admin</w:t>
            </w:r>
          </w:p>
        </w:tc>
      </w:tr>
      <w:tr w:rsidR="00CB0732" w:rsidRPr="00B60A72" w14:paraId="00D213F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40E5458" w14:textId="77777777" w:rsidR="00CB0732" w:rsidRPr="00B60A72" w:rsidRDefault="00CB0732" w:rsidP="002F0FE4">
            <w:pPr>
              <w:rPr>
                <w:sz w:val="24"/>
              </w:rPr>
            </w:pPr>
            <w:r w:rsidRPr="00B60A72">
              <w:rPr>
                <w:sz w:val="24"/>
              </w:rPr>
              <w:t>Điều kiện kích hoạt</w:t>
            </w:r>
          </w:p>
        </w:tc>
        <w:tc>
          <w:tcPr>
            <w:tcW w:w="6441" w:type="dxa"/>
          </w:tcPr>
          <w:p w14:paraId="6B5A433B" w14:textId="153095D0" w:rsidR="00CB0732" w:rsidRPr="002F0FE4"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2F0FE4">
              <w:rPr>
                <w:sz w:val="24"/>
              </w:rPr>
              <w:t>Người dùng chọn xem danh sách câu hỏi chờ phê duyệt</w:t>
            </w:r>
          </w:p>
        </w:tc>
      </w:tr>
      <w:tr w:rsidR="00CB0732" w:rsidRPr="00B60A72" w14:paraId="7B3769FD"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54A301" w14:textId="77777777" w:rsidR="00CB0732" w:rsidRPr="00B60A72" w:rsidRDefault="00CB0732" w:rsidP="002F0FE4">
            <w:pPr>
              <w:rPr>
                <w:sz w:val="24"/>
              </w:rPr>
            </w:pPr>
            <w:r w:rsidRPr="00B60A72">
              <w:rPr>
                <w:sz w:val="24"/>
              </w:rPr>
              <w:t>Các Use-case liên quan</w:t>
            </w:r>
          </w:p>
        </w:tc>
        <w:tc>
          <w:tcPr>
            <w:tcW w:w="6441" w:type="dxa"/>
          </w:tcPr>
          <w:p w14:paraId="47FE20A6" w14:textId="717CDD7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35DD5E2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7EA03CD" w14:textId="77777777" w:rsidR="00CB0732" w:rsidRPr="00B60A72" w:rsidRDefault="00CB0732" w:rsidP="002F0FE4">
            <w:pPr>
              <w:rPr>
                <w:sz w:val="24"/>
              </w:rPr>
            </w:pPr>
            <w:r w:rsidRPr="00B60A72">
              <w:rPr>
                <w:sz w:val="24"/>
              </w:rPr>
              <w:t>Tiền điều kiện</w:t>
            </w:r>
          </w:p>
        </w:tc>
        <w:tc>
          <w:tcPr>
            <w:tcW w:w="6441" w:type="dxa"/>
          </w:tcPr>
          <w:p w14:paraId="07A090BD" w14:textId="77777777"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CB0732" w:rsidRPr="00B60A72" w14:paraId="5289C7F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71E08D" w14:textId="77777777" w:rsidR="00CB0732" w:rsidRPr="00B60A72" w:rsidRDefault="00CB0732" w:rsidP="002F0FE4">
            <w:pPr>
              <w:rPr>
                <w:sz w:val="24"/>
              </w:rPr>
            </w:pPr>
            <w:r w:rsidRPr="00B60A72">
              <w:rPr>
                <w:sz w:val="24"/>
              </w:rPr>
              <w:t>Hậu điều kiện</w:t>
            </w:r>
          </w:p>
        </w:tc>
        <w:tc>
          <w:tcPr>
            <w:tcW w:w="6441" w:type="dxa"/>
          </w:tcPr>
          <w:p w14:paraId="13C047A9" w14:textId="77777777"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49E1E19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AC9BAC2" w14:textId="77777777" w:rsidR="00CB0732" w:rsidRPr="00B60A72" w:rsidRDefault="00CB0732" w:rsidP="002F0FE4">
            <w:pPr>
              <w:rPr>
                <w:sz w:val="24"/>
              </w:rPr>
            </w:pPr>
            <w:r w:rsidRPr="00B60A72">
              <w:rPr>
                <w:sz w:val="24"/>
              </w:rPr>
              <w:t>Luồng sự kiện chính</w:t>
            </w:r>
          </w:p>
        </w:tc>
        <w:tc>
          <w:tcPr>
            <w:tcW w:w="6441" w:type="dxa"/>
          </w:tcPr>
          <w:p w14:paraId="1C8A4EEE" w14:textId="6331F4B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lấy danh sách câu hỏi đang chờ phê duyệt.</w:t>
            </w:r>
          </w:p>
          <w:p w14:paraId="0102CC84" w14:textId="2AFDABF1"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Người dùng kiểm tra nội dung và phê duyệt câu hỏi hoặc huỷ bỏ.</w:t>
            </w:r>
          </w:p>
          <w:p w14:paraId="636CA570" w14:textId="7777777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cập nhật lựa chọn của người dung.</w:t>
            </w:r>
          </w:p>
          <w:p w14:paraId="53CF1192" w14:textId="5A13B073" w:rsidR="00CB0732" w:rsidRPr="00832806" w:rsidRDefault="002F0FE4" w:rsidP="00832806">
            <w:pPr>
              <w:pStyle w:val="ListParagraph"/>
              <w:numPr>
                <w:ilvl w:val="0"/>
                <w:numId w:val="70"/>
              </w:numPr>
              <w:spacing w:line="240" w:lineRule="auto"/>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CB0732" w:rsidRPr="00B60A72" w14:paraId="126F520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97FF45" w14:textId="77777777" w:rsidR="00CB0732" w:rsidRPr="00B60A72" w:rsidRDefault="00CB0732" w:rsidP="002F0FE4">
            <w:pPr>
              <w:rPr>
                <w:sz w:val="24"/>
              </w:rPr>
            </w:pPr>
            <w:r w:rsidRPr="00B60A72">
              <w:rPr>
                <w:sz w:val="24"/>
              </w:rPr>
              <w:t>Luồng sự kiện phụ</w:t>
            </w:r>
          </w:p>
        </w:tc>
        <w:tc>
          <w:tcPr>
            <w:tcW w:w="6441" w:type="dxa"/>
          </w:tcPr>
          <w:p w14:paraId="5728FAB8" w14:textId="7777777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5A273A09" w14:textId="77777777" w:rsidR="00CB0732" w:rsidRPr="00832806" w:rsidRDefault="00CB0732" w:rsidP="00832806">
            <w:pPr>
              <w:pStyle w:val="ListParagraph"/>
              <w:numPr>
                <w:ilvl w:val="0"/>
                <w:numId w:val="71"/>
              </w:numPr>
              <w:spacing w:line="240" w:lineRule="auto"/>
              <w:cnfStyle w:val="000000100000" w:firstRow="0" w:lastRow="0" w:firstColumn="0" w:lastColumn="0" w:oddVBand="0" w:evenVBand="0" w:oddHBand="1" w:evenHBand="0" w:firstRowFirstColumn="0" w:firstRowLastColumn="0" w:lastRowFirstColumn="0" w:lastRowLastColumn="0"/>
            </w:pPr>
            <w:r w:rsidRPr="00832806">
              <w:t>Nếu người dùng bỏ trống tiêu đề mà bấm đăng: thông báo “không để trống tiêu đề.” và chuyển vùng chọn vào tiêu đề.</w:t>
            </w:r>
          </w:p>
          <w:p w14:paraId="2DEA5944" w14:textId="6387BCC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đăng không thành công: thông báo “đăng không thánh công.”</w:t>
            </w:r>
          </w:p>
        </w:tc>
      </w:tr>
    </w:tbl>
    <w:p w14:paraId="3E96BD21" w14:textId="77777777" w:rsidR="00CB0732" w:rsidRDefault="00CB0732" w:rsidP="00CB0732">
      <w:pPr>
        <w:pStyle w:val="Heading2"/>
        <w:numPr>
          <w:ilvl w:val="0"/>
          <w:numId w:val="0"/>
        </w:numPr>
        <w:spacing w:line="360" w:lineRule="auto"/>
        <w:jc w:val="both"/>
        <w:rPr>
          <w:rFonts w:asciiTheme="minorHAnsi" w:hAnsiTheme="minorHAnsi"/>
          <w:sz w:val="24"/>
        </w:rPr>
      </w:pPr>
    </w:p>
    <w:p w14:paraId="2B67224F" w14:textId="0F24411F" w:rsidR="00F625C5" w:rsidRPr="00B60A72" w:rsidRDefault="00F625C5" w:rsidP="00F625C5">
      <w:pPr>
        <w:pStyle w:val="Heading2"/>
        <w:spacing w:line="360" w:lineRule="auto"/>
        <w:jc w:val="both"/>
        <w:rPr>
          <w:rFonts w:asciiTheme="minorHAnsi" w:hAnsiTheme="minorHAnsi"/>
          <w:sz w:val="24"/>
        </w:rPr>
      </w:pPr>
      <w:bookmarkStart w:id="64" w:name="_Toc502266486"/>
      <w:r w:rsidRPr="00B60A72">
        <w:rPr>
          <w:rFonts w:asciiTheme="minorHAnsi" w:hAnsiTheme="minorHAnsi"/>
          <w:sz w:val="24"/>
        </w:rPr>
        <w:t>Đặc tả Use-case “</w:t>
      </w:r>
      <w:r w:rsidR="002F0FE4">
        <w:rPr>
          <w:rFonts w:asciiTheme="minorHAnsi" w:hAnsiTheme="minorHAnsi"/>
          <w:sz w:val="24"/>
        </w:rPr>
        <w:t>Xem top câu hỏi</w:t>
      </w:r>
      <w:r w:rsidRPr="00B60A72">
        <w:rPr>
          <w:rFonts w:asciiTheme="minorHAnsi" w:hAnsiTheme="minorHAnsi"/>
          <w:sz w:val="24"/>
        </w:rPr>
        <w:t>”</w:t>
      </w:r>
      <w:bookmarkEnd w:id="63"/>
      <w:bookmarkEnd w:id="64"/>
    </w:p>
    <w:tbl>
      <w:tblPr>
        <w:tblStyle w:val="GridTable4-Accent1"/>
        <w:tblW w:w="0" w:type="auto"/>
        <w:tblLook w:val="04A0" w:firstRow="1" w:lastRow="0" w:firstColumn="1" w:lastColumn="0" w:noHBand="0" w:noVBand="1"/>
      </w:tblPr>
      <w:tblGrid>
        <w:gridCol w:w="2802"/>
        <w:gridCol w:w="6441"/>
      </w:tblGrid>
      <w:tr w:rsidR="00F625C5" w:rsidRPr="00B60A72" w14:paraId="35800EE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9BF795" w14:textId="77777777" w:rsidR="00F625C5" w:rsidRPr="00B60A72" w:rsidRDefault="00F625C5" w:rsidP="00AA31BA">
            <w:pPr>
              <w:rPr>
                <w:sz w:val="24"/>
              </w:rPr>
            </w:pPr>
            <w:r w:rsidRPr="00B60A72">
              <w:rPr>
                <w:sz w:val="24"/>
              </w:rPr>
              <w:t>Use case</w:t>
            </w:r>
          </w:p>
        </w:tc>
        <w:tc>
          <w:tcPr>
            <w:tcW w:w="6441" w:type="dxa"/>
          </w:tcPr>
          <w:p w14:paraId="3075E286"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24AEF6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C7FD00" w14:textId="77777777" w:rsidR="00F625C5" w:rsidRPr="00B60A72" w:rsidRDefault="00F625C5" w:rsidP="00AA31BA">
            <w:pPr>
              <w:rPr>
                <w:sz w:val="24"/>
              </w:rPr>
            </w:pPr>
            <w:r w:rsidRPr="00B60A72">
              <w:rPr>
                <w:sz w:val="24"/>
              </w:rPr>
              <w:t>Tên Use-case</w:t>
            </w:r>
          </w:p>
        </w:tc>
        <w:tc>
          <w:tcPr>
            <w:tcW w:w="6441" w:type="dxa"/>
          </w:tcPr>
          <w:p w14:paraId="6F419701" w14:textId="15FA938C" w:rsidR="00F625C5" w:rsidRPr="00B60A72" w:rsidRDefault="002F0FE4" w:rsidP="00AA31BA">
            <w:pPr>
              <w:cnfStyle w:val="000000100000" w:firstRow="0" w:lastRow="0" w:firstColumn="0" w:lastColumn="0" w:oddVBand="0" w:evenVBand="0" w:oddHBand="1" w:evenHBand="0" w:firstRowFirstColumn="0" w:firstRowLastColumn="0" w:lastRowFirstColumn="0" w:lastRowLastColumn="0"/>
              <w:rPr>
                <w:sz w:val="24"/>
              </w:rPr>
            </w:pPr>
            <w:r>
              <w:rPr>
                <w:sz w:val="24"/>
              </w:rPr>
              <w:t>Xem top câu hỏi</w:t>
            </w:r>
          </w:p>
        </w:tc>
      </w:tr>
      <w:tr w:rsidR="00F625C5" w:rsidRPr="00B60A72" w14:paraId="2183244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FD048B8" w14:textId="77777777" w:rsidR="00F625C5" w:rsidRPr="00B60A72" w:rsidRDefault="00F625C5" w:rsidP="00AA31BA">
            <w:pPr>
              <w:rPr>
                <w:sz w:val="24"/>
              </w:rPr>
            </w:pPr>
            <w:r w:rsidRPr="00B60A72">
              <w:rPr>
                <w:sz w:val="24"/>
              </w:rPr>
              <w:t>Mô tả</w:t>
            </w:r>
          </w:p>
        </w:tc>
        <w:tc>
          <w:tcPr>
            <w:tcW w:w="6441" w:type="dxa"/>
          </w:tcPr>
          <w:p w14:paraId="04829B0E" w14:textId="381FF85E" w:rsidR="00F625C5" w:rsidRPr="00B60A72" w:rsidRDefault="00F76FA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danh sách câu hỏi được </w:t>
            </w:r>
            <w:r w:rsidR="002F0FE4">
              <w:rPr>
                <w:sz w:val="24"/>
              </w:rPr>
              <w:t>quan tâm(lượt view, lượt trả lời) trong cột mốc thời gian.</w:t>
            </w:r>
          </w:p>
        </w:tc>
      </w:tr>
      <w:tr w:rsidR="00F625C5" w:rsidRPr="00B60A72" w14:paraId="61899CE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12A5FC" w14:textId="77777777" w:rsidR="00F625C5" w:rsidRPr="00B60A72" w:rsidRDefault="00F625C5" w:rsidP="00AA31BA">
            <w:pPr>
              <w:rPr>
                <w:sz w:val="24"/>
              </w:rPr>
            </w:pPr>
            <w:r w:rsidRPr="00B60A72">
              <w:rPr>
                <w:sz w:val="24"/>
              </w:rPr>
              <w:t>Actor</w:t>
            </w:r>
          </w:p>
        </w:tc>
        <w:tc>
          <w:tcPr>
            <w:tcW w:w="6441" w:type="dxa"/>
          </w:tcPr>
          <w:p w14:paraId="49767C41" w14:textId="77777777" w:rsidR="00F625C5" w:rsidRPr="00B60A72" w:rsidRDefault="004C76B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F625C5" w:rsidRPr="00B60A72" w14:paraId="4F3CCB6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565610" w14:textId="77777777" w:rsidR="00F625C5" w:rsidRPr="00B60A72" w:rsidRDefault="00F625C5" w:rsidP="00AA31BA">
            <w:pPr>
              <w:rPr>
                <w:sz w:val="24"/>
              </w:rPr>
            </w:pPr>
            <w:r w:rsidRPr="00B60A72">
              <w:rPr>
                <w:sz w:val="24"/>
              </w:rPr>
              <w:t>Điều kiện kích hoạt</w:t>
            </w:r>
          </w:p>
        </w:tc>
        <w:tc>
          <w:tcPr>
            <w:tcW w:w="6441" w:type="dxa"/>
          </w:tcPr>
          <w:p w14:paraId="46308A77" w14:textId="77777777" w:rsidR="00F625C5" w:rsidRPr="00B60A72" w:rsidRDefault="00650DC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Được kích hoạt khi load trang chủ.</w:t>
            </w:r>
          </w:p>
        </w:tc>
      </w:tr>
      <w:tr w:rsidR="00516E35" w:rsidRPr="00B60A72" w14:paraId="14E1918B"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A52FB0A" w14:textId="77777777" w:rsidR="00516E35" w:rsidRPr="00B60A72" w:rsidRDefault="00516E35" w:rsidP="00516E35">
            <w:pPr>
              <w:rPr>
                <w:sz w:val="24"/>
              </w:rPr>
            </w:pPr>
            <w:r w:rsidRPr="00B60A72">
              <w:rPr>
                <w:sz w:val="24"/>
              </w:rPr>
              <w:t>Các Use-case liên quan</w:t>
            </w:r>
          </w:p>
        </w:tc>
        <w:tc>
          <w:tcPr>
            <w:tcW w:w="6441" w:type="dxa"/>
          </w:tcPr>
          <w:p w14:paraId="0C758E52"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UC_21_Xem_câu_hỏi \h </w:instrText>
            </w:r>
            <w:r>
              <w:fldChar w:fldCharType="separate"/>
            </w:r>
            <w:r w:rsidRPr="00F81E36">
              <w:t>Xem câu hỏi</w:t>
            </w:r>
            <w:r>
              <w:fldChar w:fldCharType="end"/>
            </w:r>
          </w:p>
        </w:tc>
      </w:tr>
      <w:tr w:rsidR="00516E35" w:rsidRPr="00B60A72" w14:paraId="3ED3074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994C5A" w14:textId="77777777" w:rsidR="00516E35" w:rsidRPr="00B60A72" w:rsidRDefault="00516E35" w:rsidP="00516E35">
            <w:pPr>
              <w:rPr>
                <w:sz w:val="24"/>
              </w:rPr>
            </w:pPr>
            <w:r w:rsidRPr="00B60A72">
              <w:rPr>
                <w:sz w:val="24"/>
              </w:rPr>
              <w:lastRenderedPageBreak/>
              <w:t>Tiền điều kiện</w:t>
            </w:r>
          </w:p>
        </w:tc>
        <w:tc>
          <w:tcPr>
            <w:tcW w:w="6441" w:type="dxa"/>
          </w:tcPr>
          <w:p w14:paraId="1012DDC8" w14:textId="77777777" w:rsidR="00516E35" w:rsidRPr="00B60A72" w:rsidRDefault="00516E35" w:rsidP="00516E35">
            <w:pPr>
              <w:cnfStyle w:val="000000000000" w:firstRow="0" w:lastRow="0" w:firstColumn="0" w:lastColumn="0" w:oddVBand="0" w:evenVBand="0" w:oddHBand="0" w:evenHBand="0" w:firstRowFirstColumn="0" w:firstRowLastColumn="0" w:lastRowFirstColumn="0" w:lastRowLastColumn="0"/>
              <w:rPr>
                <w:sz w:val="24"/>
              </w:rPr>
            </w:pPr>
          </w:p>
        </w:tc>
      </w:tr>
      <w:tr w:rsidR="00516E35" w:rsidRPr="00B60A72" w14:paraId="20F866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CA8BBA" w14:textId="77777777" w:rsidR="00516E35" w:rsidRPr="00B60A72" w:rsidRDefault="00516E35" w:rsidP="00516E35">
            <w:pPr>
              <w:rPr>
                <w:sz w:val="24"/>
              </w:rPr>
            </w:pPr>
            <w:r w:rsidRPr="00B60A72">
              <w:rPr>
                <w:sz w:val="24"/>
              </w:rPr>
              <w:t>Hậu điều kiện</w:t>
            </w:r>
          </w:p>
        </w:tc>
        <w:tc>
          <w:tcPr>
            <w:tcW w:w="6441" w:type="dxa"/>
          </w:tcPr>
          <w:p w14:paraId="355F381C"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p>
        </w:tc>
      </w:tr>
      <w:tr w:rsidR="00516E35" w:rsidRPr="00B60A72" w14:paraId="12B53E9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47AB4C0" w14:textId="77777777" w:rsidR="00516E35" w:rsidRPr="00B60A72" w:rsidRDefault="00516E35" w:rsidP="00516E35">
            <w:pPr>
              <w:rPr>
                <w:sz w:val="24"/>
              </w:rPr>
            </w:pPr>
            <w:r w:rsidRPr="00B60A72">
              <w:rPr>
                <w:sz w:val="24"/>
              </w:rPr>
              <w:t>Luồng sự kiện chính</w:t>
            </w:r>
          </w:p>
        </w:tc>
        <w:tc>
          <w:tcPr>
            <w:tcW w:w="6441" w:type="dxa"/>
          </w:tcPr>
          <w:p w14:paraId="22751CD8"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20 câu hỏi thuộc tất cả chủ đề theo thời gian gần đây nhất cho người dùng xem.</w:t>
            </w:r>
          </w:p>
          <w:p w14:paraId="01E03DF3"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516E35" w:rsidRPr="00B60A72" w14:paraId="126002A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2ED9E2" w14:textId="77777777" w:rsidR="00516E35" w:rsidRPr="00B60A72" w:rsidRDefault="00516E35" w:rsidP="00516E35">
            <w:pPr>
              <w:rPr>
                <w:sz w:val="24"/>
              </w:rPr>
            </w:pPr>
            <w:r w:rsidRPr="00B60A72">
              <w:rPr>
                <w:sz w:val="24"/>
              </w:rPr>
              <w:t>Luồng sự kiện phụ</w:t>
            </w:r>
          </w:p>
        </w:tc>
        <w:tc>
          <w:tcPr>
            <w:tcW w:w="6441" w:type="dxa"/>
          </w:tcPr>
          <w:p w14:paraId="76699854" w14:textId="77777777" w:rsidR="00516E35"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C05B791" w14:textId="77777777" w:rsidR="00516E35" w:rsidRPr="00B60A72"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2</w:t>
            </w:r>
            <w:r w:rsidRPr="00516E35">
              <w:rPr>
                <w:sz w:val="24"/>
              </w:rPr>
              <w:t>: nếu người dùng chọn</w:t>
            </w:r>
            <w:r>
              <w:rPr>
                <w:sz w:val="24"/>
              </w:rPr>
              <w:t xml:space="preserve"> câu hỏi trong dánh 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sidRPr="00F81E36">
              <w:t>Xem câu hỏi</w:t>
            </w:r>
            <w:r>
              <w:rPr>
                <w:sz w:val="24"/>
              </w:rPr>
              <w:fldChar w:fldCharType="end"/>
            </w:r>
            <w:r w:rsidRPr="00516E35">
              <w:rPr>
                <w:sz w:val="24"/>
              </w:rPr>
              <w:t>.</w:t>
            </w:r>
          </w:p>
        </w:tc>
      </w:tr>
    </w:tbl>
    <w:p w14:paraId="2C4298FA" w14:textId="371C010E" w:rsidR="002F0FE4" w:rsidRPr="00B60A72" w:rsidRDefault="002F0FE4" w:rsidP="002F0FE4">
      <w:pPr>
        <w:pStyle w:val="Heading2"/>
        <w:spacing w:line="360" w:lineRule="auto"/>
        <w:jc w:val="both"/>
        <w:rPr>
          <w:rFonts w:asciiTheme="minorHAnsi" w:hAnsiTheme="minorHAnsi"/>
          <w:sz w:val="24"/>
        </w:rPr>
      </w:pPr>
      <w:bookmarkStart w:id="65" w:name="_Toc475222451"/>
      <w:bookmarkStart w:id="66" w:name="_Toc502266487"/>
      <w:bookmarkStart w:id="67" w:name="_Toc475222447"/>
      <w:r w:rsidRPr="00B60A72">
        <w:rPr>
          <w:rFonts w:asciiTheme="minorHAnsi" w:hAnsiTheme="minorHAnsi"/>
          <w:sz w:val="24"/>
        </w:rPr>
        <w:t>Đặc tả Use-case “</w:t>
      </w:r>
      <w:r>
        <w:rPr>
          <w:rFonts w:asciiTheme="minorHAnsi" w:hAnsiTheme="minorHAnsi"/>
          <w:sz w:val="24"/>
        </w:rPr>
        <w:t>Đăng tải câu trả lời</w:t>
      </w:r>
      <w:r w:rsidRPr="00B60A72">
        <w:rPr>
          <w:rFonts w:asciiTheme="minorHAnsi" w:hAnsiTheme="minorHAnsi"/>
          <w:sz w:val="24"/>
        </w:rPr>
        <w:t>”</w:t>
      </w:r>
      <w:bookmarkEnd w:id="65"/>
      <w:bookmarkEnd w:id="66"/>
    </w:p>
    <w:tbl>
      <w:tblPr>
        <w:tblStyle w:val="GridTable4-Accent1"/>
        <w:tblW w:w="0" w:type="auto"/>
        <w:tblLook w:val="04A0" w:firstRow="1" w:lastRow="0" w:firstColumn="1" w:lastColumn="0" w:noHBand="0" w:noVBand="1"/>
      </w:tblPr>
      <w:tblGrid>
        <w:gridCol w:w="2802"/>
        <w:gridCol w:w="6441"/>
      </w:tblGrid>
      <w:tr w:rsidR="002F0FE4" w:rsidRPr="00B60A72" w14:paraId="53BFA90C"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F38597" w14:textId="77777777" w:rsidR="002F0FE4" w:rsidRPr="00B60A72" w:rsidRDefault="002F0FE4" w:rsidP="002F0FE4">
            <w:pPr>
              <w:rPr>
                <w:sz w:val="24"/>
              </w:rPr>
            </w:pPr>
            <w:r w:rsidRPr="00B60A72">
              <w:rPr>
                <w:sz w:val="24"/>
              </w:rPr>
              <w:t>Use case</w:t>
            </w:r>
          </w:p>
        </w:tc>
        <w:tc>
          <w:tcPr>
            <w:tcW w:w="6441" w:type="dxa"/>
          </w:tcPr>
          <w:p w14:paraId="4658B25E"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07AADE7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C51696" w14:textId="77777777" w:rsidR="002F0FE4" w:rsidRPr="00B60A72" w:rsidRDefault="002F0FE4" w:rsidP="002F0FE4">
            <w:pPr>
              <w:rPr>
                <w:sz w:val="24"/>
              </w:rPr>
            </w:pPr>
            <w:r w:rsidRPr="00B60A72">
              <w:rPr>
                <w:sz w:val="24"/>
              </w:rPr>
              <w:t>Tên Use-case</w:t>
            </w:r>
          </w:p>
        </w:tc>
        <w:tc>
          <w:tcPr>
            <w:tcW w:w="6441" w:type="dxa"/>
          </w:tcPr>
          <w:p w14:paraId="7600618A" w14:textId="03009E1C"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Đăng tải câu trả lời</w:t>
            </w:r>
          </w:p>
        </w:tc>
      </w:tr>
      <w:tr w:rsidR="002F0FE4" w:rsidRPr="00B60A72" w14:paraId="3B418B4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24AA3C" w14:textId="77777777" w:rsidR="002F0FE4" w:rsidRPr="00B60A72" w:rsidRDefault="002F0FE4" w:rsidP="002F0FE4">
            <w:pPr>
              <w:rPr>
                <w:sz w:val="24"/>
              </w:rPr>
            </w:pPr>
            <w:r w:rsidRPr="00B60A72">
              <w:rPr>
                <w:sz w:val="24"/>
              </w:rPr>
              <w:t>Mô tả</w:t>
            </w:r>
          </w:p>
        </w:tc>
        <w:tc>
          <w:tcPr>
            <w:tcW w:w="6441" w:type="dxa"/>
          </w:tcPr>
          <w:p w14:paraId="36A38C13" w14:textId="4B13F72B"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dùngđăng câu trả lời cho câu hỏi, một câu hỏi có thể có nhiều câu trả lời</w:t>
            </w:r>
          </w:p>
        </w:tc>
      </w:tr>
      <w:tr w:rsidR="002F0FE4" w:rsidRPr="00B60A72" w14:paraId="2CDD0BF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89A6A5" w14:textId="77777777" w:rsidR="002F0FE4" w:rsidRPr="00B60A72" w:rsidRDefault="002F0FE4" w:rsidP="002F0FE4">
            <w:pPr>
              <w:rPr>
                <w:sz w:val="24"/>
              </w:rPr>
            </w:pPr>
            <w:r w:rsidRPr="00B60A72">
              <w:rPr>
                <w:sz w:val="24"/>
              </w:rPr>
              <w:t>Actor</w:t>
            </w:r>
          </w:p>
        </w:tc>
        <w:tc>
          <w:tcPr>
            <w:tcW w:w="6441" w:type="dxa"/>
          </w:tcPr>
          <w:p w14:paraId="27CADF16" w14:textId="494D3764"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2C2FD1B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72196D8" w14:textId="77777777" w:rsidR="002F0FE4" w:rsidRPr="00B60A72" w:rsidRDefault="002F0FE4" w:rsidP="002F0FE4">
            <w:pPr>
              <w:rPr>
                <w:sz w:val="24"/>
              </w:rPr>
            </w:pPr>
            <w:r w:rsidRPr="00B60A72">
              <w:rPr>
                <w:sz w:val="24"/>
              </w:rPr>
              <w:t>Điều kiện kích hoạt</w:t>
            </w:r>
          </w:p>
        </w:tc>
        <w:tc>
          <w:tcPr>
            <w:tcW w:w="6441" w:type="dxa"/>
          </w:tcPr>
          <w:p w14:paraId="1EA49D36"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trả lời từ trang chi tiết câu hỏi.</w:t>
            </w:r>
          </w:p>
        </w:tc>
      </w:tr>
      <w:tr w:rsidR="002F0FE4" w:rsidRPr="00B60A72" w14:paraId="170D199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8C7287" w14:textId="77777777" w:rsidR="002F0FE4" w:rsidRPr="00B60A72" w:rsidRDefault="002F0FE4" w:rsidP="002F0FE4">
            <w:pPr>
              <w:rPr>
                <w:sz w:val="24"/>
              </w:rPr>
            </w:pPr>
            <w:r w:rsidRPr="00B60A72">
              <w:rPr>
                <w:sz w:val="24"/>
              </w:rPr>
              <w:t>Các Use-case liên quan</w:t>
            </w:r>
          </w:p>
        </w:tc>
        <w:tc>
          <w:tcPr>
            <w:tcW w:w="6441" w:type="dxa"/>
          </w:tcPr>
          <w:p w14:paraId="44128F3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6B239C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C9B327B" w14:textId="77777777" w:rsidR="002F0FE4" w:rsidRPr="00B60A72" w:rsidRDefault="002F0FE4" w:rsidP="002F0FE4">
            <w:pPr>
              <w:rPr>
                <w:sz w:val="24"/>
              </w:rPr>
            </w:pPr>
            <w:r w:rsidRPr="00B60A72">
              <w:rPr>
                <w:sz w:val="24"/>
              </w:rPr>
              <w:t>Tiền điều kiện</w:t>
            </w:r>
          </w:p>
        </w:tc>
        <w:tc>
          <w:tcPr>
            <w:tcW w:w="6441" w:type="dxa"/>
          </w:tcPr>
          <w:p w14:paraId="18EC9238"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398E359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01D94" w14:textId="77777777" w:rsidR="002F0FE4" w:rsidRPr="00B60A72" w:rsidRDefault="002F0FE4" w:rsidP="002F0FE4">
            <w:pPr>
              <w:rPr>
                <w:sz w:val="24"/>
              </w:rPr>
            </w:pPr>
            <w:r w:rsidRPr="00B60A72">
              <w:rPr>
                <w:sz w:val="24"/>
              </w:rPr>
              <w:t>Hậu điều kiện</w:t>
            </w:r>
          </w:p>
        </w:tc>
        <w:tc>
          <w:tcPr>
            <w:tcW w:w="6441" w:type="dxa"/>
          </w:tcPr>
          <w:p w14:paraId="085B81C6"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27F9122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FAA9F39" w14:textId="77777777" w:rsidR="002F0FE4" w:rsidRPr="00B60A72" w:rsidRDefault="002F0FE4" w:rsidP="002F0FE4">
            <w:pPr>
              <w:rPr>
                <w:sz w:val="24"/>
              </w:rPr>
            </w:pPr>
            <w:r w:rsidRPr="00B60A72">
              <w:rPr>
                <w:sz w:val="24"/>
              </w:rPr>
              <w:t>Luồng sự kiện chính</w:t>
            </w:r>
          </w:p>
        </w:tc>
        <w:tc>
          <w:tcPr>
            <w:tcW w:w="6441" w:type="dxa"/>
          </w:tcPr>
          <w:p w14:paraId="6FAB1E7A"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đáp án.</w:t>
            </w:r>
          </w:p>
          <w:p w14:paraId="12BD272F"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trả lời.</w:t>
            </w:r>
          </w:p>
          <w:p w14:paraId="7D94E919"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đáp án vào database.</w:t>
            </w:r>
          </w:p>
          <w:p w14:paraId="54BF58AB"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“lưu thành công.”.</w:t>
            </w:r>
          </w:p>
          <w:p w14:paraId="4BB98A3D"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40983B5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939A99A" w14:textId="77777777" w:rsidR="002F0FE4" w:rsidRPr="00B60A72" w:rsidRDefault="002F0FE4" w:rsidP="002F0FE4">
            <w:pPr>
              <w:rPr>
                <w:sz w:val="24"/>
              </w:rPr>
            </w:pPr>
            <w:r w:rsidRPr="00B60A72">
              <w:rPr>
                <w:sz w:val="24"/>
              </w:rPr>
              <w:t>Luồng sự kiện phụ</w:t>
            </w:r>
          </w:p>
        </w:tc>
        <w:tc>
          <w:tcPr>
            <w:tcW w:w="6441" w:type="dxa"/>
          </w:tcPr>
          <w:p w14:paraId="542C271A"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CE4E617" w14:textId="77777777" w:rsidR="002F0FE4" w:rsidRPr="00B60A72" w:rsidRDefault="002F0FE4" w:rsidP="007A624A">
            <w:pPr>
              <w:pStyle w:val="ListParagraph"/>
              <w:numPr>
                <w:ilvl w:val="0"/>
                <w:numId w:val="5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chưa nhập đáp án mà bấm trả lời: thông báo “vui lòng nhập đáp án” và chuyển vùng chọn vào đáp án.</w:t>
            </w:r>
          </w:p>
          <w:p w14:paraId="345BCB6F"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lưu không thành công: thông báo “lưu không thành công.”.</w:t>
            </w:r>
          </w:p>
        </w:tc>
      </w:tr>
    </w:tbl>
    <w:p w14:paraId="02331478" w14:textId="6DBFE1D6" w:rsidR="002F0FE4" w:rsidRPr="00B60A72" w:rsidRDefault="002F0FE4" w:rsidP="002F0FE4">
      <w:pPr>
        <w:pStyle w:val="Heading2"/>
        <w:spacing w:line="360" w:lineRule="auto"/>
        <w:jc w:val="both"/>
        <w:rPr>
          <w:rFonts w:asciiTheme="minorHAnsi" w:hAnsiTheme="minorHAnsi"/>
          <w:sz w:val="24"/>
        </w:rPr>
      </w:pPr>
      <w:bookmarkStart w:id="68" w:name="_Toc475222452"/>
      <w:bookmarkStart w:id="69" w:name="_Toc502266488"/>
      <w:r w:rsidRPr="00B60A72">
        <w:rPr>
          <w:rFonts w:asciiTheme="minorHAnsi" w:hAnsiTheme="minorHAnsi"/>
          <w:sz w:val="24"/>
        </w:rPr>
        <w:t>Đặc tả Use-case “</w:t>
      </w:r>
      <w:r>
        <w:rPr>
          <w:rFonts w:asciiTheme="minorHAnsi" w:hAnsiTheme="minorHAnsi"/>
          <w:sz w:val="24"/>
        </w:rPr>
        <w:t>Đánh giá câu trả lời.</w:t>
      </w:r>
      <w:r w:rsidRPr="00B60A72">
        <w:rPr>
          <w:rFonts w:asciiTheme="minorHAnsi" w:hAnsiTheme="minorHAnsi"/>
          <w:sz w:val="24"/>
        </w:rPr>
        <w:t>”</w:t>
      </w:r>
      <w:bookmarkEnd w:id="68"/>
      <w:bookmarkEnd w:id="69"/>
    </w:p>
    <w:tbl>
      <w:tblPr>
        <w:tblStyle w:val="GridTable4-Accent1"/>
        <w:tblW w:w="0" w:type="auto"/>
        <w:tblLook w:val="04A0" w:firstRow="1" w:lastRow="0" w:firstColumn="1" w:lastColumn="0" w:noHBand="0" w:noVBand="1"/>
      </w:tblPr>
      <w:tblGrid>
        <w:gridCol w:w="2802"/>
        <w:gridCol w:w="6441"/>
      </w:tblGrid>
      <w:tr w:rsidR="002F0FE4" w:rsidRPr="00B60A72" w14:paraId="018977E9"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A502F3" w14:textId="77777777" w:rsidR="002F0FE4" w:rsidRPr="00B60A72" w:rsidRDefault="002F0FE4" w:rsidP="002F0FE4">
            <w:pPr>
              <w:rPr>
                <w:sz w:val="24"/>
              </w:rPr>
            </w:pPr>
            <w:r w:rsidRPr="00B60A72">
              <w:rPr>
                <w:sz w:val="24"/>
              </w:rPr>
              <w:t>Use case</w:t>
            </w:r>
          </w:p>
        </w:tc>
        <w:tc>
          <w:tcPr>
            <w:tcW w:w="6441" w:type="dxa"/>
          </w:tcPr>
          <w:p w14:paraId="616F2FCB"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194E26C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C9CE1C" w14:textId="77777777" w:rsidR="002F0FE4" w:rsidRPr="00B60A72" w:rsidRDefault="002F0FE4" w:rsidP="002F0FE4">
            <w:pPr>
              <w:rPr>
                <w:sz w:val="24"/>
              </w:rPr>
            </w:pPr>
            <w:r w:rsidRPr="00B60A72">
              <w:rPr>
                <w:sz w:val="24"/>
              </w:rPr>
              <w:t>Tên Use-case</w:t>
            </w:r>
          </w:p>
        </w:tc>
        <w:tc>
          <w:tcPr>
            <w:tcW w:w="6441" w:type="dxa"/>
          </w:tcPr>
          <w:p w14:paraId="05F4BEF3" w14:textId="03ABFBBE"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t>Đánh giá câu trả lời.</w:t>
            </w:r>
          </w:p>
        </w:tc>
      </w:tr>
      <w:tr w:rsidR="002F0FE4" w:rsidRPr="00B60A72" w14:paraId="2A48668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632DF8C" w14:textId="77777777" w:rsidR="002F0FE4" w:rsidRPr="00B60A72" w:rsidRDefault="002F0FE4" w:rsidP="002F0FE4">
            <w:pPr>
              <w:rPr>
                <w:sz w:val="24"/>
              </w:rPr>
            </w:pPr>
            <w:r w:rsidRPr="00B60A72">
              <w:rPr>
                <w:sz w:val="24"/>
              </w:rPr>
              <w:t>Mô tả</w:t>
            </w:r>
          </w:p>
        </w:tc>
        <w:tc>
          <w:tcPr>
            <w:tcW w:w="6441" w:type="dxa"/>
          </w:tcPr>
          <w:p w14:paraId="48B6DCFB" w14:textId="42999594"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 đánh giá thích hoặc không thích với câu trả lời. Có thể đăng nội dung góp ý.</w:t>
            </w:r>
          </w:p>
        </w:tc>
      </w:tr>
      <w:tr w:rsidR="002F0FE4" w:rsidRPr="00B60A72" w14:paraId="37E8944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2C8C6" w14:textId="77777777" w:rsidR="002F0FE4" w:rsidRPr="00B60A72" w:rsidRDefault="002F0FE4" w:rsidP="002F0FE4">
            <w:pPr>
              <w:rPr>
                <w:sz w:val="24"/>
              </w:rPr>
            </w:pPr>
            <w:r w:rsidRPr="00B60A72">
              <w:rPr>
                <w:sz w:val="24"/>
              </w:rPr>
              <w:t>Actor</w:t>
            </w:r>
          </w:p>
        </w:tc>
        <w:tc>
          <w:tcPr>
            <w:tcW w:w="6441" w:type="dxa"/>
          </w:tcPr>
          <w:p w14:paraId="382D2B72" w14:textId="03C9251D"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7046DB2A"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08C1AF0" w14:textId="77777777" w:rsidR="002F0FE4" w:rsidRPr="00B60A72" w:rsidRDefault="002F0FE4" w:rsidP="002F0FE4">
            <w:pPr>
              <w:rPr>
                <w:sz w:val="24"/>
              </w:rPr>
            </w:pPr>
            <w:r w:rsidRPr="00B60A72">
              <w:rPr>
                <w:sz w:val="24"/>
              </w:rPr>
              <w:t>Điều kiện kích hoạt</w:t>
            </w:r>
          </w:p>
        </w:tc>
        <w:tc>
          <w:tcPr>
            <w:tcW w:w="6441" w:type="dxa"/>
          </w:tcPr>
          <w:p w14:paraId="49F25229"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thích từ câu trả lời của 1 câu hỏi (ở trang chi tiết câu hỏi).</w:t>
            </w:r>
          </w:p>
        </w:tc>
      </w:tr>
      <w:tr w:rsidR="002F0FE4" w:rsidRPr="00B60A72" w14:paraId="42AB19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952C627" w14:textId="77777777" w:rsidR="002F0FE4" w:rsidRPr="00B60A72" w:rsidRDefault="002F0FE4" w:rsidP="002F0FE4">
            <w:pPr>
              <w:rPr>
                <w:sz w:val="24"/>
              </w:rPr>
            </w:pPr>
            <w:r w:rsidRPr="00B60A72">
              <w:rPr>
                <w:sz w:val="24"/>
              </w:rPr>
              <w:t>Các Use-case liên quan</w:t>
            </w:r>
          </w:p>
        </w:tc>
        <w:tc>
          <w:tcPr>
            <w:tcW w:w="6441" w:type="dxa"/>
          </w:tcPr>
          <w:p w14:paraId="2788B59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0572089B"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F0C8F5" w14:textId="77777777" w:rsidR="002F0FE4" w:rsidRPr="00B60A72" w:rsidRDefault="002F0FE4" w:rsidP="002F0FE4">
            <w:pPr>
              <w:rPr>
                <w:sz w:val="24"/>
              </w:rPr>
            </w:pPr>
            <w:r w:rsidRPr="00B60A72">
              <w:rPr>
                <w:sz w:val="24"/>
              </w:rPr>
              <w:lastRenderedPageBreak/>
              <w:t>Tiền điều kiện</w:t>
            </w:r>
          </w:p>
        </w:tc>
        <w:tc>
          <w:tcPr>
            <w:tcW w:w="6441" w:type="dxa"/>
          </w:tcPr>
          <w:p w14:paraId="085A260A"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0628756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2C0D3EA" w14:textId="77777777" w:rsidR="002F0FE4" w:rsidRPr="00B60A72" w:rsidRDefault="002F0FE4" w:rsidP="002F0FE4">
            <w:pPr>
              <w:rPr>
                <w:sz w:val="24"/>
              </w:rPr>
            </w:pPr>
            <w:r w:rsidRPr="00B60A72">
              <w:rPr>
                <w:sz w:val="24"/>
              </w:rPr>
              <w:t>Hậu điều kiện</w:t>
            </w:r>
          </w:p>
        </w:tc>
        <w:tc>
          <w:tcPr>
            <w:tcW w:w="6441" w:type="dxa"/>
          </w:tcPr>
          <w:p w14:paraId="3A8E74ED"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995211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92DB275" w14:textId="77777777" w:rsidR="002F0FE4" w:rsidRPr="00B60A72" w:rsidRDefault="002F0FE4" w:rsidP="002F0FE4">
            <w:pPr>
              <w:rPr>
                <w:sz w:val="24"/>
              </w:rPr>
            </w:pPr>
            <w:r w:rsidRPr="00B60A72">
              <w:rPr>
                <w:sz w:val="24"/>
              </w:rPr>
              <w:t>Luồng sự kiện chính</w:t>
            </w:r>
          </w:p>
        </w:tc>
        <w:tc>
          <w:tcPr>
            <w:tcW w:w="6441" w:type="dxa"/>
          </w:tcPr>
          <w:p w14:paraId="492426DE"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cho câu hỏi.</w:t>
            </w:r>
          </w:p>
          <w:p w14:paraId="0AF3EFDD"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lên giao diện người dùng.</w:t>
            </w:r>
          </w:p>
          <w:p w14:paraId="4B45A343"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56C9738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239B2A" w14:textId="77777777" w:rsidR="002F0FE4" w:rsidRPr="00B60A72" w:rsidRDefault="002F0FE4" w:rsidP="002F0FE4">
            <w:pPr>
              <w:rPr>
                <w:sz w:val="24"/>
              </w:rPr>
            </w:pPr>
            <w:r w:rsidRPr="00B60A72">
              <w:rPr>
                <w:sz w:val="24"/>
              </w:rPr>
              <w:t>Luồng sự kiện phụ</w:t>
            </w:r>
          </w:p>
        </w:tc>
        <w:tc>
          <w:tcPr>
            <w:tcW w:w="6441" w:type="dxa"/>
          </w:tcPr>
          <w:p w14:paraId="6604875A" w14:textId="77777777" w:rsidR="002F0FE4" w:rsidRPr="00B60A72" w:rsidRDefault="002F0FE4" w:rsidP="007A624A">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C5822FA" w14:textId="77777777" w:rsidR="002F0FE4" w:rsidRDefault="002F0FE4" w:rsidP="002F0FE4">
      <w:pPr>
        <w:pStyle w:val="Heading2"/>
        <w:numPr>
          <w:ilvl w:val="0"/>
          <w:numId w:val="0"/>
        </w:numPr>
        <w:spacing w:line="360" w:lineRule="auto"/>
        <w:jc w:val="both"/>
        <w:rPr>
          <w:rFonts w:asciiTheme="minorHAnsi" w:hAnsiTheme="minorHAnsi"/>
          <w:sz w:val="24"/>
        </w:rPr>
      </w:pPr>
    </w:p>
    <w:p w14:paraId="2709D75C" w14:textId="445181D6" w:rsidR="00A00A2C" w:rsidRPr="00B60A72" w:rsidRDefault="00A00A2C" w:rsidP="00A00A2C">
      <w:pPr>
        <w:pStyle w:val="Heading2"/>
        <w:spacing w:line="360" w:lineRule="auto"/>
        <w:jc w:val="both"/>
        <w:rPr>
          <w:rFonts w:asciiTheme="minorHAnsi" w:hAnsiTheme="minorHAnsi"/>
          <w:sz w:val="24"/>
        </w:rPr>
      </w:pPr>
      <w:bookmarkStart w:id="70" w:name="_Toc502266489"/>
      <w:r w:rsidRPr="00B60A72">
        <w:rPr>
          <w:rFonts w:asciiTheme="minorHAnsi" w:hAnsiTheme="minorHAnsi"/>
          <w:sz w:val="24"/>
        </w:rPr>
        <w:t xml:space="preserve">Đặc tả Use-case </w:t>
      </w:r>
      <w:r>
        <w:rPr>
          <w:rFonts w:asciiTheme="minorHAnsi" w:hAnsiTheme="minorHAnsi"/>
          <w:sz w:val="24"/>
        </w:rPr>
        <w:t>“Cập nhật câu hỏi</w:t>
      </w:r>
      <w:r w:rsidRPr="00B60A72">
        <w:rPr>
          <w:rFonts w:asciiTheme="minorHAnsi" w:hAnsiTheme="minorHAnsi"/>
          <w:sz w:val="24"/>
        </w:rPr>
        <w:t>”</w:t>
      </w:r>
      <w:bookmarkEnd w:id="70"/>
    </w:p>
    <w:tbl>
      <w:tblPr>
        <w:tblStyle w:val="GridTable4-Accent1"/>
        <w:tblW w:w="0" w:type="auto"/>
        <w:tblLook w:val="04A0" w:firstRow="1" w:lastRow="0" w:firstColumn="1" w:lastColumn="0" w:noHBand="0" w:noVBand="1"/>
      </w:tblPr>
      <w:tblGrid>
        <w:gridCol w:w="2802"/>
        <w:gridCol w:w="6441"/>
      </w:tblGrid>
      <w:tr w:rsidR="00A00A2C" w:rsidRPr="00B60A72" w14:paraId="74F92301"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97B86B" w14:textId="77777777" w:rsidR="00A00A2C" w:rsidRPr="00B60A72" w:rsidRDefault="00A00A2C" w:rsidP="00100A3E">
            <w:pPr>
              <w:rPr>
                <w:sz w:val="24"/>
              </w:rPr>
            </w:pPr>
            <w:r w:rsidRPr="00B60A72">
              <w:rPr>
                <w:sz w:val="24"/>
              </w:rPr>
              <w:t>Use case</w:t>
            </w:r>
          </w:p>
        </w:tc>
        <w:tc>
          <w:tcPr>
            <w:tcW w:w="6441" w:type="dxa"/>
          </w:tcPr>
          <w:p w14:paraId="3A8AAC1A" w14:textId="77777777" w:rsidR="00A00A2C" w:rsidRPr="00B60A72" w:rsidRDefault="00A00A2C"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A00A2C" w:rsidRPr="00B60A72" w14:paraId="71F7AA1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4C0DB19" w14:textId="77777777" w:rsidR="00A00A2C" w:rsidRPr="00B60A72" w:rsidRDefault="00A00A2C" w:rsidP="00100A3E">
            <w:pPr>
              <w:rPr>
                <w:sz w:val="24"/>
              </w:rPr>
            </w:pPr>
            <w:r w:rsidRPr="00B60A72">
              <w:rPr>
                <w:sz w:val="24"/>
              </w:rPr>
              <w:t>Tên Use-case</w:t>
            </w:r>
          </w:p>
        </w:tc>
        <w:tc>
          <w:tcPr>
            <w:tcW w:w="6441" w:type="dxa"/>
          </w:tcPr>
          <w:p w14:paraId="45A1F9C4" w14:textId="1A998E6B"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Cập nhật </w:t>
            </w:r>
            <w:r w:rsidR="00AC6B61">
              <w:rPr>
                <w:sz w:val="24"/>
              </w:rPr>
              <w:t>câu hỏi</w:t>
            </w:r>
          </w:p>
        </w:tc>
      </w:tr>
      <w:tr w:rsidR="00A00A2C" w:rsidRPr="00B60A72" w14:paraId="58437EF0"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445486" w14:textId="77777777" w:rsidR="00A00A2C" w:rsidRPr="00B60A72" w:rsidRDefault="00A00A2C" w:rsidP="00100A3E">
            <w:pPr>
              <w:rPr>
                <w:sz w:val="24"/>
              </w:rPr>
            </w:pPr>
            <w:r w:rsidRPr="00B60A72">
              <w:rPr>
                <w:sz w:val="24"/>
              </w:rPr>
              <w:t>Mô tả</w:t>
            </w:r>
          </w:p>
        </w:tc>
        <w:tc>
          <w:tcPr>
            <w:tcW w:w="6441" w:type="dxa"/>
          </w:tcPr>
          <w:p w14:paraId="696B6661" w14:textId="21A97932" w:rsidR="00A00A2C" w:rsidRPr="00B60A72" w:rsidRDefault="00AC6B61" w:rsidP="00100A3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đăng câu hỏi </w:t>
            </w:r>
            <w:r w:rsidR="00B110D3">
              <w:rPr>
                <w:sz w:val="24"/>
              </w:rPr>
              <w:t>cập nhật nội dung câu hỏi</w:t>
            </w:r>
          </w:p>
        </w:tc>
      </w:tr>
      <w:tr w:rsidR="00A00A2C" w:rsidRPr="00B60A72" w14:paraId="457806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069A603" w14:textId="77777777" w:rsidR="00A00A2C" w:rsidRPr="00B60A72" w:rsidRDefault="00A00A2C" w:rsidP="00100A3E">
            <w:pPr>
              <w:rPr>
                <w:sz w:val="24"/>
              </w:rPr>
            </w:pPr>
            <w:r w:rsidRPr="00B60A72">
              <w:rPr>
                <w:sz w:val="24"/>
              </w:rPr>
              <w:t>Actor</w:t>
            </w:r>
          </w:p>
        </w:tc>
        <w:tc>
          <w:tcPr>
            <w:tcW w:w="6441" w:type="dxa"/>
          </w:tcPr>
          <w:p w14:paraId="60129F59"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A00A2C" w:rsidRPr="00B60A72" w14:paraId="2EF3D29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289E4F4B" w14:textId="77777777" w:rsidR="00A00A2C" w:rsidRPr="00B60A72" w:rsidRDefault="00A00A2C" w:rsidP="00100A3E">
            <w:pPr>
              <w:rPr>
                <w:sz w:val="24"/>
              </w:rPr>
            </w:pPr>
            <w:r w:rsidRPr="00B60A72">
              <w:rPr>
                <w:sz w:val="24"/>
              </w:rPr>
              <w:t>Điều kiện kích hoạt</w:t>
            </w:r>
          </w:p>
        </w:tc>
        <w:tc>
          <w:tcPr>
            <w:tcW w:w="6441" w:type="dxa"/>
          </w:tcPr>
          <w:p w14:paraId="63B196D2" w14:textId="2D69F9C8" w:rsidR="00A00A2C" w:rsidRPr="00B110D3" w:rsidRDefault="00A00A2C"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r w:rsidR="00B110D3">
              <w:rPr>
                <w:sz w:val="24"/>
              </w:rPr>
              <w:t xml:space="preserve"> </w:t>
            </w:r>
            <w:r w:rsidRPr="00B60A72">
              <w:rPr>
                <w:sz w:val="24"/>
              </w:rPr>
              <w:t>câu hỏ</w:t>
            </w:r>
            <w:r w:rsidR="00B110D3">
              <w:rPr>
                <w:sz w:val="24"/>
              </w:rPr>
              <w:t>i.</w:t>
            </w:r>
          </w:p>
        </w:tc>
      </w:tr>
      <w:tr w:rsidR="00A00A2C" w:rsidRPr="00B60A72" w14:paraId="3F936AF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AE32F64" w14:textId="77777777" w:rsidR="00A00A2C" w:rsidRPr="00B60A72" w:rsidRDefault="00A00A2C" w:rsidP="00100A3E">
            <w:pPr>
              <w:rPr>
                <w:sz w:val="24"/>
              </w:rPr>
            </w:pPr>
            <w:r w:rsidRPr="00B60A72">
              <w:rPr>
                <w:sz w:val="24"/>
              </w:rPr>
              <w:t>Các Use-case liên quan</w:t>
            </w:r>
          </w:p>
        </w:tc>
        <w:tc>
          <w:tcPr>
            <w:tcW w:w="6441" w:type="dxa"/>
          </w:tcPr>
          <w:p w14:paraId="589DFA2D"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258EF091"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57A43D2" w14:textId="77777777" w:rsidR="00A00A2C" w:rsidRPr="00B60A72" w:rsidRDefault="00A00A2C" w:rsidP="00100A3E">
            <w:pPr>
              <w:rPr>
                <w:sz w:val="24"/>
              </w:rPr>
            </w:pPr>
            <w:r w:rsidRPr="00B60A72">
              <w:rPr>
                <w:sz w:val="24"/>
              </w:rPr>
              <w:t>Tiền điều kiện</w:t>
            </w:r>
          </w:p>
        </w:tc>
        <w:tc>
          <w:tcPr>
            <w:tcW w:w="6441" w:type="dxa"/>
          </w:tcPr>
          <w:p w14:paraId="0E887F79" w14:textId="77777777" w:rsidR="00A00A2C" w:rsidRPr="00B60A72" w:rsidRDefault="00A00A2C" w:rsidP="00100A3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A00A2C" w:rsidRPr="00B60A72" w14:paraId="613EE87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FB992" w14:textId="77777777" w:rsidR="00A00A2C" w:rsidRPr="00B60A72" w:rsidRDefault="00A00A2C" w:rsidP="00100A3E">
            <w:pPr>
              <w:rPr>
                <w:sz w:val="24"/>
              </w:rPr>
            </w:pPr>
            <w:r w:rsidRPr="00B60A72">
              <w:rPr>
                <w:sz w:val="24"/>
              </w:rPr>
              <w:t>Hậu điều kiện</w:t>
            </w:r>
          </w:p>
        </w:tc>
        <w:tc>
          <w:tcPr>
            <w:tcW w:w="6441" w:type="dxa"/>
          </w:tcPr>
          <w:p w14:paraId="2B6F2082"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5D1F1969"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697493" w14:textId="77777777" w:rsidR="00A00A2C" w:rsidRPr="00B60A72" w:rsidRDefault="00A00A2C" w:rsidP="00100A3E">
            <w:pPr>
              <w:rPr>
                <w:sz w:val="24"/>
              </w:rPr>
            </w:pPr>
            <w:r w:rsidRPr="00B60A72">
              <w:rPr>
                <w:sz w:val="24"/>
              </w:rPr>
              <w:t>Luồng sự kiện chính</w:t>
            </w:r>
          </w:p>
        </w:tc>
        <w:tc>
          <w:tcPr>
            <w:tcW w:w="6441" w:type="dxa"/>
          </w:tcPr>
          <w:p w14:paraId="79AA0696" w14:textId="66BD0ABF"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w:t>
            </w:r>
            <w:r w:rsidR="00B110D3">
              <w:rPr>
                <w:sz w:val="24"/>
              </w:rPr>
              <w:t>p.</w:t>
            </w:r>
          </w:p>
          <w:p w14:paraId="40F10BB8"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A5B7BB7" w14:textId="2F11559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lưu </w:t>
            </w:r>
            <w:r w:rsidR="00B110D3">
              <w:rPr>
                <w:sz w:val="24"/>
              </w:rPr>
              <w:t>câu hỏi</w:t>
            </w:r>
            <w:r w:rsidRPr="00B60A72">
              <w:rPr>
                <w:sz w:val="24"/>
              </w:rPr>
              <w:t>.</w:t>
            </w:r>
          </w:p>
          <w:p w14:paraId="22A60E93"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“cập nhật thành công”.</w:t>
            </w:r>
          </w:p>
          <w:p w14:paraId="5789D0E1"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A00A2C" w:rsidRPr="00B60A72" w14:paraId="777A28C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1EAA8A" w14:textId="77777777" w:rsidR="00A00A2C" w:rsidRPr="00B60A72" w:rsidRDefault="00A00A2C" w:rsidP="00100A3E">
            <w:pPr>
              <w:rPr>
                <w:sz w:val="24"/>
              </w:rPr>
            </w:pPr>
            <w:r w:rsidRPr="00B60A72">
              <w:rPr>
                <w:sz w:val="24"/>
              </w:rPr>
              <w:t>Luồng sự kiện phụ</w:t>
            </w:r>
          </w:p>
        </w:tc>
        <w:tc>
          <w:tcPr>
            <w:tcW w:w="6441" w:type="dxa"/>
          </w:tcPr>
          <w:p w14:paraId="6C8117FE" w14:textId="77777777"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825D64" w14:textId="77777777" w:rsidR="00A00A2C" w:rsidRPr="00B60A72" w:rsidRDefault="00A00A2C" w:rsidP="007A624A">
            <w:pPr>
              <w:pStyle w:val="ListParagraph"/>
              <w:numPr>
                <w:ilvl w:val="0"/>
                <w:numId w:val="55"/>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02E71E18" w14:textId="2109CAED"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đăng không thành công: thông báo “đăng không </w:t>
            </w:r>
            <w:r w:rsidR="00B110D3">
              <w:rPr>
                <w:sz w:val="24"/>
              </w:rPr>
              <w:t xml:space="preserve">thành </w:t>
            </w:r>
            <w:r w:rsidRPr="00B60A72">
              <w:rPr>
                <w:sz w:val="24"/>
              </w:rPr>
              <w:t>công.”</w:t>
            </w:r>
          </w:p>
        </w:tc>
      </w:tr>
    </w:tbl>
    <w:p w14:paraId="6FC9AD4A" w14:textId="77777777" w:rsidR="00A00A2C" w:rsidRDefault="00A00A2C" w:rsidP="00A00A2C">
      <w:pPr>
        <w:pStyle w:val="Heading2"/>
        <w:numPr>
          <w:ilvl w:val="0"/>
          <w:numId w:val="0"/>
        </w:numPr>
        <w:spacing w:line="360" w:lineRule="auto"/>
        <w:jc w:val="both"/>
        <w:rPr>
          <w:rFonts w:asciiTheme="minorHAnsi" w:hAnsiTheme="minorHAnsi"/>
          <w:sz w:val="24"/>
        </w:rPr>
      </w:pPr>
    </w:p>
    <w:p w14:paraId="34DC0DD2" w14:textId="3468B764" w:rsidR="00F625C5" w:rsidRPr="00B60A72" w:rsidRDefault="00F625C5" w:rsidP="00F625C5">
      <w:pPr>
        <w:pStyle w:val="Heading2"/>
        <w:spacing w:line="360" w:lineRule="auto"/>
        <w:jc w:val="both"/>
        <w:rPr>
          <w:rFonts w:asciiTheme="minorHAnsi" w:hAnsiTheme="minorHAnsi"/>
          <w:sz w:val="24"/>
        </w:rPr>
      </w:pPr>
      <w:bookmarkStart w:id="71" w:name="_Toc475222462"/>
      <w:bookmarkStart w:id="72" w:name="_Toc502266490"/>
      <w:bookmarkEnd w:id="67"/>
      <w:r w:rsidRPr="00B60A72">
        <w:rPr>
          <w:rFonts w:asciiTheme="minorHAnsi" w:hAnsiTheme="minorHAnsi"/>
          <w:sz w:val="24"/>
        </w:rPr>
        <w:t>Đặc tả Use-case “</w:t>
      </w:r>
      <w:r w:rsidR="00B110D3">
        <w:rPr>
          <w:rFonts w:asciiTheme="minorHAnsi" w:hAnsiTheme="minorHAnsi"/>
          <w:sz w:val="24"/>
        </w:rPr>
        <w:t>Xoá câu hỏi</w:t>
      </w:r>
      <w:r w:rsidRPr="00B60A72">
        <w:rPr>
          <w:rFonts w:asciiTheme="minorHAnsi" w:hAnsiTheme="minorHAnsi"/>
          <w:sz w:val="24"/>
        </w:rPr>
        <w:t>”</w:t>
      </w:r>
      <w:bookmarkEnd w:id="71"/>
      <w:bookmarkEnd w:id="72"/>
    </w:p>
    <w:tbl>
      <w:tblPr>
        <w:tblStyle w:val="GridTable4-Accent1"/>
        <w:tblW w:w="0" w:type="auto"/>
        <w:tblLook w:val="04A0" w:firstRow="1" w:lastRow="0" w:firstColumn="1" w:lastColumn="0" w:noHBand="0" w:noVBand="1"/>
      </w:tblPr>
      <w:tblGrid>
        <w:gridCol w:w="2802"/>
        <w:gridCol w:w="6441"/>
      </w:tblGrid>
      <w:tr w:rsidR="00F625C5" w:rsidRPr="00B60A72" w14:paraId="565FEEFE"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0AF7CB" w14:textId="77777777" w:rsidR="00F625C5" w:rsidRPr="00B60A72" w:rsidRDefault="00F625C5" w:rsidP="00AA31BA">
            <w:pPr>
              <w:rPr>
                <w:sz w:val="24"/>
              </w:rPr>
            </w:pPr>
            <w:r w:rsidRPr="00B60A72">
              <w:rPr>
                <w:sz w:val="24"/>
              </w:rPr>
              <w:t>Use case</w:t>
            </w:r>
          </w:p>
        </w:tc>
        <w:tc>
          <w:tcPr>
            <w:tcW w:w="6441" w:type="dxa"/>
          </w:tcPr>
          <w:p w14:paraId="34D12407"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32010B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6066EF" w14:textId="77777777" w:rsidR="00F625C5" w:rsidRPr="00B60A72" w:rsidRDefault="00F625C5" w:rsidP="00AA31BA">
            <w:pPr>
              <w:rPr>
                <w:sz w:val="24"/>
              </w:rPr>
            </w:pPr>
            <w:r w:rsidRPr="00B60A72">
              <w:rPr>
                <w:sz w:val="24"/>
              </w:rPr>
              <w:t>Tên Use-case</w:t>
            </w:r>
          </w:p>
        </w:tc>
        <w:tc>
          <w:tcPr>
            <w:tcW w:w="6441" w:type="dxa"/>
          </w:tcPr>
          <w:p w14:paraId="42599E70" w14:textId="378E384E" w:rsidR="00F625C5" w:rsidRPr="00B60A72" w:rsidRDefault="00B110D3" w:rsidP="00AA31BA">
            <w:pPr>
              <w:cnfStyle w:val="000000100000" w:firstRow="0" w:lastRow="0" w:firstColumn="0" w:lastColumn="0" w:oddVBand="0" w:evenVBand="0" w:oddHBand="1" w:evenHBand="0" w:firstRowFirstColumn="0" w:firstRowLastColumn="0" w:lastRowFirstColumn="0" w:lastRowLastColumn="0"/>
              <w:rPr>
                <w:sz w:val="24"/>
              </w:rPr>
            </w:pPr>
            <w:r>
              <w:t>Xoá câu hỏi</w:t>
            </w:r>
          </w:p>
        </w:tc>
      </w:tr>
      <w:tr w:rsidR="00F625C5" w:rsidRPr="00B60A72" w14:paraId="2F3A1B5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2D469F" w14:textId="77777777" w:rsidR="00F625C5" w:rsidRPr="00B60A72" w:rsidRDefault="00F625C5" w:rsidP="00AA31BA">
            <w:pPr>
              <w:rPr>
                <w:sz w:val="24"/>
              </w:rPr>
            </w:pPr>
            <w:r w:rsidRPr="00B60A72">
              <w:rPr>
                <w:sz w:val="24"/>
              </w:rPr>
              <w:t>Mô tả</w:t>
            </w:r>
          </w:p>
        </w:tc>
        <w:tc>
          <w:tcPr>
            <w:tcW w:w="6441" w:type="dxa"/>
          </w:tcPr>
          <w:p w14:paraId="63FAFFF4" w14:textId="0B8E59C2" w:rsidR="00F625C5" w:rsidRPr="00B60A72" w:rsidRDefault="00B110D3" w:rsidP="00AA31BA">
            <w:pPr>
              <w:cnfStyle w:val="000000000000" w:firstRow="0" w:lastRow="0" w:firstColumn="0" w:lastColumn="0" w:oddVBand="0" w:evenVBand="0" w:oddHBand="0" w:evenHBand="0" w:firstRowFirstColumn="0" w:firstRowLastColumn="0" w:lastRowFirstColumn="0" w:lastRowLastColumn="0"/>
              <w:rPr>
                <w:sz w:val="24"/>
              </w:rPr>
            </w:pPr>
            <w:r>
              <w:rPr>
                <w:sz w:val="24"/>
              </w:rPr>
              <w:t>Quản rị viên hoặc người đăng câu hỏi đó có thể xoá câu hỏi ra khỏi hệ thống.</w:t>
            </w:r>
          </w:p>
        </w:tc>
      </w:tr>
      <w:tr w:rsidR="005B2237" w:rsidRPr="00B60A72" w14:paraId="58DB023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378ACE" w14:textId="77777777" w:rsidR="005B2237" w:rsidRPr="00B60A72" w:rsidRDefault="005B2237" w:rsidP="005B2237">
            <w:pPr>
              <w:rPr>
                <w:sz w:val="24"/>
              </w:rPr>
            </w:pPr>
            <w:r w:rsidRPr="00B60A72">
              <w:rPr>
                <w:sz w:val="24"/>
              </w:rPr>
              <w:t>Actor</w:t>
            </w:r>
          </w:p>
        </w:tc>
        <w:tc>
          <w:tcPr>
            <w:tcW w:w="6441" w:type="dxa"/>
          </w:tcPr>
          <w:p w14:paraId="64D4F57F" w14:textId="45D686CB" w:rsidR="005B2237" w:rsidRPr="00B60A72" w:rsidRDefault="00B110D3" w:rsidP="005B2237">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5B2237" w:rsidRPr="00B60A72">
              <w:rPr>
                <w:sz w:val="24"/>
              </w:rPr>
              <w:t>gười dùng, phê duyệt, admin</w:t>
            </w:r>
            <w:r>
              <w:rPr>
                <w:sz w:val="24"/>
              </w:rPr>
              <w:t>.</w:t>
            </w:r>
          </w:p>
        </w:tc>
      </w:tr>
      <w:tr w:rsidR="005B2237" w:rsidRPr="00B60A72" w14:paraId="3F239F0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4F10C90" w14:textId="77777777" w:rsidR="005B2237" w:rsidRPr="00B60A72" w:rsidRDefault="005B2237" w:rsidP="005B2237">
            <w:pPr>
              <w:rPr>
                <w:sz w:val="24"/>
              </w:rPr>
            </w:pPr>
            <w:r w:rsidRPr="00B60A72">
              <w:rPr>
                <w:sz w:val="24"/>
              </w:rPr>
              <w:t>Điều kiện kích hoạt</w:t>
            </w:r>
          </w:p>
        </w:tc>
        <w:tc>
          <w:tcPr>
            <w:tcW w:w="6441" w:type="dxa"/>
          </w:tcPr>
          <w:p w14:paraId="0E7BD193" w14:textId="763FFB01"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w:t>
            </w:r>
            <w:r w:rsidR="00B110D3">
              <w:rPr>
                <w:sz w:val="24"/>
              </w:rPr>
              <w:t>câu hỏi và chọn xoá.</w:t>
            </w:r>
          </w:p>
        </w:tc>
      </w:tr>
      <w:tr w:rsidR="005B2237" w:rsidRPr="00B60A72" w14:paraId="524D531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49903AB" w14:textId="77777777" w:rsidR="005B2237" w:rsidRPr="00B60A72" w:rsidRDefault="005B2237" w:rsidP="005B2237">
            <w:pPr>
              <w:rPr>
                <w:sz w:val="24"/>
              </w:rPr>
            </w:pPr>
            <w:r w:rsidRPr="00B60A72">
              <w:rPr>
                <w:sz w:val="24"/>
              </w:rPr>
              <w:t>Các Use-case liên quan</w:t>
            </w:r>
          </w:p>
        </w:tc>
        <w:tc>
          <w:tcPr>
            <w:tcW w:w="6441" w:type="dxa"/>
          </w:tcPr>
          <w:p w14:paraId="0D2EAA70"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1709AA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B789ED8" w14:textId="77777777" w:rsidR="005B2237" w:rsidRPr="00B60A72" w:rsidRDefault="005B2237" w:rsidP="005B2237">
            <w:pPr>
              <w:rPr>
                <w:sz w:val="24"/>
              </w:rPr>
            </w:pPr>
            <w:r w:rsidRPr="00B60A72">
              <w:rPr>
                <w:sz w:val="24"/>
              </w:rPr>
              <w:lastRenderedPageBreak/>
              <w:t>Tiền điều kiện</w:t>
            </w:r>
          </w:p>
        </w:tc>
        <w:tc>
          <w:tcPr>
            <w:tcW w:w="6441" w:type="dxa"/>
          </w:tcPr>
          <w:p w14:paraId="5D72C558" w14:textId="77777777"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5B2237" w:rsidRPr="00B60A72" w14:paraId="5F4FA57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F1ACEF" w14:textId="77777777" w:rsidR="005B2237" w:rsidRPr="00B60A72" w:rsidRDefault="005B2237" w:rsidP="005B2237">
            <w:pPr>
              <w:rPr>
                <w:sz w:val="24"/>
              </w:rPr>
            </w:pPr>
            <w:r w:rsidRPr="00B60A72">
              <w:rPr>
                <w:sz w:val="24"/>
              </w:rPr>
              <w:t>Hậu điều kiện</w:t>
            </w:r>
          </w:p>
        </w:tc>
        <w:tc>
          <w:tcPr>
            <w:tcW w:w="6441" w:type="dxa"/>
          </w:tcPr>
          <w:p w14:paraId="1A8444C9"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770CACF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D8AB266" w14:textId="77777777" w:rsidR="005B2237" w:rsidRPr="00B60A72" w:rsidRDefault="005B2237" w:rsidP="005B2237">
            <w:pPr>
              <w:rPr>
                <w:sz w:val="24"/>
              </w:rPr>
            </w:pPr>
            <w:r w:rsidRPr="00B60A72">
              <w:rPr>
                <w:sz w:val="24"/>
              </w:rPr>
              <w:t>Luồng sự kiện chính</w:t>
            </w:r>
          </w:p>
        </w:tc>
        <w:tc>
          <w:tcPr>
            <w:tcW w:w="6441" w:type="dxa"/>
          </w:tcPr>
          <w:p w14:paraId="1CEABE6F" w14:textId="75CD6503"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xóa </w:t>
            </w:r>
            <w:r w:rsidR="00B110D3">
              <w:rPr>
                <w:sz w:val="24"/>
              </w:rPr>
              <w:t>câu hỏi.</w:t>
            </w:r>
          </w:p>
          <w:p w14:paraId="749877D2" w14:textId="354AF9FC"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B110D3">
              <w:rPr>
                <w:sz w:val="24"/>
              </w:rPr>
              <w:t>ng thông báo: “đã xóa câu hỏi</w:t>
            </w:r>
            <w:r w:rsidRPr="00B60A72">
              <w:rPr>
                <w:sz w:val="24"/>
              </w:rPr>
              <w:t>”</w:t>
            </w:r>
          </w:p>
          <w:p w14:paraId="1839A8C8" w14:textId="77777777"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B2237" w:rsidRPr="00B60A72" w14:paraId="13A91C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535A70" w14:textId="77777777" w:rsidR="005B2237" w:rsidRPr="00B60A72" w:rsidRDefault="005B2237" w:rsidP="005B2237">
            <w:pPr>
              <w:rPr>
                <w:sz w:val="24"/>
              </w:rPr>
            </w:pPr>
            <w:r w:rsidRPr="00B60A72">
              <w:rPr>
                <w:sz w:val="24"/>
              </w:rPr>
              <w:t>Luồng sự kiện phụ</w:t>
            </w:r>
          </w:p>
        </w:tc>
        <w:tc>
          <w:tcPr>
            <w:tcW w:w="6441" w:type="dxa"/>
          </w:tcPr>
          <w:p w14:paraId="64C16037"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994FC8A"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thế xóa: thông báo “xãy ra lỗi khi xóa. vui lòng thử lại sau!!!”.</w:t>
            </w:r>
          </w:p>
        </w:tc>
      </w:tr>
    </w:tbl>
    <w:p w14:paraId="125B9F22" w14:textId="26D5B499" w:rsidR="00B110D3" w:rsidRPr="00B60A72" w:rsidRDefault="00B110D3" w:rsidP="00B110D3">
      <w:pPr>
        <w:pStyle w:val="Heading2"/>
        <w:spacing w:line="360" w:lineRule="auto"/>
        <w:jc w:val="both"/>
        <w:rPr>
          <w:rFonts w:asciiTheme="minorHAnsi" w:hAnsiTheme="minorHAnsi"/>
          <w:sz w:val="24"/>
        </w:rPr>
      </w:pPr>
      <w:bookmarkStart w:id="73" w:name="_Toc502266491"/>
      <w:bookmarkStart w:id="74" w:name="_Toc475222467"/>
      <w:r w:rsidRPr="00B60A72">
        <w:rPr>
          <w:rFonts w:asciiTheme="minorHAnsi" w:hAnsiTheme="minorHAnsi"/>
          <w:sz w:val="24"/>
        </w:rPr>
        <w:t>Đặc tả Use-case “</w:t>
      </w:r>
      <w:r>
        <w:rPr>
          <w:rFonts w:asciiTheme="minorHAnsi" w:hAnsiTheme="minorHAnsi"/>
          <w:sz w:val="24"/>
        </w:rPr>
        <w:t>Chat với chuyên gia</w:t>
      </w:r>
      <w:r w:rsidRPr="00B60A72">
        <w:rPr>
          <w:rFonts w:asciiTheme="minorHAnsi" w:hAnsiTheme="minorHAnsi"/>
          <w:sz w:val="24"/>
        </w:rPr>
        <w:t>”</w:t>
      </w:r>
      <w:bookmarkEnd w:id="73"/>
    </w:p>
    <w:tbl>
      <w:tblPr>
        <w:tblStyle w:val="GridTable4-Accent1"/>
        <w:tblW w:w="0" w:type="auto"/>
        <w:tblLook w:val="04A0" w:firstRow="1" w:lastRow="0" w:firstColumn="1" w:lastColumn="0" w:noHBand="0" w:noVBand="1"/>
      </w:tblPr>
      <w:tblGrid>
        <w:gridCol w:w="2802"/>
        <w:gridCol w:w="6441"/>
      </w:tblGrid>
      <w:tr w:rsidR="00B110D3" w:rsidRPr="00B60A72" w14:paraId="56AB9BB4"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F4956B" w14:textId="77777777" w:rsidR="00B110D3" w:rsidRPr="00B60A72" w:rsidRDefault="00B110D3" w:rsidP="00100A3E">
            <w:pPr>
              <w:rPr>
                <w:sz w:val="24"/>
              </w:rPr>
            </w:pPr>
            <w:r w:rsidRPr="00B60A72">
              <w:rPr>
                <w:sz w:val="24"/>
              </w:rPr>
              <w:t>Use case</w:t>
            </w:r>
          </w:p>
        </w:tc>
        <w:tc>
          <w:tcPr>
            <w:tcW w:w="6441" w:type="dxa"/>
          </w:tcPr>
          <w:p w14:paraId="4515214F" w14:textId="77777777" w:rsidR="00B110D3" w:rsidRPr="00B60A72" w:rsidRDefault="00B110D3"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110D3" w:rsidRPr="00B60A72" w14:paraId="16E6DF0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813796" w14:textId="77777777" w:rsidR="00B110D3" w:rsidRPr="00B60A72" w:rsidRDefault="00B110D3" w:rsidP="00100A3E">
            <w:pPr>
              <w:rPr>
                <w:sz w:val="24"/>
              </w:rPr>
            </w:pPr>
            <w:r w:rsidRPr="00B60A72">
              <w:rPr>
                <w:sz w:val="24"/>
              </w:rPr>
              <w:t>Tên Use-case</w:t>
            </w:r>
          </w:p>
        </w:tc>
        <w:tc>
          <w:tcPr>
            <w:tcW w:w="6441" w:type="dxa"/>
          </w:tcPr>
          <w:p w14:paraId="483E3E3F" w14:textId="69C1FAA7" w:rsidR="00B110D3" w:rsidRPr="00B60A72" w:rsidRDefault="00B110D3" w:rsidP="00B110D3">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Chat với chuyên gia.</w:t>
            </w:r>
            <w:r w:rsidRPr="00B60A72">
              <w:fldChar w:fldCharType="end"/>
            </w:r>
          </w:p>
        </w:tc>
      </w:tr>
      <w:tr w:rsidR="00B110D3" w:rsidRPr="00B60A72" w14:paraId="52FE75F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207488B" w14:textId="77777777" w:rsidR="00B110D3" w:rsidRPr="00B60A72" w:rsidRDefault="00B110D3" w:rsidP="00100A3E">
            <w:pPr>
              <w:rPr>
                <w:sz w:val="24"/>
              </w:rPr>
            </w:pPr>
            <w:r w:rsidRPr="00B60A72">
              <w:rPr>
                <w:sz w:val="24"/>
              </w:rPr>
              <w:t>Mô tả</w:t>
            </w:r>
          </w:p>
        </w:tc>
        <w:tc>
          <w:tcPr>
            <w:tcW w:w="6441" w:type="dxa"/>
          </w:tcPr>
          <w:p w14:paraId="5C76C207" w14:textId="0C2DEE64"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Chat trực tuyến với chuyên gia khi cần tư vấn, giải đáp thắc mắc.</w:t>
            </w:r>
          </w:p>
        </w:tc>
      </w:tr>
      <w:tr w:rsidR="00B110D3" w:rsidRPr="00B60A72" w14:paraId="6F11E7E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003C08" w14:textId="77777777" w:rsidR="00B110D3" w:rsidRPr="00B60A72" w:rsidRDefault="00B110D3" w:rsidP="00100A3E">
            <w:pPr>
              <w:rPr>
                <w:sz w:val="24"/>
              </w:rPr>
            </w:pPr>
            <w:r w:rsidRPr="00B60A72">
              <w:rPr>
                <w:sz w:val="24"/>
              </w:rPr>
              <w:t>Actor</w:t>
            </w:r>
          </w:p>
        </w:tc>
        <w:tc>
          <w:tcPr>
            <w:tcW w:w="6441" w:type="dxa"/>
          </w:tcPr>
          <w:p w14:paraId="2F0BB455" w14:textId="614E2AED" w:rsidR="00B110D3" w:rsidRPr="00B60A72" w:rsidRDefault="00B110D3"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sidR="007A624A">
              <w:rPr>
                <w:sz w:val="24"/>
              </w:rPr>
              <w:t>dung.</w:t>
            </w:r>
          </w:p>
        </w:tc>
      </w:tr>
      <w:tr w:rsidR="00B110D3" w:rsidRPr="00B60A72" w14:paraId="173F1E2C"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CFAB6FB" w14:textId="77777777" w:rsidR="00B110D3" w:rsidRPr="00B60A72" w:rsidRDefault="00B110D3" w:rsidP="00100A3E">
            <w:pPr>
              <w:rPr>
                <w:sz w:val="24"/>
              </w:rPr>
            </w:pPr>
            <w:r w:rsidRPr="00B60A72">
              <w:rPr>
                <w:sz w:val="24"/>
              </w:rPr>
              <w:t>Điều kiện kích hoạt</w:t>
            </w:r>
          </w:p>
        </w:tc>
        <w:tc>
          <w:tcPr>
            <w:tcW w:w="6441" w:type="dxa"/>
          </w:tcPr>
          <w:p w14:paraId="594A6CDC" w14:textId="430BAEC8"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Mở thanh chat trực tuyến.</w:t>
            </w:r>
          </w:p>
        </w:tc>
      </w:tr>
      <w:tr w:rsidR="00B110D3" w:rsidRPr="00B60A72" w14:paraId="5B2A74D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754730" w14:textId="77777777" w:rsidR="00B110D3" w:rsidRPr="00B60A72" w:rsidRDefault="00B110D3" w:rsidP="00100A3E">
            <w:pPr>
              <w:rPr>
                <w:sz w:val="24"/>
              </w:rPr>
            </w:pPr>
            <w:r w:rsidRPr="00B60A72">
              <w:rPr>
                <w:sz w:val="24"/>
              </w:rPr>
              <w:t>Các Use-case liên quan</w:t>
            </w:r>
          </w:p>
        </w:tc>
        <w:tc>
          <w:tcPr>
            <w:tcW w:w="6441" w:type="dxa"/>
          </w:tcPr>
          <w:p w14:paraId="0D38E80A"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0139321E"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6D03DB6" w14:textId="77777777" w:rsidR="00B110D3" w:rsidRPr="00B60A72" w:rsidRDefault="00B110D3" w:rsidP="00100A3E">
            <w:pPr>
              <w:rPr>
                <w:sz w:val="24"/>
              </w:rPr>
            </w:pPr>
            <w:r w:rsidRPr="00B60A72">
              <w:rPr>
                <w:sz w:val="24"/>
              </w:rPr>
              <w:t>Tiền điều kiện</w:t>
            </w:r>
          </w:p>
        </w:tc>
        <w:tc>
          <w:tcPr>
            <w:tcW w:w="6441" w:type="dxa"/>
          </w:tcPr>
          <w:p w14:paraId="7DDC230A" w14:textId="77777777" w:rsidR="00B110D3" w:rsidRPr="00B60A72" w:rsidRDefault="00B110D3" w:rsidP="00100A3E">
            <w:pPr>
              <w:cnfStyle w:val="000000000000" w:firstRow="0" w:lastRow="0" w:firstColumn="0" w:lastColumn="0" w:oddVBand="0" w:evenVBand="0" w:oddHBand="0" w:evenHBand="0" w:firstRowFirstColumn="0" w:firstRowLastColumn="0" w:lastRowFirstColumn="0" w:lastRowLastColumn="0"/>
              <w:rPr>
                <w:sz w:val="24"/>
              </w:rPr>
            </w:pPr>
          </w:p>
        </w:tc>
      </w:tr>
      <w:tr w:rsidR="00B110D3" w:rsidRPr="00B60A72" w14:paraId="79BCCC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446991" w14:textId="77777777" w:rsidR="00B110D3" w:rsidRPr="00B60A72" w:rsidRDefault="00B110D3" w:rsidP="00100A3E">
            <w:pPr>
              <w:rPr>
                <w:sz w:val="24"/>
              </w:rPr>
            </w:pPr>
            <w:r w:rsidRPr="00B60A72">
              <w:rPr>
                <w:sz w:val="24"/>
              </w:rPr>
              <w:t>Hậu điều kiện</w:t>
            </w:r>
          </w:p>
        </w:tc>
        <w:tc>
          <w:tcPr>
            <w:tcW w:w="6441" w:type="dxa"/>
          </w:tcPr>
          <w:p w14:paraId="7D9289C9"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6B62F52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AFE696C" w14:textId="77777777" w:rsidR="00B110D3" w:rsidRPr="00B60A72" w:rsidRDefault="00B110D3" w:rsidP="00100A3E">
            <w:pPr>
              <w:rPr>
                <w:sz w:val="24"/>
              </w:rPr>
            </w:pPr>
            <w:r w:rsidRPr="00B60A72">
              <w:rPr>
                <w:sz w:val="24"/>
              </w:rPr>
              <w:t>Luồng sự kiện chính</w:t>
            </w:r>
          </w:p>
        </w:tc>
        <w:tc>
          <w:tcPr>
            <w:tcW w:w="6441" w:type="dxa"/>
          </w:tcPr>
          <w:p w14:paraId="61B88F3E" w14:textId="309A66C0" w:rsidR="00B110D3" w:rsidRPr="00B60A72" w:rsidRDefault="007A624A"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Pr>
                <w:sz w:val="24"/>
              </w:rPr>
              <w:t>Kết nối người dùng và chuyên gia.</w:t>
            </w:r>
          </w:p>
          <w:p w14:paraId="005C2E25" w14:textId="77777777" w:rsidR="00B110D3" w:rsidRPr="00B60A72" w:rsidRDefault="00B110D3"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B110D3" w:rsidRPr="00B60A72" w14:paraId="6E812A8E"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634CA8" w14:textId="77777777" w:rsidR="00B110D3" w:rsidRPr="00B60A72" w:rsidRDefault="00B110D3" w:rsidP="00100A3E">
            <w:pPr>
              <w:rPr>
                <w:sz w:val="24"/>
              </w:rPr>
            </w:pPr>
            <w:r w:rsidRPr="00B60A72">
              <w:rPr>
                <w:sz w:val="24"/>
              </w:rPr>
              <w:t>Luồng sự kiện phụ</w:t>
            </w:r>
          </w:p>
        </w:tc>
        <w:tc>
          <w:tcPr>
            <w:tcW w:w="6441" w:type="dxa"/>
          </w:tcPr>
          <w:p w14:paraId="5280A485"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3453D7"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token ko hợp lệ: thông báo “không hợp lệ”.</w:t>
            </w:r>
          </w:p>
        </w:tc>
      </w:tr>
    </w:tbl>
    <w:p w14:paraId="2E649696" w14:textId="222C5860" w:rsidR="007A624A" w:rsidRPr="00B60A72" w:rsidRDefault="007A624A" w:rsidP="007A624A">
      <w:pPr>
        <w:pStyle w:val="Heading2"/>
        <w:spacing w:line="360" w:lineRule="auto"/>
        <w:jc w:val="both"/>
        <w:rPr>
          <w:rFonts w:asciiTheme="minorHAnsi" w:hAnsiTheme="minorHAnsi"/>
          <w:sz w:val="24"/>
        </w:rPr>
      </w:pPr>
      <w:bookmarkStart w:id="75" w:name="_Toc502266492"/>
      <w:r w:rsidRPr="00B60A72">
        <w:rPr>
          <w:rFonts w:asciiTheme="minorHAnsi" w:hAnsiTheme="minorHAnsi"/>
          <w:sz w:val="24"/>
        </w:rPr>
        <w:t>Đặc tả Use-case “</w:t>
      </w:r>
      <w:r>
        <w:rPr>
          <w:rFonts w:asciiTheme="minorHAnsi" w:hAnsiTheme="minorHAnsi"/>
          <w:sz w:val="24"/>
        </w:rPr>
        <w:t>Liên kết tài khoản với facebook hoặc google</w:t>
      </w:r>
      <w:r w:rsidRPr="00B60A72">
        <w:rPr>
          <w:rFonts w:asciiTheme="minorHAnsi" w:hAnsiTheme="minorHAnsi"/>
          <w:sz w:val="24"/>
        </w:rPr>
        <w:t>”</w:t>
      </w:r>
      <w:bookmarkEnd w:id="75"/>
    </w:p>
    <w:tbl>
      <w:tblPr>
        <w:tblStyle w:val="GridTable4-Accent1"/>
        <w:tblW w:w="0" w:type="auto"/>
        <w:tblLook w:val="04A0" w:firstRow="1" w:lastRow="0" w:firstColumn="1" w:lastColumn="0" w:noHBand="0" w:noVBand="1"/>
      </w:tblPr>
      <w:tblGrid>
        <w:gridCol w:w="2802"/>
        <w:gridCol w:w="6441"/>
      </w:tblGrid>
      <w:tr w:rsidR="007A624A" w:rsidRPr="00B60A72" w14:paraId="18B3694E"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F1D33A" w14:textId="77777777" w:rsidR="007A624A" w:rsidRPr="00B60A72" w:rsidRDefault="007A624A" w:rsidP="00100A3E">
            <w:pPr>
              <w:rPr>
                <w:sz w:val="24"/>
              </w:rPr>
            </w:pPr>
            <w:r w:rsidRPr="00B60A72">
              <w:rPr>
                <w:sz w:val="24"/>
              </w:rPr>
              <w:t>Use case</w:t>
            </w:r>
          </w:p>
        </w:tc>
        <w:tc>
          <w:tcPr>
            <w:tcW w:w="6441" w:type="dxa"/>
          </w:tcPr>
          <w:p w14:paraId="4F415700" w14:textId="77777777" w:rsidR="007A624A" w:rsidRPr="00B60A72" w:rsidRDefault="007A624A"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A624A" w:rsidRPr="00B60A72" w14:paraId="6A433C92"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5DB81B2" w14:textId="77777777" w:rsidR="007A624A" w:rsidRPr="00B60A72" w:rsidRDefault="007A624A" w:rsidP="00100A3E">
            <w:pPr>
              <w:rPr>
                <w:sz w:val="24"/>
              </w:rPr>
            </w:pPr>
            <w:r w:rsidRPr="00B60A72">
              <w:rPr>
                <w:sz w:val="24"/>
              </w:rPr>
              <w:t>Tên Use-case</w:t>
            </w:r>
          </w:p>
        </w:tc>
        <w:tc>
          <w:tcPr>
            <w:tcW w:w="6441" w:type="dxa"/>
          </w:tcPr>
          <w:p w14:paraId="410B5185" w14:textId="59E4FF74"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Liên kết tài khoản với facebook hoặc google.</w:t>
            </w:r>
            <w:r w:rsidRPr="00B60A72">
              <w:fldChar w:fldCharType="end"/>
            </w:r>
          </w:p>
        </w:tc>
      </w:tr>
      <w:tr w:rsidR="007A624A" w:rsidRPr="00B60A72" w14:paraId="617F897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077A467" w14:textId="77777777" w:rsidR="007A624A" w:rsidRPr="00B60A72" w:rsidRDefault="007A624A" w:rsidP="00100A3E">
            <w:pPr>
              <w:rPr>
                <w:sz w:val="24"/>
              </w:rPr>
            </w:pPr>
            <w:r w:rsidRPr="00B60A72">
              <w:rPr>
                <w:sz w:val="24"/>
              </w:rPr>
              <w:t>Mô tả</w:t>
            </w:r>
          </w:p>
        </w:tc>
        <w:tc>
          <w:tcPr>
            <w:tcW w:w="6441" w:type="dxa"/>
          </w:tcPr>
          <w:p w14:paraId="78EAC474" w14:textId="2A0CC326"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Sử dụng tài khoản facebook hoặc google để đăng nhập nhanh vào hệ thống.</w:t>
            </w:r>
          </w:p>
        </w:tc>
      </w:tr>
      <w:tr w:rsidR="007A624A" w:rsidRPr="00B60A72" w14:paraId="2CA8727C"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C915F5" w14:textId="77777777" w:rsidR="007A624A" w:rsidRPr="00B60A72" w:rsidRDefault="007A624A" w:rsidP="00100A3E">
            <w:pPr>
              <w:rPr>
                <w:sz w:val="24"/>
              </w:rPr>
            </w:pPr>
            <w:r w:rsidRPr="00B60A72">
              <w:rPr>
                <w:sz w:val="24"/>
              </w:rPr>
              <w:t>Actor</w:t>
            </w:r>
          </w:p>
        </w:tc>
        <w:tc>
          <w:tcPr>
            <w:tcW w:w="6441" w:type="dxa"/>
          </w:tcPr>
          <w:p w14:paraId="615C4AA4" w14:textId="74104607"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Pr>
                <w:sz w:val="24"/>
              </w:rPr>
              <w:t>dung.</w:t>
            </w:r>
          </w:p>
        </w:tc>
      </w:tr>
      <w:tr w:rsidR="007A624A" w:rsidRPr="00B60A72" w14:paraId="3435FF9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53CD104" w14:textId="77777777" w:rsidR="007A624A" w:rsidRPr="00B60A72" w:rsidRDefault="007A624A" w:rsidP="00100A3E">
            <w:pPr>
              <w:rPr>
                <w:sz w:val="24"/>
              </w:rPr>
            </w:pPr>
            <w:r w:rsidRPr="00B60A72">
              <w:rPr>
                <w:sz w:val="24"/>
              </w:rPr>
              <w:t>Điều kiện kích hoạt</w:t>
            </w:r>
          </w:p>
        </w:tc>
        <w:tc>
          <w:tcPr>
            <w:tcW w:w="6441" w:type="dxa"/>
          </w:tcPr>
          <w:p w14:paraId="192B7BB8" w14:textId="6446A572"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Chọn biểu tượng của facebook/google trong phần đăng nhập.</w:t>
            </w:r>
          </w:p>
        </w:tc>
      </w:tr>
      <w:tr w:rsidR="007A624A" w:rsidRPr="00B60A72" w14:paraId="515001FB"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9AEABF" w14:textId="77777777" w:rsidR="007A624A" w:rsidRPr="00B60A72" w:rsidRDefault="007A624A" w:rsidP="00100A3E">
            <w:pPr>
              <w:rPr>
                <w:sz w:val="24"/>
              </w:rPr>
            </w:pPr>
            <w:r w:rsidRPr="00B60A72">
              <w:rPr>
                <w:sz w:val="24"/>
              </w:rPr>
              <w:t>Các Use-case liên quan</w:t>
            </w:r>
          </w:p>
        </w:tc>
        <w:tc>
          <w:tcPr>
            <w:tcW w:w="6441" w:type="dxa"/>
          </w:tcPr>
          <w:p w14:paraId="502C5F47"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461F726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568D633" w14:textId="77777777" w:rsidR="007A624A" w:rsidRPr="00B60A72" w:rsidRDefault="007A624A" w:rsidP="00100A3E">
            <w:pPr>
              <w:rPr>
                <w:sz w:val="24"/>
              </w:rPr>
            </w:pPr>
            <w:r w:rsidRPr="00B60A72">
              <w:rPr>
                <w:sz w:val="24"/>
              </w:rPr>
              <w:t>Tiền điều kiện</w:t>
            </w:r>
          </w:p>
        </w:tc>
        <w:tc>
          <w:tcPr>
            <w:tcW w:w="6441" w:type="dxa"/>
          </w:tcPr>
          <w:p w14:paraId="21EE181A" w14:textId="77777777"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p>
        </w:tc>
      </w:tr>
      <w:tr w:rsidR="007A624A" w:rsidRPr="00B60A72" w14:paraId="30C63AD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52599" w14:textId="77777777" w:rsidR="007A624A" w:rsidRPr="00B60A72" w:rsidRDefault="007A624A" w:rsidP="00100A3E">
            <w:pPr>
              <w:rPr>
                <w:sz w:val="24"/>
              </w:rPr>
            </w:pPr>
            <w:r w:rsidRPr="00B60A72">
              <w:rPr>
                <w:sz w:val="24"/>
              </w:rPr>
              <w:t>Hậu điều kiện</w:t>
            </w:r>
          </w:p>
        </w:tc>
        <w:tc>
          <w:tcPr>
            <w:tcW w:w="6441" w:type="dxa"/>
          </w:tcPr>
          <w:p w14:paraId="0C30374D"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3445088D"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FCC6150" w14:textId="77777777" w:rsidR="007A624A" w:rsidRPr="00B60A72" w:rsidRDefault="007A624A" w:rsidP="00100A3E">
            <w:pPr>
              <w:rPr>
                <w:sz w:val="24"/>
              </w:rPr>
            </w:pPr>
            <w:r w:rsidRPr="00B60A72">
              <w:rPr>
                <w:sz w:val="24"/>
              </w:rPr>
              <w:t>Luồng sự kiện chính</w:t>
            </w:r>
          </w:p>
        </w:tc>
        <w:tc>
          <w:tcPr>
            <w:tcW w:w="6441" w:type="dxa"/>
          </w:tcPr>
          <w:p w14:paraId="1EBE02AC" w14:textId="001EB0FE"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kết nối facebook/google.</w:t>
            </w:r>
          </w:p>
          <w:p w14:paraId="7A793455" w14:textId="15B43D01"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lấy thông tin của người dùng và lưu vào hệ thống.</w:t>
            </w:r>
          </w:p>
          <w:p w14:paraId="3E9509CF" w14:textId="247D59A2"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Thông báo đăng nhập thành công.</w:t>
            </w:r>
          </w:p>
          <w:p w14:paraId="16D99565" w14:textId="77777777"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7A624A" w:rsidRPr="00B60A72" w14:paraId="10B7936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65E04A" w14:textId="77777777" w:rsidR="007A624A" w:rsidRPr="00B60A72" w:rsidRDefault="007A624A" w:rsidP="00100A3E">
            <w:pPr>
              <w:rPr>
                <w:sz w:val="24"/>
              </w:rPr>
            </w:pPr>
            <w:r w:rsidRPr="00B60A72">
              <w:rPr>
                <w:sz w:val="24"/>
              </w:rPr>
              <w:t>Luồng sự kiện phụ</w:t>
            </w:r>
          </w:p>
        </w:tc>
        <w:tc>
          <w:tcPr>
            <w:tcW w:w="6441" w:type="dxa"/>
          </w:tcPr>
          <w:p w14:paraId="7A5A5344"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 xml:space="preserve">Nếu không có kết nối hoặc lỗi kết nối tới database: thông báo </w:t>
            </w:r>
            <w:r w:rsidRPr="00832806">
              <w:lastRenderedPageBreak/>
              <w:t>“Xãy ra lỗi kết nối, vui lòng thử lại lần sau.”</w:t>
            </w:r>
          </w:p>
          <w:p w14:paraId="7639567B"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token ko hợp lệ: thông báo “không hợp lệ”.</w:t>
            </w:r>
          </w:p>
        </w:tc>
      </w:tr>
    </w:tbl>
    <w:p w14:paraId="7E9BC972" w14:textId="77777777" w:rsidR="00B110D3" w:rsidRDefault="00B110D3" w:rsidP="00B110D3">
      <w:pPr>
        <w:pStyle w:val="Heading2"/>
        <w:numPr>
          <w:ilvl w:val="0"/>
          <w:numId w:val="0"/>
        </w:numPr>
        <w:spacing w:line="360" w:lineRule="auto"/>
        <w:jc w:val="both"/>
        <w:rPr>
          <w:rFonts w:asciiTheme="minorHAnsi" w:hAnsiTheme="minorHAnsi"/>
          <w:sz w:val="24"/>
        </w:rPr>
      </w:pPr>
    </w:p>
    <w:p w14:paraId="6510340D" w14:textId="77777777" w:rsidR="00F55F12" w:rsidRPr="00B60A72" w:rsidRDefault="00F55F12" w:rsidP="00F55F12">
      <w:pPr>
        <w:pStyle w:val="Heading2"/>
        <w:spacing w:line="360" w:lineRule="auto"/>
        <w:jc w:val="both"/>
        <w:rPr>
          <w:rFonts w:asciiTheme="minorHAnsi" w:hAnsiTheme="minorHAnsi"/>
          <w:sz w:val="24"/>
        </w:rPr>
      </w:pPr>
      <w:bookmarkStart w:id="76" w:name="_Toc502266493"/>
      <w:r w:rsidRPr="00B60A72">
        <w:rPr>
          <w:rFonts w:asciiTheme="minorHAnsi" w:hAnsiTheme="minorHAnsi"/>
          <w:sz w:val="24"/>
        </w:rPr>
        <w:t>Đặc tả Use-case “</w:t>
      </w:r>
      <w:r w:rsidR="00A6620D" w:rsidRPr="00B60A72">
        <w:rPr>
          <w:rFonts w:asciiTheme="minorHAnsi" w:hAnsiTheme="minorHAnsi"/>
          <w:sz w:val="24"/>
        </w:rPr>
        <w:fldChar w:fldCharType="begin"/>
      </w:r>
      <w:r w:rsidR="00A6620D" w:rsidRPr="00B60A72">
        <w:rPr>
          <w:rFonts w:asciiTheme="minorHAnsi" w:hAnsiTheme="minorHAnsi"/>
          <w:sz w:val="24"/>
        </w:rPr>
        <w:instrText xml:space="preserve"> REF UC_39_Kích_hoạt_tài_khoản \h </w:instrText>
      </w:r>
      <w:r w:rsidR="00B60A72" w:rsidRPr="00B60A72">
        <w:rPr>
          <w:rFonts w:asciiTheme="minorHAnsi" w:hAnsiTheme="minorHAnsi"/>
          <w:sz w:val="24"/>
        </w:rPr>
        <w:instrText xml:space="preserve"> \* MERGEFORMAT </w:instrText>
      </w:r>
      <w:r w:rsidR="00A6620D" w:rsidRPr="00B60A72">
        <w:rPr>
          <w:rFonts w:asciiTheme="minorHAnsi" w:hAnsiTheme="minorHAnsi"/>
          <w:sz w:val="24"/>
        </w:rPr>
      </w:r>
      <w:r w:rsidR="00A6620D" w:rsidRPr="00B60A72">
        <w:rPr>
          <w:rFonts w:asciiTheme="minorHAnsi" w:hAnsiTheme="minorHAnsi"/>
          <w:sz w:val="24"/>
        </w:rPr>
        <w:fldChar w:fldCharType="separate"/>
      </w:r>
      <w:r w:rsidR="00294D55" w:rsidRPr="00B60A72">
        <w:rPr>
          <w:rFonts w:asciiTheme="minorHAnsi" w:hAnsiTheme="minorHAnsi"/>
          <w:sz w:val="24"/>
        </w:rPr>
        <w:t>Kích hoạt tài khoản</w:t>
      </w:r>
      <w:r w:rsidR="00A6620D" w:rsidRPr="00B60A72">
        <w:rPr>
          <w:rFonts w:asciiTheme="minorHAnsi" w:hAnsiTheme="minorHAnsi"/>
          <w:sz w:val="24"/>
        </w:rPr>
        <w:fldChar w:fldCharType="end"/>
      </w:r>
      <w:r w:rsidRPr="00B60A72">
        <w:rPr>
          <w:rFonts w:asciiTheme="minorHAnsi" w:hAnsiTheme="minorHAnsi"/>
          <w:sz w:val="24"/>
        </w:rPr>
        <w:t>”</w:t>
      </w:r>
      <w:bookmarkEnd w:id="74"/>
      <w:bookmarkEnd w:id="76"/>
    </w:p>
    <w:tbl>
      <w:tblPr>
        <w:tblStyle w:val="GridTable4-Accent1"/>
        <w:tblW w:w="0" w:type="auto"/>
        <w:tblLook w:val="04A0" w:firstRow="1" w:lastRow="0" w:firstColumn="1" w:lastColumn="0" w:noHBand="0" w:noVBand="1"/>
      </w:tblPr>
      <w:tblGrid>
        <w:gridCol w:w="2802"/>
        <w:gridCol w:w="6441"/>
      </w:tblGrid>
      <w:tr w:rsidR="00F55F12" w:rsidRPr="00B60A72" w14:paraId="0094140D" w14:textId="77777777" w:rsidTr="00322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A9B07D" w14:textId="77777777" w:rsidR="00F55F12" w:rsidRPr="00B60A72" w:rsidRDefault="00F55F12" w:rsidP="00322025">
            <w:pPr>
              <w:rPr>
                <w:sz w:val="24"/>
              </w:rPr>
            </w:pPr>
            <w:r w:rsidRPr="00B60A72">
              <w:rPr>
                <w:sz w:val="24"/>
              </w:rPr>
              <w:t>Use case</w:t>
            </w:r>
          </w:p>
        </w:tc>
        <w:tc>
          <w:tcPr>
            <w:tcW w:w="6441" w:type="dxa"/>
          </w:tcPr>
          <w:p w14:paraId="3DE4761D" w14:textId="77777777" w:rsidR="00F55F12" w:rsidRPr="00B60A72" w:rsidRDefault="00F55F12" w:rsidP="003220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55F12" w:rsidRPr="00B60A72" w14:paraId="2697F2E0"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1DE36" w14:textId="77777777" w:rsidR="00F55F12" w:rsidRPr="00B60A72" w:rsidRDefault="00F55F12" w:rsidP="00322025">
            <w:pPr>
              <w:rPr>
                <w:sz w:val="24"/>
              </w:rPr>
            </w:pPr>
            <w:r w:rsidRPr="00B60A72">
              <w:rPr>
                <w:sz w:val="24"/>
              </w:rPr>
              <w:t>Tên Use-case</w:t>
            </w:r>
          </w:p>
        </w:tc>
        <w:tc>
          <w:tcPr>
            <w:tcW w:w="6441" w:type="dxa"/>
          </w:tcPr>
          <w:p w14:paraId="4D468CE4" w14:textId="77777777" w:rsidR="00F55F12" w:rsidRPr="00B60A72" w:rsidRDefault="005619C8" w:rsidP="00322025">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w:instrText>
            </w:r>
            <w:r w:rsidR="00B60A72" w:rsidRPr="00B60A72">
              <w:rPr>
                <w:sz w:val="24"/>
              </w:rPr>
              <w:instrText xml:space="preserve"> \* MERGEFORMAT </w:instrText>
            </w:r>
            <w:r w:rsidRPr="00B60A72">
              <w:fldChar w:fldCharType="separate"/>
            </w:r>
            <w:r w:rsidR="00294D55" w:rsidRPr="00B60A72">
              <w:rPr>
                <w:sz w:val="24"/>
              </w:rPr>
              <w:t>Kích hoạt tài khoản</w:t>
            </w:r>
            <w:r w:rsidRPr="00B60A72">
              <w:fldChar w:fldCharType="end"/>
            </w:r>
          </w:p>
        </w:tc>
      </w:tr>
      <w:tr w:rsidR="00F55F12" w:rsidRPr="00B60A72" w14:paraId="110B5837"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2E4D525E" w14:textId="77777777" w:rsidR="00F55F12" w:rsidRPr="00B60A72" w:rsidRDefault="00F55F12" w:rsidP="00322025">
            <w:pPr>
              <w:rPr>
                <w:sz w:val="24"/>
              </w:rPr>
            </w:pPr>
            <w:r w:rsidRPr="00B60A72">
              <w:rPr>
                <w:sz w:val="24"/>
              </w:rPr>
              <w:t>Mô tả</w:t>
            </w:r>
          </w:p>
        </w:tc>
        <w:tc>
          <w:tcPr>
            <w:tcW w:w="6441" w:type="dxa"/>
          </w:tcPr>
          <w:p w14:paraId="675DB591" w14:textId="77777777" w:rsidR="00F55F12" w:rsidRPr="00B60A72" w:rsidRDefault="000910D4"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tài khoản cho người dùng.</w:t>
            </w:r>
          </w:p>
        </w:tc>
      </w:tr>
      <w:tr w:rsidR="00F55F12" w:rsidRPr="00B60A72" w14:paraId="28BC4E8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B43F5F7" w14:textId="77777777" w:rsidR="00F55F12" w:rsidRPr="00B60A72" w:rsidRDefault="00F55F12" w:rsidP="00322025">
            <w:pPr>
              <w:rPr>
                <w:sz w:val="24"/>
              </w:rPr>
            </w:pPr>
            <w:r w:rsidRPr="00B60A72">
              <w:rPr>
                <w:sz w:val="24"/>
              </w:rPr>
              <w:t>Actor</w:t>
            </w:r>
          </w:p>
        </w:tc>
        <w:tc>
          <w:tcPr>
            <w:tcW w:w="6441" w:type="dxa"/>
          </w:tcPr>
          <w:p w14:paraId="79400993" w14:textId="77777777" w:rsidR="00F55F12" w:rsidRPr="00B60A72" w:rsidRDefault="004A43E6" w:rsidP="00322025">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A3897" w:rsidRPr="00B60A72">
              <w:rPr>
                <w:sz w:val="24"/>
              </w:rPr>
              <w:t>, admin.</w:t>
            </w:r>
          </w:p>
        </w:tc>
      </w:tr>
      <w:tr w:rsidR="00F55F12" w:rsidRPr="00B60A72" w14:paraId="697B61CA"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5B1E64B1" w14:textId="77777777" w:rsidR="00F55F12" w:rsidRPr="00B60A72" w:rsidRDefault="00F55F12" w:rsidP="00322025">
            <w:pPr>
              <w:rPr>
                <w:sz w:val="24"/>
              </w:rPr>
            </w:pPr>
            <w:r w:rsidRPr="00B60A72">
              <w:rPr>
                <w:sz w:val="24"/>
              </w:rPr>
              <w:t>Điều kiện kích hoạt</w:t>
            </w:r>
          </w:p>
        </w:tc>
        <w:tc>
          <w:tcPr>
            <w:tcW w:w="6441" w:type="dxa"/>
          </w:tcPr>
          <w:p w14:paraId="3809C29A" w14:textId="77777777" w:rsidR="00F55F12" w:rsidRPr="00B60A72" w:rsidRDefault="00CD48C2"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từ đường link được gửi trong email</w:t>
            </w:r>
            <w:r w:rsidR="00522678" w:rsidRPr="00B60A72">
              <w:rPr>
                <w:sz w:val="24"/>
              </w:rPr>
              <w:t>.</w:t>
            </w:r>
          </w:p>
        </w:tc>
      </w:tr>
      <w:tr w:rsidR="00F55F12" w:rsidRPr="00B60A72" w14:paraId="3D7D3A4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63660A" w14:textId="77777777" w:rsidR="00F55F12" w:rsidRPr="00B60A72" w:rsidRDefault="00F55F12" w:rsidP="00322025">
            <w:pPr>
              <w:rPr>
                <w:sz w:val="24"/>
              </w:rPr>
            </w:pPr>
            <w:r w:rsidRPr="00B60A72">
              <w:rPr>
                <w:sz w:val="24"/>
              </w:rPr>
              <w:t>Các Use-case liên quan</w:t>
            </w:r>
          </w:p>
        </w:tc>
        <w:tc>
          <w:tcPr>
            <w:tcW w:w="6441" w:type="dxa"/>
          </w:tcPr>
          <w:p w14:paraId="294E5770"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E246E84"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08329B48" w14:textId="77777777" w:rsidR="00F55F12" w:rsidRPr="00B60A72" w:rsidRDefault="00F55F12" w:rsidP="00322025">
            <w:pPr>
              <w:rPr>
                <w:sz w:val="24"/>
              </w:rPr>
            </w:pPr>
            <w:r w:rsidRPr="00B60A72">
              <w:rPr>
                <w:sz w:val="24"/>
              </w:rPr>
              <w:t>Tiền điều kiện</w:t>
            </w:r>
          </w:p>
        </w:tc>
        <w:tc>
          <w:tcPr>
            <w:tcW w:w="6441" w:type="dxa"/>
          </w:tcPr>
          <w:p w14:paraId="187BBD93" w14:textId="77777777" w:rsidR="00F55F12" w:rsidRPr="00B60A72" w:rsidRDefault="00F55F12" w:rsidP="00322025">
            <w:pPr>
              <w:cnfStyle w:val="000000000000" w:firstRow="0" w:lastRow="0" w:firstColumn="0" w:lastColumn="0" w:oddVBand="0" w:evenVBand="0" w:oddHBand="0" w:evenHBand="0" w:firstRowFirstColumn="0" w:firstRowLastColumn="0" w:lastRowFirstColumn="0" w:lastRowLastColumn="0"/>
              <w:rPr>
                <w:sz w:val="24"/>
              </w:rPr>
            </w:pPr>
          </w:p>
        </w:tc>
      </w:tr>
      <w:tr w:rsidR="00F55F12" w:rsidRPr="00B60A72" w14:paraId="4DB273C9"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B0AE0C" w14:textId="77777777" w:rsidR="00F55F12" w:rsidRPr="00B60A72" w:rsidRDefault="00F55F12" w:rsidP="00322025">
            <w:pPr>
              <w:rPr>
                <w:sz w:val="24"/>
              </w:rPr>
            </w:pPr>
            <w:r w:rsidRPr="00B60A72">
              <w:rPr>
                <w:sz w:val="24"/>
              </w:rPr>
              <w:t>Hậu điều kiện</w:t>
            </w:r>
          </w:p>
        </w:tc>
        <w:tc>
          <w:tcPr>
            <w:tcW w:w="6441" w:type="dxa"/>
          </w:tcPr>
          <w:p w14:paraId="3311D202"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2F6C417" w14:textId="77777777" w:rsidTr="007A624A">
        <w:tc>
          <w:tcPr>
            <w:cnfStyle w:val="001000000000" w:firstRow="0" w:lastRow="0" w:firstColumn="1" w:lastColumn="0" w:oddVBand="0" w:evenVBand="0" w:oddHBand="0" w:evenHBand="0" w:firstRowFirstColumn="0" w:firstRowLastColumn="0" w:lastRowFirstColumn="0" w:lastRowLastColumn="0"/>
            <w:tcW w:w="2802" w:type="dxa"/>
          </w:tcPr>
          <w:p w14:paraId="5210D6C9" w14:textId="77777777" w:rsidR="00F55F12" w:rsidRPr="00B60A72" w:rsidRDefault="00F55F12" w:rsidP="00322025">
            <w:pPr>
              <w:rPr>
                <w:sz w:val="24"/>
              </w:rPr>
            </w:pPr>
            <w:r w:rsidRPr="00B60A72">
              <w:rPr>
                <w:sz w:val="24"/>
              </w:rPr>
              <w:t>Luồng sự kiện chính</w:t>
            </w:r>
          </w:p>
        </w:tc>
        <w:tc>
          <w:tcPr>
            <w:tcW w:w="6441" w:type="dxa"/>
            <w:vAlign w:val="center"/>
          </w:tcPr>
          <w:p w14:paraId="6B0CC505" w14:textId="77777777" w:rsidR="00F55F12"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kiểm tra token hợp lệ.</w:t>
            </w:r>
          </w:p>
          <w:p w14:paraId="63EF2F26"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kích hoạt tài khoản cho người dùng.</w:t>
            </w:r>
          </w:p>
          <w:p w14:paraId="69F0B904"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Kết thúc use case.</w:t>
            </w:r>
          </w:p>
        </w:tc>
      </w:tr>
      <w:tr w:rsidR="005619C8" w:rsidRPr="00B60A72" w14:paraId="6B61FED3"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CD86F0" w14:textId="77777777" w:rsidR="005619C8" w:rsidRPr="00B60A72" w:rsidRDefault="005619C8" w:rsidP="005619C8">
            <w:pPr>
              <w:rPr>
                <w:sz w:val="24"/>
              </w:rPr>
            </w:pPr>
            <w:r w:rsidRPr="00B60A72">
              <w:rPr>
                <w:sz w:val="24"/>
              </w:rPr>
              <w:t>Luồng sự kiện phụ</w:t>
            </w:r>
          </w:p>
        </w:tc>
        <w:tc>
          <w:tcPr>
            <w:tcW w:w="6441" w:type="dxa"/>
          </w:tcPr>
          <w:p w14:paraId="6ABE8432" w14:textId="77777777" w:rsidR="005619C8" w:rsidRPr="007A624A" w:rsidRDefault="005619C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không có kết nối hoặc lỗi kết nối tới database: thông báo “Xãy ra lỗi kết nối, vui lòng thử lại lần sau.”</w:t>
            </w:r>
          </w:p>
          <w:p w14:paraId="29E2584B" w14:textId="77777777" w:rsidR="00044F78" w:rsidRPr="007A624A" w:rsidRDefault="00044F7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token ko hợp lệ: thông báo “không hợp lệ”.</w:t>
            </w:r>
          </w:p>
        </w:tc>
      </w:tr>
    </w:tbl>
    <w:p w14:paraId="7DE42A68" w14:textId="77777777" w:rsidR="00C14166" w:rsidRPr="00B60A72" w:rsidRDefault="00C14166" w:rsidP="00C018E3">
      <w:pPr>
        <w:spacing w:line="360" w:lineRule="auto"/>
        <w:jc w:val="both"/>
      </w:pPr>
    </w:p>
    <w:p w14:paraId="541C2222" w14:textId="66042398" w:rsidR="00C14166" w:rsidRPr="00B60A72" w:rsidRDefault="00C14166" w:rsidP="00C14166">
      <w:pPr>
        <w:pStyle w:val="Heading2"/>
        <w:spacing w:line="360" w:lineRule="auto"/>
        <w:jc w:val="both"/>
        <w:rPr>
          <w:rFonts w:asciiTheme="minorHAnsi" w:hAnsiTheme="minorHAnsi"/>
          <w:sz w:val="24"/>
        </w:rPr>
      </w:pPr>
      <w:bookmarkStart w:id="77" w:name="_Toc502266494"/>
      <w:r w:rsidRPr="00B60A72">
        <w:rPr>
          <w:rFonts w:asciiTheme="minorHAnsi" w:hAnsiTheme="minorHAnsi"/>
          <w:sz w:val="24"/>
        </w:rPr>
        <w:t>Đặc tả Use-case “</w:t>
      </w:r>
      <w:r w:rsidR="007D5D67">
        <w:rPr>
          <w:rFonts w:asciiTheme="minorHAnsi" w:hAnsiTheme="minorHAnsi"/>
          <w:sz w:val="24"/>
        </w:rPr>
        <w:t>T</w:t>
      </w:r>
      <w:r>
        <w:rPr>
          <w:rFonts w:asciiTheme="minorHAnsi" w:hAnsiTheme="minorHAnsi"/>
          <w:sz w:val="24"/>
        </w:rPr>
        <w:t>ải sách/tài liệu”</w:t>
      </w:r>
      <w:bookmarkEnd w:id="77"/>
    </w:p>
    <w:tbl>
      <w:tblPr>
        <w:tblStyle w:val="GridTable4-Accent1"/>
        <w:tblW w:w="0" w:type="auto"/>
        <w:tblLook w:val="04A0" w:firstRow="1" w:lastRow="0" w:firstColumn="1" w:lastColumn="0" w:noHBand="0" w:noVBand="1"/>
      </w:tblPr>
      <w:tblGrid>
        <w:gridCol w:w="2802"/>
        <w:gridCol w:w="6441"/>
      </w:tblGrid>
      <w:tr w:rsidR="00C14166" w:rsidRPr="00B60A72" w14:paraId="5C40F9B2" w14:textId="77777777" w:rsidTr="00D14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656563B" w14:textId="77777777" w:rsidR="00C14166" w:rsidRPr="00B60A72" w:rsidRDefault="00C14166" w:rsidP="00D145E3">
            <w:pPr>
              <w:rPr>
                <w:sz w:val="24"/>
              </w:rPr>
            </w:pPr>
            <w:r w:rsidRPr="00B60A72">
              <w:rPr>
                <w:sz w:val="24"/>
              </w:rPr>
              <w:t>Use case</w:t>
            </w:r>
          </w:p>
        </w:tc>
        <w:tc>
          <w:tcPr>
            <w:tcW w:w="6441" w:type="dxa"/>
          </w:tcPr>
          <w:p w14:paraId="4936F425" w14:textId="77777777" w:rsidR="00C14166" w:rsidRPr="00B60A72" w:rsidRDefault="00C14166" w:rsidP="00D145E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14166" w:rsidRPr="00B60A72" w14:paraId="4B097FD5"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B7FBBA" w14:textId="77777777" w:rsidR="00C14166" w:rsidRPr="00B60A72" w:rsidRDefault="00C14166" w:rsidP="00D145E3">
            <w:pPr>
              <w:rPr>
                <w:sz w:val="24"/>
              </w:rPr>
            </w:pPr>
            <w:r w:rsidRPr="00B60A72">
              <w:rPr>
                <w:sz w:val="24"/>
              </w:rPr>
              <w:t>Tên Use-case</w:t>
            </w:r>
          </w:p>
        </w:tc>
        <w:tc>
          <w:tcPr>
            <w:tcW w:w="6441" w:type="dxa"/>
          </w:tcPr>
          <w:p w14:paraId="0440F527" w14:textId="44A2A027" w:rsidR="00C14166" w:rsidRPr="00B60A72" w:rsidRDefault="00C14166" w:rsidP="00D145E3">
            <w:pPr>
              <w:cnfStyle w:val="000000100000" w:firstRow="0" w:lastRow="0" w:firstColumn="0" w:lastColumn="0" w:oddVBand="0" w:evenVBand="0" w:oddHBand="1" w:evenHBand="0" w:firstRowFirstColumn="0" w:firstRowLastColumn="0" w:lastRowFirstColumn="0" w:lastRowLastColumn="0"/>
              <w:rPr>
                <w:sz w:val="24"/>
              </w:rPr>
            </w:pPr>
            <w:r>
              <w:rPr>
                <w:sz w:val="24"/>
              </w:rPr>
              <w:t>Tải sách/tài liệu</w:t>
            </w:r>
          </w:p>
        </w:tc>
      </w:tr>
      <w:tr w:rsidR="00C14166" w:rsidRPr="00B60A72" w14:paraId="37435027"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4679DDBA" w14:textId="77777777" w:rsidR="00C14166" w:rsidRPr="00B60A72" w:rsidRDefault="00C14166" w:rsidP="00D145E3">
            <w:pPr>
              <w:rPr>
                <w:sz w:val="24"/>
              </w:rPr>
            </w:pPr>
            <w:r w:rsidRPr="00B60A72">
              <w:rPr>
                <w:sz w:val="24"/>
              </w:rPr>
              <w:t>Mô tả</w:t>
            </w:r>
          </w:p>
        </w:tc>
        <w:tc>
          <w:tcPr>
            <w:tcW w:w="6441" w:type="dxa"/>
          </w:tcPr>
          <w:p w14:paraId="4C3C101F" w14:textId="615F5A41" w:rsidR="00C14166" w:rsidRPr="00B60A72" w:rsidRDefault="00C14166" w:rsidP="00D145E3">
            <w:pPr>
              <w:cnfStyle w:val="000000000000" w:firstRow="0" w:lastRow="0" w:firstColumn="0" w:lastColumn="0" w:oddVBand="0" w:evenVBand="0" w:oddHBand="0" w:evenHBand="0" w:firstRowFirstColumn="0" w:firstRowLastColumn="0" w:lastRowFirstColumn="0" w:lastRowLastColumn="0"/>
              <w:rPr>
                <w:sz w:val="24"/>
              </w:rPr>
            </w:pPr>
            <w:r>
              <w:rPr>
                <w:sz w:val="24"/>
              </w:rPr>
              <w:t>Người dùng tải tài liệu về máy cá nhân.</w:t>
            </w:r>
          </w:p>
        </w:tc>
      </w:tr>
      <w:tr w:rsidR="00C14166" w:rsidRPr="00B60A72" w14:paraId="18E479F3"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66A84F" w14:textId="77777777" w:rsidR="00C14166" w:rsidRPr="00B60A72" w:rsidRDefault="00C14166" w:rsidP="00D145E3">
            <w:pPr>
              <w:rPr>
                <w:sz w:val="24"/>
              </w:rPr>
            </w:pPr>
            <w:r w:rsidRPr="00B60A72">
              <w:rPr>
                <w:sz w:val="24"/>
              </w:rPr>
              <w:t>Actor</w:t>
            </w:r>
          </w:p>
        </w:tc>
        <w:tc>
          <w:tcPr>
            <w:tcW w:w="6441" w:type="dxa"/>
          </w:tcPr>
          <w:p w14:paraId="7953A4C1" w14:textId="7AB36542" w:rsidR="00C14166" w:rsidRPr="00B60A72" w:rsidRDefault="00C14166" w:rsidP="00D145E3">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 phê</w:t>
            </w:r>
            <w:r w:rsidRPr="00B60A72">
              <w:rPr>
                <w:sz w:val="24"/>
              </w:rPr>
              <w:t xml:space="preserve"> duyệt, admin</w:t>
            </w:r>
          </w:p>
        </w:tc>
      </w:tr>
      <w:tr w:rsidR="00C14166" w:rsidRPr="00B60A72" w14:paraId="29DC37BB"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1027203E" w14:textId="77777777" w:rsidR="00C14166" w:rsidRPr="00B60A72" w:rsidRDefault="00C14166" w:rsidP="00D145E3">
            <w:pPr>
              <w:rPr>
                <w:sz w:val="24"/>
              </w:rPr>
            </w:pPr>
            <w:r w:rsidRPr="00B60A72">
              <w:rPr>
                <w:sz w:val="24"/>
              </w:rPr>
              <w:t>Điều kiện kích hoạt</w:t>
            </w:r>
          </w:p>
        </w:tc>
        <w:tc>
          <w:tcPr>
            <w:tcW w:w="6441" w:type="dxa"/>
          </w:tcPr>
          <w:p w14:paraId="480CB082" w14:textId="61F0EA6C" w:rsidR="00C14166" w:rsidRPr="00B60A72" w:rsidRDefault="00C14166" w:rsidP="00D145E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w:t>
            </w:r>
            <w:r>
              <w:rPr>
                <w:sz w:val="24"/>
              </w:rPr>
              <w:t>dùng đã đăng nhập,</w:t>
            </w:r>
            <w:r w:rsidRPr="00B60A72">
              <w:rPr>
                <w:sz w:val="24"/>
              </w:rPr>
              <w:t xml:space="preserve"> chọn </w:t>
            </w:r>
            <w:r>
              <w:rPr>
                <w:sz w:val="24"/>
              </w:rPr>
              <w:t>xem chi tiết tài liệu.</w:t>
            </w:r>
          </w:p>
        </w:tc>
      </w:tr>
      <w:tr w:rsidR="00C14166" w:rsidRPr="00B60A72" w14:paraId="2B6318D8"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52C5DF" w14:textId="77777777" w:rsidR="00C14166" w:rsidRPr="00B60A72" w:rsidRDefault="00C14166" w:rsidP="00D145E3">
            <w:pPr>
              <w:rPr>
                <w:sz w:val="24"/>
              </w:rPr>
            </w:pPr>
            <w:r w:rsidRPr="00B60A72">
              <w:rPr>
                <w:sz w:val="24"/>
              </w:rPr>
              <w:t>Các Use-case liên quan</w:t>
            </w:r>
          </w:p>
        </w:tc>
        <w:tc>
          <w:tcPr>
            <w:tcW w:w="6441" w:type="dxa"/>
          </w:tcPr>
          <w:p w14:paraId="027DB3B0" w14:textId="7900B34C" w:rsidR="00C14166" w:rsidRPr="00486AD3" w:rsidRDefault="00486AD3" w:rsidP="00D145E3">
            <w:pPr>
              <w:cnfStyle w:val="000000100000" w:firstRow="0" w:lastRow="0" w:firstColumn="0" w:lastColumn="0" w:oddVBand="0" w:evenVBand="0" w:oddHBand="1" w:evenHBand="0" w:firstRowFirstColumn="0" w:firstRowLastColumn="0" w:lastRowFirstColumn="0" w:lastRowLastColumn="0"/>
              <w:rPr>
                <w:sz w:val="24"/>
                <w:lang w:val="vi-VN"/>
              </w:rPr>
            </w:pPr>
            <w:r>
              <w:rPr>
                <w:sz w:val="24"/>
              </w:rPr>
              <w:t>Thêm tài liệu vào giỏ hàng.</w:t>
            </w:r>
          </w:p>
        </w:tc>
      </w:tr>
      <w:tr w:rsidR="00C14166" w:rsidRPr="00B60A72" w14:paraId="376F7CDF"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13BCD746" w14:textId="77777777" w:rsidR="00C14166" w:rsidRPr="00B60A72" w:rsidRDefault="00C14166" w:rsidP="00D145E3">
            <w:pPr>
              <w:rPr>
                <w:sz w:val="24"/>
              </w:rPr>
            </w:pPr>
            <w:r w:rsidRPr="00B60A72">
              <w:rPr>
                <w:sz w:val="24"/>
              </w:rPr>
              <w:t>Tiền điều kiện</w:t>
            </w:r>
          </w:p>
        </w:tc>
        <w:tc>
          <w:tcPr>
            <w:tcW w:w="6441" w:type="dxa"/>
          </w:tcPr>
          <w:p w14:paraId="4E9B5096" w14:textId="77777777" w:rsidR="00C14166" w:rsidRPr="00B60A72" w:rsidRDefault="00C14166" w:rsidP="00D145E3">
            <w:pPr>
              <w:cnfStyle w:val="000000000000" w:firstRow="0" w:lastRow="0" w:firstColumn="0" w:lastColumn="0" w:oddVBand="0" w:evenVBand="0" w:oddHBand="0" w:evenHBand="0" w:firstRowFirstColumn="0" w:firstRowLastColumn="0" w:lastRowFirstColumn="0" w:lastRowLastColumn="0"/>
              <w:rPr>
                <w:sz w:val="24"/>
              </w:rPr>
            </w:pPr>
          </w:p>
        </w:tc>
      </w:tr>
      <w:tr w:rsidR="00C14166" w:rsidRPr="00B60A72" w14:paraId="4F0F689C"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16483C" w14:textId="77777777" w:rsidR="00C14166" w:rsidRPr="00B60A72" w:rsidRDefault="00C14166" w:rsidP="00D145E3">
            <w:pPr>
              <w:rPr>
                <w:sz w:val="24"/>
              </w:rPr>
            </w:pPr>
            <w:r w:rsidRPr="00B60A72">
              <w:rPr>
                <w:sz w:val="24"/>
              </w:rPr>
              <w:t>Hậu điều kiện</w:t>
            </w:r>
          </w:p>
        </w:tc>
        <w:tc>
          <w:tcPr>
            <w:tcW w:w="6441" w:type="dxa"/>
          </w:tcPr>
          <w:p w14:paraId="30DDFBBE" w14:textId="77777777" w:rsidR="00C14166" w:rsidRPr="00B60A72" w:rsidRDefault="00C14166" w:rsidP="00D145E3">
            <w:pPr>
              <w:cnfStyle w:val="000000100000" w:firstRow="0" w:lastRow="0" w:firstColumn="0" w:lastColumn="0" w:oddVBand="0" w:evenVBand="0" w:oddHBand="1" w:evenHBand="0" w:firstRowFirstColumn="0" w:firstRowLastColumn="0" w:lastRowFirstColumn="0" w:lastRowLastColumn="0"/>
              <w:rPr>
                <w:sz w:val="24"/>
              </w:rPr>
            </w:pPr>
          </w:p>
        </w:tc>
      </w:tr>
      <w:tr w:rsidR="00C14166" w:rsidRPr="00B60A72" w14:paraId="11A1BBC6"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1D2D188B" w14:textId="77777777" w:rsidR="00C14166" w:rsidRPr="00B60A72" w:rsidRDefault="00C14166" w:rsidP="00D145E3">
            <w:pPr>
              <w:rPr>
                <w:sz w:val="24"/>
              </w:rPr>
            </w:pPr>
            <w:r w:rsidRPr="00B60A72">
              <w:rPr>
                <w:sz w:val="24"/>
              </w:rPr>
              <w:t>Luồng sự kiện chính</w:t>
            </w:r>
          </w:p>
        </w:tc>
        <w:tc>
          <w:tcPr>
            <w:tcW w:w="6441" w:type="dxa"/>
          </w:tcPr>
          <w:p w14:paraId="62D2C1B1" w14:textId="2B133400"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Người dùng chọn nút download tài liệu.</w:t>
            </w:r>
          </w:p>
          <w:p w14:paraId="50E695D3" w14:textId="0C472418"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Nếu tài liệu miễn phí, hệ thống cho phép người dùng tải tài liệu về máy.</w:t>
            </w:r>
          </w:p>
          <w:p w14:paraId="2040540F" w14:textId="317D6930"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Nếu tài liệu có tính phí, hệ thống thông báo người dùng thanh toán trước hoặc cho tài liệu vào giỏ hàng.</w:t>
            </w:r>
          </w:p>
          <w:p w14:paraId="0CA0D896" w14:textId="390E9B97"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Kết thúc use case.</w:t>
            </w:r>
          </w:p>
        </w:tc>
      </w:tr>
      <w:tr w:rsidR="00C14166" w:rsidRPr="00B60A72" w14:paraId="12E8668C"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4AD6723" w14:textId="5EE584C9" w:rsidR="00C14166" w:rsidRPr="00B60A72" w:rsidRDefault="00C14166" w:rsidP="00D145E3">
            <w:pPr>
              <w:rPr>
                <w:sz w:val="24"/>
              </w:rPr>
            </w:pPr>
            <w:r w:rsidRPr="00B60A72">
              <w:rPr>
                <w:sz w:val="24"/>
              </w:rPr>
              <w:t>Luồng sự kiện phụ</w:t>
            </w:r>
          </w:p>
        </w:tc>
        <w:tc>
          <w:tcPr>
            <w:tcW w:w="6441" w:type="dxa"/>
          </w:tcPr>
          <w:p w14:paraId="23266473" w14:textId="0A64BD1C" w:rsidR="00C14166" w:rsidRPr="007D5D67" w:rsidRDefault="00486AD3" w:rsidP="00B839A3">
            <w:pPr>
              <w:pStyle w:val="ListParagraph"/>
              <w:numPr>
                <w:ilvl w:val="0"/>
                <w:numId w:val="77"/>
              </w:numPr>
              <w:cnfStyle w:val="000000100000" w:firstRow="0" w:lastRow="0" w:firstColumn="0" w:lastColumn="0" w:oddVBand="0" w:evenVBand="0" w:oddHBand="1" w:evenHBand="0" w:firstRowFirstColumn="0" w:firstRowLastColumn="0" w:lastRowFirstColumn="0" w:lastRowLastColumn="0"/>
            </w:pPr>
            <w:r w:rsidRPr="007D5D67">
              <w:t>Tại bước 3: nếu người dùng chọn cho vào giỏ hàng thì hệ thống thực hiện use-case "Thêm vào giỏ hàng".</w:t>
            </w:r>
          </w:p>
        </w:tc>
      </w:tr>
    </w:tbl>
    <w:p w14:paraId="6E19FA18" w14:textId="6F17548E" w:rsidR="00E54423" w:rsidRPr="00B60A72" w:rsidRDefault="00E54423" w:rsidP="00C018E3">
      <w:pPr>
        <w:spacing w:line="360" w:lineRule="auto"/>
        <w:jc w:val="both"/>
      </w:pPr>
    </w:p>
    <w:p w14:paraId="011C5E2C" w14:textId="6258E92B" w:rsidR="007D5D67" w:rsidRPr="00B60A72" w:rsidRDefault="007D5D67" w:rsidP="007D5D67">
      <w:pPr>
        <w:pStyle w:val="Heading2"/>
        <w:spacing w:line="360" w:lineRule="auto"/>
        <w:jc w:val="both"/>
        <w:rPr>
          <w:rFonts w:asciiTheme="minorHAnsi" w:hAnsiTheme="minorHAnsi"/>
          <w:sz w:val="24"/>
        </w:rPr>
      </w:pPr>
      <w:bookmarkStart w:id="78" w:name="_Toc502266495"/>
      <w:r w:rsidRPr="00B60A72">
        <w:rPr>
          <w:rFonts w:asciiTheme="minorHAnsi" w:hAnsiTheme="minorHAnsi"/>
          <w:sz w:val="24"/>
        </w:rPr>
        <w:lastRenderedPageBreak/>
        <w:t>Đặc tả Use-case “</w:t>
      </w:r>
      <w:r>
        <w:rPr>
          <w:rFonts w:asciiTheme="minorHAnsi" w:hAnsiTheme="minorHAnsi"/>
          <w:sz w:val="24"/>
        </w:rPr>
        <w:t>Thêm tài liệu vào giỏ hàng”</w:t>
      </w:r>
      <w:bookmarkEnd w:id="78"/>
    </w:p>
    <w:tbl>
      <w:tblPr>
        <w:tblStyle w:val="GridTable4-Accent1"/>
        <w:tblW w:w="0" w:type="auto"/>
        <w:tblLook w:val="04A0" w:firstRow="1" w:lastRow="0" w:firstColumn="1" w:lastColumn="0" w:noHBand="0" w:noVBand="1"/>
      </w:tblPr>
      <w:tblGrid>
        <w:gridCol w:w="2802"/>
        <w:gridCol w:w="6441"/>
      </w:tblGrid>
      <w:tr w:rsidR="007D5D67" w:rsidRPr="00B60A72" w14:paraId="5FF67A92" w14:textId="77777777" w:rsidTr="00D14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5564B9" w14:textId="77777777" w:rsidR="007D5D67" w:rsidRPr="00B60A72" w:rsidRDefault="007D5D67" w:rsidP="00D145E3">
            <w:pPr>
              <w:rPr>
                <w:sz w:val="24"/>
              </w:rPr>
            </w:pPr>
            <w:r w:rsidRPr="00B60A72">
              <w:rPr>
                <w:sz w:val="24"/>
              </w:rPr>
              <w:t>Use case</w:t>
            </w:r>
          </w:p>
        </w:tc>
        <w:tc>
          <w:tcPr>
            <w:tcW w:w="6441" w:type="dxa"/>
          </w:tcPr>
          <w:p w14:paraId="3F05E387" w14:textId="77777777" w:rsidR="007D5D67" w:rsidRPr="00B60A72" w:rsidRDefault="007D5D67" w:rsidP="00D145E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D5D67" w:rsidRPr="00B60A72" w14:paraId="3CB0282D"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C92CA7" w14:textId="77777777" w:rsidR="007D5D67" w:rsidRPr="00B60A72" w:rsidRDefault="007D5D67" w:rsidP="00D145E3">
            <w:pPr>
              <w:rPr>
                <w:sz w:val="24"/>
              </w:rPr>
            </w:pPr>
            <w:r w:rsidRPr="00B60A72">
              <w:rPr>
                <w:sz w:val="24"/>
              </w:rPr>
              <w:t>Tên Use-case</w:t>
            </w:r>
          </w:p>
        </w:tc>
        <w:tc>
          <w:tcPr>
            <w:tcW w:w="6441" w:type="dxa"/>
          </w:tcPr>
          <w:p w14:paraId="79C2AE93" w14:textId="5410D9D7" w:rsidR="007D5D67" w:rsidRPr="00B60A72" w:rsidRDefault="007D5D67" w:rsidP="00D145E3">
            <w:pPr>
              <w:cnfStyle w:val="000000100000" w:firstRow="0" w:lastRow="0" w:firstColumn="0" w:lastColumn="0" w:oddVBand="0" w:evenVBand="0" w:oddHBand="1" w:evenHBand="0" w:firstRowFirstColumn="0" w:firstRowLastColumn="0" w:lastRowFirstColumn="0" w:lastRowLastColumn="0"/>
              <w:rPr>
                <w:sz w:val="24"/>
              </w:rPr>
            </w:pPr>
            <w:r>
              <w:rPr>
                <w:sz w:val="24"/>
              </w:rPr>
              <w:t>Thêm tài liệu vào giỏ hàng</w:t>
            </w:r>
          </w:p>
        </w:tc>
      </w:tr>
      <w:tr w:rsidR="007D5D67" w:rsidRPr="00B60A72" w14:paraId="7F855786"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4D021A0B" w14:textId="77777777" w:rsidR="007D5D67" w:rsidRPr="00B60A72" w:rsidRDefault="007D5D67" w:rsidP="00D145E3">
            <w:pPr>
              <w:rPr>
                <w:sz w:val="24"/>
              </w:rPr>
            </w:pPr>
            <w:r w:rsidRPr="00B60A72">
              <w:rPr>
                <w:sz w:val="24"/>
              </w:rPr>
              <w:t>Mô tả</w:t>
            </w:r>
          </w:p>
        </w:tc>
        <w:tc>
          <w:tcPr>
            <w:tcW w:w="6441" w:type="dxa"/>
          </w:tcPr>
          <w:p w14:paraId="64ADEDB6" w14:textId="316F12F2" w:rsidR="007D5D67" w:rsidRPr="00B60A72" w:rsidRDefault="007D5D67" w:rsidP="00D145E3">
            <w:pPr>
              <w:cnfStyle w:val="000000000000" w:firstRow="0" w:lastRow="0" w:firstColumn="0" w:lastColumn="0" w:oddVBand="0" w:evenVBand="0" w:oddHBand="0" w:evenHBand="0" w:firstRowFirstColumn="0" w:firstRowLastColumn="0" w:lastRowFirstColumn="0" w:lastRowLastColumn="0"/>
              <w:rPr>
                <w:sz w:val="24"/>
              </w:rPr>
            </w:pPr>
            <w:r>
              <w:rPr>
                <w:sz w:val="24"/>
              </w:rPr>
              <w:t>Người dùng thêm tài liệu vào giỏ hàng.</w:t>
            </w:r>
          </w:p>
        </w:tc>
      </w:tr>
      <w:tr w:rsidR="007D5D67" w:rsidRPr="00B60A72" w14:paraId="17DB52DC"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7BABE9" w14:textId="77777777" w:rsidR="007D5D67" w:rsidRPr="00B60A72" w:rsidRDefault="007D5D67" w:rsidP="00D145E3">
            <w:pPr>
              <w:rPr>
                <w:sz w:val="24"/>
              </w:rPr>
            </w:pPr>
            <w:r w:rsidRPr="00B60A72">
              <w:rPr>
                <w:sz w:val="24"/>
              </w:rPr>
              <w:t>Actor</w:t>
            </w:r>
          </w:p>
        </w:tc>
        <w:tc>
          <w:tcPr>
            <w:tcW w:w="6441" w:type="dxa"/>
          </w:tcPr>
          <w:p w14:paraId="587EE9C7" w14:textId="4B348F20" w:rsidR="007D5D67" w:rsidRPr="00B60A72" w:rsidRDefault="007D5D67" w:rsidP="002E64DB">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r w:rsidR="002E64DB">
              <w:rPr>
                <w:sz w:val="24"/>
              </w:rPr>
              <w:t>.</w:t>
            </w:r>
          </w:p>
        </w:tc>
      </w:tr>
      <w:tr w:rsidR="007D5D67" w:rsidRPr="00B60A72" w14:paraId="67B995ED"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5406740C" w14:textId="77777777" w:rsidR="007D5D67" w:rsidRPr="00B60A72" w:rsidRDefault="007D5D67" w:rsidP="00D145E3">
            <w:pPr>
              <w:rPr>
                <w:sz w:val="24"/>
              </w:rPr>
            </w:pPr>
            <w:r w:rsidRPr="00B60A72">
              <w:rPr>
                <w:sz w:val="24"/>
              </w:rPr>
              <w:t>Điều kiện kích hoạt</w:t>
            </w:r>
          </w:p>
        </w:tc>
        <w:tc>
          <w:tcPr>
            <w:tcW w:w="6441" w:type="dxa"/>
          </w:tcPr>
          <w:p w14:paraId="169EDE0F" w14:textId="65E912D1" w:rsidR="007D5D67" w:rsidRPr="00BE0D55" w:rsidRDefault="007D5D67" w:rsidP="00BE0D55">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đã đăng nhập,</w:t>
            </w:r>
            <w:r w:rsidR="00BE0D55">
              <w:rPr>
                <w:sz w:val="24"/>
              </w:rPr>
              <w:t xml:space="preserve"> chọn thêm vào giỏ hàng</w:t>
            </w:r>
          </w:p>
        </w:tc>
      </w:tr>
      <w:tr w:rsidR="007D5D67" w:rsidRPr="00B60A72" w14:paraId="7FB0D81D"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5B992F1" w14:textId="77777777" w:rsidR="007D5D67" w:rsidRPr="00B60A72" w:rsidRDefault="007D5D67" w:rsidP="00D145E3">
            <w:pPr>
              <w:rPr>
                <w:sz w:val="24"/>
              </w:rPr>
            </w:pPr>
            <w:r w:rsidRPr="00B60A72">
              <w:rPr>
                <w:sz w:val="24"/>
              </w:rPr>
              <w:t>Các Use-case liên quan</w:t>
            </w:r>
          </w:p>
        </w:tc>
        <w:tc>
          <w:tcPr>
            <w:tcW w:w="6441" w:type="dxa"/>
          </w:tcPr>
          <w:p w14:paraId="4B470C54" w14:textId="68EF28FF" w:rsidR="007D5D67" w:rsidRPr="00486AD3" w:rsidRDefault="007D5D67" w:rsidP="00D145E3">
            <w:pPr>
              <w:cnfStyle w:val="000000100000" w:firstRow="0" w:lastRow="0" w:firstColumn="0" w:lastColumn="0" w:oddVBand="0" w:evenVBand="0" w:oddHBand="1" w:evenHBand="0" w:firstRowFirstColumn="0" w:firstRowLastColumn="0" w:lastRowFirstColumn="0" w:lastRowLastColumn="0"/>
              <w:rPr>
                <w:sz w:val="24"/>
                <w:lang w:val="vi-VN"/>
              </w:rPr>
            </w:pPr>
          </w:p>
        </w:tc>
      </w:tr>
      <w:tr w:rsidR="007D5D67" w:rsidRPr="00B60A72" w14:paraId="2D196115"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3E5FDC6D" w14:textId="77777777" w:rsidR="007D5D67" w:rsidRPr="00B60A72" w:rsidRDefault="007D5D67" w:rsidP="00D145E3">
            <w:pPr>
              <w:rPr>
                <w:sz w:val="24"/>
              </w:rPr>
            </w:pPr>
            <w:r w:rsidRPr="00B60A72">
              <w:rPr>
                <w:sz w:val="24"/>
              </w:rPr>
              <w:t>Tiền điều kiện</w:t>
            </w:r>
          </w:p>
        </w:tc>
        <w:tc>
          <w:tcPr>
            <w:tcW w:w="6441" w:type="dxa"/>
          </w:tcPr>
          <w:p w14:paraId="7E98203B" w14:textId="77777777" w:rsidR="007D5D67" w:rsidRPr="00B60A72" w:rsidRDefault="007D5D67" w:rsidP="00D145E3">
            <w:pPr>
              <w:cnfStyle w:val="000000000000" w:firstRow="0" w:lastRow="0" w:firstColumn="0" w:lastColumn="0" w:oddVBand="0" w:evenVBand="0" w:oddHBand="0" w:evenHBand="0" w:firstRowFirstColumn="0" w:firstRowLastColumn="0" w:lastRowFirstColumn="0" w:lastRowLastColumn="0"/>
              <w:rPr>
                <w:sz w:val="24"/>
              </w:rPr>
            </w:pPr>
          </w:p>
        </w:tc>
      </w:tr>
      <w:tr w:rsidR="007D5D67" w:rsidRPr="00B60A72" w14:paraId="584F7088"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AE40F7" w14:textId="77777777" w:rsidR="007D5D67" w:rsidRPr="00B60A72" w:rsidRDefault="007D5D67" w:rsidP="00D145E3">
            <w:pPr>
              <w:rPr>
                <w:sz w:val="24"/>
              </w:rPr>
            </w:pPr>
            <w:r w:rsidRPr="00B60A72">
              <w:rPr>
                <w:sz w:val="24"/>
              </w:rPr>
              <w:t>Hậu điều kiện</w:t>
            </w:r>
          </w:p>
        </w:tc>
        <w:tc>
          <w:tcPr>
            <w:tcW w:w="6441" w:type="dxa"/>
          </w:tcPr>
          <w:p w14:paraId="54FF1181" w14:textId="77777777" w:rsidR="007D5D67" w:rsidRPr="00B60A72" w:rsidRDefault="007D5D67" w:rsidP="00D145E3">
            <w:pPr>
              <w:cnfStyle w:val="000000100000" w:firstRow="0" w:lastRow="0" w:firstColumn="0" w:lastColumn="0" w:oddVBand="0" w:evenVBand="0" w:oddHBand="1" w:evenHBand="0" w:firstRowFirstColumn="0" w:firstRowLastColumn="0" w:lastRowFirstColumn="0" w:lastRowLastColumn="0"/>
              <w:rPr>
                <w:sz w:val="24"/>
              </w:rPr>
            </w:pPr>
          </w:p>
        </w:tc>
      </w:tr>
      <w:tr w:rsidR="007D5D67" w:rsidRPr="00B60A72" w14:paraId="74B4A1DA"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7A9CF61B" w14:textId="77777777" w:rsidR="007D5D67" w:rsidRPr="00B60A72" w:rsidRDefault="007D5D67" w:rsidP="00D145E3">
            <w:pPr>
              <w:rPr>
                <w:sz w:val="24"/>
              </w:rPr>
            </w:pPr>
            <w:r w:rsidRPr="00B60A72">
              <w:rPr>
                <w:sz w:val="24"/>
              </w:rPr>
              <w:t>Luồng sự kiện chính</w:t>
            </w:r>
          </w:p>
        </w:tc>
        <w:tc>
          <w:tcPr>
            <w:tcW w:w="6441" w:type="dxa"/>
          </w:tcPr>
          <w:p w14:paraId="0A30592E" w14:textId="5A97D57B" w:rsidR="007D5D67" w:rsidRPr="00BE0D55" w:rsidRDefault="00BE0D55" w:rsidP="00B839A3">
            <w:pPr>
              <w:pStyle w:val="ListParagraph"/>
              <w:numPr>
                <w:ilvl w:val="0"/>
                <w:numId w:val="78"/>
              </w:numPr>
              <w:cnfStyle w:val="000000000000" w:firstRow="0" w:lastRow="0" w:firstColumn="0" w:lastColumn="0" w:oddVBand="0" w:evenVBand="0" w:oddHBand="0" w:evenHBand="0" w:firstRowFirstColumn="0" w:firstRowLastColumn="0" w:lastRowFirstColumn="0" w:lastRowLastColumn="0"/>
            </w:pPr>
            <w:r w:rsidRPr="00BE0D55">
              <w:t>Hệ thống thêm tài liệu vào giỏ hàng của người dùng và lưu vào database.</w:t>
            </w:r>
          </w:p>
          <w:p w14:paraId="7BD9FC65" w14:textId="77777777" w:rsidR="007D5D67" w:rsidRPr="00BE0D55" w:rsidRDefault="007D5D67" w:rsidP="00B839A3">
            <w:pPr>
              <w:pStyle w:val="ListParagraph"/>
              <w:numPr>
                <w:ilvl w:val="0"/>
                <w:numId w:val="78"/>
              </w:numPr>
              <w:cnfStyle w:val="000000000000" w:firstRow="0" w:lastRow="0" w:firstColumn="0" w:lastColumn="0" w:oddVBand="0" w:evenVBand="0" w:oddHBand="0" w:evenHBand="0" w:firstRowFirstColumn="0" w:firstRowLastColumn="0" w:lastRowFirstColumn="0" w:lastRowLastColumn="0"/>
            </w:pPr>
            <w:r w:rsidRPr="00BE0D55">
              <w:t>Kết thúc use case.</w:t>
            </w:r>
          </w:p>
        </w:tc>
      </w:tr>
      <w:tr w:rsidR="007D5D67" w:rsidRPr="00B60A72" w14:paraId="5981548D"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B22F71" w14:textId="77777777" w:rsidR="007D5D67" w:rsidRPr="00B60A72" w:rsidRDefault="007D5D67" w:rsidP="00D145E3">
            <w:pPr>
              <w:rPr>
                <w:sz w:val="24"/>
              </w:rPr>
            </w:pPr>
            <w:r w:rsidRPr="00B60A72">
              <w:rPr>
                <w:sz w:val="24"/>
              </w:rPr>
              <w:t>Luồng sự kiện phụ</w:t>
            </w:r>
          </w:p>
        </w:tc>
        <w:tc>
          <w:tcPr>
            <w:tcW w:w="6441" w:type="dxa"/>
          </w:tcPr>
          <w:p w14:paraId="1BB3988E" w14:textId="77777777" w:rsidR="007D5D67" w:rsidRPr="00BE0D55" w:rsidRDefault="007D5D67" w:rsidP="00B839A3">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BE0D55">
              <w:t xml:space="preserve">Tại bước </w:t>
            </w:r>
            <w:r w:rsidR="00BE0D55" w:rsidRPr="00BE0D55">
              <w:t>1</w:t>
            </w:r>
            <w:r w:rsidRPr="00BE0D55">
              <w:t xml:space="preserve">: nếu người dùng </w:t>
            </w:r>
            <w:r w:rsidR="00BE0D55" w:rsidRPr="00BE0D55">
              <w:t>chưa đăng nhập, hệ thống sẽ báo người dùng đăng nhập và bắt đầu use-case "đăng nhập".</w:t>
            </w:r>
          </w:p>
          <w:p w14:paraId="5ED2D6A5" w14:textId="7A074CAF" w:rsidR="00BE0D55" w:rsidRPr="00BE0D55" w:rsidRDefault="00BE0D55" w:rsidP="00B839A3">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BE0D55">
              <w:t>Nếu không có kết nối hoặc lỗi kết nối tới database: thông báo “Xãy ra lỗi kết nối, vui lòng thử lại lần sau.”</w:t>
            </w:r>
          </w:p>
        </w:tc>
      </w:tr>
    </w:tbl>
    <w:p w14:paraId="11A2B070" w14:textId="77777777" w:rsidR="00BE0D55" w:rsidRPr="00B60A72" w:rsidRDefault="00BE0D55" w:rsidP="00C018E3">
      <w:pPr>
        <w:spacing w:line="360" w:lineRule="auto"/>
        <w:jc w:val="both"/>
      </w:pPr>
    </w:p>
    <w:p w14:paraId="502065AA" w14:textId="6A4E0DB5" w:rsidR="00BE0D55" w:rsidRPr="00B60A72" w:rsidRDefault="00BE0D55" w:rsidP="00BE0D55">
      <w:pPr>
        <w:pStyle w:val="Heading2"/>
        <w:spacing w:line="360" w:lineRule="auto"/>
        <w:jc w:val="both"/>
        <w:rPr>
          <w:rFonts w:asciiTheme="minorHAnsi" w:hAnsiTheme="minorHAnsi"/>
          <w:sz w:val="24"/>
        </w:rPr>
      </w:pPr>
      <w:bookmarkStart w:id="79" w:name="_Toc502266496"/>
      <w:r w:rsidRPr="00B60A72">
        <w:rPr>
          <w:rFonts w:asciiTheme="minorHAnsi" w:hAnsiTheme="minorHAnsi"/>
          <w:sz w:val="24"/>
        </w:rPr>
        <w:t>Đặc tả Use-case “</w:t>
      </w:r>
      <w:r>
        <w:rPr>
          <w:rFonts w:asciiTheme="minorHAnsi" w:hAnsiTheme="minorHAnsi"/>
          <w:sz w:val="24"/>
        </w:rPr>
        <w:t>Xem chi tiết giỏ hàng”</w:t>
      </w:r>
      <w:bookmarkEnd w:id="79"/>
    </w:p>
    <w:tbl>
      <w:tblPr>
        <w:tblStyle w:val="GridTable4-Accent1"/>
        <w:tblW w:w="0" w:type="auto"/>
        <w:tblLook w:val="04A0" w:firstRow="1" w:lastRow="0" w:firstColumn="1" w:lastColumn="0" w:noHBand="0" w:noVBand="1"/>
      </w:tblPr>
      <w:tblGrid>
        <w:gridCol w:w="2802"/>
        <w:gridCol w:w="6441"/>
      </w:tblGrid>
      <w:tr w:rsidR="00BE0D55" w:rsidRPr="00B60A72" w14:paraId="57AEA2A8" w14:textId="77777777" w:rsidTr="00D14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E90427" w14:textId="77777777" w:rsidR="00BE0D55" w:rsidRPr="00B60A72" w:rsidRDefault="00BE0D55" w:rsidP="00D145E3">
            <w:pPr>
              <w:rPr>
                <w:sz w:val="24"/>
              </w:rPr>
            </w:pPr>
            <w:r w:rsidRPr="00B60A72">
              <w:rPr>
                <w:sz w:val="24"/>
              </w:rPr>
              <w:t>Use case</w:t>
            </w:r>
          </w:p>
        </w:tc>
        <w:tc>
          <w:tcPr>
            <w:tcW w:w="6441" w:type="dxa"/>
          </w:tcPr>
          <w:p w14:paraId="5750F407" w14:textId="77777777" w:rsidR="00BE0D55" w:rsidRPr="00B60A72" w:rsidRDefault="00BE0D55" w:rsidP="00D145E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E0D55" w:rsidRPr="00B60A72" w14:paraId="3C0E0136"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2F95F" w14:textId="77777777" w:rsidR="00BE0D55" w:rsidRPr="00B60A72" w:rsidRDefault="00BE0D55" w:rsidP="00D145E3">
            <w:pPr>
              <w:rPr>
                <w:sz w:val="24"/>
              </w:rPr>
            </w:pPr>
            <w:r w:rsidRPr="00B60A72">
              <w:rPr>
                <w:sz w:val="24"/>
              </w:rPr>
              <w:t>Tên Use-case</w:t>
            </w:r>
          </w:p>
        </w:tc>
        <w:tc>
          <w:tcPr>
            <w:tcW w:w="6441" w:type="dxa"/>
          </w:tcPr>
          <w:p w14:paraId="44459265" w14:textId="0EBACB4F" w:rsidR="00BE0D55" w:rsidRPr="00B60A72" w:rsidRDefault="00BE0D55" w:rsidP="00D145E3">
            <w:pPr>
              <w:cnfStyle w:val="000000100000" w:firstRow="0" w:lastRow="0" w:firstColumn="0" w:lastColumn="0" w:oddVBand="0" w:evenVBand="0" w:oddHBand="1" w:evenHBand="0" w:firstRowFirstColumn="0" w:firstRowLastColumn="0" w:lastRowFirstColumn="0" w:lastRowLastColumn="0"/>
              <w:rPr>
                <w:sz w:val="24"/>
              </w:rPr>
            </w:pPr>
            <w:r>
              <w:rPr>
                <w:sz w:val="24"/>
              </w:rPr>
              <w:t>Xem chi tiết giỏ hàng.</w:t>
            </w:r>
          </w:p>
        </w:tc>
      </w:tr>
      <w:tr w:rsidR="00BE0D55" w:rsidRPr="00B60A72" w14:paraId="4F7B5DDC"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00514A44" w14:textId="77777777" w:rsidR="00BE0D55" w:rsidRPr="00B60A72" w:rsidRDefault="00BE0D55" w:rsidP="00D145E3">
            <w:pPr>
              <w:rPr>
                <w:sz w:val="24"/>
              </w:rPr>
            </w:pPr>
            <w:r w:rsidRPr="00B60A72">
              <w:rPr>
                <w:sz w:val="24"/>
              </w:rPr>
              <w:t>Mô tả</w:t>
            </w:r>
          </w:p>
        </w:tc>
        <w:tc>
          <w:tcPr>
            <w:tcW w:w="6441" w:type="dxa"/>
          </w:tcPr>
          <w:p w14:paraId="499AB76B" w14:textId="198D3D77" w:rsidR="00BE0D55" w:rsidRPr="00B60A72" w:rsidRDefault="00BE0D55" w:rsidP="00D145E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dùng </w:t>
            </w:r>
            <w:r w:rsidR="002E64DB">
              <w:rPr>
                <w:sz w:val="24"/>
              </w:rPr>
              <w:t>xem chi tiết giỏ hàng của mình</w:t>
            </w:r>
          </w:p>
        </w:tc>
      </w:tr>
      <w:tr w:rsidR="00BE0D55" w:rsidRPr="00B60A72" w14:paraId="45364B91"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CCAEEB" w14:textId="77777777" w:rsidR="00BE0D55" w:rsidRPr="00B60A72" w:rsidRDefault="00BE0D55" w:rsidP="00D145E3">
            <w:pPr>
              <w:rPr>
                <w:sz w:val="24"/>
              </w:rPr>
            </w:pPr>
            <w:r w:rsidRPr="00B60A72">
              <w:rPr>
                <w:sz w:val="24"/>
              </w:rPr>
              <w:t>Actor</w:t>
            </w:r>
          </w:p>
        </w:tc>
        <w:tc>
          <w:tcPr>
            <w:tcW w:w="6441" w:type="dxa"/>
          </w:tcPr>
          <w:p w14:paraId="295F39BA" w14:textId="20531A8D" w:rsidR="00BE0D55" w:rsidRPr="00B60A72" w:rsidRDefault="00BE0D55" w:rsidP="002E64DB">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r w:rsidR="002E64DB">
              <w:rPr>
                <w:sz w:val="24"/>
              </w:rPr>
              <w:t>.</w:t>
            </w:r>
          </w:p>
        </w:tc>
      </w:tr>
      <w:tr w:rsidR="00BE0D55" w:rsidRPr="00B60A72" w14:paraId="256CBD5E"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4EFDDFF4" w14:textId="77777777" w:rsidR="00BE0D55" w:rsidRPr="00B60A72" w:rsidRDefault="00BE0D55" w:rsidP="00D145E3">
            <w:pPr>
              <w:rPr>
                <w:sz w:val="24"/>
              </w:rPr>
            </w:pPr>
            <w:r w:rsidRPr="00B60A72">
              <w:rPr>
                <w:sz w:val="24"/>
              </w:rPr>
              <w:t>Điều kiện kích hoạt</w:t>
            </w:r>
          </w:p>
        </w:tc>
        <w:tc>
          <w:tcPr>
            <w:tcW w:w="6441" w:type="dxa"/>
          </w:tcPr>
          <w:p w14:paraId="7C856B27" w14:textId="52245D68" w:rsidR="00BE0D55" w:rsidRPr="00BE0D55" w:rsidRDefault="00BE0D55" w:rsidP="002E64DB">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 xml:space="preserve">dùng đã đăng nhập, </w:t>
            </w:r>
            <w:r w:rsidR="002E64DB">
              <w:rPr>
                <w:sz w:val="24"/>
              </w:rPr>
              <w:t>chọn "xem giỏ hàng"</w:t>
            </w:r>
          </w:p>
        </w:tc>
      </w:tr>
      <w:tr w:rsidR="00BE0D55" w:rsidRPr="00B60A72" w14:paraId="0DFB8292"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A97EE9" w14:textId="77777777" w:rsidR="00BE0D55" w:rsidRPr="00B60A72" w:rsidRDefault="00BE0D55" w:rsidP="00D145E3">
            <w:pPr>
              <w:rPr>
                <w:sz w:val="24"/>
              </w:rPr>
            </w:pPr>
            <w:r w:rsidRPr="00B60A72">
              <w:rPr>
                <w:sz w:val="24"/>
              </w:rPr>
              <w:t>Các Use-case liên quan</w:t>
            </w:r>
          </w:p>
        </w:tc>
        <w:tc>
          <w:tcPr>
            <w:tcW w:w="6441" w:type="dxa"/>
          </w:tcPr>
          <w:p w14:paraId="1C76A097" w14:textId="672223AB" w:rsidR="00BE0D55" w:rsidRPr="00486AD3" w:rsidRDefault="00957B16" w:rsidP="00D145E3">
            <w:pPr>
              <w:cnfStyle w:val="000000100000" w:firstRow="0" w:lastRow="0" w:firstColumn="0" w:lastColumn="0" w:oddVBand="0" w:evenVBand="0" w:oddHBand="1" w:evenHBand="0" w:firstRowFirstColumn="0" w:firstRowLastColumn="0" w:lastRowFirstColumn="0" w:lastRowLastColumn="0"/>
              <w:rPr>
                <w:sz w:val="24"/>
                <w:lang w:val="vi-VN"/>
              </w:rPr>
            </w:pPr>
            <w:r>
              <w:rPr>
                <w:sz w:val="24"/>
                <w:lang w:val="vi-VN"/>
              </w:rPr>
              <w:t>Cập nhật giỏ hàng.</w:t>
            </w:r>
          </w:p>
        </w:tc>
      </w:tr>
      <w:tr w:rsidR="00BE0D55" w:rsidRPr="00B60A72" w14:paraId="5FAB6FC9"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04CCD9FC" w14:textId="77777777" w:rsidR="00BE0D55" w:rsidRPr="00B60A72" w:rsidRDefault="00BE0D55" w:rsidP="00D145E3">
            <w:pPr>
              <w:rPr>
                <w:sz w:val="24"/>
              </w:rPr>
            </w:pPr>
            <w:r w:rsidRPr="00B60A72">
              <w:rPr>
                <w:sz w:val="24"/>
              </w:rPr>
              <w:t>Tiền điều kiện</w:t>
            </w:r>
          </w:p>
        </w:tc>
        <w:tc>
          <w:tcPr>
            <w:tcW w:w="6441" w:type="dxa"/>
          </w:tcPr>
          <w:p w14:paraId="41D33BD7" w14:textId="77777777" w:rsidR="00BE0D55" w:rsidRPr="00B60A72" w:rsidRDefault="00BE0D55" w:rsidP="00D145E3">
            <w:pPr>
              <w:cnfStyle w:val="000000000000" w:firstRow="0" w:lastRow="0" w:firstColumn="0" w:lastColumn="0" w:oddVBand="0" w:evenVBand="0" w:oddHBand="0" w:evenHBand="0" w:firstRowFirstColumn="0" w:firstRowLastColumn="0" w:lastRowFirstColumn="0" w:lastRowLastColumn="0"/>
              <w:rPr>
                <w:sz w:val="24"/>
              </w:rPr>
            </w:pPr>
          </w:p>
        </w:tc>
      </w:tr>
      <w:tr w:rsidR="00BE0D55" w:rsidRPr="00B60A72" w14:paraId="5D7611E4"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EC5333" w14:textId="77777777" w:rsidR="00BE0D55" w:rsidRPr="00B60A72" w:rsidRDefault="00BE0D55" w:rsidP="00D145E3">
            <w:pPr>
              <w:rPr>
                <w:sz w:val="24"/>
              </w:rPr>
            </w:pPr>
            <w:r w:rsidRPr="00B60A72">
              <w:rPr>
                <w:sz w:val="24"/>
              </w:rPr>
              <w:t>Hậu điều kiện</w:t>
            </w:r>
          </w:p>
        </w:tc>
        <w:tc>
          <w:tcPr>
            <w:tcW w:w="6441" w:type="dxa"/>
          </w:tcPr>
          <w:p w14:paraId="5B40BBEB" w14:textId="77777777" w:rsidR="00BE0D55" w:rsidRPr="00B60A72" w:rsidRDefault="00BE0D55" w:rsidP="00D145E3">
            <w:pPr>
              <w:cnfStyle w:val="000000100000" w:firstRow="0" w:lastRow="0" w:firstColumn="0" w:lastColumn="0" w:oddVBand="0" w:evenVBand="0" w:oddHBand="1" w:evenHBand="0" w:firstRowFirstColumn="0" w:firstRowLastColumn="0" w:lastRowFirstColumn="0" w:lastRowLastColumn="0"/>
              <w:rPr>
                <w:sz w:val="24"/>
              </w:rPr>
            </w:pPr>
          </w:p>
        </w:tc>
      </w:tr>
      <w:tr w:rsidR="00BE0D55" w:rsidRPr="00B60A72" w14:paraId="35C6BFDE"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15994AC5" w14:textId="77777777" w:rsidR="00BE0D55" w:rsidRPr="00B60A72" w:rsidRDefault="00BE0D55" w:rsidP="00D145E3">
            <w:pPr>
              <w:rPr>
                <w:sz w:val="24"/>
              </w:rPr>
            </w:pPr>
            <w:r w:rsidRPr="00B60A72">
              <w:rPr>
                <w:sz w:val="24"/>
              </w:rPr>
              <w:t>Luồng sự kiện chính</w:t>
            </w:r>
          </w:p>
        </w:tc>
        <w:tc>
          <w:tcPr>
            <w:tcW w:w="6441" w:type="dxa"/>
          </w:tcPr>
          <w:p w14:paraId="34D63378" w14:textId="695A33BD" w:rsidR="00BE0D55" w:rsidRPr="00B839A3" w:rsidRDefault="00BE0D55" w:rsidP="00B839A3">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lang w:val="vi-VN"/>
              </w:rPr>
            </w:pPr>
            <w:r w:rsidRPr="00B839A3">
              <w:t xml:space="preserve">Hệ </w:t>
            </w:r>
            <w:r w:rsidR="00B839A3" w:rsidRPr="00B839A3">
              <w:t>thống hiển thị danh sách tài liệu người dùng đã thêm vào giỏ hàng.</w:t>
            </w:r>
          </w:p>
          <w:p w14:paraId="18815C83" w14:textId="77777777" w:rsidR="00BE0D55" w:rsidRPr="00B839A3" w:rsidRDefault="00BE0D55" w:rsidP="00B839A3">
            <w:pPr>
              <w:pStyle w:val="ListParagraph"/>
              <w:numPr>
                <w:ilvl w:val="0"/>
                <w:numId w:val="80"/>
              </w:numPr>
              <w:cnfStyle w:val="000000000000" w:firstRow="0" w:lastRow="0" w:firstColumn="0" w:lastColumn="0" w:oddVBand="0" w:evenVBand="0" w:oddHBand="0" w:evenHBand="0" w:firstRowFirstColumn="0" w:firstRowLastColumn="0" w:lastRowFirstColumn="0" w:lastRowLastColumn="0"/>
            </w:pPr>
            <w:r w:rsidRPr="00B839A3">
              <w:t>Kết thúc use case.</w:t>
            </w:r>
          </w:p>
        </w:tc>
      </w:tr>
      <w:tr w:rsidR="00BE0D55" w:rsidRPr="00B60A72" w14:paraId="57D84EAC"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B7CEB" w14:textId="77777777" w:rsidR="00BE0D55" w:rsidRPr="00B60A72" w:rsidRDefault="00BE0D55" w:rsidP="00D145E3">
            <w:pPr>
              <w:rPr>
                <w:sz w:val="24"/>
              </w:rPr>
            </w:pPr>
            <w:r w:rsidRPr="00B60A72">
              <w:rPr>
                <w:sz w:val="24"/>
              </w:rPr>
              <w:t>Luồng sự kiện phụ</w:t>
            </w:r>
          </w:p>
        </w:tc>
        <w:tc>
          <w:tcPr>
            <w:tcW w:w="6441" w:type="dxa"/>
          </w:tcPr>
          <w:p w14:paraId="47B411F9" w14:textId="77777777" w:rsidR="00BE0D55" w:rsidRPr="00B839A3" w:rsidRDefault="00BE0D55"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Tại bước 1: nếu người dùng chưa đăng nhập, hệ thống sẽ báo người dùng đăng nhập và bắt đầu use-case "đăng nhập".</w:t>
            </w:r>
          </w:p>
          <w:p w14:paraId="776F85A1" w14:textId="45D67F1F" w:rsidR="00B839A3" w:rsidRPr="00B839A3" w:rsidRDefault="00B839A3"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Nếu giỏ hàng của người dùng trống, hệ thống thông báo giỏ hàng chưa có.</w:t>
            </w:r>
          </w:p>
          <w:p w14:paraId="622245B0" w14:textId="77777777" w:rsidR="00BE0D55" w:rsidRPr="00B839A3" w:rsidRDefault="00BE0D55"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Nếu không có kết nối hoặc lỗi kết nối tới database: thông báo “Xãy ra lỗi kết nối, vui lòng thử lại lần sau.”</w:t>
            </w:r>
          </w:p>
        </w:tc>
      </w:tr>
    </w:tbl>
    <w:p w14:paraId="082CC60C" w14:textId="77777777" w:rsidR="00E54423" w:rsidRDefault="00E54423" w:rsidP="00C018E3">
      <w:pPr>
        <w:spacing w:line="360" w:lineRule="auto"/>
        <w:jc w:val="both"/>
      </w:pPr>
    </w:p>
    <w:p w14:paraId="0A339BFC" w14:textId="77777777" w:rsidR="00957B16" w:rsidRDefault="00957B16" w:rsidP="00C018E3">
      <w:pPr>
        <w:spacing w:line="360" w:lineRule="auto"/>
        <w:jc w:val="both"/>
      </w:pPr>
    </w:p>
    <w:p w14:paraId="67D49EDA" w14:textId="1FCC6D03" w:rsidR="00957B16" w:rsidRPr="00B60A72" w:rsidRDefault="00957B16" w:rsidP="00957B16">
      <w:pPr>
        <w:pStyle w:val="Heading2"/>
        <w:spacing w:line="360" w:lineRule="auto"/>
        <w:jc w:val="both"/>
        <w:rPr>
          <w:rFonts w:asciiTheme="minorHAnsi" w:hAnsiTheme="minorHAnsi"/>
          <w:sz w:val="24"/>
        </w:rPr>
      </w:pPr>
      <w:bookmarkStart w:id="80" w:name="_Toc502266497"/>
      <w:r w:rsidRPr="00B60A72">
        <w:rPr>
          <w:rFonts w:asciiTheme="minorHAnsi" w:hAnsiTheme="minorHAnsi"/>
          <w:sz w:val="24"/>
        </w:rPr>
        <w:lastRenderedPageBreak/>
        <w:t>Đặc tả Use-case “</w:t>
      </w:r>
      <w:r>
        <w:rPr>
          <w:rFonts w:asciiTheme="minorHAnsi" w:hAnsiTheme="minorHAnsi"/>
          <w:sz w:val="24"/>
        </w:rPr>
        <w:t>Cập nhật giỏ hàng”</w:t>
      </w:r>
      <w:bookmarkEnd w:id="80"/>
    </w:p>
    <w:tbl>
      <w:tblPr>
        <w:tblStyle w:val="GridTable4-Accent1"/>
        <w:tblW w:w="0" w:type="auto"/>
        <w:tblLook w:val="04A0" w:firstRow="1" w:lastRow="0" w:firstColumn="1" w:lastColumn="0" w:noHBand="0" w:noVBand="1"/>
      </w:tblPr>
      <w:tblGrid>
        <w:gridCol w:w="2802"/>
        <w:gridCol w:w="6441"/>
      </w:tblGrid>
      <w:tr w:rsidR="00957B16" w:rsidRPr="00B60A72" w14:paraId="7D52237C" w14:textId="77777777" w:rsidTr="00D14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2DEEF74" w14:textId="77777777" w:rsidR="00957B16" w:rsidRPr="00B60A72" w:rsidRDefault="00957B16" w:rsidP="00D145E3">
            <w:pPr>
              <w:rPr>
                <w:sz w:val="24"/>
              </w:rPr>
            </w:pPr>
            <w:r w:rsidRPr="00B60A72">
              <w:rPr>
                <w:sz w:val="24"/>
              </w:rPr>
              <w:t>Use case</w:t>
            </w:r>
          </w:p>
        </w:tc>
        <w:tc>
          <w:tcPr>
            <w:tcW w:w="6441" w:type="dxa"/>
          </w:tcPr>
          <w:p w14:paraId="1D952250" w14:textId="77777777" w:rsidR="00957B16" w:rsidRPr="00B60A72" w:rsidRDefault="00957B16" w:rsidP="00D145E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957B16" w:rsidRPr="00B60A72" w14:paraId="530873B0"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32856BD" w14:textId="77777777" w:rsidR="00957B16" w:rsidRPr="00B60A72" w:rsidRDefault="00957B16" w:rsidP="00D145E3">
            <w:pPr>
              <w:rPr>
                <w:sz w:val="24"/>
              </w:rPr>
            </w:pPr>
            <w:r w:rsidRPr="00B60A72">
              <w:rPr>
                <w:sz w:val="24"/>
              </w:rPr>
              <w:t>Tên Use-case</w:t>
            </w:r>
          </w:p>
        </w:tc>
        <w:tc>
          <w:tcPr>
            <w:tcW w:w="6441" w:type="dxa"/>
          </w:tcPr>
          <w:p w14:paraId="4D9472E4" w14:textId="0ACAE347" w:rsidR="00957B16" w:rsidRPr="00B60A72" w:rsidRDefault="00957B16" w:rsidP="00D145E3">
            <w:pPr>
              <w:cnfStyle w:val="000000100000" w:firstRow="0" w:lastRow="0" w:firstColumn="0" w:lastColumn="0" w:oddVBand="0" w:evenVBand="0" w:oddHBand="1" w:evenHBand="0" w:firstRowFirstColumn="0" w:firstRowLastColumn="0" w:lastRowFirstColumn="0" w:lastRowLastColumn="0"/>
              <w:rPr>
                <w:sz w:val="24"/>
              </w:rPr>
            </w:pPr>
            <w:r>
              <w:rPr>
                <w:sz w:val="24"/>
              </w:rPr>
              <w:t>Cập nhật giỏ hàng.</w:t>
            </w:r>
          </w:p>
        </w:tc>
      </w:tr>
      <w:tr w:rsidR="00957B16" w:rsidRPr="00B60A72" w14:paraId="23B6FA87"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064AFF22" w14:textId="77777777" w:rsidR="00957B16" w:rsidRPr="00B60A72" w:rsidRDefault="00957B16" w:rsidP="00D145E3">
            <w:pPr>
              <w:rPr>
                <w:sz w:val="24"/>
              </w:rPr>
            </w:pPr>
            <w:r w:rsidRPr="00B60A72">
              <w:rPr>
                <w:sz w:val="24"/>
              </w:rPr>
              <w:t>Mô tả</w:t>
            </w:r>
          </w:p>
        </w:tc>
        <w:tc>
          <w:tcPr>
            <w:tcW w:w="6441" w:type="dxa"/>
          </w:tcPr>
          <w:p w14:paraId="062A66D0" w14:textId="554A6DF3" w:rsidR="00957B16" w:rsidRPr="00B60A72" w:rsidRDefault="00957B16" w:rsidP="00D145E3">
            <w:pPr>
              <w:cnfStyle w:val="000000000000" w:firstRow="0" w:lastRow="0" w:firstColumn="0" w:lastColumn="0" w:oddVBand="0" w:evenVBand="0" w:oddHBand="0" w:evenHBand="0" w:firstRowFirstColumn="0" w:firstRowLastColumn="0" w:lastRowFirstColumn="0" w:lastRowLastColumn="0"/>
              <w:rPr>
                <w:sz w:val="24"/>
              </w:rPr>
            </w:pPr>
            <w:r>
              <w:rPr>
                <w:sz w:val="24"/>
              </w:rPr>
              <w:t>Người dùng cập nhật giỏ hàng của mình</w:t>
            </w:r>
          </w:p>
        </w:tc>
      </w:tr>
      <w:tr w:rsidR="00957B16" w:rsidRPr="00B60A72" w14:paraId="1AD6114C"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B5D307" w14:textId="77777777" w:rsidR="00957B16" w:rsidRPr="00B60A72" w:rsidRDefault="00957B16" w:rsidP="00D145E3">
            <w:pPr>
              <w:rPr>
                <w:sz w:val="24"/>
              </w:rPr>
            </w:pPr>
            <w:r w:rsidRPr="00B60A72">
              <w:rPr>
                <w:sz w:val="24"/>
              </w:rPr>
              <w:t>Actor</w:t>
            </w:r>
          </w:p>
        </w:tc>
        <w:tc>
          <w:tcPr>
            <w:tcW w:w="6441" w:type="dxa"/>
          </w:tcPr>
          <w:p w14:paraId="036D800C" w14:textId="77777777" w:rsidR="00957B16" w:rsidRPr="00B60A72" w:rsidRDefault="00957B16" w:rsidP="00D145E3">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p>
        </w:tc>
      </w:tr>
      <w:tr w:rsidR="00957B16" w:rsidRPr="00B60A72" w14:paraId="72116A06"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21624849" w14:textId="77777777" w:rsidR="00957B16" w:rsidRPr="00B60A72" w:rsidRDefault="00957B16" w:rsidP="00D145E3">
            <w:pPr>
              <w:rPr>
                <w:sz w:val="24"/>
              </w:rPr>
            </w:pPr>
            <w:r w:rsidRPr="00B60A72">
              <w:rPr>
                <w:sz w:val="24"/>
              </w:rPr>
              <w:t>Điều kiện kích hoạt</w:t>
            </w:r>
          </w:p>
        </w:tc>
        <w:tc>
          <w:tcPr>
            <w:tcW w:w="6441" w:type="dxa"/>
          </w:tcPr>
          <w:p w14:paraId="527BCA6C" w14:textId="100C8929" w:rsidR="00957B16" w:rsidRPr="00BE0D55" w:rsidRDefault="00957B16" w:rsidP="00957B16">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xem chi tiết giỏ hàng.</w:t>
            </w:r>
          </w:p>
        </w:tc>
      </w:tr>
      <w:tr w:rsidR="00957B16" w:rsidRPr="00B60A72" w14:paraId="22A7C822"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11D4B63" w14:textId="77777777" w:rsidR="00957B16" w:rsidRPr="00B60A72" w:rsidRDefault="00957B16" w:rsidP="00D145E3">
            <w:pPr>
              <w:rPr>
                <w:sz w:val="24"/>
              </w:rPr>
            </w:pPr>
            <w:r w:rsidRPr="00B60A72">
              <w:rPr>
                <w:sz w:val="24"/>
              </w:rPr>
              <w:t>Các Use-case liên quan</w:t>
            </w:r>
          </w:p>
        </w:tc>
        <w:tc>
          <w:tcPr>
            <w:tcW w:w="6441" w:type="dxa"/>
          </w:tcPr>
          <w:p w14:paraId="7BE1DB52" w14:textId="4BF69F8B" w:rsidR="00957B16" w:rsidRPr="00486AD3" w:rsidRDefault="00957B16" w:rsidP="00D145E3">
            <w:pPr>
              <w:cnfStyle w:val="000000100000" w:firstRow="0" w:lastRow="0" w:firstColumn="0" w:lastColumn="0" w:oddVBand="0" w:evenVBand="0" w:oddHBand="1" w:evenHBand="0" w:firstRowFirstColumn="0" w:firstRowLastColumn="0" w:lastRowFirstColumn="0" w:lastRowLastColumn="0"/>
              <w:rPr>
                <w:sz w:val="24"/>
                <w:lang w:val="vi-VN"/>
              </w:rPr>
            </w:pPr>
          </w:p>
        </w:tc>
      </w:tr>
      <w:tr w:rsidR="00957B16" w:rsidRPr="00B60A72" w14:paraId="5CCF3EB8"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19B59732" w14:textId="77777777" w:rsidR="00957B16" w:rsidRPr="00B60A72" w:rsidRDefault="00957B16" w:rsidP="00D145E3">
            <w:pPr>
              <w:rPr>
                <w:sz w:val="24"/>
              </w:rPr>
            </w:pPr>
            <w:r w:rsidRPr="00B60A72">
              <w:rPr>
                <w:sz w:val="24"/>
              </w:rPr>
              <w:t>Tiền điều kiện</w:t>
            </w:r>
          </w:p>
        </w:tc>
        <w:tc>
          <w:tcPr>
            <w:tcW w:w="6441" w:type="dxa"/>
          </w:tcPr>
          <w:p w14:paraId="667620A5" w14:textId="77777777" w:rsidR="00957B16" w:rsidRPr="00B60A72" w:rsidRDefault="00957B16" w:rsidP="00D145E3">
            <w:pPr>
              <w:cnfStyle w:val="000000000000" w:firstRow="0" w:lastRow="0" w:firstColumn="0" w:lastColumn="0" w:oddVBand="0" w:evenVBand="0" w:oddHBand="0" w:evenHBand="0" w:firstRowFirstColumn="0" w:firstRowLastColumn="0" w:lastRowFirstColumn="0" w:lastRowLastColumn="0"/>
              <w:rPr>
                <w:sz w:val="24"/>
              </w:rPr>
            </w:pPr>
          </w:p>
        </w:tc>
      </w:tr>
      <w:tr w:rsidR="00957B16" w:rsidRPr="00B60A72" w14:paraId="760B3C1B"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A5FE73" w14:textId="77777777" w:rsidR="00957B16" w:rsidRPr="00B60A72" w:rsidRDefault="00957B16" w:rsidP="00D145E3">
            <w:pPr>
              <w:rPr>
                <w:sz w:val="24"/>
              </w:rPr>
            </w:pPr>
            <w:r w:rsidRPr="00B60A72">
              <w:rPr>
                <w:sz w:val="24"/>
              </w:rPr>
              <w:t>Hậu điều kiện</w:t>
            </w:r>
          </w:p>
        </w:tc>
        <w:tc>
          <w:tcPr>
            <w:tcW w:w="6441" w:type="dxa"/>
          </w:tcPr>
          <w:p w14:paraId="1C1F40F2" w14:textId="77777777" w:rsidR="00957B16" w:rsidRPr="00B60A72" w:rsidRDefault="00957B16" w:rsidP="00D145E3">
            <w:pPr>
              <w:cnfStyle w:val="000000100000" w:firstRow="0" w:lastRow="0" w:firstColumn="0" w:lastColumn="0" w:oddVBand="0" w:evenVBand="0" w:oddHBand="1" w:evenHBand="0" w:firstRowFirstColumn="0" w:firstRowLastColumn="0" w:lastRowFirstColumn="0" w:lastRowLastColumn="0"/>
              <w:rPr>
                <w:sz w:val="24"/>
              </w:rPr>
            </w:pPr>
          </w:p>
        </w:tc>
      </w:tr>
      <w:tr w:rsidR="00957B16" w:rsidRPr="00B60A72" w14:paraId="11212D7B" w14:textId="77777777" w:rsidTr="00957B16">
        <w:trPr>
          <w:trHeight w:val="828"/>
        </w:trPr>
        <w:tc>
          <w:tcPr>
            <w:cnfStyle w:val="001000000000" w:firstRow="0" w:lastRow="0" w:firstColumn="1" w:lastColumn="0" w:oddVBand="0" w:evenVBand="0" w:oddHBand="0" w:evenHBand="0" w:firstRowFirstColumn="0" w:firstRowLastColumn="0" w:lastRowFirstColumn="0" w:lastRowLastColumn="0"/>
            <w:tcW w:w="2802" w:type="dxa"/>
          </w:tcPr>
          <w:p w14:paraId="280DE0DB" w14:textId="77777777" w:rsidR="00957B16" w:rsidRPr="00B60A72" w:rsidRDefault="00957B16" w:rsidP="00D145E3">
            <w:pPr>
              <w:rPr>
                <w:sz w:val="24"/>
              </w:rPr>
            </w:pPr>
            <w:r w:rsidRPr="00B60A72">
              <w:rPr>
                <w:sz w:val="24"/>
              </w:rPr>
              <w:t>Luồng sự kiện chính</w:t>
            </w:r>
          </w:p>
        </w:tc>
        <w:tc>
          <w:tcPr>
            <w:tcW w:w="6441" w:type="dxa"/>
          </w:tcPr>
          <w:p w14:paraId="32FA046C" w14:textId="4344D1F0" w:rsidR="00957B16" w:rsidRPr="00957B16" w:rsidRDefault="00957B16" w:rsidP="00957B16">
            <w:pPr>
              <w:pStyle w:val="ListParagraph"/>
              <w:numPr>
                <w:ilvl w:val="0"/>
                <w:numId w:val="86"/>
              </w:numPr>
              <w:cnfStyle w:val="000000000000" w:firstRow="0" w:lastRow="0" w:firstColumn="0" w:lastColumn="0" w:oddVBand="0" w:evenVBand="0" w:oddHBand="0" w:evenHBand="0" w:firstRowFirstColumn="0" w:firstRowLastColumn="0" w:lastRowFirstColumn="0" w:lastRowLastColumn="0"/>
            </w:pPr>
            <w:r w:rsidRPr="00957B16">
              <w:t>Người dùng xoá tài liệu/sách ra khỏi giỏ hàng</w:t>
            </w:r>
            <w:r>
              <w:t xml:space="preserve"> hoặc thay đổi số lượng tài liệu.</w:t>
            </w:r>
          </w:p>
          <w:p w14:paraId="1DB8667C" w14:textId="34B9DFAA" w:rsidR="00957B16" w:rsidRPr="00957B16" w:rsidRDefault="00957B16" w:rsidP="00957B16">
            <w:pPr>
              <w:pStyle w:val="ListParagraph"/>
              <w:numPr>
                <w:ilvl w:val="0"/>
                <w:numId w:val="86"/>
              </w:numPr>
              <w:cnfStyle w:val="000000000000" w:firstRow="0" w:lastRow="0" w:firstColumn="0" w:lastColumn="0" w:oddVBand="0" w:evenVBand="0" w:oddHBand="0" w:evenHBand="0" w:firstRowFirstColumn="0" w:firstRowLastColumn="0" w:lastRowFirstColumn="0" w:lastRowLastColumn="0"/>
            </w:pPr>
            <w:r w:rsidRPr="00957B16">
              <w:t>Hệ thống cập nhật vào database.</w:t>
            </w:r>
          </w:p>
          <w:p w14:paraId="0EE20D34" w14:textId="3C8862ED" w:rsidR="00957B16" w:rsidRPr="00957B16" w:rsidRDefault="00957B16" w:rsidP="00957B16">
            <w:pPr>
              <w:pStyle w:val="ListParagraph"/>
              <w:numPr>
                <w:ilvl w:val="0"/>
                <w:numId w:val="86"/>
              </w:numPr>
              <w:cnfStyle w:val="000000000000" w:firstRow="0" w:lastRow="0" w:firstColumn="0" w:lastColumn="0" w:oddVBand="0" w:evenVBand="0" w:oddHBand="0" w:evenHBand="0" w:firstRowFirstColumn="0" w:firstRowLastColumn="0" w:lastRowFirstColumn="0" w:lastRowLastColumn="0"/>
              <w:rPr>
                <w:lang w:val="vi-VN"/>
              </w:rPr>
            </w:pPr>
            <w:r w:rsidRPr="00957B16">
              <w:t>Kết thúc use case.</w:t>
            </w:r>
          </w:p>
        </w:tc>
      </w:tr>
      <w:tr w:rsidR="00957B16" w:rsidRPr="00B60A72" w14:paraId="48EEBF74"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DA73E4" w14:textId="46406D87" w:rsidR="00957B16" w:rsidRPr="00B60A72" w:rsidRDefault="00957B16" w:rsidP="00D145E3">
            <w:pPr>
              <w:rPr>
                <w:sz w:val="24"/>
              </w:rPr>
            </w:pPr>
            <w:r w:rsidRPr="00B60A72">
              <w:rPr>
                <w:sz w:val="24"/>
              </w:rPr>
              <w:t>Luồng sự kiện phụ</w:t>
            </w:r>
          </w:p>
        </w:tc>
        <w:tc>
          <w:tcPr>
            <w:tcW w:w="6441" w:type="dxa"/>
          </w:tcPr>
          <w:p w14:paraId="179CD21D" w14:textId="77777777" w:rsidR="00957B16" w:rsidRPr="00957B16" w:rsidRDefault="00957B16" w:rsidP="00957B16">
            <w:pPr>
              <w:pStyle w:val="ListParagraph"/>
              <w:numPr>
                <w:ilvl w:val="0"/>
                <w:numId w:val="88"/>
              </w:numPr>
              <w:cnfStyle w:val="000000100000" w:firstRow="0" w:lastRow="0" w:firstColumn="0" w:lastColumn="0" w:oddVBand="0" w:evenVBand="0" w:oddHBand="1" w:evenHBand="0" w:firstRowFirstColumn="0" w:firstRowLastColumn="0" w:lastRowFirstColumn="0" w:lastRowLastColumn="0"/>
            </w:pPr>
            <w:r w:rsidRPr="00957B16">
              <w:t>Tại bước 1: nếu người dùng chưa đăng nhập, hệ thống sẽ báo người dùng đăng nhập và bắt đầu use-case "đăng nhập".</w:t>
            </w:r>
          </w:p>
          <w:p w14:paraId="763565AB" w14:textId="77777777" w:rsidR="00957B16" w:rsidRPr="00957B16" w:rsidRDefault="00957B16" w:rsidP="00957B16">
            <w:pPr>
              <w:pStyle w:val="ListParagraph"/>
              <w:numPr>
                <w:ilvl w:val="0"/>
                <w:numId w:val="88"/>
              </w:numPr>
              <w:cnfStyle w:val="000000100000" w:firstRow="0" w:lastRow="0" w:firstColumn="0" w:lastColumn="0" w:oddVBand="0" w:evenVBand="0" w:oddHBand="1" w:evenHBand="0" w:firstRowFirstColumn="0" w:firstRowLastColumn="0" w:lastRowFirstColumn="0" w:lastRowLastColumn="0"/>
            </w:pPr>
            <w:r w:rsidRPr="00957B16">
              <w:t>Nếu giỏ hàng của người dùng trống, hệ thống thông báo giỏ hàng chưa có.</w:t>
            </w:r>
          </w:p>
          <w:p w14:paraId="798A47BB" w14:textId="77777777" w:rsidR="00957B16" w:rsidRPr="00957B16" w:rsidRDefault="00957B16" w:rsidP="00957B16">
            <w:pPr>
              <w:pStyle w:val="ListParagraph"/>
              <w:numPr>
                <w:ilvl w:val="0"/>
                <w:numId w:val="88"/>
              </w:numPr>
              <w:cnfStyle w:val="000000100000" w:firstRow="0" w:lastRow="0" w:firstColumn="0" w:lastColumn="0" w:oddVBand="0" w:evenVBand="0" w:oddHBand="1" w:evenHBand="0" w:firstRowFirstColumn="0" w:firstRowLastColumn="0" w:lastRowFirstColumn="0" w:lastRowLastColumn="0"/>
            </w:pPr>
            <w:r w:rsidRPr="00957B16">
              <w:t>Nếu không có kết nối hoặc lỗi kết nối tới database: thông báo “Xãy ra lỗi kết nối, vui lòng thử lại lần sau.”</w:t>
            </w:r>
          </w:p>
        </w:tc>
      </w:tr>
    </w:tbl>
    <w:p w14:paraId="246C3FB4" w14:textId="77777777" w:rsidR="00957B16" w:rsidRPr="00B60A72" w:rsidRDefault="00957B16" w:rsidP="00C018E3">
      <w:pPr>
        <w:spacing w:line="360" w:lineRule="auto"/>
        <w:jc w:val="both"/>
      </w:pPr>
    </w:p>
    <w:p w14:paraId="2132ED9C" w14:textId="2F83DDCC" w:rsidR="00B839A3" w:rsidRPr="00B60A72" w:rsidRDefault="00B839A3" w:rsidP="00B839A3">
      <w:pPr>
        <w:pStyle w:val="Heading2"/>
        <w:spacing w:line="360" w:lineRule="auto"/>
        <w:jc w:val="both"/>
        <w:rPr>
          <w:rFonts w:asciiTheme="minorHAnsi" w:hAnsiTheme="minorHAnsi"/>
          <w:sz w:val="24"/>
        </w:rPr>
      </w:pPr>
      <w:bookmarkStart w:id="81" w:name="_Toc502266498"/>
      <w:r w:rsidRPr="00B60A72">
        <w:rPr>
          <w:rFonts w:asciiTheme="minorHAnsi" w:hAnsiTheme="minorHAnsi"/>
          <w:sz w:val="24"/>
        </w:rPr>
        <w:t>Đặc tả Use-case “</w:t>
      </w:r>
      <w:r>
        <w:rPr>
          <w:rFonts w:asciiTheme="minorHAnsi" w:hAnsiTheme="minorHAnsi"/>
          <w:sz w:val="24"/>
        </w:rPr>
        <w:t>Thanh toán”</w:t>
      </w:r>
      <w:bookmarkEnd w:id="81"/>
    </w:p>
    <w:tbl>
      <w:tblPr>
        <w:tblStyle w:val="GridTable4-Accent1"/>
        <w:tblW w:w="0" w:type="auto"/>
        <w:tblLook w:val="04A0" w:firstRow="1" w:lastRow="0" w:firstColumn="1" w:lastColumn="0" w:noHBand="0" w:noVBand="1"/>
      </w:tblPr>
      <w:tblGrid>
        <w:gridCol w:w="2802"/>
        <w:gridCol w:w="6441"/>
      </w:tblGrid>
      <w:tr w:rsidR="00B839A3" w:rsidRPr="00B60A72" w14:paraId="5875F2F1" w14:textId="77777777" w:rsidTr="00D14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D22DAC" w14:textId="77777777" w:rsidR="00B839A3" w:rsidRPr="00B60A72" w:rsidRDefault="00B839A3" w:rsidP="00D145E3">
            <w:pPr>
              <w:rPr>
                <w:sz w:val="24"/>
              </w:rPr>
            </w:pPr>
            <w:r w:rsidRPr="00B60A72">
              <w:rPr>
                <w:sz w:val="24"/>
              </w:rPr>
              <w:t>Use case</w:t>
            </w:r>
          </w:p>
        </w:tc>
        <w:tc>
          <w:tcPr>
            <w:tcW w:w="6441" w:type="dxa"/>
          </w:tcPr>
          <w:p w14:paraId="4F2EFB92" w14:textId="77777777" w:rsidR="00B839A3" w:rsidRPr="00B60A72" w:rsidRDefault="00B839A3" w:rsidP="00D145E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839A3" w:rsidRPr="00B60A72" w14:paraId="0EB77D88"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F5FEC3" w14:textId="77777777" w:rsidR="00B839A3" w:rsidRPr="00B60A72" w:rsidRDefault="00B839A3" w:rsidP="00D145E3">
            <w:pPr>
              <w:rPr>
                <w:sz w:val="24"/>
              </w:rPr>
            </w:pPr>
            <w:r w:rsidRPr="00B60A72">
              <w:rPr>
                <w:sz w:val="24"/>
              </w:rPr>
              <w:t>Tên Use-case</w:t>
            </w:r>
          </w:p>
        </w:tc>
        <w:tc>
          <w:tcPr>
            <w:tcW w:w="6441" w:type="dxa"/>
          </w:tcPr>
          <w:p w14:paraId="5B3B584E" w14:textId="5F3F9720" w:rsidR="00B839A3" w:rsidRPr="00B60A72" w:rsidRDefault="00B839A3" w:rsidP="00D145E3">
            <w:pPr>
              <w:cnfStyle w:val="000000100000" w:firstRow="0" w:lastRow="0" w:firstColumn="0" w:lastColumn="0" w:oddVBand="0" w:evenVBand="0" w:oddHBand="1" w:evenHBand="0" w:firstRowFirstColumn="0" w:firstRowLastColumn="0" w:lastRowFirstColumn="0" w:lastRowLastColumn="0"/>
              <w:rPr>
                <w:sz w:val="24"/>
              </w:rPr>
            </w:pPr>
            <w:r>
              <w:rPr>
                <w:sz w:val="24"/>
              </w:rPr>
              <w:t>Thanh toán</w:t>
            </w:r>
          </w:p>
        </w:tc>
      </w:tr>
      <w:tr w:rsidR="00B839A3" w:rsidRPr="00B60A72" w14:paraId="181181E9"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3057920A" w14:textId="77777777" w:rsidR="00B839A3" w:rsidRPr="00B60A72" w:rsidRDefault="00B839A3" w:rsidP="00D145E3">
            <w:pPr>
              <w:rPr>
                <w:sz w:val="24"/>
              </w:rPr>
            </w:pPr>
            <w:r w:rsidRPr="00B60A72">
              <w:rPr>
                <w:sz w:val="24"/>
              </w:rPr>
              <w:t>Mô tả</w:t>
            </w:r>
          </w:p>
        </w:tc>
        <w:tc>
          <w:tcPr>
            <w:tcW w:w="6441" w:type="dxa"/>
          </w:tcPr>
          <w:p w14:paraId="2A8A55FD" w14:textId="79040EEC" w:rsidR="00B839A3" w:rsidRPr="00B60A72" w:rsidRDefault="00B839A3" w:rsidP="00D145E3">
            <w:pPr>
              <w:cnfStyle w:val="000000000000" w:firstRow="0" w:lastRow="0" w:firstColumn="0" w:lastColumn="0" w:oddVBand="0" w:evenVBand="0" w:oddHBand="0" w:evenHBand="0" w:firstRowFirstColumn="0" w:firstRowLastColumn="0" w:lastRowFirstColumn="0" w:lastRowLastColumn="0"/>
              <w:rPr>
                <w:sz w:val="24"/>
              </w:rPr>
            </w:pPr>
            <w:r>
              <w:rPr>
                <w:sz w:val="24"/>
              </w:rPr>
              <w:t>Người dùng thanh toán</w:t>
            </w:r>
          </w:p>
        </w:tc>
      </w:tr>
      <w:tr w:rsidR="00B839A3" w:rsidRPr="00B60A72" w14:paraId="63DDC510"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B1878E" w14:textId="77777777" w:rsidR="00B839A3" w:rsidRPr="00B60A72" w:rsidRDefault="00B839A3" w:rsidP="00D145E3">
            <w:pPr>
              <w:rPr>
                <w:sz w:val="24"/>
              </w:rPr>
            </w:pPr>
            <w:r w:rsidRPr="00B60A72">
              <w:rPr>
                <w:sz w:val="24"/>
              </w:rPr>
              <w:t>Actor</w:t>
            </w:r>
          </w:p>
        </w:tc>
        <w:tc>
          <w:tcPr>
            <w:tcW w:w="6441" w:type="dxa"/>
          </w:tcPr>
          <w:p w14:paraId="1FAA5078" w14:textId="77777777" w:rsidR="00B839A3" w:rsidRPr="00B60A72" w:rsidRDefault="00B839A3" w:rsidP="00D145E3">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p>
        </w:tc>
      </w:tr>
      <w:tr w:rsidR="00B839A3" w:rsidRPr="00B60A72" w14:paraId="6277172C"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4DDDDCDD" w14:textId="77777777" w:rsidR="00B839A3" w:rsidRPr="00B60A72" w:rsidRDefault="00B839A3" w:rsidP="00D145E3">
            <w:pPr>
              <w:rPr>
                <w:sz w:val="24"/>
              </w:rPr>
            </w:pPr>
            <w:r w:rsidRPr="00B60A72">
              <w:rPr>
                <w:sz w:val="24"/>
              </w:rPr>
              <w:t>Điều kiện kích hoạt</w:t>
            </w:r>
          </w:p>
        </w:tc>
        <w:tc>
          <w:tcPr>
            <w:tcW w:w="6441" w:type="dxa"/>
          </w:tcPr>
          <w:p w14:paraId="536EF342" w14:textId="09538A0D" w:rsidR="00B839A3" w:rsidRPr="00BE0D55" w:rsidRDefault="00B839A3" w:rsidP="00D145E3">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đã đăng nhập, chọn "thanh toán"</w:t>
            </w:r>
          </w:p>
        </w:tc>
      </w:tr>
      <w:tr w:rsidR="00B839A3" w:rsidRPr="00B60A72" w14:paraId="2A8F5D5D"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C0D7EB" w14:textId="77777777" w:rsidR="00B839A3" w:rsidRPr="00B60A72" w:rsidRDefault="00B839A3" w:rsidP="00D145E3">
            <w:pPr>
              <w:rPr>
                <w:sz w:val="24"/>
              </w:rPr>
            </w:pPr>
            <w:r w:rsidRPr="00B60A72">
              <w:rPr>
                <w:sz w:val="24"/>
              </w:rPr>
              <w:t>Các Use-case liên quan</w:t>
            </w:r>
          </w:p>
        </w:tc>
        <w:tc>
          <w:tcPr>
            <w:tcW w:w="6441" w:type="dxa"/>
          </w:tcPr>
          <w:p w14:paraId="3A27F92F" w14:textId="77777777" w:rsidR="00B839A3" w:rsidRPr="00486AD3" w:rsidRDefault="00B839A3" w:rsidP="00D145E3">
            <w:pPr>
              <w:cnfStyle w:val="000000100000" w:firstRow="0" w:lastRow="0" w:firstColumn="0" w:lastColumn="0" w:oddVBand="0" w:evenVBand="0" w:oddHBand="1" w:evenHBand="0" w:firstRowFirstColumn="0" w:firstRowLastColumn="0" w:lastRowFirstColumn="0" w:lastRowLastColumn="0"/>
              <w:rPr>
                <w:sz w:val="24"/>
                <w:lang w:val="vi-VN"/>
              </w:rPr>
            </w:pPr>
          </w:p>
        </w:tc>
      </w:tr>
      <w:tr w:rsidR="00B839A3" w:rsidRPr="00B60A72" w14:paraId="54CD367F"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58FD71BB" w14:textId="77777777" w:rsidR="00B839A3" w:rsidRPr="00B60A72" w:rsidRDefault="00B839A3" w:rsidP="00D145E3">
            <w:pPr>
              <w:rPr>
                <w:sz w:val="24"/>
              </w:rPr>
            </w:pPr>
            <w:r w:rsidRPr="00B60A72">
              <w:rPr>
                <w:sz w:val="24"/>
              </w:rPr>
              <w:t>Tiền điều kiện</w:t>
            </w:r>
          </w:p>
        </w:tc>
        <w:tc>
          <w:tcPr>
            <w:tcW w:w="6441" w:type="dxa"/>
          </w:tcPr>
          <w:p w14:paraId="0E00EE93" w14:textId="77777777" w:rsidR="00B839A3" w:rsidRPr="00B60A72" w:rsidRDefault="00B839A3" w:rsidP="00D145E3">
            <w:pPr>
              <w:cnfStyle w:val="000000000000" w:firstRow="0" w:lastRow="0" w:firstColumn="0" w:lastColumn="0" w:oddVBand="0" w:evenVBand="0" w:oddHBand="0" w:evenHBand="0" w:firstRowFirstColumn="0" w:firstRowLastColumn="0" w:lastRowFirstColumn="0" w:lastRowLastColumn="0"/>
              <w:rPr>
                <w:sz w:val="24"/>
              </w:rPr>
            </w:pPr>
          </w:p>
        </w:tc>
      </w:tr>
      <w:tr w:rsidR="00B839A3" w:rsidRPr="00B60A72" w14:paraId="192D7734"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B08FB6" w14:textId="77777777" w:rsidR="00B839A3" w:rsidRPr="00B60A72" w:rsidRDefault="00B839A3" w:rsidP="00D145E3">
            <w:pPr>
              <w:rPr>
                <w:sz w:val="24"/>
              </w:rPr>
            </w:pPr>
            <w:r w:rsidRPr="00B60A72">
              <w:rPr>
                <w:sz w:val="24"/>
              </w:rPr>
              <w:t>Hậu điều kiện</w:t>
            </w:r>
          </w:p>
        </w:tc>
        <w:tc>
          <w:tcPr>
            <w:tcW w:w="6441" w:type="dxa"/>
          </w:tcPr>
          <w:p w14:paraId="13861056" w14:textId="77777777" w:rsidR="00B839A3" w:rsidRPr="00B60A72" w:rsidRDefault="00B839A3" w:rsidP="00D145E3">
            <w:pPr>
              <w:cnfStyle w:val="000000100000" w:firstRow="0" w:lastRow="0" w:firstColumn="0" w:lastColumn="0" w:oddVBand="0" w:evenVBand="0" w:oddHBand="1" w:evenHBand="0" w:firstRowFirstColumn="0" w:firstRowLastColumn="0" w:lastRowFirstColumn="0" w:lastRowLastColumn="0"/>
              <w:rPr>
                <w:sz w:val="24"/>
              </w:rPr>
            </w:pPr>
          </w:p>
        </w:tc>
      </w:tr>
      <w:tr w:rsidR="00B839A3" w:rsidRPr="00B60A72" w14:paraId="17F2567C" w14:textId="77777777" w:rsidTr="00D145E3">
        <w:tc>
          <w:tcPr>
            <w:cnfStyle w:val="001000000000" w:firstRow="0" w:lastRow="0" w:firstColumn="1" w:lastColumn="0" w:oddVBand="0" w:evenVBand="0" w:oddHBand="0" w:evenHBand="0" w:firstRowFirstColumn="0" w:firstRowLastColumn="0" w:lastRowFirstColumn="0" w:lastRowLastColumn="0"/>
            <w:tcW w:w="2802" w:type="dxa"/>
          </w:tcPr>
          <w:p w14:paraId="0042D611" w14:textId="77777777" w:rsidR="00B839A3" w:rsidRPr="00B60A72" w:rsidRDefault="00B839A3" w:rsidP="00D145E3">
            <w:pPr>
              <w:rPr>
                <w:sz w:val="24"/>
              </w:rPr>
            </w:pPr>
            <w:r w:rsidRPr="00B60A72">
              <w:rPr>
                <w:sz w:val="24"/>
              </w:rPr>
              <w:t>Luồng sự kiện chính</w:t>
            </w:r>
          </w:p>
        </w:tc>
        <w:tc>
          <w:tcPr>
            <w:tcW w:w="6441" w:type="dxa"/>
          </w:tcPr>
          <w:p w14:paraId="1F1B0B4A" w14:textId="1F442CE2"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pPr>
            <w:r w:rsidRPr="00B839A3">
              <w:t>Hệ thống cho phép người dùng nhập thông tin thanh toán.</w:t>
            </w:r>
          </w:p>
          <w:p w14:paraId="157AA555" w14:textId="204337D6"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lang w:val="vi-VN"/>
              </w:rPr>
            </w:pPr>
            <w:r w:rsidRPr="00B839A3">
              <w:t>Hệ thống kết nối đến cổng thanh toán trực tuyến</w:t>
            </w:r>
            <w:r>
              <w:t xml:space="preserve"> và xác thực thông tin người dùng nhập.</w:t>
            </w:r>
          </w:p>
          <w:p w14:paraId="6B8CE9CD" w14:textId="77777777"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pPr>
            <w:r w:rsidRPr="00B839A3">
              <w:t>Kết thúc use case.</w:t>
            </w:r>
          </w:p>
        </w:tc>
      </w:tr>
      <w:tr w:rsidR="00B839A3" w:rsidRPr="00B60A72" w14:paraId="7E685A62" w14:textId="77777777" w:rsidTr="00D1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EC9402" w14:textId="77777777" w:rsidR="00B839A3" w:rsidRPr="00B60A72" w:rsidRDefault="00B839A3" w:rsidP="00D145E3">
            <w:pPr>
              <w:rPr>
                <w:sz w:val="24"/>
              </w:rPr>
            </w:pPr>
            <w:r w:rsidRPr="00B60A72">
              <w:rPr>
                <w:sz w:val="24"/>
              </w:rPr>
              <w:t>Luồng sự kiện phụ</w:t>
            </w:r>
          </w:p>
        </w:tc>
        <w:tc>
          <w:tcPr>
            <w:tcW w:w="6441" w:type="dxa"/>
          </w:tcPr>
          <w:p w14:paraId="7CF6FD12" w14:textId="74F759AA" w:rsidR="00B839A3" w:rsidRPr="00B839A3" w:rsidRDefault="00B839A3" w:rsidP="00B839A3">
            <w:pPr>
              <w:pStyle w:val="ListParagraph"/>
              <w:numPr>
                <w:ilvl w:val="0"/>
                <w:numId w:val="83"/>
              </w:numPr>
              <w:cnfStyle w:val="000000100000" w:firstRow="0" w:lastRow="0" w:firstColumn="0" w:lastColumn="0" w:oddVBand="0" w:evenVBand="0" w:oddHBand="1" w:evenHBand="0" w:firstRowFirstColumn="0" w:firstRowLastColumn="0" w:lastRowFirstColumn="0" w:lastRowLastColumn="0"/>
            </w:pPr>
            <w:r w:rsidRPr="00B839A3">
              <w:t>Tại bước 2: nếu người dùng nhập sai thông tin thanh toán, hệ thống yêu cầu người dùng kiểm tra lại thông tin.</w:t>
            </w:r>
          </w:p>
          <w:p w14:paraId="7BFEF0C9" w14:textId="19320BD2" w:rsidR="00B839A3" w:rsidRPr="00B839A3" w:rsidRDefault="00B839A3" w:rsidP="00B839A3">
            <w:pPr>
              <w:pStyle w:val="ListParagraph"/>
              <w:numPr>
                <w:ilvl w:val="0"/>
                <w:numId w:val="83"/>
              </w:numPr>
              <w:cnfStyle w:val="000000100000" w:firstRow="0" w:lastRow="0" w:firstColumn="0" w:lastColumn="0" w:oddVBand="0" w:evenVBand="0" w:oddHBand="1" w:evenHBand="0" w:firstRowFirstColumn="0" w:firstRowLastColumn="0" w:lastRowFirstColumn="0" w:lastRowLastColumn="0"/>
            </w:pPr>
            <w:r w:rsidRPr="00B839A3">
              <w:t>Nếu không có kết nối hoặc lỗi kết nối tới cổng thanh toán: thông báo “Xãy ra lỗi kết nối, vui lòng thử lại lần sau.”</w:t>
            </w:r>
          </w:p>
        </w:tc>
      </w:tr>
    </w:tbl>
    <w:p w14:paraId="38B662BF" w14:textId="77777777" w:rsidR="00E54423" w:rsidRPr="00B60A72" w:rsidRDefault="00E54423" w:rsidP="00C018E3">
      <w:pPr>
        <w:spacing w:line="360" w:lineRule="auto"/>
        <w:jc w:val="both"/>
      </w:pPr>
    </w:p>
    <w:p w14:paraId="47F70F8E" w14:textId="77777777" w:rsidR="00E54423" w:rsidRDefault="00E54423" w:rsidP="00C018E3">
      <w:pPr>
        <w:spacing w:line="360" w:lineRule="auto"/>
        <w:jc w:val="both"/>
      </w:pPr>
    </w:p>
    <w:p w14:paraId="6C1C9014" w14:textId="77777777" w:rsidR="00E54423" w:rsidRDefault="00E54423" w:rsidP="00C018E3">
      <w:pPr>
        <w:spacing w:line="360" w:lineRule="auto"/>
        <w:jc w:val="both"/>
      </w:pPr>
    </w:p>
    <w:p w14:paraId="1ED032C6" w14:textId="77777777" w:rsidR="00E54423" w:rsidRDefault="00E54423" w:rsidP="00C018E3">
      <w:pPr>
        <w:spacing w:line="360" w:lineRule="auto"/>
        <w:jc w:val="both"/>
      </w:pPr>
    </w:p>
    <w:p w14:paraId="343891CC" w14:textId="77777777" w:rsidR="00E54423" w:rsidRDefault="00E54423" w:rsidP="00C018E3">
      <w:pPr>
        <w:spacing w:line="360" w:lineRule="auto"/>
        <w:jc w:val="both"/>
      </w:pPr>
    </w:p>
    <w:p w14:paraId="793E1DF7" w14:textId="77777777" w:rsidR="00E54423" w:rsidRDefault="00E54423" w:rsidP="00C018E3">
      <w:pPr>
        <w:spacing w:line="360" w:lineRule="auto"/>
        <w:jc w:val="both"/>
      </w:pPr>
    </w:p>
    <w:p w14:paraId="5F108B48" w14:textId="77777777" w:rsidR="00E54423" w:rsidRDefault="00E54423" w:rsidP="00C018E3">
      <w:pPr>
        <w:spacing w:line="360" w:lineRule="auto"/>
        <w:jc w:val="both"/>
      </w:pPr>
    </w:p>
    <w:p w14:paraId="18BC416B" w14:textId="77777777" w:rsidR="00E54423" w:rsidRDefault="00E54423" w:rsidP="00C018E3">
      <w:pPr>
        <w:spacing w:line="360" w:lineRule="auto"/>
        <w:jc w:val="both"/>
      </w:pPr>
    </w:p>
    <w:p w14:paraId="09266DCE" w14:textId="77777777" w:rsidR="00E54423" w:rsidRDefault="00E54423" w:rsidP="00C018E3">
      <w:pPr>
        <w:spacing w:line="360" w:lineRule="auto"/>
        <w:jc w:val="both"/>
      </w:pPr>
    </w:p>
    <w:p w14:paraId="224F39B3" w14:textId="77777777" w:rsidR="00E54423" w:rsidRDefault="00E54423" w:rsidP="00C018E3">
      <w:pPr>
        <w:spacing w:line="360" w:lineRule="auto"/>
        <w:jc w:val="both"/>
      </w:pPr>
    </w:p>
    <w:p w14:paraId="546554E7" w14:textId="77777777" w:rsidR="00E54423" w:rsidRDefault="00E54423" w:rsidP="00C018E3">
      <w:pPr>
        <w:spacing w:line="360" w:lineRule="auto"/>
        <w:jc w:val="both"/>
      </w:pPr>
    </w:p>
    <w:p w14:paraId="4E7709B1" w14:textId="77777777" w:rsidR="00E54423" w:rsidRDefault="00E54423" w:rsidP="00C018E3">
      <w:pPr>
        <w:spacing w:line="360" w:lineRule="auto"/>
        <w:jc w:val="both"/>
      </w:pPr>
    </w:p>
    <w:p w14:paraId="47BBBB18" w14:textId="77777777" w:rsidR="00E54423" w:rsidRDefault="00E54423" w:rsidP="00C018E3">
      <w:pPr>
        <w:spacing w:line="360" w:lineRule="auto"/>
        <w:jc w:val="both"/>
      </w:pPr>
    </w:p>
    <w:p w14:paraId="080561DC" w14:textId="77777777" w:rsidR="00E54423" w:rsidRDefault="00E54423" w:rsidP="00C018E3">
      <w:pPr>
        <w:spacing w:line="360" w:lineRule="auto"/>
        <w:jc w:val="both"/>
      </w:pPr>
    </w:p>
    <w:p w14:paraId="5187FC1A" w14:textId="77777777" w:rsidR="00E54423" w:rsidRDefault="00E54423" w:rsidP="00C018E3">
      <w:pPr>
        <w:spacing w:line="360" w:lineRule="auto"/>
        <w:jc w:val="both"/>
      </w:pPr>
    </w:p>
    <w:p w14:paraId="68DF60B6" w14:textId="77777777" w:rsidR="00E54423" w:rsidRDefault="00E54423" w:rsidP="00C018E3">
      <w:pPr>
        <w:spacing w:line="360" w:lineRule="auto"/>
        <w:jc w:val="both"/>
      </w:pPr>
    </w:p>
    <w:p w14:paraId="5C8E1C34" w14:textId="77777777" w:rsidR="00E54423" w:rsidRDefault="00E54423" w:rsidP="00C018E3">
      <w:pPr>
        <w:spacing w:line="360" w:lineRule="auto"/>
        <w:jc w:val="both"/>
      </w:pPr>
    </w:p>
    <w:p w14:paraId="52DCDAEB" w14:textId="77777777" w:rsidR="00E54423" w:rsidRDefault="00E54423" w:rsidP="00C018E3">
      <w:pPr>
        <w:spacing w:line="360" w:lineRule="auto"/>
        <w:jc w:val="both"/>
      </w:pPr>
    </w:p>
    <w:p w14:paraId="7DC75603" w14:textId="77777777" w:rsidR="00E54423" w:rsidRDefault="00E54423" w:rsidP="00C018E3">
      <w:pPr>
        <w:spacing w:line="360" w:lineRule="auto"/>
        <w:jc w:val="both"/>
      </w:pPr>
    </w:p>
    <w:p w14:paraId="633BBFD4" w14:textId="77777777" w:rsidR="00E54423" w:rsidRDefault="00E54423" w:rsidP="00C018E3">
      <w:pPr>
        <w:spacing w:line="360" w:lineRule="auto"/>
        <w:jc w:val="both"/>
      </w:pPr>
    </w:p>
    <w:p w14:paraId="063B02E8" w14:textId="77777777" w:rsidR="00E54423" w:rsidRPr="005D7558" w:rsidRDefault="00E54423" w:rsidP="00C018E3">
      <w:pPr>
        <w:spacing w:line="360" w:lineRule="auto"/>
        <w:jc w:val="both"/>
      </w:pPr>
    </w:p>
    <w:sectPr w:rsidR="00E54423" w:rsidRPr="005D7558"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0299F" w14:textId="77777777" w:rsidR="00D32E1C" w:rsidRDefault="00D32E1C">
      <w:r>
        <w:separator/>
      </w:r>
    </w:p>
  </w:endnote>
  <w:endnote w:type="continuationSeparator" w:id="0">
    <w:p w14:paraId="00F113F2" w14:textId="77777777" w:rsidR="00D32E1C" w:rsidRDefault="00D3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DD4F0" w14:textId="77777777" w:rsidR="00803FE9" w:rsidRDefault="00803FE9">
    <w:pPr>
      <w:pStyle w:val="Footer"/>
    </w:pPr>
    <w:r w:rsidRPr="004257CD">
      <w:rPr>
        <w:noProof/>
      </w:rPr>
      <w:drawing>
        <wp:anchor distT="0" distB="0" distL="114300" distR="114300" simplePos="0" relativeHeight="251657216" behindDoc="0" locked="0" layoutInCell="1" allowOverlap="1" wp14:anchorId="2631C1ED" wp14:editId="5DE97850">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803FE9" w14:paraId="7CA1753B" w14:textId="77777777">
      <w:tc>
        <w:tcPr>
          <w:tcW w:w="6768" w:type="dxa"/>
          <w:tcBorders>
            <w:top w:val="nil"/>
            <w:left w:val="nil"/>
            <w:bottom w:val="nil"/>
            <w:right w:val="nil"/>
          </w:tcBorders>
        </w:tcPr>
        <w:p w14:paraId="4766E7EA" w14:textId="77777777" w:rsidR="00803FE9" w:rsidRPr="007A1DE8" w:rsidRDefault="00803FE9"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77777777" w:rsidR="00803FE9" w:rsidRPr="00B871C5" w:rsidRDefault="00803FE9"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3786F">
            <w:rPr>
              <w:rStyle w:val="PageNumber"/>
              <w:noProof/>
            </w:rPr>
            <w:t>26</w:t>
          </w:r>
          <w:r>
            <w:rPr>
              <w:rStyle w:val="PageNumber"/>
            </w:rPr>
            <w:fldChar w:fldCharType="end"/>
          </w:r>
        </w:p>
      </w:tc>
    </w:tr>
  </w:tbl>
  <w:p w14:paraId="591B4647" w14:textId="77777777" w:rsidR="00803FE9" w:rsidRDefault="00803F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7A8F2" w14:textId="77777777" w:rsidR="00D32E1C" w:rsidRDefault="00D32E1C">
      <w:r>
        <w:separator/>
      </w:r>
    </w:p>
  </w:footnote>
  <w:footnote w:type="continuationSeparator" w:id="0">
    <w:p w14:paraId="0F0211B5" w14:textId="77777777" w:rsidR="00D32E1C" w:rsidRDefault="00D32E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AAC4D" w14:textId="77777777" w:rsidR="00803FE9" w:rsidRDefault="00803FE9" w:rsidP="00FC77E2">
    <w:pPr>
      <w:pStyle w:val="Header"/>
    </w:pPr>
    <w:r>
      <w:rPr>
        <w:noProof/>
      </w:rPr>
      <mc:AlternateContent>
        <mc:Choice Requires="wps">
          <w:drawing>
            <wp:anchor distT="0" distB="0" distL="114300" distR="114300" simplePos="0" relativeHeight="251656192" behindDoc="0" locked="0" layoutInCell="1" allowOverlap="1" wp14:anchorId="57D260E3" wp14:editId="3CDBC3C6">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43D8776" id="Freeform 1" o:spid="_x0000_s1026" style="position:absolute;margin-left:0;margin-top:0;width:93.15pt;height:815.0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60288" behindDoc="0" locked="0" layoutInCell="1" allowOverlap="1" wp14:anchorId="55F25E91" wp14:editId="4E22C022">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803FE9" w:rsidRDefault="00803FE9" w:rsidP="00FC77E2">
    <w:pPr>
      <w:pStyle w:val="Title"/>
    </w:pPr>
  </w:p>
  <w:p w14:paraId="056BAC44" w14:textId="77777777" w:rsidR="00803FE9" w:rsidRPr="003B1A2B" w:rsidRDefault="00803FE9" w:rsidP="00FC77E2"/>
  <w:p w14:paraId="0EBC5F5C" w14:textId="77777777" w:rsidR="00803FE9" w:rsidRPr="00F53DBB" w:rsidRDefault="00803FE9"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803FE9" w:rsidRPr="0040293A" w:rsidRDefault="00803FE9" w:rsidP="00FC77E2">
    <w:pPr>
      <w:pStyle w:val="Header"/>
      <w:rPr>
        <w:rFonts w:eastAsia="Tahoma"/>
      </w:rPr>
    </w:pPr>
  </w:p>
  <w:p w14:paraId="66097A31" w14:textId="77777777" w:rsidR="00803FE9" w:rsidRPr="00FC77E2" w:rsidRDefault="00803FE9" w:rsidP="00FC77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2B73" w14:textId="77777777" w:rsidR="00803FE9" w:rsidRDefault="00803FE9">
    <w:r w:rsidRPr="004257CD">
      <w:rPr>
        <w:noProof/>
      </w:rPr>
      <w:drawing>
        <wp:anchor distT="0" distB="0" distL="114300" distR="114300" simplePos="0" relativeHeight="251658752" behindDoc="1" locked="0" layoutInCell="1" allowOverlap="1" wp14:anchorId="60B97F62" wp14:editId="4758C923">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803FE9" w14:paraId="2766525E" w14:textId="77777777" w:rsidTr="008D3541">
      <w:tc>
        <w:tcPr>
          <w:tcW w:w="6623" w:type="dxa"/>
          <w:shd w:val="clear" w:color="auto" w:fill="auto"/>
        </w:tcPr>
        <w:p w14:paraId="79A783C3" w14:textId="77777777" w:rsidR="00803FE9" w:rsidRPr="008D3541" w:rsidRDefault="00803FE9">
          <w:pPr>
            <w:pStyle w:val="Header"/>
            <w:rPr>
              <w:color w:val="0000FF"/>
            </w:rPr>
          </w:pPr>
          <w:r>
            <w:fldChar w:fldCharType="begin"/>
          </w:r>
          <w:r>
            <w:rPr>
              <w:color w:val="0000FF"/>
            </w:rPr>
            <w:instrText xml:space="preserve"> REF ProjectName \h </w:instrText>
          </w:r>
          <w:r>
            <w:fldChar w:fldCharType="separate"/>
          </w:r>
          <w:r w:rsidRPr="00F81E36">
            <w:t>Phần mềm tự học</w:t>
          </w:r>
          <w:r>
            <w:fldChar w:fldCharType="end"/>
          </w:r>
        </w:p>
      </w:tc>
      <w:tc>
        <w:tcPr>
          <w:tcW w:w="2845" w:type="dxa"/>
          <w:shd w:val="clear" w:color="auto" w:fill="auto"/>
        </w:tcPr>
        <w:p w14:paraId="2A76B764" w14:textId="77F6E717" w:rsidR="00803FE9" w:rsidRPr="008D3541" w:rsidRDefault="00803FE9" w:rsidP="00966993">
          <w:pPr>
            <w:pStyle w:val="Header"/>
          </w:pPr>
          <w:r w:rsidRPr="008D3541">
            <w:t>Phiên bản:</w:t>
          </w:r>
          <w:r>
            <w:t xml:space="preserve"> 5.0</w:t>
          </w:r>
        </w:p>
      </w:tc>
    </w:tr>
    <w:tr w:rsidR="00803FE9" w14:paraId="29CC6CB0" w14:textId="77777777" w:rsidTr="008D3541">
      <w:tc>
        <w:tcPr>
          <w:tcW w:w="6623" w:type="dxa"/>
          <w:shd w:val="clear" w:color="auto" w:fill="auto"/>
        </w:tcPr>
        <w:p w14:paraId="1B72AE3A" w14:textId="7EE58C1F" w:rsidR="00803FE9" w:rsidRPr="008D3541" w:rsidRDefault="00803FE9">
          <w:pPr>
            <w:pStyle w:val="Header"/>
          </w:pPr>
          <w:r w:rsidRPr="008D3541">
            <w:t>Mô hình Use case</w:t>
          </w:r>
        </w:p>
      </w:tc>
      <w:tc>
        <w:tcPr>
          <w:tcW w:w="2845" w:type="dxa"/>
          <w:shd w:val="clear" w:color="auto" w:fill="auto"/>
        </w:tcPr>
        <w:p w14:paraId="1992A4E4" w14:textId="2F57B7C6" w:rsidR="00803FE9" w:rsidRPr="008D3541" w:rsidRDefault="00803FE9">
          <w:pPr>
            <w:pStyle w:val="Header"/>
          </w:pPr>
          <w:r w:rsidRPr="008D3541">
            <w:t>Ngày:</w:t>
          </w:r>
          <w:r>
            <w:t xml:space="preserve"> 21/12/2017</w:t>
          </w:r>
        </w:p>
      </w:tc>
    </w:tr>
  </w:tbl>
  <w:p w14:paraId="227255B6" w14:textId="77777777" w:rsidR="00803FE9" w:rsidRPr="007A1DE8" w:rsidRDefault="00803F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B1ABC"/>
    <w:multiLevelType w:val="hybridMultilevel"/>
    <w:tmpl w:val="A90E08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E02DDE"/>
    <w:multiLevelType w:val="hybridMultilevel"/>
    <w:tmpl w:val="B12A2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7">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9">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E53EF8"/>
    <w:multiLevelType w:val="hybridMultilevel"/>
    <w:tmpl w:val="C882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12">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3">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5">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7">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8">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9">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1">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6">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0">
    <w:nsid w:val="2D9B44FD"/>
    <w:multiLevelType w:val="hybridMultilevel"/>
    <w:tmpl w:val="A4BA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3">
    <w:nsid w:val="2FFB7C16"/>
    <w:multiLevelType w:val="hybridMultilevel"/>
    <w:tmpl w:val="6D7CC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6">
    <w:nsid w:val="333834D5"/>
    <w:multiLevelType w:val="hybridMultilevel"/>
    <w:tmpl w:val="F9F0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9">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AD40F77"/>
    <w:multiLevelType w:val="hybridMultilevel"/>
    <w:tmpl w:val="DBCE1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2">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3">
    <w:nsid w:val="447F77E0"/>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6">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7">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9">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0">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1">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nsid w:val="4C0D6516"/>
    <w:multiLevelType w:val="hybridMultilevel"/>
    <w:tmpl w:val="AE72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4">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5">
    <w:nsid w:val="50D77D18"/>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5B67F4E"/>
    <w:multiLevelType w:val="hybridMultilevel"/>
    <w:tmpl w:val="56FEC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3">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64">
    <w:nsid w:val="59C5250C"/>
    <w:multiLevelType w:val="hybridMultilevel"/>
    <w:tmpl w:val="E3D63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66">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nsid w:val="5D6F2876"/>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2">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4">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5">
    <w:nsid w:val="662B482A"/>
    <w:multiLevelType w:val="hybridMultilevel"/>
    <w:tmpl w:val="91862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7">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9">
    <w:nsid w:val="6D1C0DA2"/>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1">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2">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3">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5">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7">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65"/>
  </w:num>
  <w:num w:numId="3">
    <w:abstractNumId w:val="56"/>
  </w:num>
  <w:num w:numId="4">
    <w:abstractNumId w:val="54"/>
  </w:num>
  <w:num w:numId="5">
    <w:abstractNumId w:val="38"/>
  </w:num>
  <w:num w:numId="6">
    <w:abstractNumId w:val="78"/>
  </w:num>
  <w:num w:numId="7">
    <w:abstractNumId w:val="45"/>
  </w:num>
  <w:num w:numId="8">
    <w:abstractNumId w:val="51"/>
  </w:num>
  <w:num w:numId="9">
    <w:abstractNumId w:val="11"/>
  </w:num>
  <w:num w:numId="10">
    <w:abstractNumId w:val="81"/>
  </w:num>
  <w:num w:numId="11">
    <w:abstractNumId w:val="41"/>
  </w:num>
  <w:num w:numId="12">
    <w:abstractNumId w:val="29"/>
  </w:num>
  <w:num w:numId="13">
    <w:abstractNumId w:val="49"/>
  </w:num>
  <w:num w:numId="14">
    <w:abstractNumId w:val="48"/>
  </w:num>
  <w:num w:numId="15">
    <w:abstractNumId w:val="16"/>
  </w:num>
  <w:num w:numId="16">
    <w:abstractNumId w:val="62"/>
  </w:num>
  <w:num w:numId="17">
    <w:abstractNumId w:val="67"/>
  </w:num>
  <w:num w:numId="18">
    <w:abstractNumId w:val="76"/>
  </w:num>
  <w:num w:numId="19">
    <w:abstractNumId w:val="58"/>
  </w:num>
  <w:num w:numId="20">
    <w:abstractNumId w:val="39"/>
  </w:num>
  <w:num w:numId="21">
    <w:abstractNumId w:val="18"/>
  </w:num>
  <w:num w:numId="22">
    <w:abstractNumId w:val="71"/>
  </w:num>
  <w:num w:numId="23">
    <w:abstractNumId w:val="86"/>
  </w:num>
  <w:num w:numId="24">
    <w:abstractNumId w:val="13"/>
  </w:num>
  <w:num w:numId="25">
    <w:abstractNumId w:val="3"/>
  </w:num>
  <w:num w:numId="26">
    <w:abstractNumId w:val="6"/>
  </w:num>
  <w:num w:numId="27">
    <w:abstractNumId w:val="7"/>
  </w:num>
  <w:num w:numId="28">
    <w:abstractNumId w:val="63"/>
  </w:num>
  <w:num w:numId="29">
    <w:abstractNumId w:val="14"/>
  </w:num>
  <w:num w:numId="30">
    <w:abstractNumId w:val="69"/>
  </w:num>
  <w:num w:numId="31">
    <w:abstractNumId w:val="74"/>
  </w:num>
  <w:num w:numId="32">
    <w:abstractNumId w:val="25"/>
  </w:num>
  <w:num w:numId="33">
    <w:abstractNumId w:val="37"/>
  </w:num>
  <w:num w:numId="34">
    <w:abstractNumId w:val="8"/>
  </w:num>
  <w:num w:numId="35">
    <w:abstractNumId w:val="73"/>
  </w:num>
  <w:num w:numId="36">
    <w:abstractNumId w:val="85"/>
  </w:num>
  <w:num w:numId="37">
    <w:abstractNumId w:val="80"/>
  </w:num>
  <w:num w:numId="38">
    <w:abstractNumId w:val="82"/>
  </w:num>
  <w:num w:numId="39">
    <w:abstractNumId w:val="42"/>
  </w:num>
  <w:num w:numId="40">
    <w:abstractNumId w:val="4"/>
  </w:num>
  <w:num w:numId="41">
    <w:abstractNumId w:val="22"/>
  </w:num>
  <w:num w:numId="42">
    <w:abstractNumId w:val="50"/>
  </w:num>
  <w:num w:numId="43">
    <w:abstractNumId w:val="66"/>
  </w:num>
  <w:num w:numId="44">
    <w:abstractNumId w:val="53"/>
  </w:num>
  <w:num w:numId="45">
    <w:abstractNumId w:val="83"/>
  </w:num>
  <w:num w:numId="46">
    <w:abstractNumId w:val="19"/>
  </w:num>
  <w:num w:numId="47">
    <w:abstractNumId w:val="44"/>
  </w:num>
  <w:num w:numId="48">
    <w:abstractNumId w:val="34"/>
  </w:num>
  <w:num w:numId="49">
    <w:abstractNumId w:val="15"/>
  </w:num>
  <w:num w:numId="50">
    <w:abstractNumId w:val="35"/>
  </w:num>
  <w:num w:numId="51">
    <w:abstractNumId w:val="46"/>
  </w:num>
  <w:num w:numId="52">
    <w:abstractNumId w:val="23"/>
  </w:num>
  <w:num w:numId="53">
    <w:abstractNumId w:val="12"/>
  </w:num>
  <w:num w:numId="54">
    <w:abstractNumId w:val="47"/>
  </w:num>
  <w:num w:numId="55">
    <w:abstractNumId w:val="87"/>
  </w:num>
  <w:num w:numId="56">
    <w:abstractNumId w:val="72"/>
  </w:num>
  <w:num w:numId="57">
    <w:abstractNumId w:val="17"/>
  </w:num>
  <w:num w:numId="58">
    <w:abstractNumId w:val="28"/>
  </w:num>
  <w:num w:numId="59">
    <w:abstractNumId w:val="32"/>
  </w:num>
  <w:num w:numId="60">
    <w:abstractNumId w:val="84"/>
  </w:num>
  <w:num w:numId="61">
    <w:abstractNumId w:val="20"/>
  </w:num>
  <w:num w:numId="62">
    <w:abstractNumId w:val="57"/>
  </w:num>
  <w:num w:numId="63">
    <w:abstractNumId w:val="27"/>
  </w:num>
  <w:num w:numId="64">
    <w:abstractNumId w:val="60"/>
  </w:num>
  <w:num w:numId="65">
    <w:abstractNumId w:val="21"/>
  </w:num>
  <w:num w:numId="66">
    <w:abstractNumId w:val="31"/>
  </w:num>
  <w:num w:numId="67">
    <w:abstractNumId w:val="1"/>
  </w:num>
  <w:num w:numId="68">
    <w:abstractNumId w:val="61"/>
  </w:num>
  <w:num w:numId="69">
    <w:abstractNumId w:val="24"/>
  </w:num>
  <w:num w:numId="70">
    <w:abstractNumId w:val="68"/>
  </w:num>
  <w:num w:numId="71">
    <w:abstractNumId w:val="77"/>
  </w:num>
  <w:num w:numId="72">
    <w:abstractNumId w:val="9"/>
  </w:num>
  <w:num w:numId="73">
    <w:abstractNumId w:val="26"/>
  </w:num>
  <w:num w:numId="74">
    <w:abstractNumId w:val="75"/>
  </w:num>
  <w:num w:numId="75">
    <w:abstractNumId w:val="52"/>
  </w:num>
  <w:num w:numId="76">
    <w:abstractNumId w:val="36"/>
  </w:num>
  <w:num w:numId="77">
    <w:abstractNumId w:val="59"/>
  </w:num>
  <w:num w:numId="78">
    <w:abstractNumId w:val="10"/>
  </w:num>
  <w:num w:numId="79">
    <w:abstractNumId w:val="5"/>
  </w:num>
  <w:num w:numId="80">
    <w:abstractNumId w:val="43"/>
  </w:num>
  <w:num w:numId="81">
    <w:abstractNumId w:val="55"/>
  </w:num>
  <w:num w:numId="82">
    <w:abstractNumId w:val="30"/>
  </w:num>
  <w:num w:numId="83">
    <w:abstractNumId w:val="33"/>
  </w:num>
  <w:num w:numId="84">
    <w:abstractNumId w:val="40"/>
  </w:num>
  <w:num w:numId="85">
    <w:abstractNumId w:val="64"/>
  </w:num>
  <w:num w:numId="86">
    <w:abstractNumId w:val="70"/>
  </w:num>
  <w:num w:numId="87">
    <w:abstractNumId w:val="2"/>
  </w:num>
  <w:num w:numId="88">
    <w:abstractNumId w:val="7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9A8"/>
    <w:rsid w:val="001C07C8"/>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474A3"/>
    <w:rsid w:val="00255A8F"/>
    <w:rsid w:val="00271894"/>
    <w:rsid w:val="00272B9B"/>
    <w:rsid w:val="002776C3"/>
    <w:rsid w:val="00284F4B"/>
    <w:rsid w:val="0028518E"/>
    <w:rsid w:val="00292D6B"/>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E64DB"/>
    <w:rsid w:val="002F0FE4"/>
    <w:rsid w:val="002F5D40"/>
    <w:rsid w:val="002F639F"/>
    <w:rsid w:val="00301562"/>
    <w:rsid w:val="00314B06"/>
    <w:rsid w:val="0031511D"/>
    <w:rsid w:val="00322025"/>
    <w:rsid w:val="003228A6"/>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549"/>
    <w:rsid w:val="003747E6"/>
    <w:rsid w:val="00376908"/>
    <w:rsid w:val="003806CE"/>
    <w:rsid w:val="003914AC"/>
    <w:rsid w:val="00392549"/>
    <w:rsid w:val="0039557A"/>
    <w:rsid w:val="00397FDB"/>
    <w:rsid w:val="003A52B8"/>
    <w:rsid w:val="003B01B1"/>
    <w:rsid w:val="003B3F89"/>
    <w:rsid w:val="003B46DD"/>
    <w:rsid w:val="003C7626"/>
    <w:rsid w:val="003D1829"/>
    <w:rsid w:val="003D2EBD"/>
    <w:rsid w:val="003D5533"/>
    <w:rsid w:val="003D6EED"/>
    <w:rsid w:val="003E199D"/>
    <w:rsid w:val="003E50A4"/>
    <w:rsid w:val="003E75FA"/>
    <w:rsid w:val="003F2FD2"/>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86AD3"/>
    <w:rsid w:val="00491BE2"/>
    <w:rsid w:val="0049255B"/>
    <w:rsid w:val="00495526"/>
    <w:rsid w:val="0049559B"/>
    <w:rsid w:val="004A0266"/>
    <w:rsid w:val="004A10DD"/>
    <w:rsid w:val="004A3385"/>
    <w:rsid w:val="004A3731"/>
    <w:rsid w:val="004A3897"/>
    <w:rsid w:val="004A43E6"/>
    <w:rsid w:val="004B1249"/>
    <w:rsid w:val="004B182C"/>
    <w:rsid w:val="004B7CC9"/>
    <w:rsid w:val="004B7DBA"/>
    <w:rsid w:val="004C0145"/>
    <w:rsid w:val="004C76BC"/>
    <w:rsid w:val="004D1592"/>
    <w:rsid w:val="004D341A"/>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14E69"/>
    <w:rsid w:val="00621247"/>
    <w:rsid w:val="006214C0"/>
    <w:rsid w:val="0062176E"/>
    <w:rsid w:val="00621F33"/>
    <w:rsid w:val="00622926"/>
    <w:rsid w:val="006257BE"/>
    <w:rsid w:val="006321A6"/>
    <w:rsid w:val="006340F6"/>
    <w:rsid w:val="00644DF4"/>
    <w:rsid w:val="0064500C"/>
    <w:rsid w:val="00646217"/>
    <w:rsid w:val="006465CE"/>
    <w:rsid w:val="00650DC0"/>
    <w:rsid w:val="0065691B"/>
    <w:rsid w:val="00657957"/>
    <w:rsid w:val="00662BBF"/>
    <w:rsid w:val="006653B7"/>
    <w:rsid w:val="0067296C"/>
    <w:rsid w:val="00683571"/>
    <w:rsid w:val="006855DC"/>
    <w:rsid w:val="0069167D"/>
    <w:rsid w:val="006B0A41"/>
    <w:rsid w:val="006B2BEE"/>
    <w:rsid w:val="006B45FA"/>
    <w:rsid w:val="006B6FA7"/>
    <w:rsid w:val="006C3E2F"/>
    <w:rsid w:val="006C796E"/>
    <w:rsid w:val="006D168F"/>
    <w:rsid w:val="006D4020"/>
    <w:rsid w:val="006E420F"/>
    <w:rsid w:val="006E56E2"/>
    <w:rsid w:val="006E7554"/>
    <w:rsid w:val="006E773B"/>
    <w:rsid w:val="006E7822"/>
    <w:rsid w:val="006F4D24"/>
    <w:rsid w:val="006F7D24"/>
    <w:rsid w:val="00701910"/>
    <w:rsid w:val="007029E8"/>
    <w:rsid w:val="007217B3"/>
    <w:rsid w:val="007223F4"/>
    <w:rsid w:val="00722DB4"/>
    <w:rsid w:val="007338F6"/>
    <w:rsid w:val="00741187"/>
    <w:rsid w:val="00745D40"/>
    <w:rsid w:val="00751485"/>
    <w:rsid w:val="00754C73"/>
    <w:rsid w:val="00760345"/>
    <w:rsid w:val="00771459"/>
    <w:rsid w:val="00774C50"/>
    <w:rsid w:val="007839B7"/>
    <w:rsid w:val="007902FC"/>
    <w:rsid w:val="007A081D"/>
    <w:rsid w:val="007A1DE8"/>
    <w:rsid w:val="007A624A"/>
    <w:rsid w:val="007A637B"/>
    <w:rsid w:val="007A7B89"/>
    <w:rsid w:val="007B26E4"/>
    <w:rsid w:val="007B3F88"/>
    <w:rsid w:val="007B788E"/>
    <w:rsid w:val="007D5D67"/>
    <w:rsid w:val="007E24A0"/>
    <w:rsid w:val="007F21C9"/>
    <w:rsid w:val="007F5DD8"/>
    <w:rsid w:val="007F619E"/>
    <w:rsid w:val="00802F73"/>
    <w:rsid w:val="00803FE9"/>
    <w:rsid w:val="00804889"/>
    <w:rsid w:val="00817F02"/>
    <w:rsid w:val="0082277F"/>
    <w:rsid w:val="00822ECB"/>
    <w:rsid w:val="00823274"/>
    <w:rsid w:val="008243D9"/>
    <w:rsid w:val="00832806"/>
    <w:rsid w:val="00834F0F"/>
    <w:rsid w:val="00835FB4"/>
    <w:rsid w:val="00841D65"/>
    <w:rsid w:val="00842D9C"/>
    <w:rsid w:val="0084737E"/>
    <w:rsid w:val="00851E31"/>
    <w:rsid w:val="00873527"/>
    <w:rsid w:val="00874EC6"/>
    <w:rsid w:val="00877A89"/>
    <w:rsid w:val="0088296E"/>
    <w:rsid w:val="008924A8"/>
    <w:rsid w:val="008B13BA"/>
    <w:rsid w:val="008B264C"/>
    <w:rsid w:val="008C0F89"/>
    <w:rsid w:val="008D12E2"/>
    <w:rsid w:val="008D3541"/>
    <w:rsid w:val="008E2088"/>
    <w:rsid w:val="008E2CD0"/>
    <w:rsid w:val="008E5E0E"/>
    <w:rsid w:val="008F5FBC"/>
    <w:rsid w:val="008F6A96"/>
    <w:rsid w:val="00902B42"/>
    <w:rsid w:val="00912D28"/>
    <w:rsid w:val="0091441E"/>
    <w:rsid w:val="00924843"/>
    <w:rsid w:val="009255FC"/>
    <w:rsid w:val="00932D7A"/>
    <w:rsid w:val="00951785"/>
    <w:rsid w:val="00951EE9"/>
    <w:rsid w:val="009566D9"/>
    <w:rsid w:val="00957B16"/>
    <w:rsid w:val="009611BD"/>
    <w:rsid w:val="00966993"/>
    <w:rsid w:val="009815DF"/>
    <w:rsid w:val="00983F8A"/>
    <w:rsid w:val="00984338"/>
    <w:rsid w:val="009906A3"/>
    <w:rsid w:val="009925D2"/>
    <w:rsid w:val="0099744F"/>
    <w:rsid w:val="009A5EDD"/>
    <w:rsid w:val="009B2AFC"/>
    <w:rsid w:val="009B67A0"/>
    <w:rsid w:val="009C1928"/>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0DA8"/>
    <w:rsid w:val="00A95F80"/>
    <w:rsid w:val="00A97B50"/>
    <w:rsid w:val="00AA24CE"/>
    <w:rsid w:val="00AA31BA"/>
    <w:rsid w:val="00AA5B1D"/>
    <w:rsid w:val="00AA70D7"/>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7FB4"/>
    <w:rsid w:val="00B3417A"/>
    <w:rsid w:val="00B35759"/>
    <w:rsid w:val="00B415D3"/>
    <w:rsid w:val="00B47397"/>
    <w:rsid w:val="00B54560"/>
    <w:rsid w:val="00B60A72"/>
    <w:rsid w:val="00B64CAF"/>
    <w:rsid w:val="00B71ABA"/>
    <w:rsid w:val="00B80DBC"/>
    <w:rsid w:val="00B839A3"/>
    <w:rsid w:val="00B871C5"/>
    <w:rsid w:val="00B95AE0"/>
    <w:rsid w:val="00BB0DE7"/>
    <w:rsid w:val="00BB5444"/>
    <w:rsid w:val="00BB77CF"/>
    <w:rsid w:val="00BD21DE"/>
    <w:rsid w:val="00BD2356"/>
    <w:rsid w:val="00BD6E85"/>
    <w:rsid w:val="00BD7799"/>
    <w:rsid w:val="00BE0D55"/>
    <w:rsid w:val="00BE1248"/>
    <w:rsid w:val="00BE68C7"/>
    <w:rsid w:val="00BF4232"/>
    <w:rsid w:val="00BF69A5"/>
    <w:rsid w:val="00C018E3"/>
    <w:rsid w:val="00C02C60"/>
    <w:rsid w:val="00C04DB1"/>
    <w:rsid w:val="00C07FEB"/>
    <w:rsid w:val="00C1118A"/>
    <w:rsid w:val="00C11BE4"/>
    <w:rsid w:val="00C14166"/>
    <w:rsid w:val="00C25D0C"/>
    <w:rsid w:val="00C47782"/>
    <w:rsid w:val="00C62A2E"/>
    <w:rsid w:val="00C64D3E"/>
    <w:rsid w:val="00C67302"/>
    <w:rsid w:val="00C74D6D"/>
    <w:rsid w:val="00C76E36"/>
    <w:rsid w:val="00C82B35"/>
    <w:rsid w:val="00C82C3E"/>
    <w:rsid w:val="00C84918"/>
    <w:rsid w:val="00C95110"/>
    <w:rsid w:val="00CA2A37"/>
    <w:rsid w:val="00CA52C8"/>
    <w:rsid w:val="00CA65B7"/>
    <w:rsid w:val="00CB0732"/>
    <w:rsid w:val="00CB527D"/>
    <w:rsid w:val="00CB5633"/>
    <w:rsid w:val="00CB5D7A"/>
    <w:rsid w:val="00CD48C2"/>
    <w:rsid w:val="00CD6811"/>
    <w:rsid w:val="00CE06E7"/>
    <w:rsid w:val="00CE19E2"/>
    <w:rsid w:val="00D04EFB"/>
    <w:rsid w:val="00D06854"/>
    <w:rsid w:val="00D145E3"/>
    <w:rsid w:val="00D148CB"/>
    <w:rsid w:val="00D14A72"/>
    <w:rsid w:val="00D17602"/>
    <w:rsid w:val="00D178E5"/>
    <w:rsid w:val="00D20E8E"/>
    <w:rsid w:val="00D2230B"/>
    <w:rsid w:val="00D234F3"/>
    <w:rsid w:val="00D2505B"/>
    <w:rsid w:val="00D25F7E"/>
    <w:rsid w:val="00D26EFB"/>
    <w:rsid w:val="00D31C1E"/>
    <w:rsid w:val="00D32E1C"/>
    <w:rsid w:val="00D33780"/>
    <w:rsid w:val="00D3786F"/>
    <w:rsid w:val="00D41AED"/>
    <w:rsid w:val="00D42487"/>
    <w:rsid w:val="00D42FAF"/>
    <w:rsid w:val="00D46000"/>
    <w:rsid w:val="00D532D0"/>
    <w:rsid w:val="00D53DBB"/>
    <w:rsid w:val="00D55F52"/>
    <w:rsid w:val="00D61E9C"/>
    <w:rsid w:val="00D64B46"/>
    <w:rsid w:val="00D76B27"/>
    <w:rsid w:val="00D8014E"/>
    <w:rsid w:val="00DA1450"/>
    <w:rsid w:val="00DA1DDC"/>
    <w:rsid w:val="00DA22DD"/>
    <w:rsid w:val="00DA2A6D"/>
    <w:rsid w:val="00DA5678"/>
    <w:rsid w:val="00DB55FB"/>
    <w:rsid w:val="00DC2B19"/>
    <w:rsid w:val="00DC363E"/>
    <w:rsid w:val="00DC4EE1"/>
    <w:rsid w:val="00DC5774"/>
    <w:rsid w:val="00DC5BB5"/>
    <w:rsid w:val="00DC631D"/>
    <w:rsid w:val="00DD41CB"/>
    <w:rsid w:val="00DD57E3"/>
    <w:rsid w:val="00DE626B"/>
    <w:rsid w:val="00DE66A1"/>
    <w:rsid w:val="00DE792B"/>
    <w:rsid w:val="00DF13F2"/>
    <w:rsid w:val="00E05125"/>
    <w:rsid w:val="00E07956"/>
    <w:rsid w:val="00E2104D"/>
    <w:rsid w:val="00E21C56"/>
    <w:rsid w:val="00E21C8C"/>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037C"/>
    <w:rsid w:val="00FB1C05"/>
    <w:rsid w:val="00FB364D"/>
    <w:rsid w:val="00FB3FFD"/>
    <w:rsid w:val="00FC77E2"/>
    <w:rsid w:val="00FC7A49"/>
    <w:rsid w:val="00FD0182"/>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F543-7BE3-D045-939C-AD66C6B9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1293</TotalTime>
  <Pages>27</Pages>
  <Words>6028</Words>
  <Characters>34361</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40309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Nguyen Thai Hoa</cp:lastModifiedBy>
  <cp:revision>63</cp:revision>
  <cp:lastPrinted>2013-12-07T15:57:00Z</cp:lastPrinted>
  <dcterms:created xsi:type="dcterms:W3CDTF">2013-10-13T11:06:00Z</dcterms:created>
  <dcterms:modified xsi:type="dcterms:W3CDTF">2018-01-03T17:21:00Z</dcterms:modified>
</cp:coreProperties>
</file>