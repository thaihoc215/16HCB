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8BF6DB" w14:textId="1CAF09E4" w:rsidR="00E92481" w:rsidRPr="00F83060" w:rsidRDefault="00E92481" w:rsidP="00E92481">
      <w:pPr>
        <w:jc w:val="right"/>
        <w:rPr>
          <w:rFonts w:ascii="Arial" w:hAnsi="Arial"/>
          <w:b/>
          <w:sz w:val="36"/>
          <w:lang w:val="fr-FR"/>
        </w:rPr>
      </w:pPr>
      <w:r w:rsidRPr="00F83060">
        <w:rPr>
          <w:rFonts w:ascii="Arial" w:hAnsi="Arial"/>
          <w:b/>
          <w:sz w:val="36"/>
          <w:lang w:val="fr-FR"/>
        </w:rPr>
        <w:t>Su</w:t>
      </w:r>
      <w:bookmarkStart w:id="0" w:name="_GoBack"/>
      <w:bookmarkEnd w:id="0"/>
      <w:r w:rsidRPr="00F83060">
        <w:rPr>
          <w:rFonts w:ascii="Arial" w:hAnsi="Arial"/>
          <w:b/>
          <w:sz w:val="36"/>
          <w:lang w:val="fr-FR"/>
        </w:rPr>
        <w:t>perMarket</w:t>
      </w:r>
    </w:p>
    <w:p w14:paraId="0127ED91" w14:textId="5241CC8C" w:rsidR="00F81399" w:rsidRPr="00F83060" w:rsidRDefault="00135BF0">
      <w:pPr>
        <w:pStyle w:val="Title"/>
        <w:jc w:val="right"/>
        <w:rPr>
          <w:lang w:val="fr-FR"/>
        </w:rPr>
      </w:pPr>
      <w:r w:rsidRPr="00F83060">
        <w:fldChar w:fldCharType="begin"/>
      </w:r>
      <w:r w:rsidRPr="00F83060">
        <w:rPr>
          <w:lang w:val="fr-FR"/>
        </w:rPr>
        <w:instrText xml:space="preserve"> TITLE  \* MERGEFORMAT </w:instrText>
      </w:r>
      <w:r w:rsidRPr="00F83060">
        <w:fldChar w:fldCharType="separate"/>
      </w:r>
      <w:r w:rsidR="00DC6790" w:rsidRPr="00F83060">
        <w:rPr>
          <w:lang w:val="fr-FR"/>
        </w:rPr>
        <w:t>Test Plan Document</w:t>
      </w:r>
      <w:r w:rsidRPr="00F83060">
        <w:fldChar w:fldCharType="end"/>
      </w:r>
    </w:p>
    <w:p w14:paraId="73D177CA" w14:textId="77777777" w:rsidR="00F81399" w:rsidRPr="00F83060" w:rsidRDefault="00F81399">
      <w:pPr>
        <w:pStyle w:val="Title"/>
        <w:jc w:val="right"/>
        <w:rPr>
          <w:lang w:val="fr-FR"/>
        </w:rPr>
      </w:pPr>
    </w:p>
    <w:p w14:paraId="45ED6F5A" w14:textId="76C87CA2" w:rsidR="00F81399" w:rsidRPr="00F83060" w:rsidRDefault="00837F5A">
      <w:pPr>
        <w:pStyle w:val="Title"/>
        <w:jc w:val="right"/>
        <w:rPr>
          <w:sz w:val="28"/>
          <w:lang w:val="fr-FR"/>
        </w:rPr>
      </w:pPr>
      <w:r w:rsidRPr="00F83060">
        <w:rPr>
          <w:sz w:val="28"/>
          <w:lang w:val="fr-FR"/>
        </w:rPr>
        <w:t>Version 1.0</w:t>
      </w:r>
    </w:p>
    <w:p w14:paraId="40D5B586" w14:textId="77777777" w:rsidR="00F81399" w:rsidRPr="00F83060" w:rsidRDefault="00F81399">
      <w:pPr>
        <w:pStyle w:val="Title"/>
        <w:rPr>
          <w:sz w:val="28"/>
          <w:lang w:val="fr-FR"/>
        </w:rPr>
      </w:pPr>
    </w:p>
    <w:p w14:paraId="61A1A9BF" w14:textId="77777777" w:rsidR="00F81399" w:rsidRPr="00F83060" w:rsidRDefault="00F81399">
      <w:pPr>
        <w:rPr>
          <w:lang w:val="fr-FR"/>
        </w:rPr>
      </w:pPr>
    </w:p>
    <w:p w14:paraId="78207195" w14:textId="77777777" w:rsidR="00F81399" w:rsidRPr="00F83060" w:rsidRDefault="00F81399">
      <w:pPr>
        <w:rPr>
          <w:lang w:val="fr-FR"/>
        </w:rPr>
        <w:sectPr w:rsidR="00F81399" w:rsidRPr="00F83060">
          <w:headerReference w:type="default" r:id="rId8"/>
          <w:pgSz w:w="12240" w:h="15840" w:code="1"/>
          <w:pgMar w:top="1440" w:right="1440" w:bottom="1440" w:left="1440" w:header="720" w:footer="720" w:gutter="0"/>
          <w:cols w:space="720"/>
          <w:vAlign w:val="center"/>
        </w:sectPr>
      </w:pPr>
    </w:p>
    <w:p w14:paraId="0FB255DF" w14:textId="77777777" w:rsidR="00F81399" w:rsidRPr="00F83060" w:rsidRDefault="000439F1" w:rsidP="002A08B6">
      <w:pPr>
        <w:pStyle w:val="Title"/>
        <w:spacing w:after="120"/>
      </w:pPr>
      <w:r w:rsidRPr="00F83060">
        <w:lastRenderedPageBreak/>
        <w:t>Revision History</w:t>
      </w:r>
    </w:p>
    <w:tbl>
      <w:tblPr>
        <w:tblW w:w="95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93"/>
        <w:gridCol w:w="1276"/>
        <w:gridCol w:w="3827"/>
        <w:gridCol w:w="2708"/>
      </w:tblGrid>
      <w:tr w:rsidR="00F83060" w:rsidRPr="00F83060" w14:paraId="69E42EBF" w14:textId="77777777" w:rsidTr="00B53937">
        <w:trPr>
          <w:jc w:val="center"/>
        </w:trPr>
        <w:tc>
          <w:tcPr>
            <w:tcW w:w="1693" w:type="dxa"/>
            <w:shd w:val="clear" w:color="auto" w:fill="D9D9D9" w:themeFill="background1" w:themeFillShade="D9"/>
            <w:vAlign w:val="center"/>
          </w:tcPr>
          <w:p w14:paraId="4794FF7D" w14:textId="77777777" w:rsidR="00F81399" w:rsidRPr="00F83060" w:rsidRDefault="000439F1" w:rsidP="00A279E3">
            <w:pPr>
              <w:pStyle w:val="Tabletext"/>
              <w:spacing w:before="120" w:line="240" w:lineRule="auto"/>
              <w:jc w:val="center"/>
              <w:rPr>
                <w:b/>
              </w:rPr>
            </w:pPr>
            <w:r w:rsidRPr="00F83060">
              <w:rPr>
                <w:b/>
              </w:rPr>
              <w:t>Date</w:t>
            </w:r>
          </w:p>
        </w:tc>
        <w:tc>
          <w:tcPr>
            <w:tcW w:w="1276" w:type="dxa"/>
            <w:shd w:val="clear" w:color="auto" w:fill="D9D9D9" w:themeFill="background1" w:themeFillShade="D9"/>
            <w:vAlign w:val="center"/>
          </w:tcPr>
          <w:p w14:paraId="3A1A3015" w14:textId="77777777" w:rsidR="00F81399" w:rsidRPr="00F83060" w:rsidRDefault="000439F1" w:rsidP="00A279E3">
            <w:pPr>
              <w:pStyle w:val="Tabletext"/>
              <w:spacing w:before="120" w:line="240" w:lineRule="auto"/>
              <w:jc w:val="center"/>
              <w:rPr>
                <w:b/>
              </w:rPr>
            </w:pPr>
            <w:r w:rsidRPr="00F83060">
              <w:rPr>
                <w:b/>
              </w:rPr>
              <w:t>Version</w:t>
            </w:r>
          </w:p>
        </w:tc>
        <w:tc>
          <w:tcPr>
            <w:tcW w:w="3827" w:type="dxa"/>
            <w:shd w:val="clear" w:color="auto" w:fill="D9D9D9" w:themeFill="background1" w:themeFillShade="D9"/>
            <w:vAlign w:val="center"/>
          </w:tcPr>
          <w:p w14:paraId="19B36F05" w14:textId="77777777" w:rsidR="00F81399" w:rsidRPr="00F83060" w:rsidRDefault="000439F1" w:rsidP="00A279E3">
            <w:pPr>
              <w:pStyle w:val="Tabletext"/>
              <w:spacing w:before="120" w:line="240" w:lineRule="auto"/>
              <w:jc w:val="center"/>
              <w:rPr>
                <w:b/>
              </w:rPr>
            </w:pPr>
            <w:r w:rsidRPr="00F83060">
              <w:rPr>
                <w:b/>
              </w:rPr>
              <w:t>Description</w:t>
            </w:r>
          </w:p>
        </w:tc>
        <w:tc>
          <w:tcPr>
            <w:tcW w:w="2708" w:type="dxa"/>
            <w:shd w:val="clear" w:color="auto" w:fill="D9D9D9" w:themeFill="background1" w:themeFillShade="D9"/>
            <w:vAlign w:val="center"/>
          </w:tcPr>
          <w:p w14:paraId="13B6E10B" w14:textId="77777777" w:rsidR="00F81399" w:rsidRPr="00F83060" w:rsidRDefault="000439F1" w:rsidP="00A279E3">
            <w:pPr>
              <w:pStyle w:val="Tabletext"/>
              <w:spacing w:before="120" w:line="240" w:lineRule="auto"/>
              <w:jc w:val="center"/>
              <w:rPr>
                <w:b/>
              </w:rPr>
            </w:pPr>
            <w:r w:rsidRPr="00F83060">
              <w:rPr>
                <w:b/>
              </w:rPr>
              <w:t>Author</w:t>
            </w:r>
          </w:p>
        </w:tc>
      </w:tr>
      <w:tr w:rsidR="00F83060" w:rsidRPr="00F83060" w14:paraId="74F6B699" w14:textId="77777777" w:rsidTr="00B53937">
        <w:trPr>
          <w:jc w:val="center"/>
        </w:trPr>
        <w:tc>
          <w:tcPr>
            <w:tcW w:w="1693" w:type="dxa"/>
            <w:vAlign w:val="center"/>
          </w:tcPr>
          <w:p w14:paraId="71E247B9" w14:textId="6B921311" w:rsidR="00F81399" w:rsidRPr="00F83060" w:rsidRDefault="00354E81" w:rsidP="00A54526">
            <w:pPr>
              <w:pStyle w:val="Tabletext"/>
              <w:spacing w:before="120" w:line="240" w:lineRule="auto"/>
              <w:jc w:val="center"/>
              <w:rPr>
                <w:sz w:val="22"/>
              </w:rPr>
            </w:pPr>
            <w:r w:rsidRPr="00F83060">
              <w:rPr>
                <w:sz w:val="22"/>
              </w:rPr>
              <w:t>01</w:t>
            </w:r>
            <w:r w:rsidR="00A617EA" w:rsidRPr="00F83060">
              <w:rPr>
                <w:sz w:val="22"/>
              </w:rPr>
              <w:t>/0</w:t>
            </w:r>
            <w:r w:rsidR="006B0C13" w:rsidRPr="00F83060">
              <w:rPr>
                <w:sz w:val="22"/>
              </w:rPr>
              <w:t>4</w:t>
            </w:r>
            <w:r w:rsidR="00A617EA" w:rsidRPr="00F83060">
              <w:rPr>
                <w:sz w:val="22"/>
              </w:rPr>
              <w:t>/201</w:t>
            </w:r>
            <w:r w:rsidRPr="00F83060">
              <w:rPr>
                <w:sz w:val="22"/>
              </w:rPr>
              <w:t>8</w:t>
            </w:r>
          </w:p>
        </w:tc>
        <w:tc>
          <w:tcPr>
            <w:tcW w:w="1276" w:type="dxa"/>
            <w:vAlign w:val="center"/>
          </w:tcPr>
          <w:p w14:paraId="10E68B75" w14:textId="302BE197" w:rsidR="00F81399" w:rsidRPr="00F83060" w:rsidRDefault="00354E81" w:rsidP="00A54526">
            <w:pPr>
              <w:pStyle w:val="Tabletext"/>
              <w:spacing w:before="120" w:line="240" w:lineRule="auto"/>
              <w:jc w:val="center"/>
              <w:rPr>
                <w:sz w:val="22"/>
              </w:rPr>
            </w:pPr>
            <w:r w:rsidRPr="00F83060">
              <w:rPr>
                <w:sz w:val="22"/>
              </w:rPr>
              <w:t>1.0</w:t>
            </w:r>
          </w:p>
        </w:tc>
        <w:tc>
          <w:tcPr>
            <w:tcW w:w="3827" w:type="dxa"/>
            <w:vAlign w:val="center"/>
          </w:tcPr>
          <w:p w14:paraId="7780B5BB" w14:textId="51667542" w:rsidR="00F81399" w:rsidRPr="00F83060" w:rsidRDefault="007F2A5F" w:rsidP="00B5089F">
            <w:pPr>
              <w:pStyle w:val="Tabletext"/>
              <w:spacing w:before="120" w:line="240" w:lineRule="auto"/>
              <w:rPr>
                <w:sz w:val="22"/>
              </w:rPr>
            </w:pPr>
            <w:r w:rsidRPr="00F83060">
              <w:rPr>
                <w:sz w:val="22"/>
              </w:rPr>
              <w:t>Biên soạn</w:t>
            </w:r>
            <w:r w:rsidR="005B5BC9" w:rsidRPr="00F83060">
              <w:rPr>
                <w:sz w:val="22"/>
              </w:rPr>
              <w:t xml:space="preserve"> </w:t>
            </w:r>
            <w:r w:rsidR="00527482" w:rsidRPr="00F83060">
              <w:rPr>
                <w:sz w:val="22"/>
              </w:rPr>
              <w:t>Test Plan</w:t>
            </w:r>
          </w:p>
        </w:tc>
        <w:tc>
          <w:tcPr>
            <w:tcW w:w="2708" w:type="dxa"/>
            <w:vAlign w:val="center"/>
          </w:tcPr>
          <w:p w14:paraId="1FC8C9E9" w14:textId="3F261BBC" w:rsidR="00F81399" w:rsidRPr="00F83060" w:rsidRDefault="007054B9" w:rsidP="00A54526">
            <w:pPr>
              <w:pStyle w:val="Tabletext"/>
              <w:spacing w:before="120" w:line="240" w:lineRule="auto"/>
              <w:jc w:val="both"/>
              <w:rPr>
                <w:sz w:val="22"/>
              </w:rPr>
            </w:pPr>
            <w:r w:rsidRPr="00F83060">
              <w:rPr>
                <w:sz w:val="22"/>
              </w:rPr>
              <w:t xml:space="preserve">Nguyễn </w:t>
            </w:r>
            <w:r w:rsidR="00354E81" w:rsidRPr="00F83060">
              <w:rPr>
                <w:sz w:val="22"/>
              </w:rPr>
              <w:t>Thái Hoà</w:t>
            </w:r>
          </w:p>
        </w:tc>
      </w:tr>
      <w:tr w:rsidR="00367CF9" w:rsidRPr="00F83060" w14:paraId="120250C9" w14:textId="77777777" w:rsidTr="00B53937">
        <w:trPr>
          <w:jc w:val="center"/>
        </w:trPr>
        <w:tc>
          <w:tcPr>
            <w:tcW w:w="1693" w:type="dxa"/>
            <w:vAlign w:val="center"/>
          </w:tcPr>
          <w:p w14:paraId="37C80C4F" w14:textId="35B7AAA6" w:rsidR="00367CF9" w:rsidRPr="00F83060" w:rsidRDefault="00354E81" w:rsidP="00367CF9">
            <w:pPr>
              <w:pStyle w:val="Tabletext"/>
              <w:spacing w:before="120" w:line="240" w:lineRule="auto"/>
              <w:jc w:val="center"/>
              <w:rPr>
                <w:sz w:val="22"/>
              </w:rPr>
            </w:pPr>
            <w:r w:rsidRPr="00F83060">
              <w:rPr>
                <w:sz w:val="22"/>
              </w:rPr>
              <w:t>02</w:t>
            </w:r>
            <w:r w:rsidR="00367CF9" w:rsidRPr="00F83060">
              <w:rPr>
                <w:sz w:val="22"/>
              </w:rPr>
              <w:t>/04/2017</w:t>
            </w:r>
          </w:p>
        </w:tc>
        <w:tc>
          <w:tcPr>
            <w:tcW w:w="1276" w:type="dxa"/>
            <w:vAlign w:val="center"/>
          </w:tcPr>
          <w:p w14:paraId="108D0EF0" w14:textId="6A87D005" w:rsidR="00367CF9" w:rsidRPr="00F83060" w:rsidRDefault="00367CF9" w:rsidP="00367CF9">
            <w:pPr>
              <w:pStyle w:val="Tabletext"/>
              <w:spacing w:before="120" w:line="240" w:lineRule="auto"/>
              <w:jc w:val="center"/>
              <w:rPr>
                <w:sz w:val="22"/>
              </w:rPr>
            </w:pPr>
            <w:r w:rsidRPr="00F83060">
              <w:rPr>
                <w:sz w:val="22"/>
              </w:rPr>
              <w:t>1.0</w:t>
            </w:r>
          </w:p>
        </w:tc>
        <w:tc>
          <w:tcPr>
            <w:tcW w:w="3827" w:type="dxa"/>
            <w:vAlign w:val="center"/>
          </w:tcPr>
          <w:p w14:paraId="0E82D7AB" w14:textId="34F7168D" w:rsidR="00367CF9" w:rsidRPr="00F83060" w:rsidRDefault="00367CF9" w:rsidP="00367CF9">
            <w:pPr>
              <w:pStyle w:val="Tabletext"/>
              <w:spacing w:before="120" w:line="240" w:lineRule="auto"/>
              <w:rPr>
                <w:sz w:val="22"/>
              </w:rPr>
            </w:pPr>
            <w:r w:rsidRPr="00F83060">
              <w:rPr>
                <w:sz w:val="22"/>
              </w:rPr>
              <w:t>Review</w:t>
            </w:r>
          </w:p>
        </w:tc>
        <w:tc>
          <w:tcPr>
            <w:tcW w:w="2708" w:type="dxa"/>
            <w:vAlign w:val="center"/>
          </w:tcPr>
          <w:p w14:paraId="18736C79" w14:textId="2BA4030F" w:rsidR="00367CF9" w:rsidRPr="00F83060" w:rsidRDefault="00354E81" w:rsidP="00367CF9">
            <w:pPr>
              <w:pStyle w:val="Tabletext"/>
              <w:spacing w:before="120" w:line="240" w:lineRule="auto"/>
              <w:jc w:val="both"/>
              <w:rPr>
                <w:sz w:val="22"/>
              </w:rPr>
            </w:pPr>
            <w:r w:rsidRPr="00F83060">
              <w:rPr>
                <w:sz w:val="22"/>
              </w:rPr>
              <w:t>Hà Nguyễn Thái Học</w:t>
            </w:r>
          </w:p>
          <w:p w14:paraId="74BAD9CA" w14:textId="42C2AC31" w:rsidR="007A113B" w:rsidRPr="00F83060" w:rsidRDefault="00354E81" w:rsidP="00367CF9">
            <w:pPr>
              <w:pStyle w:val="Tabletext"/>
              <w:spacing w:before="120" w:line="240" w:lineRule="auto"/>
              <w:jc w:val="both"/>
              <w:rPr>
                <w:sz w:val="22"/>
              </w:rPr>
            </w:pPr>
            <w:r w:rsidRPr="00F83060">
              <w:rPr>
                <w:sz w:val="22"/>
              </w:rPr>
              <w:t>Dương Huỳnh Tấn Phong</w:t>
            </w:r>
          </w:p>
          <w:p w14:paraId="4C9883BA" w14:textId="59831091" w:rsidR="007A113B" w:rsidRPr="00F83060" w:rsidRDefault="00354E81" w:rsidP="00354E81">
            <w:pPr>
              <w:pStyle w:val="Tabletext"/>
              <w:spacing w:before="120" w:line="240" w:lineRule="auto"/>
              <w:jc w:val="both"/>
              <w:rPr>
                <w:sz w:val="22"/>
              </w:rPr>
            </w:pPr>
            <w:r w:rsidRPr="00F83060">
              <w:rPr>
                <w:sz w:val="22"/>
              </w:rPr>
              <w:t>Nguyễn Xuân Phúc</w:t>
            </w:r>
          </w:p>
        </w:tc>
      </w:tr>
    </w:tbl>
    <w:p w14:paraId="2937929E" w14:textId="77777777" w:rsidR="00F81399" w:rsidRPr="00F83060" w:rsidRDefault="00F81399"/>
    <w:p w14:paraId="54007AC2" w14:textId="5987B4B6" w:rsidR="00F81399" w:rsidRPr="00F83060" w:rsidRDefault="000439F1" w:rsidP="00707197">
      <w:pPr>
        <w:pStyle w:val="Title"/>
        <w:spacing w:after="360"/>
      </w:pPr>
      <w:r w:rsidRPr="00F83060">
        <w:br w:type="page"/>
      </w:r>
      <w:r w:rsidR="00376097" w:rsidRPr="00F83060">
        <w:rPr>
          <w:sz w:val="34"/>
        </w:rPr>
        <w:lastRenderedPageBreak/>
        <w:t>TABLE OF CONTENT</w:t>
      </w:r>
      <w:r w:rsidR="009D4D4F" w:rsidRPr="00F83060">
        <w:rPr>
          <w:sz w:val="34"/>
        </w:rPr>
        <w:t>S</w:t>
      </w:r>
    </w:p>
    <w:p w14:paraId="6C5126B8" w14:textId="77777777" w:rsidR="009B1D3C" w:rsidRPr="00F83060" w:rsidRDefault="000439F1">
      <w:pPr>
        <w:pStyle w:val="TOC1"/>
        <w:tabs>
          <w:tab w:val="left" w:pos="432"/>
        </w:tabs>
        <w:rPr>
          <w:rFonts w:asciiTheme="minorHAnsi" w:hAnsiTheme="minorHAnsi" w:cstheme="minorBidi"/>
          <w:noProof/>
          <w:sz w:val="24"/>
          <w:szCs w:val="24"/>
        </w:rPr>
      </w:pPr>
      <w:r w:rsidRPr="00F83060">
        <w:rPr>
          <w:rFonts w:ascii="Cambria" w:hAnsi="Cambria"/>
          <w:sz w:val="24"/>
          <w:szCs w:val="24"/>
        </w:rPr>
        <w:fldChar w:fldCharType="begin"/>
      </w:r>
      <w:r w:rsidRPr="00F83060">
        <w:rPr>
          <w:rFonts w:ascii="Cambria" w:hAnsi="Cambria"/>
          <w:sz w:val="24"/>
          <w:szCs w:val="24"/>
        </w:rPr>
        <w:instrText xml:space="preserve"> TOC \o "1-3" </w:instrText>
      </w:r>
      <w:r w:rsidRPr="00F83060">
        <w:rPr>
          <w:rFonts w:ascii="Cambria" w:hAnsi="Cambria"/>
          <w:sz w:val="24"/>
          <w:szCs w:val="24"/>
        </w:rPr>
        <w:fldChar w:fldCharType="separate"/>
      </w:r>
      <w:r w:rsidR="009B1D3C" w:rsidRPr="00F83060">
        <w:rPr>
          <w:rFonts w:ascii="Cambria" w:hAnsi="Cambria"/>
          <w:noProof/>
          <w:lang w:val="vi-VN"/>
        </w:rPr>
        <w:t>1.</w:t>
      </w:r>
      <w:r w:rsidR="009B1D3C" w:rsidRPr="00F83060">
        <w:rPr>
          <w:rFonts w:asciiTheme="minorHAnsi" w:hAnsiTheme="minorHAnsi" w:cstheme="minorBidi"/>
          <w:noProof/>
          <w:sz w:val="24"/>
          <w:szCs w:val="24"/>
        </w:rPr>
        <w:tab/>
      </w:r>
      <w:r w:rsidR="009B1D3C" w:rsidRPr="00F83060">
        <w:rPr>
          <w:rFonts w:ascii="Cambria" w:hAnsi="Cambria"/>
          <w:noProof/>
        </w:rPr>
        <w:t>Introduction</w:t>
      </w:r>
      <w:r w:rsidR="009B1D3C" w:rsidRPr="00F83060">
        <w:rPr>
          <w:noProof/>
        </w:rPr>
        <w:tab/>
      </w:r>
      <w:r w:rsidR="009B1D3C" w:rsidRPr="00F83060">
        <w:rPr>
          <w:noProof/>
        </w:rPr>
        <w:fldChar w:fldCharType="begin"/>
      </w:r>
      <w:r w:rsidR="009B1D3C" w:rsidRPr="00F83060">
        <w:rPr>
          <w:noProof/>
        </w:rPr>
        <w:instrText xml:space="preserve"> PAGEREF _Toc510474328 \h </w:instrText>
      </w:r>
      <w:r w:rsidR="009B1D3C" w:rsidRPr="00F83060">
        <w:rPr>
          <w:noProof/>
        </w:rPr>
      </w:r>
      <w:r w:rsidR="009B1D3C" w:rsidRPr="00F83060">
        <w:rPr>
          <w:noProof/>
        </w:rPr>
        <w:fldChar w:fldCharType="separate"/>
      </w:r>
      <w:r w:rsidR="009B1D3C" w:rsidRPr="00F83060">
        <w:rPr>
          <w:noProof/>
        </w:rPr>
        <w:t>4</w:t>
      </w:r>
      <w:r w:rsidR="009B1D3C" w:rsidRPr="00F83060">
        <w:rPr>
          <w:noProof/>
        </w:rPr>
        <w:fldChar w:fldCharType="end"/>
      </w:r>
    </w:p>
    <w:p w14:paraId="004754C3"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lang w:val="vi-VN"/>
        </w:rPr>
        <w:t>1.1</w:t>
      </w:r>
      <w:r w:rsidRPr="00F83060">
        <w:rPr>
          <w:rFonts w:asciiTheme="minorHAnsi" w:hAnsiTheme="minorHAnsi" w:cstheme="minorBidi"/>
          <w:noProof/>
          <w:sz w:val="24"/>
          <w:szCs w:val="24"/>
        </w:rPr>
        <w:tab/>
      </w:r>
      <w:r w:rsidRPr="00F83060">
        <w:rPr>
          <w:rFonts w:ascii="Cambria" w:hAnsi="Cambria"/>
          <w:noProof/>
        </w:rPr>
        <w:t>Purpose</w:t>
      </w:r>
      <w:r w:rsidRPr="00F83060">
        <w:rPr>
          <w:noProof/>
        </w:rPr>
        <w:tab/>
      </w:r>
      <w:r w:rsidRPr="00F83060">
        <w:rPr>
          <w:noProof/>
        </w:rPr>
        <w:fldChar w:fldCharType="begin"/>
      </w:r>
      <w:r w:rsidRPr="00F83060">
        <w:rPr>
          <w:noProof/>
        </w:rPr>
        <w:instrText xml:space="preserve"> PAGEREF _Toc510474329 \h </w:instrText>
      </w:r>
      <w:r w:rsidRPr="00F83060">
        <w:rPr>
          <w:noProof/>
        </w:rPr>
      </w:r>
      <w:r w:rsidRPr="00F83060">
        <w:rPr>
          <w:noProof/>
        </w:rPr>
        <w:fldChar w:fldCharType="separate"/>
      </w:r>
      <w:r w:rsidRPr="00F83060">
        <w:rPr>
          <w:noProof/>
        </w:rPr>
        <w:t>4</w:t>
      </w:r>
      <w:r w:rsidRPr="00F83060">
        <w:rPr>
          <w:noProof/>
        </w:rPr>
        <w:fldChar w:fldCharType="end"/>
      </w:r>
    </w:p>
    <w:p w14:paraId="4B8B7051"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lang w:val="vi-VN"/>
        </w:rPr>
        <w:t>1.2</w:t>
      </w:r>
      <w:r w:rsidRPr="00F83060">
        <w:rPr>
          <w:rFonts w:asciiTheme="minorHAnsi" w:hAnsiTheme="minorHAnsi" w:cstheme="minorBidi"/>
          <w:noProof/>
          <w:sz w:val="24"/>
          <w:szCs w:val="24"/>
        </w:rPr>
        <w:tab/>
      </w:r>
      <w:r w:rsidRPr="00F83060">
        <w:rPr>
          <w:rFonts w:ascii="Cambria" w:hAnsi="Cambria"/>
          <w:noProof/>
        </w:rPr>
        <w:t>Document Terminology and Acronyms</w:t>
      </w:r>
      <w:r w:rsidRPr="00F83060">
        <w:rPr>
          <w:noProof/>
        </w:rPr>
        <w:tab/>
      </w:r>
      <w:r w:rsidRPr="00F83060">
        <w:rPr>
          <w:noProof/>
        </w:rPr>
        <w:fldChar w:fldCharType="begin"/>
      </w:r>
      <w:r w:rsidRPr="00F83060">
        <w:rPr>
          <w:noProof/>
        </w:rPr>
        <w:instrText xml:space="preserve"> PAGEREF _Toc510474330 \h </w:instrText>
      </w:r>
      <w:r w:rsidRPr="00F83060">
        <w:rPr>
          <w:noProof/>
        </w:rPr>
      </w:r>
      <w:r w:rsidRPr="00F83060">
        <w:rPr>
          <w:noProof/>
        </w:rPr>
        <w:fldChar w:fldCharType="separate"/>
      </w:r>
      <w:r w:rsidRPr="00F83060">
        <w:rPr>
          <w:noProof/>
        </w:rPr>
        <w:t>4</w:t>
      </w:r>
      <w:r w:rsidRPr="00F83060">
        <w:rPr>
          <w:noProof/>
        </w:rPr>
        <w:fldChar w:fldCharType="end"/>
      </w:r>
    </w:p>
    <w:p w14:paraId="3F60A519"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lang w:val="vi-VN"/>
        </w:rPr>
        <w:t>1.3</w:t>
      </w:r>
      <w:r w:rsidRPr="00F83060">
        <w:rPr>
          <w:rFonts w:asciiTheme="minorHAnsi" w:hAnsiTheme="minorHAnsi" w:cstheme="minorBidi"/>
          <w:noProof/>
          <w:sz w:val="24"/>
          <w:szCs w:val="24"/>
        </w:rPr>
        <w:tab/>
      </w:r>
      <w:r w:rsidRPr="00F83060">
        <w:rPr>
          <w:rFonts w:ascii="Cambria" w:hAnsi="Cambria"/>
          <w:noProof/>
        </w:rPr>
        <w:t>Document Reference</w:t>
      </w:r>
      <w:r w:rsidRPr="00F83060">
        <w:rPr>
          <w:noProof/>
        </w:rPr>
        <w:tab/>
      </w:r>
      <w:r w:rsidRPr="00F83060">
        <w:rPr>
          <w:noProof/>
        </w:rPr>
        <w:fldChar w:fldCharType="begin"/>
      </w:r>
      <w:r w:rsidRPr="00F83060">
        <w:rPr>
          <w:noProof/>
        </w:rPr>
        <w:instrText xml:space="preserve"> PAGEREF _Toc510474331 \h </w:instrText>
      </w:r>
      <w:r w:rsidRPr="00F83060">
        <w:rPr>
          <w:noProof/>
        </w:rPr>
      </w:r>
      <w:r w:rsidRPr="00F83060">
        <w:rPr>
          <w:noProof/>
        </w:rPr>
        <w:fldChar w:fldCharType="separate"/>
      </w:r>
      <w:r w:rsidRPr="00F83060">
        <w:rPr>
          <w:noProof/>
        </w:rPr>
        <w:t>4</w:t>
      </w:r>
      <w:r w:rsidRPr="00F83060">
        <w:rPr>
          <w:noProof/>
        </w:rPr>
        <w:fldChar w:fldCharType="end"/>
      </w:r>
    </w:p>
    <w:p w14:paraId="79AA97DB"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1.4</w:t>
      </w:r>
      <w:r w:rsidRPr="00F83060">
        <w:rPr>
          <w:rFonts w:asciiTheme="minorHAnsi" w:hAnsiTheme="minorHAnsi" w:cstheme="minorBidi"/>
          <w:noProof/>
          <w:sz w:val="24"/>
          <w:szCs w:val="24"/>
        </w:rPr>
        <w:tab/>
      </w:r>
      <w:r w:rsidRPr="00F83060">
        <w:rPr>
          <w:rFonts w:ascii="Cambria" w:hAnsi="Cambria"/>
          <w:noProof/>
        </w:rPr>
        <w:t>Background Information</w:t>
      </w:r>
      <w:r w:rsidRPr="00F83060">
        <w:rPr>
          <w:noProof/>
        </w:rPr>
        <w:tab/>
      </w:r>
      <w:r w:rsidRPr="00F83060">
        <w:rPr>
          <w:noProof/>
        </w:rPr>
        <w:fldChar w:fldCharType="begin"/>
      </w:r>
      <w:r w:rsidRPr="00F83060">
        <w:rPr>
          <w:noProof/>
        </w:rPr>
        <w:instrText xml:space="preserve"> PAGEREF _Toc510474332 \h </w:instrText>
      </w:r>
      <w:r w:rsidRPr="00F83060">
        <w:rPr>
          <w:noProof/>
        </w:rPr>
      </w:r>
      <w:r w:rsidRPr="00F83060">
        <w:rPr>
          <w:noProof/>
        </w:rPr>
        <w:fldChar w:fldCharType="separate"/>
      </w:r>
      <w:r w:rsidRPr="00F83060">
        <w:rPr>
          <w:noProof/>
        </w:rPr>
        <w:t>4</w:t>
      </w:r>
      <w:r w:rsidRPr="00F83060">
        <w:rPr>
          <w:noProof/>
        </w:rPr>
        <w:fldChar w:fldCharType="end"/>
      </w:r>
    </w:p>
    <w:p w14:paraId="20909C5B"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lang w:val="vi-VN"/>
        </w:rPr>
        <w:t>1.5</w:t>
      </w:r>
      <w:r w:rsidRPr="00F83060">
        <w:rPr>
          <w:rFonts w:asciiTheme="minorHAnsi" w:hAnsiTheme="minorHAnsi" w:cstheme="minorBidi"/>
          <w:noProof/>
          <w:sz w:val="24"/>
          <w:szCs w:val="24"/>
        </w:rPr>
        <w:tab/>
      </w:r>
      <w:r w:rsidRPr="00F83060">
        <w:rPr>
          <w:rFonts w:ascii="Cambria" w:hAnsi="Cambria"/>
          <w:noProof/>
        </w:rPr>
        <w:t>Scope Of Testing</w:t>
      </w:r>
      <w:r w:rsidRPr="00F83060">
        <w:rPr>
          <w:noProof/>
        </w:rPr>
        <w:tab/>
      </w:r>
      <w:r w:rsidRPr="00F83060">
        <w:rPr>
          <w:noProof/>
        </w:rPr>
        <w:fldChar w:fldCharType="begin"/>
      </w:r>
      <w:r w:rsidRPr="00F83060">
        <w:rPr>
          <w:noProof/>
        </w:rPr>
        <w:instrText xml:space="preserve"> PAGEREF _Toc510474333 \h </w:instrText>
      </w:r>
      <w:r w:rsidRPr="00F83060">
        <w:rPr>
          <w:noProof/>
        </w:rPr>
      </w:r>
      <w:r w:rsidRPr="00F83060">
        <w:rPr>
          <w:noProof/>
        </w:rPr>
        <w:fldChar w:fldCharType="separate"/>
      </w:r>
      <w:r w:rsidRPr="00F83060">
        <w:rPr>
          <w:noProof/>
        </w:rPr>
        <w:t>5</w:t>
      </w:r>
      <w:r w:rsidRPr="00F83060">
        <w:rPr>
          <w:noProof/>
        </w:rPr>
        <w:fldChar w:fldCharType="end"/>
      </w:r>
    </w:p>
    <w:p w14:paraId="66CB02D5"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lang w:val="vi-VN"/>
        </w:rPr>
        <w:t>1.6</w:t>
      </w:r>
      <w:r w:rsidRPr="00F83060">
        <w:rPr>
          <w:rFonts w:asciiTheme="minorHAnsi" w:hAnsiTheme="minorHAnsi" w:cstheme="minorBidi"/>
          <w:noProof/>
          <w:sz w:val="24"/>
          <w:szCs w:val="24"/>
        </w:rPr>
        <w:tab/>
      </w:r>
      <w:r w:rsidRPr="00F83060">
        <w:rPr>
          <w:rFonts w:ascii="Cambria" w:hAnsi="Cambria"/>
          <w:noProof/>
        </w:rPr>
        <w:t>Risks List</w:t>
      </w:r>
      <w:r w:rsidRPr="00F83060">
        <w:rPr>
          <w:noProof/>
        </w:rPr>
        <w:tab/>
      </w:r>
      <w:r w:rsidRPr="00F83060">
        <w:rPr>
          <w:noProof/>
        </w:rPr>
        <w:fldChar w:fldCharType="begin"/>
      </w:r>
      <w:r w:rsidRPr="00F83060">
        <w:rPr>
          <w:noProof/>
        </w:rPr>
        <w:instrText xml:space="preserve"> PAGEREF _Toc510474334 \h </w:instrText>
      </w:r>
      <w:r w:rsidRPr="00F83060">
        <w:rPr>
          <w:noProof/>
        </w:rPr>
      </w:r>
      <w:r w:rsidRPr="00F83060">
        <w:rPr>
          <w:noProof/>
        </w:rPr>
        <w:fldChar w:fldCharType="separate"/>
      </w:r>
      <w:r w:rsidRPr="00F83060">
        <w:rPr>
          <w:noProof/>
        </w:rPr>
        <w:t>5</w:t>
      </w:r>
      <w:r w:rsidRPr="00F83060">
        <w:rPr>
          <w:noProof/>
        </w:rPr>
        <w:fldChar w:fldCharType="end"/>
      </w:r>
    </w:p>
    <w:p w14:paraId="153892ED"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1.7</w:t>
      </w:r>
      <w:r w:rsidRPr="00F83060">
        <w:rPr>
          <w:rFonts w:asciiTheme="minorHAnsi" w:hAnsiTheme="minorHAnsi" w:cstheme="minorBidi"/>
          <w:noProof/>
          <w:sz w:val="24"/>
          <w:szCs w:val="24"/>
        </w:rPr>
        <w:tab/>
      </w:r>
      <w:r w:rsidRPr="00F83060">
        <w:rPr>
          <w:rFonts w:ascii="Cambria" w:hAnsi="Cambria"/>
          <w:noProof/>
        </w:rPr>
        <w:t>Training Needs</w:t>
      </w:r>
      <w:r w:rsidRPr="00F83060">
        <w:rPr>
          <w:noProof/>
        </w:rPr>
        <w:tab/>
      </w:r>
      <w:r w:rsidRPr="00F83060">
        <w:rPr>
          <w:noProof/>
        </w:rPr>
        <w:fldChar w:fldCharType="begin"/>
      </w:r>
      <w:r w:rsidRPr="00F83060">
        <w:rPr>
          <w:noProof/>
        </w:rPr>
        <w:instrText xml:space="preserve"> PAGEREF _Toc510474335 \h </w:instrText>
      </w:r>
      <w:r w:rsidRPr="00F83060">
        <w:rPr>
          <w:noProof/>
        </w:rPr>
      </w:r>
      <w:r w:rsidRPr="00F83060">
        <w:rPr>
          <w:noProof/>
        </w:rPr>
        <w:fldChar w:fldCharType="separate"/>
      </w:r>
      <w:r w:rsidRPr="00F83060">
        <w:rPr>
          <w:noProof/>
        </w:rPr>
        <w:t>6</w:t>
      </w:r>
      <w:r w:rsidRPr="00F83060">
        <w:rPr>
          <w:noProof/>
        </w:rPr>
        <w:fldChar w:fldCharType="end"/>
      </w:r>
    </w:p>
    <w:p w14:paraId="36695701" w14:textId="77777777" w:rsidR="009B1D3C" w:rsidRPr="00F83060" w:rsidRDefault="009B1D3C">
      <w:pPr>
        <w:pStyle w:val="TOC1"/>
        <w:tabs>
          <w:tab w:val="left" w:pos="432"/>
        </w:tabs>
        <w:rPr>
          <w:rFonts w:asciiTheme="minorHAnsi" w:hAnsiTheme="minorHAnsi" w:cstheme="minorBidi"/>
          <w:noProof/>
          <w:sz w:val="24"/>
          <w:szCs w:val="24"/>
        </w:rPr>
      </w:pPr>
      <w:r w:rsidRPr="00F83060">
        <w:rPr>
          <w:rFonts w:ascii="Cambria" w:hAnsi="Cambria"/>
          <w:noProof/>
        </w:rPr>
        <w:t>2.</w:t>
      </w:r>
      <w:r w:rsidRPr="00F83060">
        <w:rPr>
          <w:rFonts w:asciiTheme="minorHAnsi" w:hAnsiTheme="minorHAnsi" w:cstheme="minorBidi"/>
          <w:noProof/>
          <w:sz w:val="24"/>
          <w:szCs w:val="24"/>
        </w:rPr>
        <w:tab/>
      </w:r>
      <w:r w:rsidRPr="00F83060">
        <w:rPr>
          <w:rFonts w:ascii="Cambria" w:hAnsi="Cambria"/>
          <w:noProof/>
        </w:rPr>
        <w:t>Entry &amp; Exit Criteria</w:t>
      </w:r>
      <w:r w:rsidRPr="00F83060">
        <w:rPr>
          <w:noProof/>
        </w:rPr>
        <w:tab/>
      </w:r>
      <w:r w:rsidRPr="00F83060">
        <w:rPr>
          <w:noProof/>
        </w:rPr>
        <w:fldChar w:fldCharType="begin"/>
      </w:r>
      <w:r w:rsidRPr="00F83060">
        <w:rPr>
          <w:noProof/>
        </w:rPr>
        <w:instrText xml:space="preserve"> PAGEREF _Toc510474336 \h </w:instrText>
      </w:r>
      <w:r w:rsidRPr="00F83060">
        <w:rPr>
          <w:noProof/>
        </w:rPr>
      </w:r>
      <w:r w:rsidRPr="00F83060">
        <w:rPr>
          <w:noProof/>
        </w:rPr>
        <w:fldChar w:fldCharType="separate"/>
      </w:r>
      <w:r w:rsidRPr="00F83060">
        <w:rPr>
          <w:noProof/>
        </w:rPr>
        <w:t>6</w:t>
      </w:r>
      <w:r w:rsidRPr="00F83060">
        <w:rPr>
          <w:noProof/>
        </w:rPr>
        <w:fldChar w:fldCharType="end"/>
      </w:r>
    </w:p>
    <w:p w14:paraId="023B9117"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2.1</w:t>
      </w:r>
      <w:r w:rsidRPr="00F83060">
        <w:rPr>
          <w:rFonts w:asciiTheme="minorHAnsi" w:hAnsiTheme="minorHAnsi" w:cstheme="minorBidi"/>
          <w:noProof/>
          <w:sz w:val="24"/>
          <w:szCs w:val="24"/>
        </w:rPr>
        <w:tab/>
      </w:r>
      <w:r w:rsidRPr="00F83060">
        <w:rPr>
          <w:rFonts w:ascii="Cambria" w:hAnsi="Cambria"/>
          <w:noProof/>
        </w:rPr>
        <w:t>Entry Criteria</w:t>
      </w:r>
      <w:r w:rsidRPr="00F83060">
        <w:rPr>
          <w:noProof/>
        </w:rPr>
        <w:tab/>
      </w:r>
      <w:r w:rsidRPr="00F83060">
        <w:rPr>
          <w:noProof/>
        </w:rPr>
        <w:fldChar w:fldCharType="begin"/>
      </w:r>
      <w:r w:rsidRPr="00F83060">
        <w:rPr>
          <w:noProof/>
        </w:rPr>
        <w:instrText xml:space="preserve"> PAGEREF _Toc510474337 \h </w:instrText>
      </w:r>
      <w:r w:rsidRPr="00F83060">
        <w:rPr>
          <w:noProof/>
        </w:rPr>
      </w:r>
      <w:r w:rsidRPr="00F83060">
        <w:rPr>
          <w:noProof/>
        </w:rPr>
        <w:fldChar w:fldCharType="separate"/>
      </w:r>
      <w:r w:rsidRPr="00F83060">
        <w:rPr>
          <w:noProof/>
        </w:rPr>
        <w:t>6</w:t>
      </w:r>
      <w:r w:rsidRPr="00F83060">
        <w:rPr>
          <w:noProof/>
        </w:rPr>
        <w:fldChar w:fldCharType="end"/>
      </w:r>
    </w:p>
    <w:p w14:paraId="4239DD06"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2.2</w:t>
      </w:r>
      <w:r w:rsidRPr="00F83060">
        <w:rPr>
          <w:rFonts w:asciiTheme="minorHAnsi" w:hAnsiTheme="minorHAnsi" w:cstheme="minorBidi"/>
          <w:noProof/>
          <w:sz w:val="24"/>
          <w:szCs w:val="24"/>
        </w:rPr>
        <w:tab/>
      </w:r>
      <w:r w:rsidRPr="00F83060">
        <w:rPr>
          <w:rFonts w:ascii="Cambria" w:hAnsi="Cambria"/>
          <w:noProof/>
        </w:rPr>
        <w:t>Exit Criteria</w:t>
      </w:r>
      <w:r w:rsidRPr="00F83060">
        <w:rPr>
          <w:noProof/>
        </w:rPr>
        <w:tab/>
      </w:r>
      <w:r w:rsidRPr="00F83060">
        <w:rPr>
          <w:noProof/>
        </w:rPr>
        <w:fldChar w:fldCharType="begin"/>
      </w:r>
      <w:r w:rsidRPr="00F83060">
        <w:rPr>
          <w:noProof/>
        </w:rPr>
        <w:instrText xml:space="preserve"> PAGEREF _Toc510474338 \h </w:instrText>
      </w:r>
      <w:r w:rsidRPr="00F83060">
        <w:rPr>
          <w:noProof/>
        </w:rPr>
      </w:r>
      <w:r w:rsidRPr="00F83060">
        <w:rPr>
          <w:noProof/>
        </w:rPr>
        <w:fldChar w:fldCharType="separate"/>
      </w:r>
      <w:r w:rsidRPr="00F83060">
        <w:rPr>
          <w:noProof/>
        </w:rPr>
        <w:t>7</w:t>
      </w:r>
      <w:r w:rsidRPr="00F83060">
        <w:rPr>
          <w:noProof/>
        </w:rPr>
        <w:fldChar w:fldCharType="end"/>
      </w:r>
    </w:p>
    <w:p w14:paraId="40E0F577" w14:textId="77777777" w:rsidR="009B1D3C" w:rsidRPr="00F83060" w:rsidRDefault="009B1D3C">
      <w:pPr>
        <w:pStyle w:val="TOC1"/>
        <w:tabs>
          <w:tab w:val="left" w:pos="432"/>
        </w:tabs>
        <w:rPr>
          <w:rFonts w:asciiTheme="minorHAnsi" w:hAnsiTheme="minorHAnsi" w:cstheme="minorBidi"/>
          <w:noProof/>
          <w:sz w:val="24"/>
          <w:szCs w:val="24"/>
        </w:rPr>
      </w:pPr>
      <w:r w:rsidRPr="00F83060">
        <w:rPr>
          <w:rFonts w:ascii="Cambria" w:hAnsi="Cambria"/>
          <w:noProof/>
          <w:lang w:val="vi-VN"/>
        </w:rPr>
        <w:t>3.</w:t>
      </w:r>
      <w:r w:rsidRPr="00F83060">
        <w:rPr>
          <w:rFonts w:asciiTheme="minorHAnsi" w:hAnsiTheme="minorHAnsi" w:cstheme="minorBidi"/>
          <w:noProof/>
          <w:sz w:val="24"/>
          <w:szCs w:val="24"/>
        </w:rPr>
        <w:tab/>
      </w:r>
      <w:r w:rsidRPr="00F83060">
        <w:rPr>
          <w:rFonts w:ascii="Cambria" w:hAnsi="Cambria"/>
          <w:noProof/>
        </w:rPr>
        <w:t>Requirement for test</w:t>
      </w:r>
      <w:r w:rsidRPr="00F83060">
        <w:rPr>
          <w:noProof/>
        </w:rPr>
        <w:tab/>
      </w:r>
      <w:r w:rsidRPr="00F83060">
        <w:rPr>
          <w:noProof/>
        </w:rPr>
        <w:fldChar w:fldCharType="begin"/>
      </w:r>
      <w:r w:rsidRPr="00F83060">
        <w:rPr>
          <w:noProof/>
        </w:rPr>
        <w:instrText xml:space="preserve"> PAGEREF _Toc510474339 \h </w:instrText>
      </w:r>
      <w:r w:rsidRPr="00F83060">
        <w:rPr>
          <w:noProof/>
        </w:rPr>
      </w:r>
      <w:r w:rsidRPr="00F83060">
        <w:rPr>
          <w:noProof/>
        </w:rPr>
        <w:fldChar w:fldCharType="separate"/>
      </w:r>
      <w:r w:rsidRPr="00F83060">
        <w:rPr>
          <w:noProof/>
        </w:rPr>
        <w:t>7</w:t>
      </w:r>
      <w:r w:rsidRPr="00F83060">
        <w:rPr>
          <w:noProof/>
        </w:rPr>
        <w:fldChar w:fldCharType="end"/>
      </w:r>
    </w:p>
    <w:p w14:paraId="1135AF40"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3.1</w:t>
      </w:r>
      <w:r w:rsidRPr="00F83060">
        <w:rPr>
          <w:rFonts w:asciiTheme="minorHAnsi" w:hAnsiTheme="minorHAnsi" w:cstheme="minorBidi"/>
          <w:noProof/>
          <w:sz w:val="24"/>
          <w:szCs w:val="24"/>
        </w:rPr>
        <w:tab/>
      </w:r>
      <w:r w:rsidRPr="00F83060">
        <w:rPr>
          <w:rFonts w:ascii="Cambria" w:hAnsi="Cambria"/>
          <w:noProof/>
        </w:rPr>
        <w:t>Function:</w:t>
      </w:r>
      <w:r w:rsidRPr="00F83060">
        <w:rPr>
          <w:noProof/>
        </w:rPr>
        <w:tab/>
      </w:r>
      <w:r w:rsidRPr="00F83060">
        <w:rPr>
          <w:noProof/>
        </w:rPr>
        <w:fldChar w:fldCharType="begin"/>
      </w:r>
      <w:r w:rsidRPr="00F83060">
        <w:rPr>
          <w:noProof/>
        </w:rPr>
        <w:instrText xml:space="preserve"> PAGEREF _Toc510474340 \h </w:instrText>
      </w:r>
      <w:r w:rsidRPr="00F83060">
        <w:rPr>
          <w:noProof/>
        </w:rPr>
      </w:r>
      <w:r w:rsidRPr="00F83060">
        <w:rPr>
          <w:noProof/>
        </w:rPr>
        <w:fldChar w:fldCharType="separate"/>
      </w:r>
      <w:r w:rsidRPr="00F83060">
        <w:rPr>
          <w:noProof/>
        </w:rPr>
        <w:t>7</w:t>
      </w:r>
      <w:r w:rsidRPr="00F83060">
        <w:rPr>
          <w:noProof/>
        </w:rPr>
        <w:fldChar w:fldCharType="end"/>
      </w:r>
    </w:p>
    <w:p w14:paraId="5390D5A2"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3.2</w:t>
      </w:r>
      <w:r w:rsidRPr="00F83060">
        <w:rPr>
          <w:rFonts w:asciiTheme="minorHAnsi" w:hAnsiTheme="minorHAnsi" w:cstheme="minorBidi"/>
          <w:noProof/>
          <w:sz w:val="24"/>
          <w:szCs w:val="24"/>
        </w:rPr>
        <w:tab/>
      </w:r>
      <w:r w:rsidRPr="00F83060">
        <w:rPr>
          <w:rFonts w:ascii="Cambria" w:hAnsi="Cambria"/>
          <w:noProof/>
        </w:rPr>
        <w:t>Non-Function:</w:t>
      </w:r>
      <w:r w:rsidRPr="00F83060">
        <w:rPr>
          <w:noProof/>
        </w:rPr>
        <w:tab/>
      </w:r>
      <w:r w:rsidRPr="00F83060">
        <w:rPr>
          <w:noProof/>
        </w:rPr>
        <w:fldChar w:fldCharType="begin"/>
      </w:r>
      <w:r w:rsidRPr="00F83060">
        <w:rPr>
          <w:noProof/>
        </w:rPr>
        <w:instrText xml:space="preserve"> PAGEREF _Toc510474341 \h </w:instrText>
      </w:r>
      <w:r w:rsidRPr="00F83060">
        <w:rPr>
          <w:noProof/>
        </w:rPr>
      </w:r>
      <w:r w:rsidRPr="00F83060">
        <w:rPr>
          <w:noProof/>
        </w:rPr>
        <w:fldChar w:fldCharType="separate"/>
      </w:r>
      <w:r w:rsidRPr="00F83060">
        <w:rPr>
          <w:noProof/>
        </w:rPr>
        <w:t>8</w:t>
      </w:r>
      <w:r w:rsidRPr="00F83060">
        <w:rPr>
          <w:noProof/>
        </w:rPr>
        <w:fldChar w:fldCharType="end"/>
      </w:r>
    </w:p>
    <w:p w14:paraId="76608835" w14:textId="77777777" w:rsidR="009B1D3C" w:rsidRPr="00F83060" w:rsidRDefault="009B1D3C">
      <w:pPr>
        <w:pStyle w:val="TOC1"/>
        <w:tabs>
          <w:tab w:val="left" w:pos="432"/>
        </w:tabs>
        <w:rPr>
          <w:rFonts w:asciiTheme="minorHAnsi" w:hAnsiTheme="minorHAnsi" w:cstheme="minorBidi"/>
          <w:noProof/>
          <w:sz w:val="24"/>
          <w:szCs w:val="24"/>
        </w:rPr>
      </w:pPr>
      <w:r w:rsidRPr="00F83060">
        <w:rPr>
          <w:rFonts w:ascii="Cambria" w:hAnsi="Cambria"/>
          <w:noProof/>
          <w:lang w:val="vi-VN"/>
        </w:rPr>
        <w:t>4.</w:t>
      </w:r>
      <w:r w:rsidRPr="00F83060">
        <w:rPr>
          <w:rFonts w:asciiTheme="minorHAnsi" w:hAnsiTheme="minorHAnsi" w:cstheme="minorBidi"/>
          <w:noProof/>
          <w:sz w:val="24"/>
          <w:szCs w:val="24"/>
        </w:rPr>
        <w:tab/>
      </w:r>
      <w:r w:rsidRPr="00F83060">
        <w:rPr>
          <w:rFonts w:ascii="Cambria" w:hAnsi="Cambria"/>
          <w:noProof/>
          <w:lang w:val="vi-VN"/>
        </w:rPr>
        <w:t>Test Strategy</w:t>
      </w:r>
      <w:r w:rsidRPr="00F83060">
        <w:rPr>
          <w:noProof/>
        </w:rPr>
        <w:tab/>
      </w:r>
      <w:r w:rsidRPr="00F83060">
        <w:rPr>
          <w:noProof/>
        </w:rPr>
        <w:fldChar w:fldCharType="begin"/>
      </w:r>
      <w:r w:rsidRPr="00F83060">
        <w:rPr>
          <w:noProof/>
        </w:rPr>
        <w:instrText xml:space="preserve"> PAGEREF _Toc510474342 \h </w:instrText>
      </w:r>
      <w:r w:rsidRPr="00F83060">
        <w:rPr>
          <w:noProof/>
        </w:rPr>
      </w:r>
      <w:r w:rsidRPr="00F83060">
        <w:rPr>
          <w:noProof/>
        </w:rPr>
        <w:fldChar w:fldCharType="separate"/>
      </w:r>
      <w:r w:rsidRPr="00F83060">
        <w:rPr>
          <w:noProof/>
        </w:rPr>
        <w:t>8</w:t>
      </w:r>
      <w:r w:rsidRPr="00F83060">
        <w:rPr>
          <w:noProof/>
        </w:rPr>
        <w:fldChar w:fldCharType="end"/>
      </w:r>
    </w:p>
    <w:p w14:paraId="705649B8"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4.1</w:t>
      </w:r>
      <w:r w:rsidRPr="00F83060">
        <w:rPr>
          <w:rFonts w:asciiTheme="minorHAnsi" w:hAnsiTheme="minorHAnsi" w:cstheme="minorBidi"/>
          <w:noProof/>
          <w:sz w:val="24"/>
          <w:szCs w:val="24"/>
        </w:rPr>
        <w:tab/>
      </w:r>
      <w:r w:rsidRPr="00F83060">
        <w:rPr>
          <w:rFonts w:ascii="Cambria" w:hAnsi="Cambria"/>
          <w:noProof/>
        </w:rPr>
        <w:t>Test Objectives</w:t>
      </w:r>
      <w:r w:rsidRPr="00F83060">
        <w:rPr>
          <w:noProof/>
        </w:rPr>
        <w:tab/>
      </w:r>
      <w:r w:rsidRPr="00F83060">
        <w:rPr>
          <w:noProof/>
        </w:rPr>
        <w:fldChar w:fldCharType="begin"/>
      </w:r>
      <w:r w:rsidRPr="00F83060">
        <w:rPr>
          <w:noProof/>
        </w:rPr>
        <w:instrText xml:space="preserve"> PAGEREF _Toc510474343 \h </w:instrText>
      </w:r>
      <w:r w:rsidRPr="00F83060">
        <w:rPr>
          <w:noProof/>
        </w:rPr>
      </w:r>
      <w:r w:rsidRPr="00F83060">
        <w:rPr>
          <w:noProof/>
        </w:rPr>
        <w:fldChar w:fldCharType="separate"/>
      </w:r>
      <w:r w:rsidRPr="00F83060">
        <w:rPr>
          <w:noProof/>
        </w:rPr>
        <w:t>8</w:t>
      </w:r>
      <w:r w:rsidRPr="00F83060">
        <w:rPr>
          <w:noProof/>
        </w:rPr>
        <w:fldChar w:fldCharType="end"/>
      </w:r>
    </w:p>
    <w:p w14:paraId="39570A69"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4.2</w:t>
      </w:r>
      <w:r w:rsidRPr="00F83060">
        <w:rPr>
          <w:rFonts w:asciiTheme="minorHAnsi" w:hAnsiTheme="minorHAnsi" w:cstheme="minorBidi"/>
          <w:noProof/>
          <w:sz w:val="24"/>
          <w:szCs w:val="24"/>
        </w:rPr>
        <w:tab/>
      </w:r>
      <w:r w:rsidRPr="00F83060">
        <w:rPr>
          <w:rFonts w:ascii="Cambria" w:hAnsi="Cambria"/>
          <w:noProof/>
        </w:rPr>
        <w:t>Test Principles</w:t>
      </w:r>
      <w:r w:rsidRPr="00F83060">
        <w:rPr>
          <w:noProof/>
        </w:rPr>
        <w:tab/>
      </w:r>
      <w:r w:rsidRPr="00F83060">
        <w:rPr>
          <w:noProof/>
        </w:rPr>
        <w:fldChar w:fldCharType="begin"/>
      </w:r>
      <w:r w:rsidRPr="00F83060">
        <w:rPr>
          <w:noProof/>
        </w:rPr>
        <w:instrText xml:space="preserve"> PAGEREF _Toc510474344 \h </w:instrText>
      </w:r>
      <w:r w:rsidRPr="00F83060">
        <w:rPr>
          <w:noProof/>
        </w:rPr>
      </w:r>
      <w:r w:rsidRPr="00F83060">
        <w:rPr>
          <w:noProof/>
        </w:rPr>
        <w:fldChar w:fldCharType="separate"/>
      </w:r>
      <w:r w:rsidRPr="00F83060">
        <w:rPr>
          <w:noProof/>
        </w:rPr>
        <w:t>8</w:t>
      </w:r>
      <w:r w:rsidRPr="00F83060">
        <w:rPr>
          <w:noProof/>
        </w:rPr>
        <w:fldChar w:fldCharType="end"/>
      </w:r>
    </w:p>
    <w:p w14:paraId="5B372DA4"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4.3</w:t>
      </w:r>
      <w:r w:rsidRPr="00F83060">
        <w:rPr>
          <w:rFonts w:asciiTheme="minorHAnsi" w:hAnsiTheme="minorHAnsi" w:cstheme="minorBidi"/>
          <w:noProof/>
          <w:sz w:val="24"/>
          <w:szCs w:val="24"/>
        </w:rPr>
        <w:tab/>
      </w:r>
      <w:r w:rsidRPr="00F83060">
        <w:rPr>
          <w:rFonts w:ascii="Cambria" w:hAnsi="Cambria"/>
          <w:noProof/>
        </w:rPr>
        <w:t>Tools</w:t>
      </w:r>
      <w:r w:rsidRPr="00F83060">
        <w:rPr>
          <w:noProof/>
        </w:rPr>
        <w:tab/>
      </w:r>
      <w:r w:rsidRPr="00F83060">
        <w:rPr>
          <w:noProof/>
        </w:rPr>
        <w:fldChar w:fldCharType="begin"/>
      </w:r>
      <w:r w:rsidRPr="00F83060">
        <w:rPr>
          <w:noProof/>
        </w:rPr>
        <w:instrText xml:space="preserve"> PAGEREF _Toc510474345 \h </w:instrText>
      </w:r>
      <w:r w:rsidRPr="00F83060">
        <w:rPr>
          <w:noProof/>
        </w:rPr>
      </w:r>
      <w:r w:rsidRPr="00F83060">
        <w:rPr>
          <w:noProof/>
        </w:rPr>
        <w:fldChar w:fldCharType="separate"/>
      </w:r>
      <w:r w:rsidRPr="00F83060">
        <w:rPr>
          <w:noProof/>
        </w:rPr>
        <w:t>10</w:t>
      </w:r>
      <w:r w:rsidRPr="00F83060">
        <w:rPr>
          <w:noProof/>
        </w:rPr>
        <w:fldChar w:fldCharType="end"/>
      </w:r>
    </w:p>
    <w:p w14:paraId="6EDEE210" w14:textId="77777777" w:rsidR="009B1D3C" w:rsidRPr="00F83060" w:rsidRDefault="009B1D3C">
      <w:pPr>
        <w:pStyle w:val="TOC1"/>
        <w:tabs>
          <w:tab w:val="left" w:pos="432"/>
        </w:tabs>
        <w:rPr>
          <w:rFonts w:asciiTheme="minorHAnsi" w:hAnsiTheme="minorHAnsi" w:cstheme="minorBidi"/>
          <w:noProof/>
          <w:sz w:val="24"/>
          <w:szCs w:val="24"/>
        </w:rPr>
      </w:pPr>
      <w:r w:rsidRPr="00F83060">
        <w:rPr>
          <w:rFonts w:ascii="Cambria" w:hAnsi="Cambria"/>
          <w:noProof/>
          <w:lang w:val="vi-VN"/>
        </w:rPr>
        <w:t>5.</w:t>
      </w:r>
      <w:r w:rsidRPr="00F83060">
        <w:rPr>
          <w:rFonts w:asciiTheme="minorHAnsi" w:hAnsiTheme="minorHAnsi" w:cstheme="minorBidi"/>
          <w:noProof/>
          <w:sz w:val="24"/>
          <w:szCs w:val="24"/>
        </w:rPr>
        <w:tab/>
      </w:r>
      <w:r w:rsidRPr="00F83060">
        <w:rPr>
          <w:rFonts w:ascii="Cambria" w:hAnsi="Cambria"/>
          <w:noProof/>
        </w:rPr>
        <w:t>Resource</w:t>
      </w:r>
      <w:r w:rsidRPr="00F83060">
        <w:rPr>
          <w:noProof/>
        </w:rPr>
        <w:tab/>
      </w:r>
      <w:r w:rsidRPr="00F83060">
        <w:rPr>
          <w:noProof/>
        </w:rPr>
        <w:fldChar w:fldCharType="begin"/>
      </w:r>
      <w:r w:rsidRPr="00F83060">
        <w:rPr>
          <w:noProof/>
        </w:rPr>
        <w:instrText xml:space="preserve"> PAGEREF _Toc510474346 \h </w:instrText>
      </w:r>
      <w:r w:rsidRPr="00F83060">
        <w:rPr>
          <w:noProof/>
        </w:rPr>
      </w:r>
      <w:r w:rsidRPr="00F83060">
        <w:rPr>
          <w:noProof/>
        </w:rPr>
        <w:fldChar w:fldCharType="separate"/>
      </w:r>
      <w:r w:rsidRPr="00F83060">
        <w:rPr>
          <w:noProof/>
        </w:rPr>
        <w:t>10</w:t>
      </w:r>
      <w:r w:rsidRPr="00F83060">
        <w:rPr>
          <w:noProof/>
        </w:rPr>
        <w:fldChar w:fldCharType="end"/>
      </w:r>
    </w:p>
    <w:p w14:paraId="779378D2"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5.1</w:t>
      </w:r>
      <w:r w:rsidRPr="00F83060">
        <w:rPr>
          <w:rFonts w:asciiTheme="minorHAnsi" w:hAnsiTheme="minorHAnsi" w:cstheme="minorBidi"/>
          <w:noProof/>
          <w:sz w:val="24"/>
          <w:szCs w:val="24"/>
        </w:rPr>
        <w:tab/>
      </w:r>
      <w:r w:rsidRPr="00F83060">
        <w:rPr>
          <w:rFonts w:ascii="Cambria" w:hAnsi="Cambria"/>
          <w:noProof/>
        </w:rPr>
        <w:t>Nhân lực</w:t>
      </w:r>
      <w:r w:rsidRPr="00F83060">
        <w:rPr>
          <w:noProof/>
        </w:rPr>
        <w:tab/>
      </w:r>
      <w:r w:rsidRPr="00F83060">
        <w:rPr>
          <w:noProof/>
        </w:rPr>
        <w:fldChar w:fldCharType="begin"/>
      </w:r>
      <w:r w:rsidRPr="00F83060">
        <w:rPr>
          <w:noProof/>
        </w:rPr>
        <w:instrText xml:space="preserve"> PAGEREF _Toc510474347 \h </w:instrText>
      </w:r>
      <w:r w:rsidRPr="00F83060">
        <w:rPr>
          <w:noProof/>
        </w:rPr>
      </w:r>
      <w:r w:rsidRPr="00F83060">
        <w:rPr>
          <w:noProof/>
        </w:rPr>
        <w:fldChar w:fldCharType="separate"/>
      </w:r>
      <w:r w:rsidRPr="00F83060">
        <w:rPr>
          <w:noProof/>
        </w:rPr>
        <w:t>10</w:t>
      </w:r>
      <w:r w:rsidRPr="00F83060">
        <w:rPr>
          <w:noProof/>
        </w:rPr>
        <w:fldChar w:fldCharType="end"/>
      </w:r>
    </w:p>
    <w:p w14:paraId="6F8EF79D" w14:textId="77777777" w:rsidR="009B1D3C" w:rsidRPr="00F83060" w:rsidRDefault="009B1D3C">
      <w:pPr>
        <w:pStyle w:val="TOC2"/>
        <w:tabs>
          <w:tab w:val="left" w:pos="1000"/>
        </w:tabs>
        <w:rPr>
          <w:rFonts w:asciiTheme="minorHAnsi" w:hAnsiTheme="minorHAnsi" w:cstheme="minorBidi"/>
          <w:noProof/>
          <w:sz w:val="24"/>
          <w:szCs w:val="24"/>
        </w:rPr>
      </w:pPr>
      <w:r w:rsidRPr="00F83060">
        <w:rPr>
          <w:rFonts w:ascii="Cambria" w:hAnsi="Cambria"/>
          <w:noProof/>
        </w:rPr>
        <w:t>5.2</w:t>
      </w:r>
      <w:r w:rsidRPr="00F83060">
        <w:rPr>
          <w:rFonts w:asciiTheme="minorHAnsi" w:hAnsiTheme="minorHAnsi" w:cstheme="minorBidi"/>
          <w:noProof/>
          <w:sz w:val="24"/>
          <w:szCs w:val="24"/>
        </w:rPr>
        <w:tab/>
      </w:r>
      <w:r w:rsidRPr="00F83060">
        <w:rPr>
          <w:rFonts w:ascii="Cambria" w:hAnsi="Cambria"/>
          <w:noProof/>
        </w:rPr>
        <w:t>Hệ thống</w:t>
      </w:r>
      <w:r w:rsidRPr="00F83060">
        <w:rPr>
          <w:noProof/>
        </w:rPr>
        <w:tab/>
      </w:r>
      <w:r w:rsidRPr="00F83060">
        <w:rPr>
          <w:noProof/>
        </w:rPr>
        <w:fldChar w:fldCharType="begin"/>
      </w:r>
      <w:r w:rsidRPr="00F83060">
        <w:rPr>
          <w:noProof/>
        </w:rPr>
        <w:instrText xml:space="preserve"> PAGEREF _Toc510474348 \h </w:instrText>
      </w:r>
      <w:r w:rsidRPr="00F83060">
        <w:rPr>
          <w:noProof/>
        </w:rPr>
      </w:r>
      <w:r w:rsidRPr="00F83060">
        <w:rPr>
          <w:noProof/>
        </w:rPr>
        <w:fldChar w:fldCharType="separate"/>
      </w:r>
      <w:r w:rsidRPr="00F83060">
        <w:rPr>
          <w:noProof/>
        </w:rPr>
        <w:t>10</w:t>
      </w:r>
      <w:r w:rsidRPr="00F83060">
        <w:rPr>
          <w:noProof/>
        </w:rPr>
        <w:fldChar w:fldCharType="end"/>
      </w:r>
    </w:p>
    <w:p w14:paraId="5ABE2E75" w14:textId="77777777" w:rsidR="009B1D3C" w:rsidRPr="00F83060" w:rsidRDefault="009B1D3C">
      <w:pPr>
        <w:pStyle w:val="TOC1"/>
        <w:tabs>
          <w:tab w:val="left" w:pos="432"/>
        </w:tabs>
        <w:rPr>
          <w:rFonts w:asciiTheme="minorHAnsi" w:hAnsiTheme="minorHAnsi" w:cstheme="minorBidi"/>
          <w:noProof/>
          <w:sz w:val="24"/>
          <w:szCs w:val="24"/>
        </w:rPr>
      </w:pPr>
      <w:r w:rsidRPr="00F83060">
        <w:rPr>
          <w:rFonts w:ascii="Cambria" w:hAnsi="Cambria"/>
          <w:noProof/>
          <w:lang w:val="vi-VN"/>
        </w:rPr>
        <w:t>6.</w:t>
      </w:r>
      <w:r w:rsidRPr="00F83060">
        <w:rPr>
          <w:rFonts w:asciiTheme="minorHAnsi" w:hAnsiTheme="minorHAnsi" w:cstheme="minorBidi"/>
          <w:noProof/>
          <w:sz w:val="24"/>
          <w:szCs w:val="24"/>
        </w:rPr>
        <w:tab/>
      </w:r>
      <w:r w:rsidRPr="00F83060">
        <w:rPr>
          <w:rFonts w:ascii="Cambria" w:hAnsi="Cambria"/>
          <w:noProof/>
        </w:rPr>
        <w:t>Test Milestones</w:t>
      </w:r>
      <w:r w:rsidRPr="00F83060">
        <w:rPr>
          <w:noProof/>
        </w:rPr>
        <w:tab/>
      </w:r>
      <w:r w:rsidRPr="00F83060">
        <w:rPr>
          <w:noProof/>
        </w:rPr>
        <w:fldChar w:fldCharType="begin"/>
      </w:r>
      <w:r w:rsidRPr="00F83060">
        <w:rPr>
          <w:noProof/>
        </w:rPr>
        <w:instrText xml:space="preserve"> PAGEREF _Toc510474349 \h </w:instrText>
      </w:r>
      <w:r w:rsidRPr="00F83060">
        <w:rPr>
          <w:noProof/>
        </w:rPr>
      </w:r>
      <w:r w:rsidRPr="00F83060">
        <w:rPr>
          <w:noProof/>
        </w:rPr>
        <w:fldChar w:fldCharType="separate"/>
      </w:r>
      <w:r w:rsidRPr="00F83060">
        <w:rPr>
          <w:noProof/>
        </w:rPr>
        <w:t>11</w:t>
      </w:r>
      <w:r w:rsidRPr="00F83060">
        <w:rPr>
          <w:noProof/>
        </w:rPr>
        <w:fldChar w:fldCharType="end"/>
      </w:r>
    </w:p>
    <w:p w14:paraId="4D09120C" w14:textId="77777777" w:rsidR="009B1D3C" w:rsidRPr="00F83060" w:rsidRDefault="009B1D3C">
      <w:pPr>
        <w:pStyle w:val="TOC1"/>
        <w:tabs>
          <w:tab w:val="left" w:pos="432"/>
        </w:tabs>
        <w:rPr>
          <w:rFonts w:asciiTheme="minorHAnsi" w:hAnsiTheme="minorHAnsi" w:cstheme="minorBidi"/>
          <w:noProof/>
          <w:sz w:val="24"/>
          <w:szCs w:val="24"/>
        </w:rPr>
      </w:pPr>
      <w:r w:rsidRPr="00F83060">
        <w:rPr>
          <w:noProof/>
        </w:rPr>
        <w:t>7.</w:t>
      </w:r>
      <w:r w:rsidRPr="00F83060">
        <w:rPr>
          <w:rFonts w:asciiTheme="minorHAnsi" w:hAnsiTheme="minorHAnsi" w:cstheme="minorBidi"/>
          <w:noProof/>
          <w:sz w:val="24"/>
          <w:szCs w:val="24"/>
        </w:rPr>
        <w:tab/>
      </w:r>
      <w:r w:rsidRPr="00F83060">
        <w:rPr>
          <w:rFonts w:ascii="Cambria" w:hAnsi="Cambria"/>
          <w:noProof/>
        </w:rPr>
        <w:t>Deliverables</w:t>
      </w:r>
      <w:r w:rsidRPr="00F83060">
        <w:rPr>
          <w:noProof/>
        </w:rPr>
        <w:tab/>
      </w:r>
      <w:r w:rsidRPr="00F83060">
        <w:rPr>
          <w:noProof/>
        </w:rPr>
        <w:fldChar w:fldCharType="begin"/>
      </w:r>
      <w:r w:rsidRPr="00F83060">
        <w:rPr>
          <w:noProof/>
        </w:rPr>
        <w:instrText xml:space="preserve"> PAGEREF _Toc510474350 \h </w:instrText>
      </w:r>
      <w:r w:rsidRPr="00F83060">
        <w:rPr>
          <w:noProof/>
        </w:rPr>
      </w:r>
      <w:r w:rsidRPr="00F83060">
        <w:rPr>
          <w:noProof/>
        </w:rPr>
        <w:fldChar w:fldCharType="separate"/>
      </w:r>
      <w:r w:rsidRPr="00F83060">
        <w:rPr>
          <w:noProof/>
        </w:rPr>
        <w:t>11</w:t>
      </w:r>
      <w:r w:rsidRPr="00F83060">
        <w:rPr>
          <w:noProof/>
        </w:rPr>
        <w:fldChar w:fldCharType="end"/>
      </w:r>
    </w:p>
    <w:p w14:paraId="0F967EB7" w14:textId="7C72A7DE" w:rsidR="00F81399" w:rsidRPr="00F83060" w:rsidRDefault="000439F1">
      <w:pPr>
        <w:pStyle w:val="Title"/>
      </w:pPr>
      <w:r w:rsidRPr="00F83060">
        <w:rPr>
          <w:rFonts w:ascii="Cambria" w:hAnsi="Cambria"/>
          <w:sz w:val="24"/>
          <w:szCs w:val="24"/>
        </w:rPr>
        <w:fldChar w:fldCharType="end"/>
      </w:r>
      <w:r w:rsidRPr="00F83060">
        <w:br w:type="page"/>
      </w:r>
      <w:fldSimple w:instr=" TITLE  \* MERGEFORMAT ">
        <w:r w:rsidR="00AD2153" w:rsidRPr="00F83060">
          <w:t>Test Plan Document</w:t>
        </w:r>
      </w:fldSimple>
    </w:p>
    <w:p w14:paraId="1B87EF66" w14:textId="7559445E" w:rsidR="00F81399" w:rsidRPr="00F83060" w:rsidRDefault="000439F1" w:rsidP="00AD2153">
      <w:pPr>
        <w:pStyle w:val="Heading1"/>
        <w:spacing w:after="120" w:line="288" w:lineRule="auto"/>
        <w:rPr>
          <w:rFonts w:ascii="Cambria" w:hAnsi="Cambria"/>
          <w:lang w:val="vi-VN"/>
        </w:rPr>
      </w:pPr>
      <w:bookmarkStart w:id="1" w:name="_Toc456598586"/>
      <w:bookmarkStart w:id="2" w:name="_Toc456600917"/>
      <w:bookmarkStart w:id="3" w:name="_Toc512930904"/>
      <w:bookmarkStart w:id="4" w:name="_Toc510474328"/>
      <w:bookmarkStart w:id="5" w:name="_Toc436203377"/>
      <w:bookmarkStart w:id="6" w:name="_Toc452813577"/>
      <w:r w:rsidRPr="00F83060">
        <w:rPr>
          <w:rFonts w:ascii="Cambria" w:hAnsi="Cambria"/>
        </w:rPr>
        <w:t>Introduction</w:t>
      </w:r>
      <w:bookmarkEnd w:id="1"/>
      <w:bookmarkEnd w:id="2"/>
      <w:bookmarkEnd w:id="3"/>
      <w:bookmarkEnd w:id="4"/>
    </w:p>
    <w:p w14:paraId="1D4AB939" w14:textId="14093535" w:rsidR="00766927" w:rsidRPr="00F83060" w:rsidRDefault="00C6135C" w:rsidP="006A2952">
      <w:pPr>
        <w:pStyle w:val="Heading2"/>
        <w:spacing w:after="120" w:line="312" w:lineRule="auto"/>
        <w:ind w:left="284"/>
        <w:rPr>
          <w:rFonts w:ascii="Cambria" w:hAnsi="Cambria"/>
          <w:sz w:val="24"/>
          <w:lang w:val="vi-VN"/>
        </w:rPr>
      </w:pPr>
      <w:bookmarkStart w:id="7" w:name="_Toc510474329"/>
      <w:r w:rsidRPr="00F83060">
        <w:rPr>
          <w:rFonts w:ascii="Cambria" w:hAnsi="Cambria"/>
          <w:sz w:val="24"/>
        </w:rPr>
        <w:t>Purpose</w:t>
      </w:r>
      <w:bookmarkEnd w:id="7"/>
    </w:p>
    <w:p w14:paraId="3D4B8D63" w14:textId="24D2552C" w:rsidR="00887060" w:rsidRPr="00F83060" w:rsidRDefault="00887060" w:rsidP="004B4591">
      <w:pPr>
        <w:spacing w:after="120" w:line="288" w:lineRule="auto"/>
        <w:jc w:val="both"/>
        <w:rPr>
          <w:rFonts w:ascii="Cambria" w:hAnsi="Cambria"/>
          <w:sz w:val="24"/>
          <w:lang w:val="vi-VN"/>
        </w:rPr>
      </w:pPr>
      <w:r w:rsidRPr="00F83060">
        <w:rPr>
          <w:rFonts w:ascii="Cambria" w:hAnsi="Cambria"/>
          <w:sz w:val="24"/>
          <w:lang w:val="vi-VN"/>
        </w:rPr>
        <w:t xml:space="preserve">Tài liệu </w:t>
      </w:r>
      <w:r w:rsidR="00292C68" w:rsidRPr="00F83060">
        <w:rPr>
          <w:rFonts w:ascii="Cambria" w:hAnsi="Cambria"/>
          <w:sz w:val="24"/>
          <w:lang w:val="vi-VN"/>
        </w:rPr>
        <w:t xml:space="preserve">Kế Hoạch Kiểm Thử </w:t>
      </w:r>
      <w:r w:rsidRPr="00F83060">
        <w:rPr>
          <w:rFonts w:ascii="Cambria" w:hAnsi="Cambria"/>
          <w:sz w:val="24"/>
          <w:lang w:val="vi-VN"/>
        </w:rPr>
        <w:t>được dùng để:</w:t>
      </w:r>
    </w:p>
    <w:p w14:paraId="167BD7B9" w14:textId="2FB84D22" w:rsidR="00887060" w:rsidRPr="00F83060" w:rsidRDefault="00887060"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 xml:space="preserve">Xác định </w:t>
      </w:r>
      <w:r w:rsidR="00C7412B" w:rsidRPr="00F83060">
        <w:rPr>
          <w:rFonts w:ascii="Cambria" w:hAnsi="Cambria"/>
          <w:sz w:val="24"/>
          <w:lang w:val="vi-VN"/>
        </w:rPr>
        <w:t>các</w:t>
      </w:r>
      <w:r w:rsidRPr="00F83060">
        <w:rPr>
          <w:rFonts w:ascii="Cambria" w:hAnsi="Cambria"/>
          <w:sz w:val="24"/>
          <w:lang w:val="vi-VN"/>
        </w:rPr>
        <w:t xml:space="preserve"> thông tin và các </w:t>
      </w:r>
      <w:r w:rsidR="00C7412B" w:rsidRPr="00F83060">
        <w:rPr>
          <w:rFonts w:ascii="Cambria" w:hAnsi="Cambria"/>
          <w:sz w:val="24"/>
          <w:lang w:val="vi-VN"/>
        </w:rPr>
        <w:t xml:space="preserve">thành </w:t>
      </w:r>
      <w:r w:rsidRPr="00F83060">
        <w:rPr>
          <w:rFonts w:ascii="Cambria" w:hAnsi="Cambria"/>
          <w:sz w:val="24"/>
          <w:lang w:val="vi-VN"/>
        </w:rPr>
        <w:t>phần</w:t>
      </w:r>
      <w:r w:rsidR="003738DB" w:rsidRPr="00F83060">
        <w:rPr>
          <w:rFonts w:ascii="Cambria" w:hAnsi="Cambria"/>
          <w:sz w:val="24"/>
          <w:lang w:val="vi-VN"/>
        </w:rPr>
        <w:t xml:space="preserve"> cần được kiểm thử</w:t>
      </w:r>
      <w:r w:rsidRPr="00F83060">
        <w:rPr>
          <w:rFonts w:ascii="Cambria" w:hAnsi="Cambria"/>
          <w:sz w:val="24"/>
          <w:lang w:val="vi-VN"/>
        </w:rPr>
        <w:t xml:space="preserve"> </w:t>
      </w:r>
      <w:r w:rsidR="009D1FB8" w:rsidRPr="00F83060">
        <w:rPr>
          <w:rFonts w:ascii="Cambria" w:hAnsi="Cambria"/>
          <w:sz w:val="24"/>
          <w:lang w:val="vi-VN"/>
        </w:rPr>
        <w:t xml:space="preserve">của </w:t>
      </w:r>
      <w:r w:rsidRPr="00F83060">
        <w:rPr>
          <w:rFonts w:ascii="Cambria" w:hAnsi="Cambria"/>
          <w:sz w:val="24"/>
          <w:lang w:val="vi-VN"/>
        </w:rPr>
        <w:t xml:space="preserve">dự án </w:t>
      </w:r>
      <w:r w:rsidR="00861F6A" w:rsidRPr="00F83060">
        <w:rPr>
          <w:rFonts w:ascii="Cambria" w:hAnsi="Cambria"/>
          <w:sz w:val="24"/>
          <w:lang w:val="vi-VN"/>
        </w:rPr>
        <w:t>“</w:t>
      </w:r>
      <w:r w:rsidR="00E92481" w:rsidRPr="00F83060">
        <w:rPr>
          <w:rFonts w:ascii="Cambria" w:hAnsi="Cambria"/>
          <w:sz w:val="24"/>
          <w:lang w:val="vi-VN"/>
        </w:rPr>
        <w:t>SuperMarket</w:t>
      </w:r>
      <w:r w:rsidR="00861F6A" w:rsidRPr="00F83060">
        <w:rPr>
          <w:rFonts w:ascii="Cambria" w:hAnsi="Cambria"/>
          <w:sz w:val="24"/>
          <w:lang w:val="vi-VN"/>
        </w:rPr>
        <w:t>”</w:t>
      </w:r>
      <w:r w:rsidR="00D81195" w:rsidRPr="00F83060">
        <w:rPr>
          <w:rFonts w:ascii="Cambria" w:hAnsi="Cambria"/>
          <w:sz w:val="24"/>
          <w:lang w:val="vi-VN"/>
        </w:rPr>
        <w:t>.</w:t>
      </w:r>
    </w:p>
    <w:p w14:paraId="2A1D83B8" w14:textId="77777777" w:rsidR="00AD2A37" w:rsidRPr="00F83060" w:rsidRDefault="00AD2A37" w:rsidP="00AD2A37">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Làm rõ các công đoạn, các bước kiểm thử.</w:t>
      </w:r>
    </w:p>
    <w:p w14:paraId="71E2EFFC" w14:textId="73A4292F" w:rsidR="00AD2A37" w:rsidRPr="00F83060" w:rsidRDefault="00AD2A37"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Mô tả các mục tiêu, thị trường của sản phẩm.</w:t>
      </w:r>
    </w:p>
    <w:p w14:paraId="280F95FF" w14:textId="2394EF08" w:rsidR="00887060" w:rsidRPr="00F83060" w:rsidRDefault="00AA6071"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C</w:t>
      </w:r>
      <w:r w:rsidR="008C5127" w:rsidRPr="00F83060">
        <w:rPr>
          <w:rFonts w:ascii="Cambria" w:hAnsi="Cambria"/>
          <w:sz w:val="24"/>
          <w:lang w:val="vi-VN"/>
        </w:rPr>
        <w:t xml:space="preserve">ung cấp danh sách các </w:t>
      </w:r>
      <w:r w:rsidR="008E1C0F" w:rsidRPr="00F83060">
        <w:rPr>
          <w:rFonts w:ascii="Cambria" w:hAnsi="Cambria"/>
          <w:sz w:val="24"/>
          <w:lang w:val="vi-VN"/>
        </w:rPr>
        <w:t xml:space="preserve">yêu cầu </w:t>
      </w:r>
      <w:r w:rsidR="00BE1589" w:rsidRPr="00F83060">
        <w:rPr>
          <w:rFonts w:ascii="Cambria" w:hAnsi="Cambria"/>
          <w:sz w:val="24"/>
          <w:lang w:val="vi-VN"/>
        </w:rPr>
        <w:t xml:space="preserve">cần </w:t>
      </w:r>
      <w:r w:rsidR="008E1C0F" w:rsidRPr="00F83060">
        <w:rPr>
          <w:rFonts w:ascii="Cambria" w:hAnsi="Cambria"/>
          <w:sz w:val="24"/>
          <w:lang w:val="vi-VN"/>
        </w:rPr>
        <w:t>kiểm thử</w:t>
      </w:r>
      <w:r w:rsidR="005625FC" w:rsidRPr="00F83060">
        <w:rPr>
          <w:rFonts w:ascii="Cambria" w:hAnsi="Cambria"/>
          <w:sz w:val="24"/>
          <w:lang w:val="vi-VN"/>
        </w:rPr>
        <w:t xml:space="preserve"> của dự án</w:t>
      </w:r>
      <w:r w:rsidR="008E1C0F" w:rsidRPr="00F83060">
        <w:rPr>
          <w:rFonts w:ascii="Cambria" w:hAnsi="Cambria"/>
          <w:sz w:val="24"/>
          <w:lang w:val="vi-VN"/>
        </w:rPr>
        <w:t>.</w:t>
      </w:r>
    </w:p>
    <w:p w14:paraId="78FA1D8B" w14:textId="1798B940" w:rsidR="00887060" w:rsidRPr="00F83060" w:rsidRDefault="00D04B3A"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Đề ra</w:t>
      </w:r>
      <w:r w:rsidR="0018438F" w:rsidRPr="00F83060">
        <w:rPr>
          <w:rFonts w:ascii="Cambria" w:hAnsi="Cambria"/>
          <w:sz w:val="24"/>
          <w:lang w:val="vi-VN"/>
        </w:rPr>
        <w:t xml:space="preserve"> các</w:t>
      </w:r>
      <w:r w:rsidR="00887060" w:rsidRPr="00F83060">
        <w:rPr>
          <w:rFonts w:ascii="Cambria" w:hAnsi="Cambria"/>
          <w:sz w:val="24"/>
          <w:lang w:val="vi-VN"/>
        </w:rPr>
        <w:t xml:space="preserve"> phương pháp, chiến lược kiểm thử nên sử dụng</w:t>
      </w:r>
      <w:r w:rsidR="00001A64" w:rsidRPr="00F83060">
        <w:rPr>
          <w:rFonts w:ascii="Cambria" w:hAnsi="Cambria"/>
          <w:sz w:val="24"/>
          <w:lang w:val="vi-VN"/>
        </w:rPr>
        <w:t>.</w:t>
      </w:r>
    </w:p>
    <w:p w14:paraId="2E4C4965" w14:textId="44C0900C" w:rsidR="00887060" w:rsidRPr="00F83060" w:rsidRDefault="00887060"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 xml:space="preserve">Xác định nguồn lực </w:t>
      </w:r>
      <w:r w:rsidR="00215BE1" w:rsidRPr="00F83060">
        <w:rPr>
          <w:rFonts w:ascii="Cambria" w:hAnsi="Cambria"/>
          <w:sz w:val="24"/>
          <w:lang w:val="vi-VN"/>
        </w:rPr>
        <w:t>và lịch trình của các hoạt động kiểm thử.</w:t>
      </w:r>
    </w:p>
    <w:p w14:paraId="3FA870BF" w14:textId="6F15DF0D" w:rsidR="00887060" w:rsidRPr="00F83060" w:rsidRDefault="00887060" w:rsidP="0078243D">
      <w:pPr>
        <w:widowControl/>
        <w:numPr>
          <w:ilvl w:val="0"/>
          <w:numId w:val="2"/>
        </w:numPr>
        <w:tabs>
          <w:tab w:val="clear" w:pos="720"/>
        </w:tabs>
        <w:spacing w:after="120" w:line="288" w:lineRule="auto"/>
        <w:ind w:left="567" w:hanging="283"/>
        <w:jc w:val="both"/>
        <w:rPr>
          <w:rFonts w:ascii="Cambria" w:hAnsi="Cambria"/>
          <w:sz w:val="24"/>
          <w:lang w:val="vi-VN"/>
        </w:rPr>
      </w:pPr>
      <w:r w:rsidRPr="00F83060">
        <w:rPr>
          <w:rFonts w:ascii="Cambria" w:hAnsi="Cambria"/>
          <w:sz w:val="24"/>
          <w:lang w:val="vi-VN"/>
        </w:rPr>
        <w:t xml:space="preserve">Liệt kê </w:t>
      </w:r>
      <w:r w:rsidR="00977ADF" w:rsidRPr="00F83060">
        <w:rPr>
          <w:rFonts w:ascii="Cambria" w:hAnsi="Cambria"/>
          <w:sz w:val="24"/>
          <w:lang w:val="vi-VN"/>
        </w:rPr>
        <w:t>các</w:t>
      </w:r>
      <w:r w:rsidRPr="00F83060">
        <w:rPr>
          <w:rFonts w:ascii="Cambria" w:hAnsi="Cambria"/>
          <w:sz w:val="24"/>
          <w:lang w:val="vi-VN"/>
        </w:rPr>
        <w:t xml:space="preserve"> kết quả, tài liệu có được sau khi thực hiện kiểm thử</w:t>
      </w:r>
      <w:r w:rsidR="00001782" w:rsidRPr="00F83060">
        <w:rPr>
          <w:rFonts w:ascii="Cambria" w:hAnsi="Cambria"/>
          <w:sz w:val="24"/>
          <w:lang w:val="vi-VN"/>
        </w:rPr>
        <w:t>.</w:t>
      </w:r>
    </w:p>
    <w:p w14:paraId="3B581F48" w14:textId="30DCBA64" w:rsidR="00F50717" w:rsidRPr="00F83060" w:rsidRDefault="001D3EC7" w:rsidP="006A2952">
      <w:pPr>
        <w:pStyle w:val="Heading2"/>
        <w:spacing w:after="120" w:line="312" w:lineRule="auto"/>
        <w:ind w:left="284"/>
        <w:rPr>
          <w:rFonts w:ascii="Cambria" w:hAnsi="Cambria"/>
          <w:sz w:val="24"/>
          <w:lang w:val="vi-VN"/>
        </w:rPr>
      </w:pPr>
      <w:bookmarkStart w:id="8" w:name="_Toc510474330"/>
      <w:r w:rsidRPr="00F83060">
        <w:rPr>
          <w:rFonts w:ascii="Cambria" w:hAnsi="Cambria"/>
          <w:sz w:val="24"/>
        </w:rPr>
        <w:t>Document</w:t>
      </w:r>
      <w:r w:rsidR="00370220" w:rsidRPr="00F83060">
        <w:rPr>
          <w:rFonts w:ascii="Cambria" w:hAnsi="Cambria"/>
          <w:sz w:val="24"/>
        </w:rPr>
        <w:t xml:space="preserve"> Terminology and Acronyms</w:t>
      </w:r>
      <w:bookmarkEnd w:id="8"/>
    </w:p>
    <w:tbl>
      <w:tblPr>
        <w:tblStyle w:val="TableGrid"/>
        <w:tblW w:w="9986" w:type="dxa"/>
        <w:jc w:val="center"/>
        <w:tblLook w:val="04A0" w:firstRow="1" w:lastRow="0" w:firstColumn="1" w:lastColumn="0" w:noHBand="0" w:noVBand="1"/>
      </w:tblPr>
      <w:tblGrid>
        <w:gridCol w:w="704"/>
        <w:gridCol w:w="3260"/>
        <w:gridCol w:w="6022"/>
      </w:tblGrid>
      <w:tr w:rsidR="00F83060" w:rsidRPr="00F83060" w14:paraId="38DAC22E" w14:textId="77777777" w:rsidTr="00FB6592">
        <w:trPr>
          <w:trHeight w:val="319"/>
          <w:jc w:val="center"/>
        </w:trPr>
        <w:tc>
          <w:tcPr>
            <w:tcW w:w="704" w:type="dxa"/>
            <w:shd w:val="clear" w:color="auto" w:fill="BFBFBF" w:themeFill="background1" w:themeFillShade="BF"/>
            <w:vAlign w:val="center"/>
          </w:tcPr>
          <w:p w14:paraId="29C48F03" w14:textId="77777777" w:rsidR="006C5F22" w:rsidRPr="00F83060" w:rsidRDefault="006C5F22" w:rsidP="00AC5D13">
            <w:pPr>
              <w:spacing w:before="60" w:after="60" w:line="240" w:lineRule="auto"/>
              <w:jc w:val="center"/>
              <w:rPr>
                <w:rFonts w:ascii="Cambria" w:hAnsi="Cambria"/>
                <w:b/>
                <w:sz w:val="24"/>
                <w:szCs w:val="24"/>
              </w:rPr>
            </w:pPr>
            <w:r w:rsidRPr="00F83060">
              <w:rPr>
                <w:rFonts w:ascii="Cambria" w:hAnsi="Cambria"/>
                <w:b/>
                <w:sz w:val="24"/>
                <w:szCs w:val="24"/>
              </w:rPr>
              <w:t>STT</w:t>
            </w:r>
          </w:p>
        </w:tc>
        <w:tc>
          <w:tcPr>
            <w:tcW w:w="3260" w:type="dxa"/>
            <w:shd w:val="clear" w:color="auto" w:fill="BFBFBF" w:themeFill="background1" w:themeFillShade="BF"/>
            <w:vAlign w:val="center"/>
          </w:tcPr>
          <w:p w14:paraId="74AF1F08" w14:textId="2492B8F1" w:rsidR="006C5F22" w:rsidRPr="00F83060" w:rsidRDefault="006C5F22" w:rsidP="00AC5D13">
            <w:pPr>
              <w:spacing w:before="60" w:after="60" w:line="240" w:lineRule="auto"/>
              <w:jc w:val="center"/>
              <w:rPr>
                <w:rFonts w:ascii="Cambria" w:hAnsi="Cambria"/>
                <w:b/>
                <w:sz w:val="24"/>
                <w:szCs w:val="24"/>
              </w:rPr>
            </w:pPr>
            <w:r w:rsidRPr="00F83060">
              <w:rPr>
                <w:rFonts w:ascii="Cambria" w:hAnsi="Cambria"/>
                <w:b/>
                <w:sz w:val="24"/>
                <w:szCs w:val="24"/>
              </w:rPr>
              <w:t>Thuật ngữ</w:t>
            </w:r>
            <w:r w:rsidR="009C08D2" w:rsidRPr="00F83060">
              <w:rPr>
                <w:rFonts w:ascii="Cambria" w:hAnsi="Cambria"/>
                <w:b/>
                <w:sz w:val="24"/>
                <w:szCs w:val="24"/>
              </w:rPr>
              <w:t xml:space="preserve"> viết tắt</w:t>
            </w:r>
          </w:p>
        </w:tc>
        <w:tc>
          <w:tcPr>
            <w:tcW w:w="6022" w:type="dxa"/>
            <w:shd w:val="clear" w:color="auto" w:fill="BFBFBF" w:themeFill="background1" w:themeFillShade="BF"/>
            <w:vAlign w:val="center"/>
          </w:tcPr>
          <w:p w14:paraId="7D4677E7" w14:textId="7BE509BD" w:rsidR="006C5F22" w:rsidRPr="00F83060" w:rsidRDefault="006C5F22" w:rsidP="00AC5D13">
            <w:pPr>
              <w:spacing w:before="60" w:after="60" w:line="240" w:lineRule="auto"/>
              <w:jc w:val="center"/>
              <w:rPr>
                <w:rFonts w:ascii="Cambria" w:hAnsi="Cambria"/>
                <w:b/>
                <w:sz w:val="24"/>
                <w:szCs w:val="24"/>
              </w:rPr>
            </w:pPr>
            <w:r w:rsidRPr="00F83060">
              <w:rPr>
                <w:rFonts w:ascii="Cambria" w:hAnsi="Cambria"/>
                <w:b/>
                <w:sz w:val="24"/>
                <w:szCs w:val="24"/>
              </w:rPr>
              <w:t>Chú giải</w:t>
            </w:r>
          </w:p>
        </w:tc>
      </w:tr>
      <w:tr w:rsidR="00F83060" w:rsidRPr="00F83060" w14:paraId="361DBAEB" w14:textId="77777777" w:rsidTr="00FB6592">
        <w:trPr>
          <w:trHeight w:val="299"/>
          <w:jc w:val="center"/>
        </w:trPr>
        <w:tc>
          <w:tcPr>
            <w:tcW w:w="704" w:type="dxa"/>
            <w:vAlign w:val="center"/>
          </w:tcPr>
          <w:p w14:paraId="3B5838C6" w14:textId="1C7B73DF" w:rsidR="006C5F22" w:rsidRPr="00F83060" w:rsidRDefault="00236FC1" w:rsidP="00236FC1">
            <w:pPr>
              <w:spacing w:before="60" w:after="60" w:line="240" w:lineRule="auto"/>
              <w:jc w:val="center"/>
              <w:rPr>
                <w:rFonts w:ascii="Cambria" w:hAnsi="Cambria"/>
                <w:sz w:val="24"/>
                <w:szCs w:val="24"/>
              </w:rPr>
            </w:pPr>
            <w:r w:rsidRPr="00F83060">
              <w:rPr>
                <w:rFonts w:ascii="Cambria" w:hAnsi="Cambria"/>
                <w:sz w:val="24"/>
                <w:szCs w:val="24"/>
              </w:rPr>
              <w:t>01</w:t>
            </w:r>
          </w:p>
        </w:tc>
        <w:tc>
          <w:tcPr>
            <w:tcW w:w="3260" w:type="dxa"/>
            <w:vAlign w:val="center"/>
          </w:tcPr>
          <w:p w14:paraId="4286EA82" w14:textId="184F1775" w:rsidR="006C5F22" w:rsidRPr="00F83060" w:rsidRDefault="00236FC1" w:rsidP="00AC5D13">
            <w:pPr>
              <w:spacing w:before="60" w:after="60" w:line="240" w:lineRule="auto"/>
              <w:rPr>
                <w:rFonts w:ascii="Cambria" w:hAnsi="Cambria"/>
                <w:sz w:val="24"/>
                <w:szCs w:val="24"/>
              </w:rPr>
            </w:pPr>
            <w:r w:rsidRPr="00F83060">
              <w:rPr>
                <w:rFonts w:ascii="Cambria" w:hAnsi="Cambria"/>
                <w:sz w:val="24"/>
                <w:szCs w:val="24"/>
              </w:rPr>
              <w:t>GUI</w:t>
            </w:r>
          </w:p>
        </w:tc>
        <w:tc>
          <w:tcPr>
            <w:tcW w:w="6022" w:type="dxa"/>
            <w:vAlign w:val="center"/>
          </w:tcPr>
          <w:p w14:paraId="4CDF4A41" w14:textId="43EA01D2" w:rsidR="006C5F22" w:rsidRPr="00F83060" w:rsidRDefault="00236FC1" w:rsidP="00AC5D13">
            <w:pPr>
              <w:spacing w:before="60" w:after="60" w:line="240" w:lineRule="auto"/>
              <w:rPr>
                <w:rFonts w:ascii="Cambria" w:hAnsi="Cambria"/>
                <w:sz w:val="24"/>
                <w:szCs w:val="24"/>
                <w:lang w:val="vi-VN"/>
              </w:rPr>
            </w:pPr>
            <w:r w:rsidRPr="00F83060">
              <w:rPr>
                <w:rFonts w:ascii="Cambria" w:hAnsi="Cambria"/>
                <w:sz w:val="24"/>
                <w:szCs w:val="24"/>
              </w:rPr>
              <w:t>Graphic User Interface</w:t>
            </w:r>
            <w:r w:rsidR="00FB6592" w:rsidRPr="00F83060">
              <w:rPr>
                <w:rFonts w:ascii="Cambria" w:hAnsi="Cambria"/>
                <w:sz w:val="24"/>
                <w:szCs w:val="24"/>
              </w:rPr>
              <w:t>: giao diện đồ họa người dùng</w:t>
            </w:r>
          </w:p>
        </w:tc>
      </w:tr>
    </w:tbl>
    <w:p w14:paraId="2504E8AA" w14:textId="093BA304" w:rsidR="00F50717" w:rsidRPr="00F83060" w:rsidRDefault="00A109A6" w:rsidP="006A2952">
      <w:pPr>
        <w:pStyle w:val="Heading2"/>
        <w:spacing w:after="120" w:line="312" w:lineRule="auto"/>
        <w:ind w:left="284"/>
        <w:rPr>
          <w:rFonts w:ascii="Cambria" w:hAnsi="Cambria"/>
          <w:sz w:val="24"/>
          <w:szCs w:val="24"/>
          <w:lang w:val="vi-VN"/>
        </w:rPr>
      </w:pPr>
      <w:bookmarkStart w:id="9" w:name="_Toc510474331"/>
      <w:r w:rsidRPr="00F83060">
        <w:rPr>
          <w:rFonts w:ascii="Cambria" w:hAnsi="Cambria"/>
          <w:sz w:val="24"/>
          <w:szCs w:val="24"/>
        </w:rPr>
        <w:t xml:space="preserve">Document </w:t>
      </w:r>
      <w:r w:rsidR="00011ED2" w:rsidRPr="00F83060">
        <w:rPr>
          <w:rFonts w:ascii="Cambria" w:hAnsi="Cambria"/>
          <w:sz w:val="24"/>
          <w:szCs w:val="24"/>
        </w:rPr>
        <w:t>Reference</w:t>
      </w:r>
      <w:bookmarkEnd w:id="9"/>
    </w:p>
    <w:tbl>
      <w:tblPr>
        <w:tblStyle w:val="TableGrid"/>
        <w:tblW w:w="9973" w:type="dxa"/>
        <w:jc w:val="center"/>
        <w:tblLook w:val="04A0" w:firstRow="1" w:lastRow="0" w:firstColumn="1" w:lastColumn="0" w:noHBand="0" w:noVBand="1"/>
      </w:tblPr>
      <w:tblGrid>
        <w:gridCol w:w="704"/>
        <w:gridCol w:w="4961"/>
        <w:gridCol w:w="2552"/>
        <w:gridCol w:w="1756"/>
      </w:tblGrid>
      <w:tr w:rsidR="00F83060" w:rsidRPr="00F83060" w14:paraId="2414B842" w14:textId="77777777" w:rsidTr="004351A3">
        <w:trPr>
          <w:trHeight w:val="328"/>
          <w:jc w:val="center"/>
        </w:trPr>
        <w:tc>
          <w:tcPr>
            <w:tcW w:w="704" w:type="dxa"/>
            <w:shd w:val="clear" w:color="auto" w:fill="BFBFBF" w:themeFill="background1" w:themeFillShade="BF"/>
            <w:vAlign w:val="center"/>
          </w:tcPr>
          <w:p w14:paraId="2FDA8270" w14:textId="51E1AADD" w:rsidR="00BF60A2" w:rsidRPr="00F83060" w:rsidRDefault="00BF60A2" w:rsidP="00BF60A2">
            <w:pPr>
              <w:spacing w:before="60" w:after="60" w:line="240" w:lineRule="auto"/>
              <w:jc w:val="center"/>
              <w:rPr>
                <w:rFonts w:ascii="Cambria" w:hAnsi="Cambria"/>
                <w:b/>
                <w:sz w:val="24"/>
                <w:szCs w:val="24"/>
              </w:rPr>
            </w:pPr>
            <w:r w:rsidRPr="00F83060">
              <w:rPr>
                <w:rFonts w:ascii="Cambria" w:hAnsi="Cambria"/>
                <w:b/>
                <w:sz w:val="24"/>
                <w:szCs w:val="24"/>
              </w:rPr>
              <w:t>STT</w:t>
            </w:r>
          </w:p>
        </w:tc>
        <w:tc>
          <w:tcPr>
            <w:tcW w:w="4961" w:type="dxa"/>
            <w:shd w:val="clear" w:color="auto" w:fill="BFBFBF" w:themeFill="background1" w:themeFillShade="BF"/>
            <w:vAlign w:val="center"/>
          </w:tcPr>
          <w:p w14:paraId="6CCAD050" w14:textId="37FF69D3" w:rsidR="00BF60A2" w:rsidRPr="00F83060" w:rsidRDefault="00BF60A2" w:rsidP="004F2CED">
            <w:pPr>
              <w:spacing w:before="60" w:after="60" w:line="240" w:lineRule="auto"/>
              <w:jc w:val="center"/>
              <w:rPr>
                <w:rFonts w:ascii="Cambria" w:hAnsi="Cambria"/>
                <w:b/>
                <w:sz w:val="24"/>
                <w:szCs w:val="24"/>
              </w:rPr>
            </w:pPr>
            <w:r w:rsidRPr="00F83060">
              <w:rPr>
                <w:rFonts w:ascii="Cambria" w:hAnsi="Cambria"/>
                <w:b/>
                <w:sz w:val="24"/>
                <w:szCs w:val="24"/>
              </w:rPr>
              <w:t>Tên tài liệu</w:t>
            </w:r>
          </w:p>
        </w:tc>
        <w:tc>
          <w:tcPr>
            <w:tcW w:w="2552" w:type="dxa"/>
            <w:shd w:val="clear" w:color="auto" w:fill="BFBFBF" w:themeFill="background1" w:themeFillShade="BF"/>
            <w:vAlign w:val="center"/>
          </w:tcPr>
          <w:p w14:paraId="701DD10E" w14:textId="7427390D" w:rsidR="00BF60A2" w:rsidRPr="00F83060" w:rsidRDefault="00BF60A2" w:rsidP="004F2CED">
            <w:pPr>
              <w:spacing w:before="60" w:after="60" w:line="240" w:lineRule="auto"/>
              <w:jc w:val="center"/>
              <w:rPr>
                <w:rFonts w:ascii="Cambria" w:hAnsi="Cambria"/>
                <w:b/>
                <w:sz w:val="24"/>
                <w:szCs w:val="24"/>
              </w:rPr>
            </w:pPr>
            <w:r w:rsidRPr="00F83060">
              <w:rPr>
                <w:rFonts w:ascii="Cambria" w:hAnsi="Cambria"/>
                <w:b/>
                <w:sz w:val="24"/>
                <w:szCs w:val="24"/>
              </w:rPr>
              <w:t>Nguồn</w:t>
            </w:r>
          </w:p>
        </w:tc>
        <w:tc>
          <w:tcPr>
            <w:tcW w:w="1756" w:type="dxa"/>
            <w:shd w:val="clear" w:color="auto" w:fill="BFBFBF" w:themeFill="background1" w:themeFillShade="BF"/>
            <w:vAlign w:val="center"/>
          </w:tcPr>
          <w:p w14:paraId="42E9F2CF" w14:textId="497DDE67" w:rsidR="00BF60A2" w:rsidRPr="00F83060" w:rsidRDefault="00BF60A2" w:rsidP="004F2CED">
            <w:pPr>
              <w:spacing w:before="60" w:after="60" w:line="240" w:lineRule="auto"/>
              <w:jc w:val="center"/>
              <w:rPr>
                <w:rFonts w:ascii="Cambria" w:hAnsi="Cambria"/>
                <w:b/>
                <w:sz w:val="24"/>
                <w:szCs w:val="24"/>
              </w:rPr>
            </w:pPr>
            <w:r w:rsidRPr="00F83060">
              <w:rPr>
                <w:rFonts w:ascii="Cambria" w:hAnsi="Cambria"/>
                <w:b/>
                <w:sz w:val="24"/>
                <w:szCs w:val="24"/>
              </w:rPr>
              <w:t>Ghi chú</w:t>
            </w:r>
          </w:p>
        </w:tc>
      </w:tr>
      <w:tr w:rsidR="00F83060" w:rsidRPr="00F83060" w14:paraId="2AF77274" w14:textId="77777777" w:rsidTr="004351A3">
        <w:trPr>
          <w:trHeight w:val="308"/>
          <w:jc w:val="center"/>
        </w:trPr>
        <w:tc>
          <w:tcPr>
            <w:tcW w:w="704" w:type="dxa"/>
            <w:vAlign w:val="center"/>
          </w:tcPr>
          <w:p w14:paraId="49ED7346" w14:textId="63637996" w:rsidR="00BF60A2" w:rsidRPr="00F83060" w:rsidRDefault="00A843E1" w:rsidP="00956EEA">
            <w:pPr>
              <w:spacing w:before="60" w:after="60" w:line="240" w:lineRule="auto"/>
              <w:jc w:val="center"/>
              <w:rPr>
                <w:rFonts w:ascii="Cambria" w:hAnsi="Cambria"/>
                <w:sz w:val="24"/>
                <w:szCs w:val="24"/>
              </w:rPr>
            </w:pPr>
            <w:r w:rsidRPr="00F83060">
              <w:rPr>
                <w:rFonts w:ascii="Cambria" w:hAnsi="Cambria"/>
                <w:sz w:val="24"/>
                <w:szCs w:val="24"/>
              </w:rPr>
              <w:t>1</w:t>
            </w:r>
          </w:p>
        </w:tc>
        <w:tc>
          <w:tcPr>
            <w:tcW w:w="4961" w:type="dxa"/>
            <w:vAlign w:val="center"/>
          </w:tcPr>
          <w:p w14:paraId="356C2038" w14:textId="30C15C0B" w:rsidR="00BF60A2" w:rsidRPr="00F83060" w:rsidRDefault="00D741B8" w:rsidP="00935A5B">
            <w:pPr>
              <w:spacing w:before="60" w:after="60" w:line="240" w:lineRule="auto"/>
              <w:rPr>
                <w:rFonts w:ascii="Cambria" w:hAnsi="Cambria"/>
                <w:sz w:val="24"/>
                <w:szCs w:val="24"/>
              </w:rPr>
            </w:pPr>
            <w:r w:rsidRPr="00F83060">
              <w:rPr>
                <w:rFonts w:ascii="Cambria" w:hAnsi="Cambria"/>
                <w:sz w:val="24"/>
                <w:szCs w:val="24"/>
              </w:rPr>
              <w:t xml:space="preserve">Tài liệu Đặc tả </w:t>
            </w:r>
            <w:r w:rsidR="0072228C" w:rsidRPr="00F83060">
              <w:rPr>
                <w:rFonts w:ascii="Cambria" w:hAnsi="Cambria"/>
                <w:sz w:val="24"/>
                <w:szCs w:val="24"/>
              </w:rPr>
              <w:t xml:space="preserve">yêu cầu </w:t>
            </w:r>
            <w:r w:rsidR="00AF62EA" w:rsidRPr="00F83060">
              <w:rPr>
                <w:rFonts w:ascii="Cambria" w:hAnsi="Cambria"/>
                <w:sz w:val="24"/>
                <w:szCs w:val="24"/>
              </w:rPr>
              <w:t>Website SuperMarket</w:t>
            </w:r>
          </w:p>
        </w:tc>
        <w:tc>
          <w:tcPr>
            <w:tcW w:w="2552" w:type="dxa"/>
            <w:vAlign w:val="center"/>
          </w:tcPr>
          <w:p w14:paraId="5D8EE038" w14:textId="7CC0B2FD" w:rsidR="00BF60A2" w:rsidRPr="00F83060" w:rsidRDefault="003078DB" w:rsidP="00935A5B">
            <w:pPr>
              <w:spacing w:before="60" w:after="60" w:line="240" w:lineRule="auto"/>
              <w:rPr>
                <w:rFonts w:ascii="Cambria" w:hAnsi="Cambria"/>
                <w:sz w:val="24"/>
                <w:szCs w:val="24"/>
              </w:rPr>
            </w:pPr>
            <w:r w:rsidRPr="00F83060">
              <w:rPr>
                <w:rFonts w:ascii="Cambria" w:hAnsi="Cambria"/>
                <w:sz w:val="24"/>
                <w:szCs w:val="24"/>
              </w:rPr>
              <w:t>Giáo viên cung cấp</w:t>
            </w:r>
          </w:p>
        </w:tc>
        <w:tc>
          <w:tcPr>
            <w:tcW w:w="1756" w:type="dxa"/>
            <w:vAlign w:val="center"/>
          </w:tcPr>
          <w:p w14:paraId="4D3CA7A0" w14:textId="77777777" w:rsidR="00BF60A2" w:rsidRPr="00F83060" w:rsidRDefault="00BF60A2" w:rsidP="00956EEA">
            <w:pPr>
              <w:spacing w:before="60" w:after="60" w:line="240" w:lineRule="auto"/>
              <w:jc w:val="center"/>
              <w:rPr>
                <w:rFonts w:ascii="Cambria" w:hAnsi="Cambria"/>
                <w:sz w:val="24"/>
                <w:szCs w:val="24"/>
                <w:lang w:val="vi-VN"/>
              </w:rPr>
            </w:pPr>
          </w:p>
        </w:tc>
      </w:tr>
      <w:tr w:rsidR="00F83060" w:rsidRPr="00F83060" w14:paraId="60F6911E" w14:textId="77777777" w:rsidTr="004351A3">
        <w:trPr>
          <w:trHeight w:val="289"/>
          <w:jc w:val="center"/>
        </w:trPr>
        <w:tc>
          <w:tcPr>
            <w:tcW w:w="704" w:type="dxa"/>
            <w:vAlign w:val="center"/>
          </w:tcPr>
          <w:p w14:paraId="71EE90FF" w14:textId="1C705D13" w:rsidR="00BF60A2" w:rsidRPr="00F83060" w:rsidRDefault="00A843E1" w:rsidP="00956EEA">
            <w:pPr>
              <w:spacing w:before="60" w:after="60" w:line="240" w:lineRule="auto"/>
              <w:jc w:val="center"/>
              <w:rPr>
                <w:rFonts w:ascii="Cambria" w:hAnsi="Cambria"/>
                <w:sz w:val="24"/>
                <w:szCs w:val="24"/>
              </w:rPr>
            </w:pPr>
            <w:r w:rsidRPr="00F83060">
              <w:rPr>
                <w:rFonts w:ascii="Cambria" w:hAnsi="Cambria"/>
                <w:sz w:val="24"/>
                <w:szCs w:val="24"/>
              </w:rPr>
              <w:t>2</w:t>
            </w:r>
          </w:p>
        </w:tc>
        <w:tc>
          <w:tcPr>
            <w:tcW w:w="4961" w:type="dxa"/>
            <w:vAlign w:val="center"/>
          </w:tcPr>
          <w:p w14:paraId="683D8411" w14:textId="460ACCE3" w:rsidR="00BF60A2" w:rsidRPr="00F83060" w:rsidRDefault="00C64B7C" w:rsidP="00935A5B">
            <w:pPr>
              <w:spacing w:before="60" w:after="60" w:line="240" w:lineRule="auto"/>
              <w:rPr>
                <w:rFonts w:ascii="Cambria" w:hAnsi="Cambria"/>
                <w:sz w:val="24"/>
                <w:szCs w:val="24"/>
              </w:rPr>
            </w:pPr>
            <w:r w:rsidRPr="00F83060">
              <w:rPr>
                <w:rFonts w:ascii="Cambria" w:hAnsi="Cambria"/>
                <w:sz w:val="24"/>
                <w:szCs w:val="24"/>
              </w:rPr>
              <w:t xml:space="preserve">Tài liệu </w:t>
            </w:r>
            <w:r w:rsidR="000436F4" w:rsidRPr="00F83060">
              <w:rPr>
                <w:rFonts w:ascii="Cambria" w:hAnsi="Cambria"/>
                <w:sz w:val="24"/>
                <w:szCs w:val="24"/>
              </w:rPr>
              <w:t xml:space="preserve">Hướng </w:t>
            </w:r>
            <w:r w:rsidRPr="00F83060">
              <w:rPr>
                <w:rFonts w:ascii="Cambria" w:hAnsi="Cambria"/>
                <w:sz w:val="24"/>
                <w:szCs w:val="24"/>
              </w:rPr>
              <w:t xml:space="preserve">dẫn Deploy </w:t>
            </w:r>
            <w:r w:rsidR="00AF62EA" w:rsidRPr="00F83060">
              <w:rPr>
                <w:rFonts w:ascii="Cambria" w:hAnsi="Cambria"/>
                <w:sz w:val="24"/>
                <w:szCs w:val="24"/>
              </w:rPr>
              <w:t>SuperMarket</w:t>
            </w:r>
          </w:p>
        </w:tc>
        <w:tc>
          <w:tcPr>
            <w:tcW w:w="2552" w:type="dxa"/>
            <w:vAlign w:val="center"/>
          </w:tcPr>
          <w:p w14:paraId="0A731215" w14:textId="3357971F" w:rsidR="00BF60A2" w:rsidRPr="00F83060" w:rsidRDefault="00C64B7C" w:rsidP="00935A5B">
            <w:pPr>
              <w:spacing w:before="60" w:after="60" w:line="240" w:lineRule="auto"/>
              <w:rPr>
                <w:rFonts w:ascii="Cambria" w:hAnsi="Cambria"/>
                <w:sz w:val="24"/>
                <w:szCs w:val="24"/>
                <w:lang w:val="vi-VN"/>
              </w:rPr>
            </w:pPr>
            <w:r w:rsidRPr="00F83060">
              <w:rPr>
                <w:rFonts w:ascii="Cambria" w:hAnsi="Cambria"/>
                <w:sz w:val="24"/>
                <w:szCs w:val="24"/>
              </w:rPr>
              <w:t>Giáo viên cung cấp</w:t>
            </w:r>
          </w:p>
        </w:tc>
        <w:tc>
          <w:tcPr>
            <w:tcW w:w="1756" w:type="dxa"/>
            <w:vAlign w:val="center"/>
          </w:tcPr>
          <w:p w14:paraId="7B89650D" w14:textId="01FEAFB2" w:rsidR="00BF60A2" w:rsidRPr="00F83060" w:rsidRDefault="00BF60A2" w:rsidP="00956EEA">
            <w:pPr>
              <w:spacing w:before="60" w:after="60" w:line="240" w:lineRule="auto"/>
              <w:jc w:val="center"/>
              <w:rPr>
                <w:rFonts w:ascii="Cambria" w:hAnsi="Cambria"/>
                <w:sz w:val="24"/>
                <w:szCs w:val="24"/>
              </w:rPr>
            </w:pPr>
          </w:p>
        </w:tc>
      </w:tr>
      <w:tr w:rsidR="00F83060" w:rsidRPr="00F83060" w14:paraId="32F17EC3" w14:textId="77777777" w:rsidTr="004351A3">
        <w:trPr>
          <w:trHeight w:val="289"/>
          <w:jc w:val="center"/>
        </w:trPr>
        <w:tc>
          <w:tcPr>
            <w:tcW w:w="704" w:type="dxa"/>
            <w:vAlign w:val="center"/>
          </w:tcPr>
          <w:p w14:paraId="7B211BD5" w14:textId="158829C1" w:rsidR="0072228C" w:rsidRPr="00F83060" w:rsidRDefault="0072228C" w:rsidP="00956EEA">
            <w:pPr>
              <w:spacing w:before="60" w:after="60" w:line="240" w:lineRule="auto"/>
              <w:jc w:val="center"/>
              <w:rPr>
                <w:rFonts w:ascii="Cambria" w:hAnsi="Cambria"/>
                <w:sz w:val="24"/>
                <w:szCs w:val="24"/>
              </w:rPr>
            </w:pPr>
            <w:r w:rsidRPr="00F83060">
              <w:rPr>
                <w:rFonts w:ascii="Cambria" w:hAnsi="Cambria"/>
                <w:sz w:val="24"/>
                <w:szCs w:val="24"/>
              </w:rPr>
              <w:t>3</w:t>
            </w:r>
          </w:p>
        </w:tc>
        <w:tc>
          <w:tcPr>
            <w:tcW w:w="4961" w:type="dxa"/>
            <w:vAlign w:val="center"/>
          </w:tcPr>
          <w:p w14:paraId="4035B111" w14:textId="7E69A7A8" w:rsidR="0072228C" w:rsidRPr="00F83060" w:rsidRDefault="00E4500C" w:rsidP="00935A5B">
            <w:pPr>
              <w:spacing w:before="60" w:after="60" w:line="240" w:lineRule="auto"/>
              <w:rPr>
                <w:rFonts w:ascii="Cambria" w:hAnsi="Cambria"/>
                <w:sz w:val="24"/>
                <w:szCs w:val="24"/>
              </w:rPr>
            </w:pPr>
            <w:r w:rsidRPr="00F83060">
              <w:rPr>
                <w:rFonts w:ascii="Cambria" w:hAnsi="Cambria"/>
                <w:sz w:val="24"/>
                <w:szCs w:val="24"/>
              </w:rPr>
              <w:t>Các Template</w:t>
            </w:r>
            <w:r w:rsidR="00016E5D" w:rsidRPr="00F83060">
              <w:rPr>
                <w:rFonts w:ascii="Cambria" w:hAnsi="Cambria"/>
                <w:sz w:val="24"/>
                <w:szCs w:val="24"/>
              </w:rPr>
              <w:t>s</w:t>
            </w:r>
            <w:r w:rsidRPr="00F83060">
              <w:rPr>
                <w:rFonts w:ascii="Cambria" w:hAnsi="Cambria"/>
                <w:sz w:val="24"/>
                <w:szCs w:val="24"/>
              </w:rPr>
              <w:t xml:space="preserve"> tham khảo</w:t>
            </w:r>
          </w:p>
        </w:tc>
        <w:tc>
          <w:tcPr>
            <w:tcW w:w="2552" w:type="dxa"/>
            <w:vAlign w:val="center"/>
          </w:tcPr>
          <w:p w14:paraId="66D6A839" w14:textId="40AA861E" w:rsidR="0072228C" w:rsidRPr="00F83060" w:rsidRDefault="00E4500C" w:rsidP="00935A5B">
            <w:pPr>
              <w:spacing w:before="60" w:after="60" w:line="240" w:lineRule="auto"/>
              <w:rPr>
                <w:rFonts w:ascii="Cambria" w:hAnsi="Cambria"/>
                <w:sz w:val="24"/>
                <w:szCs w:val="24"/>
              </w:rPr>
            </w:pPr>
            <w:r w:rsidRPr="00F83060">
              <w:rPr>
                <w:rFonts w:ascii="Cambria" w:hAnsi="Cambria"/>
                <w:sz w:val="24"/>
                <w:szCs w:val="24"/>
              </w:rPr>
              <w:t>Giáo viên cung cấp</w:t>
            </w:r>
          </w:p>
        </w:tc>
        <w:tc>
          <w:tcPr>
            <w:tcW w:w="1756" w:type="dxa"/>
            <w:vAlign w:val="center"/>
          </w:tcPr>
          <w:p w14:paraId="540084BF" w14:textId="77777777" w:rsidR="0072228C" w:rsidRPr="00F83060" w:rsidRDefault="0072228C" w:rsidP="00956EEA">
            <w:pPr>
              <w:spacing w:before="60" w:after="60" w:line="240" w:lineRule="auto"/>
              <w:jc w:val="center"/>
              <w:rPr>
                <w:rFonts w:ascii="Cambria" w:hAnsi="Cambria"/>
                <w:sz w:val="24"/>
                <w:szCs w:val="24"/>
              </w:rPr>
            </w:pPr>
          </w:p>
        </w:tc>
      </w:tr>
      <w:tr w:rsidR="00F83060" w:rsidRPr="00F83060" w14:paraId="4751080C" w14:textId="77777777" w:rsidTr="004351A3">
        <w:trPr>
          <w:trHeight w:val="289"/>
          <w:jc w:val="center"/>
        </w:trPr>
        <w:tc>
          <w:tcPr>
            <w:tcW w:w="704" w:type="dxa"/>
            <w:vAlign w:val="center"/>
          </w:tcPr>
          <w:p w14:paraId="16D57403" w14:textId="47BF59E1" w:rsidR="00082735" w:rsidRPr="00F83060" w:rsidRDefault="00082735" w:rsidP="00956EEA">
            <w:pPr>
              <w:spacing w:before="60" w:after="60" w:line="240" w:lineRule="auto"/>
              <w:jc w:val="center"/>
              <w:rPr>
                <w:rFonts w:ascii="Cambria" w:hAnsi="Cambria"/>
                <w:sz w:val="24"/>
                <w:szCs w:val="24"/>
              </w:rPr>
            </w:pPr>
            <w:r w:rsidRPr="00F83060">
              <w:rPr>
                <w:rFonts w:ascii="Cambria" w:hAnsi="Cambria"/>
                <w:sz w:val="24"/>
                <w:szCs w:val="24"/>
              </w:rPr>
              <w:t>4</w:t>
            </w:r>
          </w:p>
        </w:tc>
        <w:tc>
          <w:tcPr>
            <w:tcW w:w="4961" w:type="dxa"/>
            <w:vAlign w:val="center"/>
          </w:tcPr>
          <w:p w14:paraId="15D06205" w14:textId="775E6ACA" w:rsidR="00082735" w:rsidRPr="00F83060" w:rsidRDefault="00CE455B" w:rsidP="00935A5B">
            <w:pPr>
              <w:spacing w:before="60" w:after="60" w:line="240" w:lineRule="auto"/>
              <w:rPr>
                <w:rFonts w:ascii="Cambria" w:hAnsi="Cambria"/>
                <w:sz w:val="24"/>
                <w:szCs w:val="24"/>
              </w:rPr>
            </w:pPr>
            <w:r w:rsidRPr="00F83060">
              <w:rPr>
                <w:rFonts w:ascii="Cambria" w:hAnsi="Cambria"/>
                <w:sz w:val="24"/>
                <w:szCs w:val="24"/>
              </w:rPr>
              <w:t>Bài Seminar</w:t>
            </w:r>
            <w:r w:rsidR="00E34579" w:rsidRPr="00F83060">
              <w:rPr>
                <w:rFonts w:ascii="Cambria" w:hAnsi="Cambria"/>
                <w:sz w:val="24"/>
                <w:szCs w:val="24"/>
              </w:rPr>
              <w:t xml:space="preserve"> về công cụ</w:t>
            </w:r>
            <w:r w:rsidRPr="00F83060">
              <w:rPr>
                <w:rFonts w:ascii="Cambria" w:hAnsi="Cambria"/>
                <w:sz w:val="24"/>
                <w:szCs w:val="24"/>
              </w:rPr>
              <w:t xml:space="preserve"> của các nhóm</w:t>
            </w:r>
          </w:p>
        </w:tc>
        <w:tc>
          <w:tcPr>
            <w:tcW w:w="2552" w:type="dxa"/>
            <w:vAlign w:val="center"/>
          </w:tcPr>
          <w:p w14:paraId="764D25DE" w14:textId="18F3EFD4" w:rsidR="00082735" w:rsidRPr="00F83060" w:rsidRDefault="00C80CA8" w:rsidP="00935A5B">
            <w:pPr>
              <w:spacing w:before="60" w:after="60" w:line="240" w:lineRule="auto"/>
              <w:rPr>
                <w:rFonts w:ascii="Cambria" w:hAnsi="Cambria"/>
                <w:sz w:val="24"/>
                <w:szCs w:val="24"/>
              </w:rPr>
            </w:pPr>
            <w:r w:rsidRPr="00F83060">
              <w:rPr>
                <w:rFonts w:ascii="Cambria" w:hAnsi="Cambria"/>
                <w:sz w:val="24"/>
                <w:szCs w:val="24"/>
              </w:rPr>
              <w:t>Các nhóm cung cấp</w:t>
            </w:r>
          </w:p>
        </w:tc>
        <w:tc>
          <w:tcPr>
            <w:tcW w:w="1756" w:type="dxa"/>
            <w:vAlign w:val="center"/>
          </w:tcPr>
          <w:p w14:paraId="08B29D81" w14:textId="77777777" w:rsidR="00082735" w:rsidRPr="00F83060" w:rsidRDefault="00082735" w:rsidP="00956EEA">
            <w:pPr>
              <w:spacing w:before="60" w:after="60" w:line="240" w:lineRule="auto"/>
              <w:jc w:val="center"/>
              <w:rPr>
                <w:rFonts w:ascii="Cambria" w:hAnsi="Cambria"/>
                <w:sz w:val="24"/>
                <w:szCs w:val="24"/>
              </w:rPr>
            </w:pPr>
          </w:p>
        </w:tc>
      </w:tr>
    </w:tbl>
    <w:p w14:paraId="16145D6B" w14:textId="6097D5D3" w:rsidR="00F50717" w:rsidRPr="00F83060" w:rsidRDefault="00415B67" w:rsidP="006A2952">
      <w:pPr>
        <w:pStyle w:val="Heading2"/>
        <w:spacing w:after="120" w:line="312" w:lineRule="auto"/>
        <w:ind w:left="284"/>
        <w:rPr>
          <w:rFonts w:ascii="Cambria" w:hAnsi="Cambria"/>
          <w:sz w:val="24"/>
          <w:szCs w:val="24"/>
        </w:rPr>
      </w:pPr>
      <w:bookmarkStart w:id="10" w:name="_Toc510474332"/>
      <w:r w:rsidRPr="00F83060">
        <w:rPr>
          <w:rFonts w:ascii="Cambria" w:hAnsi="Cambria"/>
          <w:sz w:val="24"/>
          <w:szCs w:val="24"/>
        </w:rPr>
        <w:t xml:space="preserve">Background </w:t>
      </w:r>
      <w:r w:rsidR="00130A64" w:rsidRPr="00F83060">
        <w:rPr>
          <w:rFonts w:ascii="Cambria" w:hAnsi="Cambria"/>
          <w:sz w:val="24"/>
          <w:szCs w:val="24"/>
        </w:rPr>
        <w:t>Information</w:t>
      </w:r>
      <w:bookmarkEnd w:id="10"/>
    </w:p>
    <w:p w14:paraId="5FA66BB4" w14:textId="4141D159" w:rsidR="00AF62EA" w:rsidRPr="00F83060" w:rsidRDefault="00AF62EA" w:rsidP="009D3003">
      <w:pPr>
        <w:spacing w:after="120" w:line="312" w:lineRule="auto"/>
        <w:ind w:firstLine="425"/>
        <w:jc w:val="both"/>
        <w:rPr>
          <w:rFonts w:ascii="Cambria" w:hAnsi="Cambria"/>
          <w:sz w:val="24"/>
          <w:szCs w:val="24"/>
          <w:lang w:val="vi-VN"/>
        </w:rPr>
      </w:pPr>
      <w:r w:rsidRPr="00F83060">
        <w:rPr>
          <w:rFonts w:ascii="Cambria" w:hAnsi="Cambria"/>
          <w:sz w:val="24"/>
          <w:szCs w:val="24"/>
          <w:lang w:val="vi-VN"/>
        </w:rPr>
        <w:t>Website bán hàng trực tuyến "</w:t>
      </w:r>
      <w:r w:rsidRPr="00F83060">
        <w:rPr>
          <w:rFonts w:ascii="Cambria" w:hAnsi="Cambria"/>
          <w:b/>
          <w:sz w:val="24"/>
          <w:szCs w:val="24"/>
          <w:lang w:val="vi-VN"/>
        </w:rPr>
        <w:t>SuperMarket</w:t>
      </w:r>
      <w:r w:rsidRPr="00F83060">
        <w:rPr>
          <w:rFonts w:ascii="Cambria" w:hAnsi="Cambria"/>
          <w:sz w:val="24"/>
          <w:szCs w:val="24"/>
          <w:lang w:val="vi-VN"/>
        </w:rPr>
        <w:t xml:space="preserve">" được xây dựng và phát triển nhằm mục đích </w:t>
      </w:r>
      <w:r w:rsidR="0003503D" w:rsidRPr="00F83060">
        <w:rPr>
          <w:rFonts w:ascii="Cambria" w:hAnsi="Cambria"/>
          <w:sz w:val="24"/>
          <w:szCs w:val="24"/>
          <w:lang w:val="vi-VN"/>
        </w:rPr>
        <w:t xml:space="preserve">đưa </w:t>
      </w:r>
      <w:r w:rsidRPr="00F83060">
        <w:rPr>
          <w:rFonts w:ascii="Cambria" w:hAnsi="Cambria"/>
          <w:sz w:val="24"/>
          <w:szCs w:val="24"/>
          <w:lang w:val="vi-VN"/>
        </w:rPr>
        <w:t>sản phẩm của siêu thị ABC đến người tiêu dùng</w:t>
      </w:r>
      <w:r w:rsidR="000B36E1" w:rsidRPr="00F83060">
        <w:rPr>
          <w:rFonts w:ascii="Cambria" w:hAnsi="Cambria"/>
          <w:sz w:val="24"/>
          <w:szCs w:val="24"/>
          <w:lang w:val="vi-VN"/>
        </w:rPr>
        <w:t>,. Là công cụ nâng cao sức mạnh cạnh tranh trên thị trường, mang lại giá trị kinh tế đối với đơn vị kinh doanh qua việc tiếp cận đối với người tiêu dùng tiềm năng. Ngoài ra website giúp thu thập ý kiến phản hồi của khách hàng để điều chỉnh sản phẩm dịch vụ sao cho phù hợp với nhu cầu, từ đó siêu thị sẽ có thêm những sản phẩm chất lượng trên thị trường và có thêm khách hàng mới.</w:t>
      </w:r>
    </w:p>
    <w:p w14:paraId="63D61CDA" w14:textId="482D91C3" w:rsidR="0096406B" w:rsidRPr="00F83060" w:rsidRDefault="0096406B" w:rsidP="009D3003">
      <w:pPr>
        <w:spacing w:after="120" w:line="312" w:lineRule="auto"/>
        <w:ind w:firstLine="425"/>
        <w:jc w:val="both"/>
        <w:rPr>
          <w:rFonts w:ascii="Cambria" w:hAnsi="Cambria"/>
          <w:sz w:val="24"/>
          <w:szCs w:val="24"/>
          <w:lang w:val="vi-VN"/>
        </w:rPr>
      </w:pPr>
      <w:r w:rsidRPr="00F83060">
        <w:rPr>
          <w:rFonts w:ascii="Cambria" w:hAnsi="Cambria"/>
          <w:sz w:val="24"/>
          <w:szCs w:val="24"/>
          <w:lang w:val="vi-VN"/>
        </w:rPr>
        <w:t xml:space="preserve">Hệ thống </w:t>
      </w:r>
      <w:r w:rsidR="0035280E" w:rsidRPr="00F83060">
        <w:rPr>
          <w:rFonts w:ascii="Cambria" w:hAnsi="Cambria"/>
          <w:b/>
          <w:sz w:val="24"/>
          <w:szCs w:val="24"/>
          <w:lang w:val="vi-VN"/>
        </w:rPr>
        <w:t>“</w:t>
      </w:r>
      <w:r w:rsidR="000B36E1" w:rsidRPr="00F83060">
        <w:rPr>
          <w:rFonts w:ascii="Cambria" w:hAnsi="Cambria"/>
          <w:b/>
          <w:sz w:val="24"/>
          <w:szCs w:val="24"/>
          <w:lang w:val="vi-VN"/>
        </w:rPr>
        <w:t>SuperMarket</w:t>
      </w:r>
      <w:r w:rsidR="0035280E" w:rsidRPr="00F83060">
        <w:rPr>
          <w:rFonts w:ascii="Cambria" w:hAnsi="Cambria"/>
          <w:b/>
          <w:sz w:val="24"/>
          <w:szCs w:val="24"/>
          <w:lang w:val="vi-VN"/>
        </w:rPr>
        <w:t xml:space="preserve">” </w:t>
      </w:r>
      <w:r w:rsidRPr="00F83060">
        <w:rPr>
          <w:rFonts w:ascii="Cambria" w:hAnsi="Cambria"/>
          <w:sz w:val="24"/>
          <w:szCs w:val="24"/>
          <w:lang w:val="vi-VN"/>
        </w:rPr>
        <w:t>cần thực hiện được một số chức năng cơ bản sau:</w:t>
      </w:r>
    </w:p>
    <w:p w14:paraId="7F393D1F" w14:textId="2D6CE938" w:rsidR="0003503D" w:rsidRPr="00F83060" w:rsidRDefault="00545B3F"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lastRenderedPageBreak/>
        <w:t>Cho phép người dùng</w:t>
      </w:r>
      <w:r w:rsidR="0003503D" w:rsidRPr="00F83060">
        <w:rPr>
          <w:rFonts w:ascii="Cambria" w:hAnsi="Cambria"/>
          <w:sz w:val="24"/>
          <w:szCs w:val="24"/>
          <w:lang w:val="vi-VN"/>
        </w:rPr>
        <w:t xml:space="preserve"> đăng </w:t>
      </w:r>
      <w:r w:rsidR="005A2FC2" w:rsidRPr="00F83060">
        <w:rPr>
          <w:rFonts w:ascii="Cambria" w:hAnsi="Cambria"/>
          <w:sz w:val="24"/>
          <w:szCs w:val="24"/>
          <w:lang w:val="vi-VN"/>
        </w:rPr>
        <w:t>ký,</w:t>
      </w:r>
      <w:r w:rsidRPr="00F83060">
        <w:rPr>
          <w:rFonts w:ascii="Cambria" w:hAnsi="Cambria"/>
          <w:sz w:val="24"/>
          <w:szCs w:val="24"/>
          <w:lang w:val="vi-VN"/>
        </w:rPr>
        <w:t xml:space="preserve"> đăng</w:t>
      </w:r>
      <w:r w:rsidR="00D76B94" w:rsidRPr="00F83060">
        <w:rPr>
          <w:rFonts w:ascii="Cambria" w:hAnsi="Cambria"/>
          <w:sz w:val="24"/>
          <w:szCs w:val="24"/>
          <w:lang w:val="vi-VN"/>
        </w:rPr>
        <w:t xml:space="preserve"> nhập </w:t>
      </w:r>
      <w:r w:rsidR="0003503D" w:rsidRPr="00F83060">
        <w:rPr>
          <w:rFonts w:ascii="Cambria" w:hAnsi="Cambria"/>
          <w:sz w:val="24"/>
          <w:szCs w:val="24"/>
          <w:lang w:val="vi-VN"/>
        </w:rPr>
        <w:t>vào hệ thống.</w:t>
      </w:r>
    </w:p>
    <w:p w14:paraId="463BDEB0" w14:textId="6A9AA929" w:rsidR="005A2FC2" w:rsidRPr="00F83060" w:rsidRDefault="005A2FC2"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t>Tìm lại mật khẩu, thay đổi mật khẩu.</w:t>
      </w:r>
    </w:p>
    <w:p w14:paraId="4A588680" w14:textId="68332794" w:rsidR="005A2FC2" w:rsidRPr="00F83060" w:rsidRDefault="005A2FC2"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t>Cập nhật thông tin cá nhân, hình ảnh đại diện, địa chỉ giao hàng.</w:t>
      </w:r>
    </w:p>
    <w:p w14:paraId="0D824DF5" w14:textId="60D3D44B" w:rsidR="005A2FC2" w:rsidRPr="00F83060" w:rsidRDefault="005A2FC2"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t>Đánh giá, nhận xét sản phẩm.</w:t>
      </w:r>
    </w:p>
    <w:p w14:paraId="398424E7" w14:textId="35C7E1A1" w:rsidR="005A2FC2" w:rsidRPr="00F83060" w:rsidRDefault="005A2FC2"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t>Đặt mua sản phẩm.</w:t>
      </w:r>
    </w:p>
    <w:p w14:paraId="4C1ED915" w14:textId="28E46373" w:rsidR="00AE6E04" w:rsidRPr="00F83060" w:rsidRDefault="005A2FC2" w:rsidP="0078243D">
      <w:pPr>
        <w:pStyle w:val="ListParagraph"/>
        <w:numPr>
          <w:ilvl w:val="0"/>
          <w:numId w:val="6"/>
        </w:numPr>
        <w:spacing w:after="120" w:line="288" w:lineRule="auto"/>
        <w:contextualSpacing w:val="0"/>
        <w:jc w:val="both"/>
        <w:rPr>
          <w:rFonts w:ascii="Cambria" w:hAnsi="Cambria"/>
          <w:sz w:val="24"/>
          <w:szCs w:val="24"/>
          <w:lang w:val="vi-VN"/>
        </w:rPr>
      </w:pPr>
      <w:r w:rsidRPr="00F83060">
        <w:rPr>
          <w:rFonts w:ascii="Cambria" w:hAnsi="Cambria"/>
          <w:sz w:val="24"/>
          <w:szCs w:val="24"/>
          <w:lang w:val="vi-VN"/>
        </w:rPr>
        <w:t>Theo dõi đơn đặt hàng.</w:t>
      </w:r>
    </w:p>
    <w:p w14:paraId="0C15DBB7" w14:textId="3330BBA0" w:rsidR="00F50717" w:rsidRPr="00F83060" w:rsidRDefault="00787BD7" w:rsidP="006A2952">
      <w:pPr>
        <w:pStyle w:val="Heading2"/>
        <w:spacing w:after="120" w:line="312" w:lineRule="auto"/>
        <w:ind w:left="284"/>
        <w:rPr>
          <w:rFonts w:ascii="Cambria" w:hAnsi="Cambria"/>
          <w:sz w:val="24"/>
          <w:szCs w:val="24"/>
          <w:lang w:val="vi-VN"/>
        </w:rPr>
      </w:pPr>
      <w:bookmarkStart w:id="11" w:name="_Toc510474333"/>
      <w:r w:rsidRPr="00F83060">
        <w:rPr>
          <w:rFonts w:ascii="Cambria" w:hAnsi="Cambria"/>
          <w:sz w:val="24"/>
          <w:szCs w:val="24"/>
        </w:rPr>
        <w:t xml:space="preserve">Scope </w:t>
      </w:r>
      <w:r w:rsidR="00C609D2" w:rsidRPr="00F83060">
        <w:rPr>
          <w:rFonts w:ascii="Cambria" w:hAnsi="Cambria"/>
          <w:sz w:val="24"/>
          <w:szCs w:val="24"/>
        </w:rPr>
        <w:t>O</w:t>
      </w:r>
      <w:r w:rsidRPr="00F83060">
        <w:rPr>
          <w:rFonts w:ascii="Cambria" w:hAnsi="Cambria"/>
          <w:sz w:val="24"/>
          <w:szCs w:val="24"/>
        </w:rPr>
        <w:t xml:space="preserve">f </w:t>
      </w:r>
      <w:r w:rsidR="00C609D2" w:rsidRPr="00F83060">
        <w:rPr>
          <w:rFonts w:ascii="Cambria" w:hAnsi="Cambria"/>
          <w:sz w:val="24"/>
          <w:szCs w:val="24"/>
        </w:rPr>
        <w:t>T</w:t>
      </w:r>
      <w:r w:rsidRPr="00F83060">
        <w:rPr>
          <w:rFonts w:ascii="Cambria" w:hAnsi="Cambria"/>
          <w:sz w:val="24"/>
          <w:szCs w:val="24"/>
        </w:rPr>
        <w:t>esting</w:t>
      </w:r>
      <w:bookmarkEnd w:id="11"/>
    </w:p>
    <w:p w14:paraId="7F333B75" w14:textId="18ED7B74" w:rsidR="00C732B3" w:rsidRPr="00F83060" w:rsidRDefault="00C732B3" w:rsidP="0078243D">
      <w:pPr>
        <w:pStyle w:val="ListParagraph"/>
        <w:numPr>
          <w:ilvl w:val="0"/>
          <w:numId w:val="5"/>
        </w:numPr>
        <w:spacing w:after="120" w:line="288" w:lineRule="auto"/>
        <w:ind w:left="714" w:hanging="357"/>
        <w:contextualSpacing w:val="0"/>
        <w:jc w:val="both"/>
        <w:rPr>
          <w:rFonts w:ascii="Cambria" w:hAnsi="Cambria"/>
          <w:sz w:val="24"/>
          <w:szCs w:val="24"/>
          <w:lang w:val="vi-VN"/>
        </w:rPr>
      </w:pPr>
      <w:r w:rsidRPr="00F83060">
        <w:rPr>
          <w:rFonts w:ascii="Cambria" w:hAnsi="Cambria"/>
          <w:sz w:val="24"/>
          <w:szCs w:val="24"/>
          <w:lang w:val="vi-VN"/>
        </w:rPr>
        <w:t xml:space="preserve">Kế hoạch kiểm thử </w:t>
      </w:r>
      <w:r w:rsidR="00680F26" w:rsidRPr="00F83060">
        <w:rPr>
          <w:rFonts w:ascii="Cambria" w:hAnsi="Cambria"/>
          <w:sz w:val="24"/>
          <w:szCs w:val="24"/>
          <w:lang w:val="vi-VN"/>
        </w:rPr>
        <w:t xml:space="preserve">này </w:t>
      </w:r>
      <w:r w:rsidR="007E3934" w:rsidRPr="00F83060">
        <w:rPr>
          <w:rFonts w:ascii="Cambria" w:hAnsi="Cambria"/>
          <w:sz w:val="24"/>
          <w:szCs w:val="24"/>
          <w:lang w:val="vi-VN"/>
        </w:rPr>
        <w:t xml:space="preserve">chỉ áp dụng </w:t>
      </w:r>
      <w:r w:rsidRPr="00F83060">
        <w:rPr>
          <w:rFonts w:ascii="Cambria" w:hAnsi="Cambria"/>
          <w:sz w:val="24"/>
          <w:szCs w:val="24"/>
          <w:lang w:val="vi-VN"/>
        </w:rPr>
        <w:t>cho đồ án</w:t>
      </w:r>
      <w:r w:rsidR="006B6642" w:rsidRPr="00F83060">
        <w:rPr>
          <w:rFonts w:ascii="Cambria" w:hAnsi="Cambria"/>
          <w:sz w:val="24"/>
          <w:szCs w:val="24"/>
          <w:lang w:val="vi-VN"/>
        </w:rPr>
        <w:t xml:space="preserve"> </w:t>
      </w:r>
      <w:r w:rsidR="0003503D" w:rsidRPr="00F83060">
        <w:rPr>
          <w:rFonts w:ascii="Cambria" w:hAnsi="Cambria"/>
          <w:sz w:val="24"/>
          <w:szCs w:val="24"/>
          <w:lang w:val="vi-VN"/>
        </w:rPr>
        <w:t xml:space="preserve">SuperMarket </w:t>
      </w:r>
      <w:r w:rsidRPr="00F83060">
        <w:rPr>
          <w:rFonts w:ascii="Cambria" w:hAnsi="Cambria"/>
          <w:sz w:val="24"/>
          <w:szCs w:val="24"/>
          <w:lang w:val="vi-VN"/>
        </w:rPr>
        <w:t>của sinh viên</w:t>
      </w:r>
      <w:r w:rsidR="00C46EAE" w:rsidRPr="00F83060">
        <w:rPr>
          <w:rFonts w:ascii="Cambria" w:hAnsi="Cambria"/>
          <w:sz w:val="24"/>
          <w:szCs w:val="24"/>
          <w:lang w:val="vi-VN"/>
        </w:rPr>
        <w:t xml:space="preserve"> xây dựng</w:t>
      </w:r>
      <w:r w:rsidRPr="00F83060">
        <w:rPr>
          <w:rFonts w:ascii="Cambria" w:hAnsi="Cambria"/>
          <w:sz w:val="24"/>
          <w:szCs w:val="24"/>
          <w:lang w:val="vi-VN"/>
        </w:rPr>
        <w:t>.</w:t>
      </w:r>
    </w:p>
    <w:p w14:paraId="3CE1365E" w14:textId="6D7B4F5F" w:rsidR="00E4686A" w:rsidRPr="00F83060" w:rsidRDefault="00C61CE4" w:rsidP="0078243D">
      <w:pPr>
        <w:pStyle w:val="ListParagraph"/>
        <w:numPr>
          <w:ilvl w:val="0"/>
          <w:numId w:val="5"/>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 xml:space="preserve">Các loại </w:t>
      </w:r>
      <w:r w:rsidR="00AC4C26" w:rsidRPr="00F83060">
        <w:rPr>
          <w:rFonts w:ascii="Cambria" w:hAnsi="Cambria"/>
          <w:sz w:val="24"/>
          <w:szCs w:val="24"/>
        </w:rPr>
        <w:t>kiểm thử</w:t>
      </w:r>
      <w:r w:rsidR="00F3091E" w:rsidRPr="00F83060">
        <w:rPr>
          <w:rFonts w:ascii="Cambria" w:hAnsi="Cambria"/>
          <w:sz w:val="24"/>
          <w:szCs w:val="24"/>
        </w:rPr>
        <w:t xml:space="preserve"> được</w:t>
      </w:r>
      <w:r w:rsidRPr="00F83060">
        <w:rPr>
          <w:rFonts w:ascii="Cambria" w:hAnsi="Cambria"/>
          <w:sz w:val="24"/>
          <w:szCs w:val="24"/>
        </w:rPr>
        <w:t xml:space="preserve"> sử dụng</w:t>
      </w:r>
      <w:r w:rsidR="003D2C72" w:rsidRPr="00F83060">
        <w:rPr>
          <w:rFonts w:ascii="Cambria" w:hAnsi="Cambria"/>
          <w:sz w:val="24"/>
          <w:szCs w:val="24"/>
        </w:rPr>
        <w:t xml:space="preserve"> trong đồ án</w:t>
      </w:r>
      <w:r w:rsidR="00766CC5" w:rsidRPr="00F83060">
        <w:rPr>
          <w:rFonts w:ascii="Cambria" w:hAnsi="Cambria"/>
          <w:sz w:val="24"/>
          <w:szCs w:val="24"/>
        </w:rPr>
        <w:t xml:space="preserve"> gồm</w:t>
      </w:r>
      <w:r w:rsidRPr="00F83060">
        <w:rPr>
          <w:rFonts w:ascii="Cambria" w:hAnsi="Cambria"/>
          <w:sz w:val="24"/>
          <w:szCs w:val="24"/>
        </w:rPr>
        <w:t xml:space="preserve">: Function Test, </w:t>
      </w:r>
      <w:r w:rsidR="00D939D4" w:rsidRPr="00F83060">
        <w:rPr>
          <w:rFonts w:ascii="Cambria" w:hAnsi="Cambria"/>
          <w:sz w:val="24"/>
          <w:szCs w:val="24"/>
        </w:rPr>
        <w:t>Non-Function</w:t>
      </w:r>
      <w:r w:rsidR="004A2BBF" w:rsidRPr="00F83060">
        <w:rPr>
          <w:rFonts w:ascii="Cambria" w:hAnsi="Cambria"/>
          <w:sz w:val="24"/>
          <w:szCs w:val="24"/>
        </w:rPr>
        <w:t xml:space="preserve"> Test</w:t>
      </w:r>
      <w:r w:rsidR="00D939D4" w:rsidRPr="00F83060">
        <w:rPr>
          <w:rFonts w:ascii="Cambria" w:hAnsi="Cambria"/>
          <w:sz w:val="24"/>
          <w:szCs w:val="24"/>
        </w:rPr>
        <w:t xml:space="preserve">: </w:t>
      </w:r>
      <w:r w:rsidRPr="00F83060">
        <w:rPr>
          <w:rFonts w:ascii="Cambria" w:hAnsi="Cambria"/>
          <w:sz w:val="24"/>
          <w:szCs w:val="24"/>
        </w:rPr>
        <w:t>Security Test, Performance Test</w:t>
      </w:r>
      <w:r w:rsidR="00CE5966" w:rsidRPr="00F83060">
        <w:rPr>
          <w:rFonts w:ascii="Cambria" w:hAnsi="Cambria"/>
          <w:sz w:val="24"/>
          <w:szCs w:val="24"/>
        </w:rPr>
        <w:t>, GUI &amp; Usability Test</w:t>
      </w:r>
      <w:r w:rsidR="005A4EFF" w:rsidRPr="00F83060">
        <w:rPr>
          <w:rFonts w:ascii="Cambria" w:hAnsi="Cambria"/>
          <w:sz w:val="24"/>
          <w:szCs w:val="24"/>
        </w:rPr>
        <w:t>.</w:t>
      </w:r>
    </w:p>
    <w:p w14:paraId="5A4E3BB2" w14:textId="3BF3CEEC" w:rsidR="00334B27" w:rsidRPr="00F83060" w:rsidRDefault="00334B27" w:rsidP="0078243D">
      <w:pPr>
        <w:pStyle w:val="ListParagraph"/>
        <w:numPr>
          <w:ilvl w:val="0"/>
          <w:numId w:val="5"/>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 xml:space="preserve">Test Requirement, Test case và </w:t>
      </w:r>
      <w:r w:rsidR="004B0F2D" w:rsidRPr="00F83060">
        <w:rPr>
          <w:rFonts w:ascii="Cambria" w:hAnsi="Cambria"/>
          <w:sz w:val="24"/>
          <w:szCs w:val="24"/>
        </w:rPr>
        <w:t>Bug Report phải được quản lý bằng</w:t>
      </w:r>
      <w:r w:rsidRPr="00F83060">
        <w:rPr>
          <w:rFonts w:ascii="Cambria" w:hAnsi="Cambria"/>
          <w:sz w:val="24"/>
          <w:szCs w:val="24"/>
        </w:rPr>
        <w:t xml:space="preserve"> công cụ</w:t>
      </w:r>
      <w:r w:rsidR="004B0F2D" w:rsidRPr="00F83060">
        <w:rPr>
          <w:rFonts w:ascii="Cambria" w:hAnsi="Cambria"/>
          <w:sz w:val="24"/>
          <w:szCs w:val="24"/>
        </w:rPr>
        <w:t>.</w:t>
      </w:r>
    </w:p>
    <w:p w14:paraId="12D69D42" w14:textId="11D7B409" w:rsidR="00D442E5" w:rsidRPr="00F83060" w:rsidRDefault="00D442E5" w:rsidP="0078243D">
      <w:pPr>
        <w:pStyle w:val="ListParagraph"/>
        <w:numPr>
          <w:ilvl w:val="0"/>
          <w:numId w:val="5"/>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 xml:space="preserve">Không có quy trình </w:t>
      </w:r>
      <w:r w:rsidR="00F7279C" w:rsidRPr="00F83060">
        <w:rPr>
          <w:rFonts w:ascii="Cambria" w:hAnsi="Cambria"/>
          <w:sz w:val="24"/>
          <w:szCs w:val="24"/>
        </w:rPr>
        <w:t>sửa lỗi</w:t>
      </w:r>
      <w:r w:rsidR="00875572" w:rsidRPr="00F83060">
        <w:rPr>
          <w:rFonts w:ascii="Cambria" w:hAnsi="Cambria"/>
          <w:sz w:val="24"/>
          <w:szCs w:val="24"/>
        </w:rPr>
        <w:t xml:space="preserve"> tức thời</w:t>
      </w:r>
      <w:r w:rsidR="00B03340" w:rsidRPr="00F83060">
        <w:rPr>
          <w:rFonts w:ascii="Cambria" w:hAnsi="Cambria"/>
          <w:sz w:val="24"/>
          <w:szCs w:val="24"/>
        </w:rPr>
        <w:t>.</w:t>
      </w:r>
    </w:p>
    <w:p w14:paraId="6C1A7923" w14:textId="6F0C40C0" w:rsidR="00F50717" w:rsidRPr="00F83060" w:rsidRDefault="00D5546F" w:rsidP="006A2952">
      <w:pPr>
        <w:pStyle w:val="Heading2"/>
        <w:spacing w:after="120" w:line="312" w:lineRule="auto"/>
        <w:ind w:left="284"/>
        <w:rPr>
          <w:rFonts w:ascii="Cambria" w:hAnsi="Cambria"/>
          <w:sz w:val="24"/>
          <w:szCs w:val="24"/>
          <w:lang w:val="vi-VN"/>
        </w:rPr>
      </w:pPr>
      <w:bookmarkStart w:id="12" w:name="_Toc510474334"/>
      <w:r w:rsidRPr="00F83060">
        <w:rPr>
          <w:rFonts w:ascii="Cambria" w:hAnsi="Cambria"/>
          <w:sz w:val="24"/>
          <w:szCs w:val="24"/>
        </w:rPr>
        <w:t>Risk</w:t>
      </w:r>
      <w:r w:rsidR="001D098F" w:rsidRPr="00F83060">
        <w:rPr>
          <w:rFonts w:ascii="Cambria" w:hAnsi="Cambria"/>
          <w:sz w:val="24"/>
          <w:szCs w:val="24"/>
        </w:rPr>
        <w:t>s</w:t>
      </w:r>
      <w:r w:rsidRPr="00F83060">
        <w:rPr>
          <w:rFonts w:ascii="Cambria" w:hAnsi="Cambria"/>
          <w:sz w:val="24"/>
          <w:szCs w:val="24"/>
        </w:rPr>
        <w:t xml:space="preserve"> List</w:t>
      </w:r>
      <w:bookmarkEnd w:id="12"/>
    </w:p>
    <w:tbl>
      <w:tblPr>
        <w:tblStyle w:val="TableGrid"/>
        <w:tblW w:w="9456" w:type="dxa"/>
        <w:jc w:val="center"/>
        <w:tblLook w:val="04A0" w:firstRow="1" w:lastRow="0" w:firstColumn="1" w:lastColumn="0" w:noHBand="0" w:noVBand="1"/>
      </w:tblPr>
      <w:tblGrid>
        <w:gridCol w:w="646"/>
        <w:gridCol w:w="3742"/>
        <w:gridCol w:w="5068"/>
      </w:tblGrid>
      <w:tr w:rsidR="00F83060" w:rsidRPr="00F83060" w14:paraId="67594FA1" w14:textId="77777777" w:rsidTr="009668A0">
        <w:trPr>
          <w:trHeight w:val="351"/>
          <w:jc w:val="center"/>
        </w:trPr>
        <w:tc>
          <w:tcPr>
            <w:tcW w:w="624" w:type="dxa"/>
            <w:shd w:val="clear" w:color="auto" w:fill="BFBFBF" w:themeFill="background1" w:themeFillShade="BF"/>
            <w:vAlign w:val="center"/>
          </w:tcPr>
          <w:p w14:paraId="7CF5AB84" w14:textId="77777777" w:rsidR="00AC5D13" w:rsidRPr="00F83060" w:rsidRDefault="00AC5D13" w:rsidP="00AC5D13">
            <w:pPr>
              <w:spacing w:before="60" w:after="60" w:line="240" w:lineRule="auto"/>
              <w:jc w:val="center"/>
              <w:rPr>
                <w:rFonts w:ascii="Cambria" w:hAnsi="Cambria"/>
                <w:b/>
                <w:sz w:val="24"/>
                <w:szCs w:val="24"/>
              </w:rPr>
            </w:pPr>
            <w:r w:rsidRPr="00F83060">
              <w:rPr>
                <w:rFonts w:ascii="Cambria" w:hAnsi="Cambria"/>
                <w:b/>
                <w:sz w:val="24"/>
                <w:szCs w:val="24"/>
              </w:rPr>
              <w:t>STT</w:t>
            </w:r>
          </w:p>
        </w:tc>
        <w:tc>
          <w:tcPr>
            <w:tcW w:w="3751" w:type="dxa"/>
            <w:shd w:val="clear" w:color="auto" w:fill="BFBFBF" w:themeFill="background1" w:themeFillShade="BF"/>
            <w:vAlign w:val="center"/>
          </w:tcPr>
          <w:p w14:paraId="77C1E98D" w14:textId="08DDC530" w:rsidR="00AC5D13" w:rsidRPr="00F83060" w:rsidRDefault="00AC5D13" w:rsidP="00AC5D13">
            <w:pPr>
              <w:spacing w:before="60" w:after="60" w:line="240" w:lineRule="auto"/>
              <w:jc w:val="center"/>
              <w:rPr>
                <w:rFonts w:ascii="Cambria" w:hAnsi="Cambria"/>
                <w:b/>
                <w:sz w:val="24"/>
                <w:szCs w:val="24"/>
              </w:rPr>
            </w:pPr>
            <w:r w:rsidRPr="00F83060">
              <w:rPr>
                <w:rFonts w:ascii="Cambria" w:hAnsi="Cambria"/>
                <w:b/>
                <w:sz w:val="24"/>
                <w:szCs w:val="24"/>
              </w:rPr>
              <w:t>Rủi ro</w:t>
            </w:r>
          </w:p>
        </w:tc>
        <w:tc>
          <w:tcPr>
            <w:tcW w:w="5081" w:type="dxa"/>
            <w:shd w:val="clear" w:color="auto" w:fill="BFBFBF" w:themeFill="background1" w:themeFillShade="BF"/>
            <w:vAlign w:val="center"/>
          </w:tcPr>
          <w:p w14:paraId="6529B723" w14:textId="3F7B38F5" w:rsidR="00AC5D13" w:rsidRPr="00F83060" w:rsidRDefault="00AC5D13" w:rsidP="00AC5D13">
            <w:pPr>
              <w:spacing w:before="60" w:after="60" w:line="240" w:lineRule="auto"/>
              <w:jc w:val="center"/>
              <w:rPr>
                <w:rFonts w:ascii="Cambria" w:hAnsi="Cambria"/>
                <w:b/>
                <w:sz w:val="24"/>
                <w:szCs w:val="24"/>
              </w:rPr>
            </w:pPr>
            <w:r w:rsidRPr="00F83060">
              <w:rPr>
                <w:rFonts w:ascii="Cambria" w:hAnsi="Cambria"/>
                <w:b/>
                <w:sz w:val="24"/>
                <w:szCs w:val="24"/>
              </w:rPr>
              <w:t>Phương án khắc phục / phòng ngừa</w:t>
            </w:r>
          </w:p>
        </w:tc>
      </w:tr>
      <w:tr w:rsidR="00F83060" w:rsidRPr="00F83060" w14:paraId="60B2EB0F" w14:textId="77777777" w:rsidTr="009668A0">
        <w:trPr>
          <w:trHeight w:val="329"/>
          <w:jc w:val="center"/>
        </w:trPr>
        <w:tc>
          <w:tcPr>
            <w:tcW w:w="624" w:type="dxa"/>
            <w:vAlign w:val="center"/>
          </w:tcPr>
          <w:p w14:paraId="6850C441" w14:textId="77777777" w:rsidR="00AC5D13" w:rsidRPr="00F83060" w:rsidRDefault="00AC5D13" w:rsidP="00AC5D13">
            <w:pPr>
              <w:spacing w:before="60" w:after="60" w:line="240" w:lineRule="auto"/>
              <w:jc w:val="center"/>
              <w:rPr>
                <w:rFonts w:ascii="Cambria" w:hAnsi="Cambria"/>
                <w:sz w:val="24"/>
                <w:szCs w:val="24"/>
              </w:rPr>
            </w:pPr>
            <w:r w:rsidRPr="00F83060">
              <w:rPr>
                <w:rFonts w:ascii="Cambria" w:hAnsi="Cambria"/>
                <w:sz w:val="24"/>
                <w:szCs w:val="24"/>
              </w:rPr>
              <w:t>1</w:t>
            </w:r>
          </w:p>
        </w:tc>
        <w:tc>
          <w:tcPr>
            <w:tcW w:w="3751" w:type="dxa"/>
            <w:vAlign w:val="center"/>
          </w:tcPr>
          <w:p w14:paraId="7D85D99C" w14:textId="3B4C94F4" w:rsidR="00AC5D13" w:rsidRPr="00F83060" w:rsidRDefault="003523AE" w:rsidP="006054FC">
            <w:pPr>
              <w:spacing w:before="60" w:after="60" w:line="240" w:lineRule="auto"/>
              <w:jc w:val="both"/>
              <w:rPr>
                <w:rFonts w:ascii="Cambria" w:hAnsi="Cambria"/>
                <w:sz w:val="24"/>
                <w:szCs w:val="24"/>
              </w:rPr>
            </w:pPr>
            <w:r w:rsidRPr="00F83060">
              <w:rPr>
                <w:rFonts w:ascii="Cambria" w:hAnsi="Cambria"/>
                <w:sz w:val="24"/>
                <w:szCs w:val="24"/>
              </w:rPr>
              <w:t xml:space="preserve">Thành viên </w:t>
            </w:r>
            <w:r w:rsidR="00804BE1" w:rsidRPr="00F83060">
              <w:rPr>
                <w:rFonts w:ascii="Cambria" w:hAnsi="Cambria"/>
                <w:sz w:val="24"/>
                <w:szCs w:val="24"/>
              </w:rPr>
              <w:t>không</w:t>
            </w:r>
            <w:r w:rsidR="00AC5D13" w:rsidRPr="00F83060">
              <w:rPr>
                <w:rFonts w:ascii="Cambria" w:hAnsi="Cambria"/>
                <w:sz w:val="24"/>
                <w:szCs w:val="24"/>
              </w:rPr>
              <w:t xml:space="preserve"> đủ kiến thức</w:t>
            </w:r>
            <w:r w:rsidR="001C685D" w:rsidRPr="00F83060">
              <w:rPr>
                <w:rFonts w:ascii="Cambria" w:hAnsi="Cambria"/>
                <w:sz w:val="24"/>
                <w:szCs w:val="24"/>
              </w:rPr>
              <w:t xml:space="preserve"> </w:t>
            </w:r>
            <w:r w:rsidR="00522C41" w:rsidRPr="00F83060">
              <w:rPr>
                <w:rFonts w:ascii="Cambria" w:hAnsi="Cambria"/>
                <w:sz w:val="24"/>
                <w:szCs w:val="24"/>
              </w:rPr>
              <w:t xml:space="preserve">thiết kế TestCase </w:t>
            </w:r>
            <w:r w:rsidR="001C685D" w:rsidRPr="00F83060">
              <w:rPr>
                <w:rFonts w:ascii="Cambria" w:hAnsi="Cambria"/>
                <w:sz w:val="24"/>
                <w:szCs w:val="24"/>
              </w:rPr>
              <w:t>và kỹ thuật</w:t>
            </w:r>
            <w:r w:rsidR="005144E0" w:rsidRPr="00F83060">
              <w:rPr>
                <w:rFonts w:ascii="Cambria" w:hAnsi="Cambria"/>
                <w:sz w:val="24"/>
                <w:szCs w:val="24"/>
              </w:rPr>
              <w:t xml:space="preserve"> </w:t>
            </w:r>
            <w:r w:rsidR="004624A1" w:rsidRPr="00F83060">
              <w:rPr>
                <w:rFonts w:ascii="Cambria" w:hAnsi="Cambria"/>
                <w:sz w:val="24"/>
                <w:szCs w:val="24"/>
              </w:rPr>
              <w:t xml:space="preserve">sử dụng </w:t>
            </w:r>
            <w:r w:rsidR="005144E0" w:rsidRPr="00F83060">
              <w:rPr>
                <w:rFonts w:ascii="Cambria" w:hAnsi="Cambria"/>
                <w:sz w:val="24"/>
                <w:szCs w:val="24"/>
              </w:rPr>
              <w:t>các công cụ</w:t>
            </w:r>
            <w:r w:rsidR="001F2E2C" w:rsidRPr="00F83060">
              <w:rPr>
                <w:rFonts w:ascii="Cambria" w:hAnsi="Cambria"/>
                <w:sz w:val="24"/>
                <w:szCs w:val="24"/>
              </w:rPr>
              <w:t>.</w:t>
            </w:r>
          </w:p>
        </w:tc>
        <w:tc>
          <w:tcPr>
            <w:tcW w:w="5081" w:type="dxa"/>
            <w:vAlign w:val="center"/>
          </w:tcPr>
          <w:p w14:paraId="3C8BCE6D" w14:textId="77777777" w:rsidR="0011478F" w:rsidRPr="00F83060" w:rsidRDefault="00797FC8" w:rsidP="006054FC">
            <w:pPr>
              <w:spacing w:before="60" w:after="60" w:line="240" w:lineRule="auto"/>
              <w:jc w:val="both"/>
              <w:rPr>
                <w:rFonts w:ascii="Cambria" w:hAnsi="Cambria"/>
                <w:sz w:val="24"/>
                <w:szCs w:val="24"/>
              </w:rPr>
            </w:pPr>
            <w:r w:rsidRPr="00F83060">
              <w:rPr>
                <w:rFonts w:ascii="Cambria" w:hAnsi="Cambria"/>
                <w:sz w:val="24"/>
                <w:szCs w:val="24"/>
              </w:rPr>
              <w:t>Động viên các thành viên tham gia đầy đủ các buổi học và seminar</w:t>
            </w:r>
            <w:r w:rsidR="0011478F" w:rsidRPr="00F83060">
              <w:rPr>
                <w:rFonts w:ascii="Cambria" w:hAnsi="Cambria"/>
                <w:sz w:val="24"/>
                <w:szCs w:val="24"/>
              </w:rPr>
              <w:t xml:space="preserve"> ngay từ các buổi đầu.</w:t>
            </w:r>
          </w:p>
          <w:p w14:paraId="12FA3A5F" w14:textId="2EED142F" w:rsidR="00FC3796" w:rsidRPr="00F83060" w:rsidRDefault="0011478F" w:rsidP="006054FC">
            <w:pPr>
              <w:spacing w:before="60" w:after="60" w:line="240" w:lineRule="auto"/>
              <w:jc w:val="both"/>
              <w:rPr>
                <w:rFonts w:ascii="Cambria" w:hAnsi="Cambria"/>
                <w:sz w:val="24"/>
                <w:szCs w:val="24"/>
              </w:rPr>
            </w:pPr>
            <w:r w:rsidRPr="00F83060">
              <w:rPr>
                <w:rFonts w:ascii="Cambria" w:hAnsi="Cambria"/>
                <w:sz w:val="24"/>
                <w:szCs w:val="24"/>
              </w:rPr>
              <w:t>Q</w:t>
            </w:r>
            <w:r w:rsidR="000E68F2" w:rsidRPr="00F83060">
              <w:rPr>
                <w:rFonts w:ascii="Cambria" w:hAnsi="Cambria"/>
                <w:sz w:val="24"/>
                <w:szCs w:val="24"/>
              </w:rPr>
              <w:t>uay phim lại các buổi học</w:t>
            </w:r>
            <w:r w:rsidRPr="00F83060">
              <w:rPr>
                <w:rFonts w:ascii="Cambria" w:hAnsi="Cambria"/>
                <w:sz w:val="24"/>
                <w:szCs w:val="24"/>
              </w:rPr>
              <w:t xml:space="preserve"> để theo dõi lại</w:t>
            </w:r>
            <w:r w:rsidR="000E68F2" w:rsidRPr="00F83060">
              <w:rPr>
                <w:rFonts w:ascii="Cambria" w:hAnsi="Cambria"/>
                <w:sz w:val="24"/>
                <w:szCs w:val="24"/>
              </w:rPr>
              <w:t>.</w:t>
            </w:r>
          </w:p>
        </w:tc>
      </w:tr>
      <w:tr w:rsidR="00F83060" w:rsidRPr="00F83060" w14:paraId="6F32190C" w14:textId="77777777" w:rsidTr="009668A0">
        <w:trPr>
          <w:trHeight w:val="329"/>
          <w:jc w:val="center"/>
        </w:trPr>
        <w:tc>
          <w:tcPr>
            <w:tcW w:w="624" w:type="dxa"/>
            <w:vAlign w:val="center"/>
          </w:tcPr>
          <w:p w14:paraId="7EE38E27" w14:textId="5A7B04D6" w:rsidR="00AC5D13" w:rsidRPr="00F83060" w:rsidRDefault="00AC5D13" w:rsidP="00AC5D13">
            <w:pPr>
              <w:spacing w:before="60" w:after="60" w:line="240" w:lineRule="auto"/>
              <w:jc w:val="center"/>
              <w:rPr>
                <w:rFonts w:ascii="Cambria" w:hAnsi="Cambria"/>
                <w:sz w:val="24"/>
                <w:szCs w:val="24"/>
              </w:rPr>
            </w:pPr>
            <w:r w:rsidRPr="00F83060">
              <w:rPr>
                <w:rFonts w:ascii="Cambria" w:hAnsi="Cambria"/>
                <w:sz w:val="24"/>
                <w:szCs w:val="24"/>
              </w:rPr>
              <w:t>2</w:t>
            </w:r>
          </w:p>
        </w:tc>
        <w:tc>
          <w:tcPr>
            <w:tcW w:w="3751" w:type="dxa"/>
            <w:vAlign w:val="center"/>
          </w:tcPr>
          <w:p w14:paraId="7AD169DF" w14:textId="24708C4B" w:rsidR="00AC5D13" w:rsidRPr="00F83060" w:rsidRDefault="00B14B65" w:rsidP="006054FC">
            <w:pPr>
              <w:spacing w:before="60" w:after="60" w:line="240" w:lineRule="auto"/>
              <w:jc w:val="both"/>
              <w:rPr>
                <w:rFonts w:ascii="Cambria" w:hAnsi="Cambria"/>
                <w:sz w:val="24"/>
                <w:szCs w:val="24"/>
              </w:rPr>
            </w:pPr>
            <w:r w:rsidRPr="00F83060">
              <w:rPr>
                <w:rFonts w:ascii="Cambria" w:hAnsi="Cambria"/>
                <w:sz w:val="24"/>
                <w:szCs w:val="24"/>
              </w:rPr>
              <w:t>Kiến thức các nhóm seminar</w:t>
            </w:r>
            <w:r w:rsidR="00E44648" w:rsidRPr="00F83060">
              <w:rPr>
                <w:rFonts w:ascii="Cambria" w:hAnsi="Cambria"/>
                <w:sz w:val="24"/>
                <w:szCs w:val="24"/>
              </w:rPr>
              <w:t xml:space="preserve"> công cụ</w:t>
            </w:r>
            <w:r w:rsidRPr="00F83060">
              <w:rPr>
                <w:rFonts w:ascii="Cambria" w:hAnsi="Cambria"/>
                <w:sz w:val="24"/>
                <w:szCs w:val="24"/>
              </w:rPr>
              <w:t xml:space="preserve"> không như mong đợi</w:t>
            </w:r>
            <w:r w:rsidR="00F75193" w:rsidRPr="00F83060">
              <w:rPr>
                <w:rFonts w:ascii="Cambria" w:hAnsi="Cambria"/>
                <w:sz w:val="24"/>
                <w:szCs w:val="24"/>
              </w:rPr>
              <w:t>.</w:t>
            </w:r>
          </w:p>
        </w:tc>
        <w:tc>
          <w:tcPr>
            <w:tcW w:w="5081" w:type="dxa"/>
            <w:vAlign w:val="center"/>
          </w:tcPr>
          <w:p w14:paraId="4ED78C04" w14:textId="24D253FA" w:rsidR="00AC5D13" w:rsidRPr="00F83060" w:rsidRDefault="0099777B" w:rsidP="0099777B">
            <w:pPr>
              <w:spacing w:before="60" w:after="60" w:line="240" w:lineRule="auto"/>
              <w:jc w:val="both"/>
              <w:rPr>
                <w:rFonts w:ascii="Cambria" w:hAnsi="Cambria"/>
                <w:sz w:val="24"/>
                <w:szCs w:val="24"/>
              </w:rPr>
            </w:pPr>
            <w:r w:rsidRPr="00F83060">
              <w:rPr>
                <w:rFonts w:ascii="Cambria" w:hAnsi="Cambria"/>
                <w:sz w:val="24"/>
                <w:szCs w:val="24"/>
              </w:rPr>
              <w:t>Phân chia các thành viên t</w:t>
            </w:r>
            <w:r w:rsidR="00D25027" w:rsidRPr="00F83060">
              <w:rPr>
                <w:rFonts w:ascii="Cambria" w:hAnsi="Cambria"/>
                <w:sz w:val="24"/>
                <w:szCs w:val="24"/>
              </w:rPr>
              <w:t xml:space="preserve">ìm kiếm thêm </w:t>
            </w:r>
            <w:r w:rsidR="00872021" w:rsidRPr="00F83060">
              <w:rPr>
                <w:rFonts w:ascii="Cambria" w:hAnsi="Cambria"/>
                <w:sz w:val="24"/>
                <w:szCs w:val="24"/>
              </w:rPr>
              <w:t xml:space="preserve">thông tin về </w:t>
            </w:r>
            <w:r w:rsidR="00D25027" w:rsidRPr="00F83060">
              <w:rPr>
                <w:rFonts w:ascii="Cambria" w:hAnsi="Cambria"/>
                <w:sz w:val="24"/>
                <w:szCs w:val="24"/>
              </w:rPr>
              <w:t>chủ đề</w:t>
            </w:r>
            <w:r w:rsidR="007C2E18" w:rsidRPr="00F83060">
              <w:rPr>
                <w:rFonts w:ascii="Cambria" w:hAnsi="Cambria"/>
                <w:sz w:val="24"/>
                <w:szCs w:val="24"/>
              </w:rPr>
              <w:t xml:space="preserve"> liên quan</w:t>
            </w:r>
            <w:r w:rsidR="00D25027" w:rsidRPr="00F83060">
              <w:rPr>
                <w:rFonts w:ascii="Cambria" w:hAnsi="Cambria"/>
                <w:sz w:val="24"/>
                <w:szCs w:val="24"/>
              </w:rPr>
              <w:t xml:space="preserve"> trên mạng để tự học hỏi</w:t>
            </w:r>
            <w:r w:rsidR="00F36DA9" w:rsidRPr="00F83060">
              <w:rPr>
                <w:rFonts w:ascii="Cambria" w:hAnsi="Cambria"/>
                <w:sz w:val="24"/>
                <w:szCs w:val="24"/>
              </w:rPr>
              <w:t xml:space="preserve"> ngay sau khi kết thúc seminar công cụ</w:t>
            </w:r>
            <w:r w:rsidR="00D25027" w:rsidRPr="00F83060">
              <w:rPr>
                <w:rFonts w:ascii="Cambria" w:hAnsi="Cambria"/>
                <w:sz w:val="24"/>
                <w:szCs w:val="24"/>
              </w:rPr>
              <w:t>.</w:t>
            </w:r>
          </w:p>
        </w:tc>
      </w:tr>
      <w:tr w:rsidR="00F83060" w:rsidRPr="00F83060" w14:paraId="3BC26849" w14:textId="77777777" w:rsidTr="009668A0">
        <w:trPr>
          <w:trHeight w:val="329"/>
          <w:jc w:val="center"/>
        </w:trPr>
        <w:tc>
          <w:tcPr>
            <w:tcW w:w="624" w:type="dxa"/>
            <w:vAlign w:val="center"/>
          </w:tcPr>
          <w:p w14:paraId="1FEC5865" w14:textId="7C40C4BE" w:rsidR="00B14B65" w:rsidRPr="00F83060" w:rsidRDefault="00B14B65" w:rsidP="00B14B65">
            <w:pPr>
              <w:spacing w:before="60" w:after="60" w:line="240" w:lineRule="auto"/>
              <w:jc w:val="center"/>
              <w:rPr>
                <w:rFonts w:ascii="Cambria" w:hAnsi="Cambria"/>
                <w:sz w:val="24"/>
                <w:szCs w:val="24"/>
              </w:rPr>
            </w:pPr>
            <w:r w:rsidRPr="00F83060">
              <w:rPr>
                <w:rFonts w:ascii="Cambria" w:hAnsi="Cambria"/>
                <w:sz w:val="24"/>
                <w:szCs w:val="24"/>
              </w:rPr>
              <w:t>3</w:t>
            </w:r>
          </w:p>
        </w:tc>
        <w:tc>
          <w:tcPr>
            <w:tcW w:w="3751" w:type="dxa"/>
            <w:vAlign w:val="center"/>
          </w:tcPr>
          <w:p w14:paraId="4907E505" w14:textId="02560E61" w:rsidR="00B14B65" w:rsidRPr="00F83060" w:rsidRDefault="00B14B65" w:rsidP="006054FC">
            <w:pPr>
              <w:spacing w:before="60" w:after="60" w:line="240" w:lineRule="auto"/>
              <w:jc w:val="both"/>
              <w:rPr>
                <w:rFonts w:ascii="Cambria" w:hAnsi="Cambria"/>
                <w:sz w:val="24"/>
                <w:szCs w:val="24"/>
              </w:rPr>
            </w:pPr>
            <w:r w:rsidRPr="00F83060">
              <w:rPr>
                <w:rFonts w:ascii="Cambria" w:hAnsi="Cambria"/>
                <w:sz w:val="24"/>
                <w:szCs w:val="24"/>
              </w:rPr>
              <w:t>Thành viên bỏ team.</w:t>
            </w:r>
          </w:p>
        </w:tc>
        <w:tc>
          <w:tcPr>
            <w:tcW w:w="5081" w:type="dxa"/>
            <w:vAlign w:val="center"/>
          </w:tcPr>
          <w:p w14:paraId="1D5DE6B8" w14:textId="3F899B90" w:rsidR="00B14B65" w:rsidRPr="00F83060" w:rsidRDefault="00F87906" w:rsidP="006054FC">
            <w:pPr>
              <w:spacing w:before="60" w:after="60" w:line="240" w:lineRule="auto"/>
              <w:jc w:val="both"/>
              <w:rPr>
                <w:rFonts w:ascii="Cambria" w:hAnsi="Cambria"/>
                <w:sz w:val="24"/>
                <w:szCs w:val="24"/>
              </w:rPr>
            </w:pPr>
            <w:r w:rsidRPr="00F83060">
              <w:rPr>
                <w:rFonts w:ascii="Cambria" w:hAnsi="Cambria"/>
                <w:sz w:val="24"/>
                <w:szCs w:val="24"/>
              </w:rPr>
              <w:t xml:space="preserve">Chấp nhận thiếu người. </w:t>
            </w:r>
            <w:r w:rsidR="00E224EE" w:rsidRPr="00F83060">
              <w:rPr>
                <w:rFonts w:ascii="Cambria" w:hAnsi="Cambria"/>
                <w:sz w:val="24"/>
                <w:szCs w:val="24"/>
              </w:rPr>
              <w:t>Ưu tiên c</w:t>
            </w:r>
            <w:r w:rsidRPr="00F83060">
              <w:rPr>
                <w:rFonts w:ascii="Cambria" w:hAnsi="Cambria"/>
                <w:sz w:val="24"/>
                <w:szCs w:val="24"/>
              </w:rPr>
              <w:t>hia việc</w:t>
            </w:r>
            <w:r w:rsidR="00E224EE" w:rsidRPr="00F83060">
              <w:rPr>
                <w:rFonts w:ascii="Cambria" w:hAnsi="Cambria"/>
                <w:sz w:val="24"/>
                <w:szCs w:val="24"/>
              </w:rPr>
              <w:t xml:space="preserve"> chưa hoàn thành</w:t>
            </w:r>
            <w:r w:rsidRPr="00F83060">
              <w:rPr>
                <w:rFonts w:ascii="Cambria" w:hAnsi="Cambria"/>
                <w:sz w:val="24"/>
                <w:szCs w:val="24"/>
              </w:rPr>
              <w:t xml:space="preserve"> </w:t>
            </w:r>
            <w:r w:rsidR="004F47B1" w:rsidRPr="00F83060">
              <w:rPr>
                <w:rFonts w:ascii="Cambria" w:hAnsi="Cambria"/>
                <w:sz w:val="24"/>
                <w:szCs w:val="24"/>
              </w:rPr>
              <w:t xml:space="preserve">của thành viên đó </w:t>
            </w:r>
            <w:r w:rsidRPr="00F83060">
              <w:rPr>
                <w:rFonts w:ascii="Cambria" w:hAnsi="Cambria"/>
                <w:sz w:val="24"/>
                <w:szCs w:val="24"/>
              </w:rPr>
              <w:t xml:space="preserve">cho </w:t>
            </w:r>
            <w:r w:rsidR="008B3B9A" w:rsidRPr="00F83060">
              <w:rPr>
                <w:rFonts w:ascii="Cambria" w:hAnsi="Cambria"/>
                <w:sz w:val="24"/>
                <w:szCs w:val="24"/>
              </w:rPr>
              <w:t xml:space="preserve">các </w:t>
            </w:r>
            <w:r w:rsidRPr="00F83060">
              <w:rPr>
                <w:rFonts w:ascii="Cambria" w:hAnsi="Cambria"/>
                <w:sz w:val="24"/>
                <w:szCs w:val="24"/>
              </w:rPr>
              <w:t>thành viên còn lại.</w:t>
            </w:r>
          </w:p>
          <w:p w14:paraId="4EE9D1D9" w14:textId="092EF4C4" w:rsidR="00F87906" w:rsidRPr="00F83060" w:rsidRDefault="00F87906" w:rsidP="00AD54AB">
            <w:pPr>
              <w:spacing w:before="60" w:after="60" w:line="240" w:lineRule="auto"/>
              <w:jc w:val="both"/>
              <w:rPr>
                <w:rFonts w:ascii="Cambria" w:hAnsi="Cambria"/>
                <w:sz w:val="24"/>
                <w:szCs w:val="24"/>
              </w:rPr>
            </w:pPr>
            <w:r w:rsidRPr="00F83060">
              <w:rPr>
                <w:rFonts w:ascii="Cambria" w:hAnsi="Cambria"/>
                <w:sz w:val="24"/>
                <w:szCs w:val="24"/>
              </w:rPr>
              <w:t>Để phòng tránh, trước khi chọn thành viên vào team cần xác định mục tiêu chung và tạo sự thân thiệ</w:t>
            </w:r>
            <w:r w:rsidR="0021350E" w:rsidRPr="00F83060">
              <w:rPr>
                <w:rFonts w:ascii="Cambria" w:hAnsi="Cambria"/>
                <w:sz w:val="24"/>
                <w:szCs w:val="24"/>
              </w:rPr>
              <w:t>n</w:t>
            </w:r>
            <w:r w:rsidR="0040605E" w:rsidRPr="00F83060">
              <w:rPr>
                <w:rFonts w:ascii="Cambria" w:hAnsi="Cambria"/>
                <w:sz w:val="24"/>
                <w:szCs w:val="24"/>
              </w:rPr>
              <w:t xml:space="preserve"> giữa mọi người qua việc</w:t>
            </w:r>
            <w:r w:rsidR="00A57C56" w:rsidRPr="00F83060">
              <w:rPr>
                <w:rFonts w:ascii="Cambria" w:hAnsi="Cambria"/>
                <w:sz w:val="24"/>
                <w:szCs w:val="24"/>
              </w:rPr>
              <w:t xml:space="preserve"> tổ chức</w:t>
            </w:r>
            <w:r w:rsidR="00AD54AB" w:rsidRPr="00F83060">
              <w:rPr>
                <w:rFonts w:ascii="Cambria" w:hAnsi="Cambria"/>
                <w:sz w:val="24"/>
                <w:szCs w:val="24"/>
              </w:rPr>
              <w:t xml:space="preserve"> các buổi họp nhóm,</w:t>
            </w:r>
            <w:r w:rsidR="00A57C56" w:rsidRPr="00F83060">
              <w:rPr>
                <w:rFonts w:ascii="Cambria" w:hAnsi="Cambria"/>
                <w:sz w:val="24"/>
                <w:szCs w:val="24"/>
              </w:rPr>
              <w:t xml:space="preserve"> Team</w:t>
            </w:r>
            <w:r w:rsidR="0095312B" w:rsidRPr="00F83060">
              <w:rPr>
                <w:rFonts w:ascii="Cambria" w:hAnsi="Cambria"/>
                <w:sz w:val="24"/>
                <w:szCs w:val="24"/>
              </w:rPr>
              <w:t xml:space="preserve"> </w:t>
            </w:r>
            <w:r w:rsidR="00D34A9B" w:rsidRPr="00F83060">
              <w:rPr>
                <w:rFonts w:ascii="Cambria" w:hAnsi="Cambria"/>
                <w:sz w:val="24"/>
                <w:szCs w:val="24"/>
              </w:rPr>
              <w:t>Building.</w:t>
            </w:r>
            <w:r w:rsidR="00A57C56" w:rsidRPr="00F83060">
              <w:rPr>
                <w:rFonts w:ascii="Cambria" w:hAnsi="Cambria"/>
                <w:sz w:val="24"/>
                <w:szCs w:val="24"/>
              </w:rPr>
              <w:t xml:space="preserve"> </w:t>
            </w:r>
          </w:p>
        </w:tc>
      </w:tr>
      <w:tr w:rsidR="00F83060" w:rsidRPr="00F83060" w14:paraId="16A95194" w14:textId="77777777" w:rsidTr="009668A0">
        <w:trPr>
          <w:trHeight w:val="329"/>
          <w:jc w:val="center"/>
        </w:trPr>
        <w:tc>
          <w:tcPr>
            <w:tcW w:w="624" w:type="dxa"/>
            <w:vAlign w:val="center"/>
          </w:tcPr>
          <w:p w14:paraId="761C95E4" w14:textId="50E67859" w:rsidR="00B14B65" w:rsidRPr="00F83060" w:rsidRDefault="00B14B65" w:rsidP="00B14B65">
            <w:pPr>
              <w:spacing w:before="60" w:after="60" w:line="240" w:lineRule="auto"/>
              <w:jc w:val="center"/>
              <w:rPr>
                <w:rFonts w:ascii="Cambria" w:hAnsi="Cambria"/>
                <w:sz w:val="24"/>
                <w:szCs w:val="24"/>
              </w:rPr>
            </w:pPr>
            <w:r w:rsidRPr="00F83060">
              <w:rPr>
                <w:rFonts w:ascii="Cambria" w:hAnsi="Cambria"/>
                <w:sz w:val="24"/>
                <w:szCs w:val="24"/>
              </w:rPr>
              <w:t>4</w:t>
            </w:r>
          </w:p>
        </w:tc>
        <w:tc>
          <w:tcPr>
            <w:tcW w:w="3751" w:type="dxa"/>
            <w:vAlign w:val="center"/>
          </w:tcPr>
          <w:p w14:paraId="41AF345A" w14:textId="3A724A3F" w:rsidR="00B14B65" w:rsidRPr="00F83060" w:rsidRDefault="00B14B65" w:rsidP="006054FC">
            <w:pPr>
              <w:spacing w:before="60" w:after="60" w:line="240" w:lineRule="auto"/>
              <w:jc w:val="both"/>
              <w:rPr>
                <w:rFonts w:ascii="Cambria" w:hAnsi="Cambria"/>
                <w:sz w:val="24"/>
                <w:szCs w:val="24"/>
              </w:rPr>
            </w:pPr>
            <w:r w:rsidRPr="00F83060">
              <w:rPr>
                <w:rFonts w:ascii="Cambria" w:hAnsi="Cambria"/>
                <w:sz w:val="24"/>
                <w:szCs w:val="24"/>
              </w:rPr>
              <w:t>Không kịp thời gian.</w:t>
            </w:r>
          </w:p>
        </w:tc>
        <w:tc>
          <w:tcPr>
            <w:tcW w:w="5081" w:type="dxa"/>
            <w:vAlign w:val="center"/>
          </w:tcPr>
          <w:p w14:paraId="4FA7D067" w14:textId="77777777" w:rsidR="00234E99" w:rsidRPr="00F83060" w:rsidRDefault="006508A0" w:rsidP="00234E99">
            <w:pPr>
              <w:spacing w:before="60" w:after="60" w:line="240" w:lineRule="auto"/>
              <w:jc w:val="both"/>
              <w:rPr>
                <w:rFonts w:ascii="Cambria" w:hAnsi="Cambria"/>
                <w:sz w:val="24"/>
                <w:szCs w:val="24"/>
              </w:rPr>
            </w:pPr>
            <w:r w:rsidRPr="00F83060">
              <w:rPr>
                <w:rFonts w:ascii="Cambria" w:hAnsi="Cambria"/>
                <w:sz w:val="24"/>
                <w:szCs w:val="24"/>
              </w:rPr>
              <w:t xml:space="preserve">Cần phân rã công việc </w:t>
            </w:r>
            <w:r w:rsidR="00BD69EA" w:rsidRPr="00F83060">
              <w:rPr>
                <w:rFonts w:ascii="Cambria" w:hAnsi="Cambria"/>
                <w:sz w:val="24"/>
                <w:szCs w:val="24"/>
              </w:rPr>
              <w:t xml:space="preserve">chi tiết, </w:t>
            </w:r>
            <w:r w:rsidRPr="00F83060">
              <w:rPr>
                <w:rFonts w:ascii="Cambria" w:hAnsi="Cambria"/>
                <w:sz w:val="24"/>
                <w:szCs w:val="24"/>
              </w:rPr>
              <w:t>cụ thể</w:t>
            </w:r>
            <w:r w:rsidR="00234E99" w:rsidRPr="00F83060">
              <w:rPr>
                <w:rFonts w:ascii="Cambria" w:hAnsi="Cambria"/>
                <w:sz w:val="24"/>
                <w:szCs w:val="24"/>
              </w:rPr>
              <w:t>.</w:t>
            </w:r>
          </w:p>
          <w:p w14:paraId="652A6ED3" w14:textId="77777777" w:rsidR="00234E99" w:rsidRPr="00F83060" w:rsidRDefault="00234E99" w:rsidP="00234E99">
            <w:pPr>
              <w:spacing w:before="60" w:after="60" w:line="240" w:lineRule="auto"/>
              <w:jc w:val="both"/>
              <w:rPr>
                <w:rFonts w:ascii="Cambria" w:hAnsi="Cambria"/>
                <w:sz w:val="24"/>
                <w:szCs w:val="24"/>
              </w:rPr>
            </w:pPr>
            <w:r w:rsidRPr="00F83060">
              <w:rPr>
                <w:rFonts w:ascii="Cambria" w:hAnsi="Cambria"/>
                <w:sz w:val="24"/>
                <w:szCs w:val="24"/>
              </w:rPr>
              <w:t>P</w:t>
            </w:r>
            <w:r w:rsidR="006508A0" w:rsidRPr="00F83060">
              <w:rPr>
                <w:rFonts w:ascii="Cambria" w:hAnsi="Cambria"/>
                <w:sz w:val="24"/>
                <w:szCs w:val="24"/>
              </w:rPr>
              <w:t>hân bố thời gian hợp lý giữa các môn khá</w:t>
            </w:r>
            <w:r w:rsidR="00C711AD" w:rsidRPr="00F83060">
              <w:rPr>
                <w:rFonts w:ascii="Cambria" w:hAnsi="Cambria"/>
                <w:sz w:val="24"/>
                <w:szCs w:val="24"/>
              </w:rPr>
              <w:t>c</w:t>
            </w:r>
            <w:r w:rsidRPr="00F83060">
              <w:rPr>
                <w:rFonts w:ascii="Cambria" w:hAnsi="Cambria"/>
                <w:sz w:val="24"/>
                <w:szCs w:val="24"/>
              </w:rPr>
              <w:t>.</w:t>
            </w:r>
          </w:p>
          <w:p w14:paraId="406EB3B1" w14:textId="77777777" w:rsidR="00B14B65" w:rsidRPr="00F83060" w:rsidRDefault="00234E99" w:rsidP="00234E99">
            <w:pPr>
              <w:spacing w:before="60" w:after="60" w:line="240" w:lineRule="auto"/>
              <w:jc w:val="both"/>
              <w:rPr>
                <w:rFonts w:ascii="Cambria" w:hAnsi="Cambria"/>
                <w:sz w:val="24"/>
                <w:szCs w:val="24"/>
              </w:rPr>
            </w:pPr>
            <w:r w:rsidRPr="00F83060">
              <w:rPr>
                <w:rFonts w:ascii="Cambria" w:hAnsi="Cambria"/>
                <w:sz w:val="24"/>
                <w:szCs w:val="24"/>
              </w:rPr>
              <w:t>S</w:t>
            </w:r>
            <w:r w:rsidR="00C711AD" w:rsidRPr="00F83060">
              <w:rPr>
                <w:rFonts w:ascii="Cambria" w:hAnsi="Cambria"/>
                <w:sz w:val="24"/>
                <w:szCs w:val="24"/>
              </w:rPr>
              <w:t>ắp xếp độ ưu tiên công việc cần hoàn thành</w:t>
            </w:r>
            <w:r w:rsidR="00AC7351" w:rsidRPr="00F83060">
              <w:rPr>
                <w:rFonts w:ascii="Cambria" w:hAnsi="Cambria"/>
                <w:sz w:val="24"/>
                <w:szCs w:val="24"/>
              </w:rPr>
              <w:t>.</w:t>
            </w:r>
          </w:p>
          <w:p w14:paraId="79784984" w14:textId="0D76D054" w:rsidR="00234E99" w:rsidRPr="00F83060" w:rsidRDefault="00234E99" w:rsidP="00FA7C53">
            <w:pPr>
              <w:spacing w:before="60" w:after="60" w:line="240" w:lineRule="auto"/>
              <w:jc w:val="both"/>
              <w:rPr>
                <w:rFonts w:ascii="Cambria" w:hAnsi="Cambria"/>
                <w:sz w:val="24"/>
                <w:szCs w:val="24"/>
              </w:rPr>
            </w:pPr>
            <w:r w:rsidRPr="00F83060">
              <w:rPr>
                <w:rFonts w:ascii="Cambria" w:hAnsi="Cambria"/>
                <w:sz w:val="24"/>
                <w:szCs w:val="24"/>
              </w:rPr>
              <w:t xml:space="preserve">Phân chia nhân sự theo khả năng hợp lý </w:t>
            </w:r>
            <w:r w:rsidR="00FA7C53" w:rsidRPr="00F83060">
              <w:rPr>
                <w:rFonts w:ascii="Cambria" w:hAnsi="Cambria"/>
                <w:sz w:val="24"/>
                <w:szCs w:val="24"/>
              </w:rPr>
              <w:t>trên tinh thần</w:t>
            </w:r>
            <w:r w:rsidRPr="00F83060">
              <w:rPr>
                <w:rFonts w:ascii="Cambria" w:hAnsi="Cambria"/>
                <w:sz w:val="24"/>
                <w:szCs w:val="24"/>
              </w:rPr>
              <w:t xml:space="preserve"> tự nguyện.</w:t>
            </w:r>
          </w:p>
        </w:tc>
      </w:tr>
      <w:tr w:rsidR="00F83060" w:rsidRPr="00F83060" w14:paraId="136172A3" w14:textId="77777777" w:rsidTr="009668A0">
        <w:trPr>
          <w:trHeight w:val="329"/>
          <w:jc w:val="center"/>
        </w:trPr>
        <w:tc>
          <w:tcPr>
            <w:tcW w:w="624" w:type="dxa"/>
            <w:vAlign w:val="center"/>
          </w:tcPr>
          <w:p w14:paraId="2DAA86B4" w14:textId="077E9316" w:rsidR="00B14B65" w:rsidRPr="00F83060" w:rsidRDefault="00B14B65" w:rsidP="00B14B65">
            <w:pPr>
              <w:spacing w:before="60" w:after="60" w:line="240" w:lineRule="auto"/>
              <w:jc w:val="center"/>
              <w:rPr>
                <w:rFonts w:ascii="Cambria" w:hAnsi="Cambria"/>
                <w:sz w:val="24"/>
                <w:szCs w:val="24"/>
              </w:rPr>
            </w:pPr>
            <w:r w:rsidRPr="00F83060">
              <w:rPr>
                <w:rFonts w:ascii="Cambria" w:hAnsi="Cambria"/>
                <w:sz w:val="24"/>
                <w:szCs w:val="24"/>
              </w:rPr>
              <w:t>5</w:t>
            </w:r>
          </w:p>
        </w:tc>
        <w:tc>
          <w:tcPr>
            <w:tcW w:w="3751" w:type="dxa"/>
            <w:vAlign w:val="center"/>
          </w:tcPr>
          <w:p w14:paraId="01FE7C23" w14:textId="18C3F7F1" w:rsidR="00B14B65" w:rsidRPr="00F83060" w:rsidRDefault="007353B7" w:rsidP="007353B7">
            <w:pPr>
              <w:spacing w:before="60" w:after="60" w:line="240" w:lineRule="auto"/>
              <w:jc w:val="both"/>
              <w:rPr>
                <w:rFonts w:ascii="Cambria" w:hAnsi="Cambria"/>
                <w:sz w:val="24"/>
                <w:szCs w:val="24"/>
              </w:rPr>
            </w:pPr>
            <w:r w:rsidRPr="00F83060">
              <w:rPr>
                <w:rFonts w:ascii="Cambria" w:hAnsi="Cambria"/>
                <w:sz w:val="24"/>
                <w:szCs w:val="24"/>
              </w:rPr>
              <w:t xml:space="preserve">Không có bản quyền sử dụng công </w:t>
            </w:r>
            <w:r w:rsidRPr="00F83060">
              <w:rPr>
                <w:rFonts w:ascii="Cambria" w:hAnsi="Cambria"/>
                <w:sz w:val="24"/>
                <w:szCs w:val="24"/>
              </w:rPr>
              <w:lastRenderedPageBreak/>
              <w:t>cụ hỗ trợ</w:t>
            </w:r>
            <w:r w:rsidR="00CA3209" w:rsidRPr="00F83060">
              <w:rPr>
                <w:rFonts w:ascii="Cambria" w:hAnsi="Cambria"/>
                <w:sz w:val="24"/>
                <w:szCs w:val="24"/>
              </w:rPr>
              <w:t xml:space="preserve"> hoặc hết hạn sử dụng.</w:t>
            </w:r>
          </w:p>
        </w:tc>
        <w:tc>
          <w:tcPr>
            <w:tcW w:w="5081" w:type="dxa"/>
            <w:vAlign w:val="center"/>
          </w:tcPr>
          <w:p w14:paraId="31B34503" w14:textId="245B96C8" w:rsidR="003D4524" w:rsidRPr="00F83060" w:rsidRDefault="003D4524" w:rsidP="006054FC">
            <w:pPr>
              <w:spacing w:before="60" w:after="60" w:line="240" w:lineRule="auto"/>
              <w:jc w:val="both"/>
              <w:rPr>
                <w:rFonts w:ascii="Cambria" w:hAnsi="Cambria"/>
                <w:sz w:val="24"/>
                <w:szCs w:val="24"/>
              </w:rPr>
            </w:pPr>
            <w:r w:rsidRPr="00F83060">
              <w:rPr>
                <w:rFonts w:ascii="Cambria" w:hAnsi="Cambria"/>
                <w:sz w:val="24"/>
                <w:szCs w:val="24"/>
              </w:rPr>
              <w:lastRenderedPageBreak/>
              <w:t>Sử dụng công cụ có bản Trial</w:t>
            </w:r>
            <w:r w:rsidR="00F63D23" w:rsidRPr="00F83060">
              <w:rPr>
                <w:rFonts w:ascii="Cambria" w:hAnsi="Cambria"/>
                <w:sz w:val="24"/>
                <w:szCs w:val="24"/>
              </w:rPr>
              <w:t>.</w:t>
            </w:r>
          </w:p>
          <w:p w14:paraId="1AED0EE7" w14:textId="5CD8571D" w:rsidR="00B14B65" w:rsidRPr="00F83060" w:rsidRDefault="00B47F7E" w:rsidP="006054FC">
            <w:pPr>
              <w:spacing w:before="60" w:after="60" w:line="240" w:lineRule="auto"/>
              <w:jc w:val="both"/>
              <w:rPr>
                <w:rFonts w:ascii="Cambria" w:hAnsi="Cambria"/>
                <w:sz w:val="24"/>
                <w:szCs w:val="24"/>
              </w:rPr>
            </w:pPr>
            <w:r w:rsidRPr="00F83060">
              <w:rPr>
                <w:rFonts w:ascii="Cambria" w:hAnsi="Cambria"/>
                <w:sz w:val="24"/>
                <w:szCs w:val="24"/>
              </w:rPr>
              <w:lastRenderedPageBreak/>
              <w:t xml:space="preserve">Do yêu cầu của Giáo Viên chỉ cần chụp lại hình kết quả </w:t>
            </w:r>
            <w:r w:rsidR="005D7208" w:rsidRPr="00F83060">
              <w:rPr>
                <w:rFonts w:ascii="Cambria" w:hAnsi="Cambria"/>
                <w:sz w:val="24"/>
                <w:szCs w:val="24"/>
              </w:rPr>
              <w:t xml:space="preserve">khi </w:t>
            </w:r>
            <w:r w:rsidRPr="00F83060">
              <w:rPr>
                <w:rFonts w:ascii="Cambria" w:hAnsi="Cambria"/>
                <w:sz w:val="24"/>
                <w:szCs w:val="24"/>
              </w:rPr>
              <w:t xml:space="preserve">thao tác với công cụ, </w:t>
            </w:r>
            <w:r w:rsidR="00EF6D54" w:rsidRPr="00F83060">
              <w:rPr>
                <w:rFonts w:ascii="Cambria" w:hAnsi="Cambria"/>
                <w:sz w:val="24"/>
                <w:szCs w:val="24"/>
              </w:rPr>
              <w:t xml:space="preserve">vì vậy nhóm </w:t>
            </w:r>
            <w:r w:rsidR="00F5672D" w:rsidRPr="00F83060">
              <w:rPr>
                <w:rFonts w:ascii="Cambria" w:hAnsi="Cambria"/>
                <w:sz w:val="24"/>
                <w:szCs w:val="24"/>
              </w:rPr>
              <w:t>có thể chấp nhận sử dụng bản dùng thử</w:t>
            </w:r>
            <w:r w:rsidR="00653936" w:rsidRPr="00F83060">
              <w:rPr>
                <w:rFonts w:ascii="Cambria" w:hAnsi="Cambria"/>
                <w:sz w:val="24"/>
                <w:szCs w:val="24"/>
              </w:rPr>
              <w:t xml:space="preserve"> trong</w:t>
            </w:r>
            <w:r w:rsidR="00511280" w:rsidRPr="00F83060">
              <w:rPr>
                <w:rFonts w:ascii="Cambria" w:hAnsi="Cambria"/>
                <w:sz w:val="24"/>
                <w:szCs w:val="24"/>
              </w:rPr>
              <w:t xml:space="preserve"> thời gian tối ưu nhất.</w:t>
            </w:r>
          </w:p>
        </w:tc>
      </w:tr>
      <w:tr w:rsidR="00F83060" w:rsidRPr="00F83060" w14:paraId="3285435C" w14:textId="77777777" w:rsidTr="009668A0">
        <w:trPr>
          <w:trHeight w:val="329"/>
          <w:jc w:val="center"/>
        </w:trPr>
        <w:tc>
          <w:tcPr>
            <w:tcW w:w="624" w:type="dxa"/>
            <w:vAlign w:val="center"/>
          </w:tcPr>
          <w:p w14:paraId="0DD09817" w14:textId="0800FB5E" w:rsidR="00894E6A" w:rsidRPr="00F83060" w:rsidRDefault="00287BBB" w:rsidP="00B14B65">
            <w:pPr>
              <w:spacing w:before="60" w:after="60" w:line="240" w:lineRule="auto"/>
              <w:jc w:val="center"/>
              <w:rPr>
                <w:rFonts w:ascii="Cambria" w:hAnsi="Cambria"/>
                <w:sz w:val="24"/>
                <w:szCs w:val="24"/>
              </w:rPr>
            </w:pPr>
            <w:r w:rsidRPr="00F83060">
              <w:rPr>
                <w:rFonts w:ascii="Cambria" w:hAnsi="Cambria"/>
                <w:sz w:val="24"/>
                <w:szCs w:val="24"/>
              </w:rPr>
              <w:lastRenderedPageBreak/>
              <w:t>6</w:t>
            </w:r>
          </w:p>
        </w:tc>
        <w:tc>
          <w:tcPr>
            <w:tcW w:w="3751" w:type="dxa"/>
            <w:vAlign w:val="center"/>
          </w:tcPr>
          <w:p w14:paraId="1667718A" w14:textId="29A85A81" w:rsidR="00894E6A" w:rsidRPr="00F83060" w:rsidRDefault="006D47A5" w:rsidP="0084189A">
            <w:pPr>
              <w:spacing w:before="60" w:after="60" w:line="240" w:lineRule="auto"/>
              <w:jc w:val="both"/>
              <w:rPr>
                <w:rFonts w:ascii="Cambria" w:hAnsi="Cambria"/>
                <w:sz w:val="24"/>
                <w:szCs w:val="24"/>
              </w:rPr>
            </w:pPr>
            <w:r w:rsidRPr="00F83060">
              <w:rPr>
                <w:rFonts w:ascii="Cambria" w:hAnsi="Cambria"/>
                <w:sz w:val="24"/>
                <w:szCs w:val="24"/>
              </w:rPr>
              <w:t xml:space="preserve">Host Web </w:t>
            </w:r>
            <w:r w:rsidR="00C6355B" w:rsidRPr="00F83060">
              <w:rPr>
                <w:rFonts w:ascii="Cambria" w:hAnsi="Cambria"/>
                <w:sz w:val="24"/>
                <w:szCs w:val="24"/>
              </w:rPr>
              <w:t xml:space="preserve">“chết” </w:t>
            </w:r>
            <w:r w:rsidR="008351EB" w:rsidRPr="00F83060">
              <w:rPr>
                <w:rFonts w:ascii="Cambria" w:hAnsi="Cambria"/>
                <w:sz w:val="24"/>
                <w:szCs w:val="24"/>
              </w:rPr>
              <w:t>đột xuất trong thời gian thực hiện.</w:t>
            </w:r>
          </w:p>
        </w:tc>
        <w:tc>
          <w:tcPr>
            <w:tcW w:w="5081" w:type="dxa"/>
            <w:vAlign w:val="center"/>
          </w:tcPr>
          <w:p w14:paraId="2D38AE65" w14:textId="77777777" w:rsidR="00390127" w:rsidRPr="00F83060" w:rsidRDefault="00390127" w:rsidP="006054FC">
            <w:pPr>
              <w:spacing w:before="60" w:after="60" w:line="240" w:lineRule="auto"/>
              <w:jc w:val="both"/>
              <w:rPr>
                <w:rFonts w:ascii="Cambria" w:hAnsi="Cambria"/>
                <w:sz w:val="24"/>
                <w:szCs w:val="24"/>
              </w:rPr>
            </w:pPr>
            <w:r w:rsidRPr="00F83060">
              <w:rPr>
                <w:rFonts w:ascii="Cambria" w:hAnsi="Cambria"/>
                <w:sz w:val="24"/>
                <w:szCs w:val="24"/>
              </w:rPr>
              <w:t>Tìm kiếm Host uy tín khi triển khai.</w:t>
            </w:r>
          </w:p>
          <w:p w14:paraId="197B840A" w14:textId="3EADC2D7" w:rsidR="00894E6A" w:rsidRPr="00F83060" w:rsidRDefault="00390127" w:rsidP="006054FC">
            <w:pPr>
              <w:spacing w:before="60" w:after="60" w:line="240" w:lineRule="auto"/>
              <w:jc w:val="both"/>
              <w:rPr>
                <w:rFonts w:ascii="Cambria" w:hAnsi="Cambria"/>
                <w:sz w:val="24"/>
                <w:szCs w:val="24"/>
              </w:rPr>
            </w:pPr>
            <w:r w:rsidRPr="00F83060">
              <w:rPr>
                <w:rFonts w:ascii="Cambria" w:hAnsi="Cambria"/>
                <w:sz w:val="24"/>
                <w:szCs w:val="24"/>
              </w:rPr>
              <w:t>C</w:t>
            </w:r>
            <w:r w:rsidR="00ED4B5B" w:rsidRPr="00F83060">
              <w:rPr>
                <w:rFonts w:ascii="Cambria" w:hAnsi="Cambria"/>
                <w:sz w:val="24"/>
                <w:szCs w:val="24"/>
              </w:rPr>
              <w:t>huẩn bị 1 số host dự phòng để khi xảy ra sự cố sẽ c</w:t>
            </w:r>
            <w:r w:rsidR="00F9180D" w:rsidRPr="00F83060">
              <w:rPr>
                <w:rFonts w:ascii="Cambria" w:hAnsi="Cambria"/>
                <w:sz w:val="24"/>
                <w:szCs w:val="24"/>
              </w:rPr>
              <w:t xml:space="preserve">huyển </w:t>
            </w:r>
            <w:r w:rsidR="00E3563B" w:rsidRPr="00F83060">
              <w:rPr>
                <w:rFonts w:ascii="Cambria" w:hAnsi="Cambria"/>
                <w:sz w:val="24"/>
                <w:szCs w:val="24"/>
              </w:rPr>
              <w:t xml:space="preserve">sang sử dụng </w:t>
            </w:r>
            <w:r w:rsidR="00F9180D" w:rsidRPr="00F83060">
              <w:rPr>
                <w:rFonts w:ascii="Cambria" w:hAnsi="Cambria"/>
                <w:sz w:val="24"/>
                <w:szCs w:val="24"/>
              </w:rPr>
              <w:t>host khác.</w:t>
            </w:r>
          </w:p>
        </w:tc>
      </w:tr>
      <w:tr w:rsidR="00F83060" w:rsidRPr="00F83060" w14:paraId="3A266C14" w14:textId="77777777" w:rsidTr="009668A0">
        <w:trPr>
          <w:trHeight w:val="329"/>
          <w:jc w:val="center"/>
        </w:trPr>
        <w:tc>
          <w:tcPr>
            <w:tcW w:w="624" w:type="dxa"/>
            <w:vAlign w:val="center"/>
          </w:tcPr>
          <w:p w14:paraId="79D7691F" w14:textId="72871AC7" w:rsidR="006D47A5" w:rsidRPr="00F83060" w:rsidRDefault="006D47A5" w:rsidP="00B14B65">
            <w:pPr>
              <w:spacing w:before="60" w:after="60" w:line="240" w:lineRule="auto"/>
              <w:jc w:val="center"/>
              <w:rPr>
                <w:rFonts w:ascii="Cambria" w:hAnsi="Cambria"/>
                <w:sz w:val="24"/>
                <w:szCs w:val="24"/>
              </w:rPr>
            </w:pPr>
            <w:r w:rsidRPr="00F83060">
              <w:rPr>
                <w:rFonts w:ascii="Cambria" w:hAnsi="Cambria"/>
                <w:sz w:val="24"/>
                <w:szCs w:val="24"/>
              </w:rPr>
              <w:t>7</w:t>
            </w:r>
          </w:p>
        </w:tc>
        <w:tc>
          <w:tcPr>
            <w:tcW w:w="3751" w:type="dxa"/>
            <w:vAlign w:val="center"/>
          </w:tcPr>
          <w:p w14:paraId="57E8D387" w14:textId="180561F6" w:rsidR="006D47A5" w:rsidRPr="00F83060" w:rsidRDefault="002972C6" w:rsidP="006054FC">
            <w:pPr>
              <w:spacing w:before="60" w:after="60" w:line="240" w:lineRule="auto"/>
              <w:jc w:val="both"/>
              <w:rPr>
                <w:rFonts w:ascii="Cambria" w:hAnsi="Cambria"/>
                <w:sz w:val="24"/>
                <w:szCs w:val="24"/>
              </w:rPr>
            </w:pPr>
            <w:r w:rsidRPr="00F83060">
              <w:rPr>
                <w:rFonts w:ascii="Cambria" w:hAnsi="Cambria"/>
                <w:sz w:val="24"/>
                <w:szCs w:val="24"/>
              </w:rPr>
              <w:t>Thiết bị kiểm thử</w:t>
            </w:r>
            <w:r w:rsidR="006D47A5" w:rsidRPr="00F83060">
              <w:rPr>
                <w:rFonts w:ascii="Cambria" w:hAnsi="Cambria"/>
                <w:sz w:val="24"/>
                <w:szCs w:val="24"/>
              </w:rPr>
              <w:t xml:space="preserve"> hư hỏng giữa chừng</w:t>
            </w:r>
            <w:r w:rsidR="007D298C" w:rsidRPr="00F83060">
              <w:rPr>
                <w:rFonts w:ascii="Cambria" w:hAnsi="Cambria"/>
                <w:sz w:val="24"/>
                <w:szCs w:val="24"/>
              </w:rPr>
              <w:t>.</w:t>
            </w:r>
          </w:p>
        </w:tc>
        <w:tc>
          <w:tcPr>
            <w:tcW w:w="5081" w:type="dxa"/>
            <w:vAlign w:val="center"/>
          </w:tcPr>
          <w:p w14:paraId="1A07D942" w14:textId="1B6133AA" w:rsidR="006D47A5" w:rsidRPr="00F83060" w:rsidRDefault="00E14B83" w:rsidP="00E14B83">
            <w:pPr>
              <w:spacing w:before="60" w:after="60" w:line="240" w:lineRule="auto"/>
              <w:jc w:val="both"/>
              <w:rPr>
                <w:rFonts w:ascii="Cambria" w:hAnsi="Cambria"/>
                <w:sz w:val="24"/>
                <w:szCs w:val="24"/>
              </w:rPr>
            </w:pPr>
            <w:r w:rsidRPr="00F83060">
              <w:rPr>
                <w:rFonts w:ascii="Cambria" w:hAnsi="Cambria"/>
                <w:sz w:val="24"/>
                <w:szCs w:val="24"/>
              </w:rPr>
              <w:t>Nhóm trưởng cần gấp rút</w:t>
            </w:r>
            <w:r w:rsidR="00D8216C" w:rsidRPr="00F83060">
              <w:rPr>
                <w:rFonts w:ascii="Cambria" w:hAnsi="Cambria"/>
                <w:sz w:val="24"/>
                <w:szCs w:val="24"/>
              </w:rPr>
              <w:t xml:space="preserve"> nhắm thời gian chỉnh sửa máy để</w:t>
            </w:r>
            <w:r w:rsidRPr="00F83060">
              <w:rPr>
                <w:rFonts w:ascii="Cambria" w:hAnsi="Cambria"/>
                <w:sz w:val="24"/>
                <w:szCs w:val="24"/>
              </w:rPr>
              <w:t xml:space="preserve"> p</w:t>
            </w:r>
            <w:r w:rsidR="006E70E8" w:rsidRPr="00F83060">
              <w:rPr>
                <w:rFonts w:ascii="Cambria" w:hAnsi="Cambria"/>
                <w:sz w:val="24"/>
                <w:szCs w:val="24"/>
              </w:rPr>
              <w:t>hân ch</w:t>
            </w:r>
            <w:r w:rsidR="00E9187A" w:rsidRPr="00F83060">
              <w:rPr>
                <w:rFonts w:ascii="Cambria" w:hAnsi="Cambria"/>
                <w:sz w:val="24"/>
                <w:szCs w:val="24"/>
              </w:rPr>
              <w:t>ia lại công việc</w:t>
            </w:r>
            <w:r w:rsidR="00CF7BCB" w:rsidRPr="00F83060">
              <w:rPr>
                <w:rFonts w:ascii="Cambria" w:hAnsi="Cambria"/>
                <w:sz w:val="24"/>
                <w:szCs w:val="24"/>
              </w:rPr>
              <w:t xml:space="preserve"> </w:t>
            </w:r>
            <w:r w:rsidR="00E9187A" w:rsidRPr="00F83060">
              <w:rPr>
                <w:rFonts w:ascii="Cambria" w:hAnsi="Cambria"/>
                <w:sz w:val="24"/>
                <w:szCs w:val="24"/>
              </w:rPr>
              <w:t xml:space="preserve">cho </w:t>
            </w:r>
            <w:r w:rsidR="00F14317" w:rsidRPr="00F83060">
              <w:rPr>
                <w:rFonts w:ascii="Cambria" w:hAnsi="Cambria"/>
                <w:sz w:val="24"/>
                <w:szCs w:val="24"/>
              </w:rPr>
              <w:t xml:space="preserve">các </w:t>
            </w:r>
            <w:r w:rsidR="00E9187A" w:rsidRPr="00F83060">
              <w:rPr>
                <w:rFonts w:ascii="Cambria" w:hAnsi="Cambria"/>
                <w:sz w:val="24"/>
                <w:szCs w:val="24"/>
              </w:rPr>
              <w:t>thành viên.</w:t>
            </w:r>
          </w:p>
        </w:tc>
      </w:tr>
      <w:tr w:rsidR="00F83060" w:rsidRPr="00F83060" w14:paraId="2BC2EF35" w14:textId="77777777" w:rsidTr="009668A0">
        <w:trPr>
          <w:trHeight w:val="329"/>
          <w:jc w:val="center"/>
        </w:trPr>
        <w:tc>
          <w:tcPr>
            <w:tcW w:w="624" w:type="dxa"/>
            <w:vAlign w:val="center"/>
          </w:tcPr>
          <w:p w14:paraId="41C6A653" w14:textId="15DB463F" w:rsidR="006D47A5" w:rsidRPr="00F83060" w:rsidRDefault="006D47A5" w:rsidP="00B14B65">
            <w:pPr>
              <w:spacing w:before="60" w:after="60" w:line="240" w:lineRule="auto"/>
              <w:jc w:val="center"/>
              <w:rPr>
                <w:rFonts w:ascii="Cambria" w:hAnsi="Cambria"/>
                <w:sz w:val="24"/>
                <w:szCs w:val="24"/>
              </w:rPr>
            </w:pPr>
            <w:r w:rsidRPr="00F83060">
              <w:rPr>
                <w:rFonts w:ascii="Cambria" w:hAnsi="Cambria"/>
                <w:sz w:val="24"/>
                <w:szCs w:val="24"/>
              </w:rPr>
              <w:t>8</w:t>
            </w:r>
          </w:p>
        </w:tc>
        <w:tc>
          <w:tcPr>
            <w:tcW w:w="3751" w:type="dxa"/>
            <w:vAlign w:val="center"/>
          </w:tcPr>
          <w:p w14:paraId="7CE7955E" w14:textId="21A6DAD2" w:rsidR="006D47A5" w:rsidRPr="00F83060" w:rsidRDefault="00B7027B" w:rsidP="006054FC">
            <w:pPr>
              <w:spacing w:before="60" w:after="60" w:line="240" w:lineRule="auto"/>
              <w:jc w:val="both"/>
              <w:rPr>
                <w:rFonts w:ascii="Cambria" w:hAnsi="Cambria"/>
                <w:sz w:val="24"/>
                <w:szCs w:val="24"/>
              </w:rPr>
            </w:pPr>
            <w:r w:rsidRPr="00F83060">
              <w:rPr>
                <w:rFonts w:ascii="Cambria" w:hAnsi="Cambria"/>
                <w:sz w:val="24"/>
                <w:szCs w:val="24"/>
              </w:rPr>
              <w:t>Mục tiêu kiểm thử không như mong đợi</w:t>
            </w:r>
            <w:r w:rsidR="009D4A17" w:rsidRPr="00F83060">
              <w:rPr>
                <w:rFonts w:ascii="Cambria" w:hAnsi="Cambria"/>
                <w:sz w:val="24"/>
                <w:szCs w:val="24"/>
              </w:rPr>
              <w:t>.</w:t>
            </w:r>
          </w:p>
        </w:tc>
        <w:tc>
          <w:tcPr>
            <w:tcW w:w="5081" w:type="dxa"/>
            <w:vAlign w:val="center"/>
          </w:tcPr>
          <w:p w14:paraId="5B5A2178" w14:textId="7297AB92" w:rsidR="006D47A5" w:rsidRPr="00F83060" w:rsidRDefault="009D4A17" w:rsidP="002608CF">
            <w:pPr>
              <w:spacing w:before="60" w:after="60" w:line="240" w:lineRule="auto"/>
              <w:jc w:val="both"/>
              <w:rPr>
                <w:rFonts w:ascii="Cambria" w:hAnsi="Cambria"/>
                <w:sz w:val="24"/>
                <w:szCs w:val="24"/>
              </w:rPr>
            </w:pPr>
            <w:r w:rsidRPr="00F83060">
              <w:rPr>
                <w:rFonts w:ascii="Cambria" w:hAnsi="Cambria"/>
                <w:sz w:val="24"/>
                <w:szCs w:val="24"/>
              </w:rPr>
              <w:t xml:space="preserve">Chấp nhận một số kết quả </w:t>
            </w:r>
            <w:r w:rsidR="000E3114" w:rsidRPr="00F83060">
              <w:rPr>
                <w:rFonts w:ascii="Cambria" w:hAnsi="Cambria"/>
                <w:sz w:val="24"/>
                <w:szCs w:val="24"/>
              </w:rPr>
              <w:t xml:space="preserve">của Website </w:t>
            </w:r>
            <w:r w:rsidRPr="00F83060">
              <w:rPr>
                <w:rFonts w:ascii="Cambria" w:hAnsi="Cambria"/>
                <w:sz w:val="24"/>
                <w:szCs w:val="24"/>
              </w:rPr>
              <w:t xml:space="preserve">ở mức độ nào đó. Tuy nhiên cần tổ chức họp </w:t>
            </w:r>
            <w:r w:rsidR="004E47EF" w:rsidRPr="00F83060">
              <w:rPr>
                <w:rFonts w:ascii="Cambria" w:hAnsi="Cambria"/>
                <w:sz w:val="24"/>
                <w:szCs w:val="24"/>
              </w:rPr>
              <w:t xml:space="preserve">thường xuyên để </w:t>
            </w:r>
            <w:r w:rsidRPr="00F83060">
              <w:rPr>
                <w:rFonts w:ascii="Cambria" w:hAnsi="Cambria"/>
                <w:sz w:val="24"/>
                <w:szCs w:val="24"/>
              </w:rPr>
              <w:t>thống nhất kết q</w:t>
            </w:r>
            <w:r w:rsidR="00E579A7" w:rsidRPr="00F83060">
              <w:rPr>
                <w:rFonts w:ascii="Cambria" w:hAnsi="Cambria"/>
                <w:sz w:val="24"/>
                <w:szCs w:val="24"/>
              </w:rPr>
              <w:t>uả mong đợi</w:t>
            </w:r>
            <w:r w:rsidR="00FA3EBF" w:rsidRPr="00F83060">
              <w:rPr>
                <w:rFonts w:ascii="Cambria" w:hAnsi="Cambria"/>
                <w:sz w:val="24"/>
                <w:szCs w:val="24"/>
              </w:rPr>
              <w:t xml:space="preserve"> của Website</w:t>
            </w:r>
            <w:r w:rsidR="00E579A7" w:rsidRPr="00F83060">
              <w:rPr>
                <w:rFonts w:ascii="Cambria" w:hAnsi="Cambria"/>
                <w:sz w:val="24"/>
                <w:szCs w:val="24"/>
              </w:rPr>
              <w:t>.</w:t>
            </w:r>
          </w:p>
        </w:tc>
      </w:tr>
    </w:tbl>
    <w:p w14:paraId="248424C1" w14:textId="31935992" w:rsidR="00F50717" w:rsidRPr="00F83060" w:rsidRDefault="00BC6D1D" w:rsidP="006A2952">
      <w:pPr>
        <w:pStyle w:val="Heading2"/>
        <w:spacing w:after="120" w:line="312" w:lineRule="auto"/>
        <w:ind w:left="284"/>
        <w:rPr>
          <w:rFonts w:ascii="Cambria" w:hAnsi="Cambria"/>
          <w:sz w:val="24"/>
          <w:szCs w:val="24"/>
        </w:rPr>
      </w:pPr>
      <w:bookmarkStart w:id="13" w:name="_Toc510474335"/>
      <w:r w:rsidRPr="00F83060">
        <w:rPr>
          <w:rFonts w:ascii="Cambria" w:hAnsi="Cambria"/>
          <w:sz w:val="24"/>
          <w:szCs w:val="24"/>
        </w:rPr>
        <w:t>Training</w:t>
      </w:r>
      <w:r w:rsidR="003E6C4D" w:rsidRPr="00F83060">
        <w:rPr>
          <w:rFonts w:ascii="Cambria" w:hAnsi="Cambria"/>
          <w:sz w:val="24"/>
          <w:szCs w:val="24"/>
        </w:rPr>
        <w:t xml:space="preserve"> </w:t>
      </w:r>
      <w:r w:rsidR="00CA1177" w:rsidRPr="00F83060">
        <w:rPr>
          <w:rFonts w:ascii="Cambria" w:hAnsi="Cambria"/>
          <w:sz w:val="24"/>
          <w:szCs w:val="24"/>
        </w:rPr>
        <w:t>Needs</w:t>
      </w:r>
      <w:bookmarkEnd w:id="13"/>
    </w:p>
    <w:p w14:paraId="7BC95853" w14:textId="032A3F51" w:rsidR="005753C8" w:rsidRPr="00F83060" w:rsidRDefault="003B3DC2" w:rsidP="007F39A5">
      <w:pPr>
        <w:pStyle w:val="ListParagraph"/>
        <w:numPr>
          <w:ilvl w:val="0"/>
          <w:numId w:val="4"/>
        </w:numPr>
        <w:spacing w:after="120" w:line="288" w:lineRule="auto"/>
        <w:ind w:left="288" w:hanging="288"/>
        <w:contextualSpacing w:val="0"/>
        <w:jc w:val="both"/>
        <w:rPr>
          <w:rFonts w:ascii="Cambria" w:hAnsi="Cambria"/>
          <w:sz w:val="24"/>
          <w:szCs w:val="24"/>
        </w:rPr>
      </w:pPr>
      <w:r w:rsidRPr="00F83060">
        <w:rPr>
          <w:rFonts w:ascii="Cambria" w:hAnsi="Cambria"/>
          <w:sz w:val="24"/>
          <w:szCs w:val="24"/>
        </w:rPr>
        <w:t>Nhóm trưởng cần</w:t>
      </w:r>
      <w:r w:rsidR="005753C8" w:rsidRPr="00F83060">
        <w:rPr>
          <w:rFonts w:ascii="Cambria" w:hAnsi="Cambria"/>
          <w:sz w:val="24"/>
          <w:szCs w:val="24"/>
        </w:rPr>
        <w:t xml:space="preserve"> tìm hiểu hoạt động của công cụ quản lý kiểm thử: Q</w:t>
      </w:r>
      <w:r w:rsidR="00AE344E" w:rsidRPr="00F83060">
        <w:rPr>
          <w:rFonts w:ascii="Cambria" w:hAnsi="Cambria"/>
          <w:sz w:val="24"/>
          <w:szCs w:val="24"/>
        </w:rPr>
        <w:t>T</w:t>
      </w:r>
      <w:r w:rsidR="005753C8" w:rsidRPr="00F83060">
        <w:rPr>
          <w:rFonts w:ascii="Cambria" w:hAnsi="Cambria"/>
          <w:sz w:val="24"/>
          <w:szCs w:val="24"/>
        </w:rPr>
        <w:t>est.</w:t>
      </w:r>
    </w:p>
    <w:p w14:paraId="18F9D46D" w14:textId="2E106F61" w:rsidR="00266121" w:rsidRPr="00F83060" w:rsidRDefault="009C6561" w:rsidP="007F39A5">
      <w:pPr>
        <w:pStyle w:val="ListParagraph"/>
        <w:numPr>
          <w:ilvl w:val="0"/>
          <w:numId w:val="4"/>
        </w:numPr>
        <w:spacing w:after="120" w:line="288" w:lineRule="auto"/>
        <w:ind w:left="288" w:hanging="288"/>
        <w:contextualSpacing w:val="0"/>
        <w:jc w:val="both"/>
        <w:rPr>
          <w:rFonts w:ascii="Cambria" w:hAnsi="Cambria"/>
          <w:sz w:val="24"/>
          <w:szCs w:val="24"/>
        </w:rPr>
      </w:pPr>
      <w:r w:rsidRPr="00F83060">
        <w:rPr>
          <w:rFonts w:ascii="Cambria" w:hAnsi="Cambria"/>
          <w:sz w:val="24"/>
          <w:szCs w:val="24"/>
        </w:rPr>
        <w:t>Nhóm</w:t>
      </w:r>
      <w:r w:rsidR="00796997" w:rsidRPr="00F83060">
        <w:rPr>
          <w:rFonts w:ascii="Cambria" w:hAnsi="Cambria"/>
          <w:sz w:val="24"/>
          <w:szCs w:val="24"/>
        </w:rPr>
        <w:t xml:space="preserve"> cần tham gia 3 buổi seminar </w:t>
      </w:r>
      <w:r w:rsidR="00D50001" w:rsidRPr="00F83060">
        <w:rPr>
          <w:rFonts w:ascii="Cambria" w:hAnsi="Cambria"/>
          <w:sz w:val="24"/>
          <w:szCs w:val="24"/>
        </w:rPr>
        <w:t xml:space="preserve">để nắm rõ </w:t>
      </w:r>
      <w:r w:rsidR="009A4DAE" w:rsidRPr="00F83060">
        <w:rPr>
          <w:rFonts w:ascii="Cambria" w:hAnsi="Cambria"/>
          <w:sz w:val="24"/>
          <w:szCs w:val="24"/>
        </w:rPr>
        <w:t xml:space="preserve">hoạt động của </w:t>
      </w:r>
      <w:r w:rsidR="00796997" w:rsidRPr="00F83060">
        <w:rPr>
          <w:rFonts w:ascii="Cambria" w:hAnsi="Cambria"/>
          <w:sz w:val="24"/>
          <w:szCs w:val="24"/>
        </w:rPr>
        <w:t>các công cụ hỗ trợ kiểm thử</w:t>
      </w:r>
      <w:r w:rsidR="00990450" w:rsidRPr="00F83060">
        <w:rPr>
          <w:rFonts w:ascii="Cambria" w:hAnsi="Cambria"/>
          <w:sz w:val="24"/>
          <w:szCs w:val="24"/>
        </w:rPr>
        <w:t>:</w:t>
      </w:r>
    </w:p>
    <w:p w14:paraId="5D2A6844" w14:textId="708425B2" w:rsidR="00990450" w:rsidRPr="00F83060" w:rsidRDefault="009A4DAE"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b/>
          <w:i/>
          <w:sz w:val="24"/>
          <w:szCs w:val="24"/>
        </w:rPr>
        <w:t>Automatic Test</w:t>
      </w:r>
      <w:r w:rsidRPr="00F83060">
        <w:rPr>
          <w:rFonts w:ascii="Cambria" w:hAnsi="Cambria"/>
          <w:sz w:val="24"/>
          <w:szCs w:val="24"/>
        </w:rPr>
        <w:t>: Test Complete,</w:t>
      </w:r>
      <w:r w:rsidR="006B1DE4" w:rsidRPr="00F83060">
        <w:rPr>
          <w:rFonts w:ascii="Cambria" w:hAnsi="Cambria"/>
          <w:sz w:val="24"/>
          <w:szCs w:val="24"/>
        </w:rPr>
        <w:t xml:space="preserve"> Katalon,</w:t>
      </w:r>
      <w:r w:rsidRPr="00F83060">
        <w:rPr>
          <w:rFonts w:ascii="Cambria" w:hAnsi="Cambria"/>
          <w:sz w:val="24"/>
          <w:szCs w:val="24"/>
        </w:rPr>
        <w:t xml:space="preserve"> Selenium</w:t>
      </w:r>
      <w:r w:rsidR="00B952B6" w:rsidRPr="00F83060">
        <w:rPr>
          <w:rFonts w:ascii="Cambria" w:hAnsi="Cambria"/>
          <w:sz w:val="24"/>
          <w:szCs w:val="24"/>
        </w:rPr>
        <w:t>.</w:t>
      </w:r>
    </w:p>
    <w:p w14:paraId="171560DA" w14:textId="5224EF60" w:rsidR="009A4DAE" w:rsidRPr="00F83060" w:rsidRDefault="009A4DAE"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b/>
          <w:i/>
          <w:sz w:val="24"/>
          <w:szCs w:val="24"/>
        </w:rPr>
        <w:t>Security Test</w:t>
      </w:r>
      <w:r w:rsidRPr="00F83060">
        <w:rPr>
          <w:rFonts w:ascii="Cambria" w:hAnsi="Cambria"/>
          <w:sz w:val="24"/>
          <w:szCs w:val="24"/>
        </w:rPr>
        <w:t>: Cross Site Scripting, SQL Injection</w:t>
      </w:r>
      <w:r w:rsidR="00B952B6" w:rsidRPr="00F83060">
        <w:rPr>
          <w:rFonts w:ascii="Cambria" w:hAnsi="Cambria"/>
          <w:sz w:val="24"/>
          <w:szCs w:val="24"/>
        </w:rPr>
        <w:t>.</w:t>
      </w:r>
    </w:p>
    <w:p w14:paraId="4B3FFCF7" w14:textId="19D70EDB" w:rsidR="009A4DAE" w:rsidRPr="00F83060" w:rsidRDefault="009A4DAE"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b/>
          <w:i/>
          <w:sz w:val="24"/>
          <w:szCs w:val="24"/>
        </w:rPr>
        <w:t>Performance Test</w:t>
      </w:r>
      <w:r w:rsidRPr="00F83060">
        <w:rPr>
          <w:rFonts w:ascii="Cambria" w:hAnsi="Cambria"/>
          <w:sz w:val="24"/>
          <w:szCs w:val="24"/>
        </w:rPr>
        <w:t>: J</w:t>
      </w:r>
      <w:r w:rsidR="00B952B6" w:rsidRPr="00F83060">
        <w:rPr>
          <w:rFonts w:ascii="Cambria" w:hAnsi="Cambria"/>
          <w:sz w:val="24"/>
          <w:szCs w:val="24"/>
        </w:rPr>
        <w:t>m</w:t>
      </w:r>
      <w:r w:rsidRPr="00F83060">
        <w:rPr>
          <w:rFonts w:ascii="Cambria" w:hAnsi="Cambria"/>
          <w:sz w:val="24"/>
          <w:szCs w:val="24"/>
        </w:rPr>
        <w:t>eter</w:t>
      </w:r>
      <w:r w:rsidR="00502C36" w:rsidRPr="00F83060">
        <w:rPr>
          <w:rFonts w:ascii="Cambria" w:hAnsi="Cambria"/>
          <w:sz w:val="24"/>
          <w:szCs w:val="24"/>
        </w:rPr>
        <w:t>, Load Ru</w:t>
      </w:r>
      <w:r w:rsidR="00780101" w:rsidRPr="00F83060">
        <w:rPr>
          <w:rFonts w:ascii="Cambria" w:hAnsi="Cambria"/>
          <w:sz w:val="24"/>
          <w:szCs w:val="24"/>
        </w:rPr>
        <w:t>n</w:t>
      </w:r>
      <w:r w:rsidR="00502C36" w:rsidRPr="00F83060">
        <w:rPr>
          <w:rFonts w:ascii="Cambria" w:hAnsi="Cambria"/>
          <w:sz w:val="24"/>
          <w:szCs w:val="24"/>
        </w:rPr>
        <w:t>ner</w:t>
      </w:r>
      <w:r w:rsidR="00AB7EE0" w:rsidRPr="00F83060">
        <w:rPr>
          <w:rFonts w:ascii="Cambria" w:hAnsi="Cambria"/>
          <w:sz w:val="24"/>
          <w:szCs w:val="24"/>
        </w:rPr>
        <w:t>.</w:t>
      </w:r>
    </w:p>
    <w:p w14:paraId="6EC7DF52" w14:textId="2E40DDB2" w:rsidR="008A4F06" w:rsidRPr="00F83060" w:rsidRDefault="008A4F06"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b/>
          <w:i/>
          <w:sz w:val="24"/>
          <w:szCs w:val="24"/>
        </w:rPr>
        <w:t>GUI &amp; Usability</w:t>
      </w:r>
      <w:r w:rsidR="00534E03" w:rsidRPr="00F83060">
        <w:rPr>
          <w:rFonts w:ascii="Cambria" w:hAnsi="Cambria"/>
          <w:sz w:val="24"/>
          <w:szCs w:val="24"/>
        </w:rPr>
        <w:t xml:space="preserve">: </w:t>
      </w:r>
      <w:r w:rsidR="00184AB3" w:rsidRPr="00F83060">
        <w:rPr>
          <w:rFonts w:ascii="Cambria" w:hAnsi="Cambria"/>
          <w:sz w:val="24"/>
          <w:szCs w:val="24"/>
        </w:rPr>
        <w:t xml:space="preserve">Link Checker, </w:t>
      </w:r>
      <w:r w:rsidR="003E7B8A" w:rsidRPr="00F83060">
        <w:rPr>
          <w:rFonts w:ascii="Cambria" w:hAnsi="Cambria"/>
          <w:sz w:val="24"/>
          <w:szCs w:val="24"/>
        </w:rPr>
        <w:t xml:space="preserve">HTML/CSS Validator, </w:t>
      </w:r>
      <w:r w:rsidR="00680EFB" w:rsidRPr="00F83060">
        <w:rPr>
          <w:rFonts w:ascii="Cambria" w:hAnsi="Cambria"/>
          <w:sz w:val="24"/>
          <w:szCs w:val="24"/>
        </w:rPr>
        <w:t>Cross Browser Testing, Usability Testing.</w:t>
      </w:r>
    </w:p>
    <w:p w14:paraId="11751EC6" w14:textId="45201439" w:rsidR="008128E2" w:rsidRPr="00F83060" w:rsidRDefault="00B55BDB" w:rsidP="00EC2382">
      <w:pPr>
        <w:pStyle w:val="ListParagraph"/>
        <w:numPr>
          <w:ilvl w:val="0"/>
          <w:numId w:val="4"/>
        </w:numPr>
        <w:spacing w:after="120" w:line="288" w:lineRule="auto"/>
        <w:ind w:left="284" w:hanging="284"/>
        <w:contextualSpacing w:val="0"/>
        <w:jc w:val="both"/>
        <w:rPr>
          <w:rFonts w:ascii="Cambria" w:hAnsi="Cambria"/>
          <w:sz w:val="24"/>
          <w:szCs w:val="24"/>
        </w:rPr>
      </w:pPr>
      <w:r w:rsidRPr="00F83060">
        <w:rPr>
          <w:rFonts w:ascii="Cambria" w:hAnsi="Cambria"/>
          <w:sz w:val="24"/>
          <w:szCs w:val="24"/>
        </w:rPr>
        <w:t xml:space="preserve">Tham gia </w:t>
      </w:r>
      <w:r w:rsidR="006F7FA8" w:rsidRPr="00F83060">
        <w:rPr>
          <w:rFonts w:ascii="Cambria" w:hAnsi="Cambria"/>
          <w:sz w:val="24"/>
          <w:szCs w:val="24"/>
        </w:rPr>
        <w:t xml:space="preserve">các buổi học trên </w:t>
      </w:r>
      <w:r w:rsidRPr="00F83060">
        <w:rPr>
          <w:rFonts w:ascii="Cambria" w:hAnsi="Cambria"/>
          <w:sz w:val="24"/>
          <w:szCs w:val="24"/>
        </w:rPr>
        <w:t xml:space="preserve">lớp để </w:t>
      </w:r>
      <w:r w:rsidR="00525A1C" w:rsidRPr="00F83060">
        <w:rPr>
          <w:rFonts w:ascii="Cambria" w:hAnsi="Cambria"/>
          <w:sz w:val="24"/>
          <w:szCs w:val="24"/>
        </w:rPr>
        <w:t xml:space="preserve">hiểu </w:t>
      </w:r>
      <w:r w:rsidR="001713EC" w:rsidRPr="00F83060">
        <w:rPr>
          <w:rFonts w:ascii="Cambria" w:hAnsi="Cambria"/>
          <w:sz w:val="24"/>
          <w:szCs w:val="24"/>
        </w:rPr>
        <w:t xml:space="preserve">và nắm </w:t>
      </w:r>
      <w:r w:rsidR="00525A1C" w:rsidRPr="00F83060">
        <w:rPr>
          <w:rFonts w:ascii="Cambria" w:hAnsi="Cambria"/>
          <w:sz w:val="24"/>
          <w:szCs w:val="24"/>
        </w:rPr>
        <w:t xml:space="preserve">được </w:t>
      </w:r>
      <w:r w:rsidR="00CA4874" w:rsidRPr="00F83060">
        <w:rPr>
          <w:rFonts w:ascii="Cambria" w:hAnsi="Cambria"/>
          <w:sz w:val="24"/>
          <w:szCs w:val="24"/>
        </w:rPr>
        <w:t xml:space="preserve">kiến thức về </w:t>
      </w:r>
      <w:r w:rsidR="00F17252" w:rsidRPr="00F83060">
        <w:rPr>
          <w:rFonts w:ascii="Cambria" w:hAnsi="Cambria"/>
          <w:sz w:val="24"/>
          <w:szCs w:val="24"/>
        </w:rPr>
        <w:t>một số</w:t>
      </w:r>
      <w:r w:rsidR="008B60DF" w:rsidRPr="00F83060">
        <w:rPr>
          <w:rFonts w:ascii="Cambria" w:hAnsi="Cambria"/>
          <w:sz w:val="24"/>
          <w:szCs w:val="24"/>
        </w:rPr>
        <w:t xml:space="preserve"> kỹ </w:t>
      </w:r>
      <w:r w:rsidRPr="00F83060">
        <w:rPr>
          <w:rFonts w:ascii="Cambria" w:hAnsi="Cambria"/>
          <w:sz w:val="24"/>
          <w:szCs w:val="24"/>
        </w:rPr>
        <w:t>t</w:t>
      </w:r>
      <w:r w:rsidR="008128E2" w:rsidRPr="00F83060">
        <w:rPr>
          <w:rFonts w:ascii="Cambria" w:hAnsi="Cambria"/>
          <w:sz w:val="24"/>
          <w:szCs w:val="24"/>
        </w:rPr>
        <w:t>huật thiết kế Test Case cơ bản</w:t>
      </w:r>
      <w:r w:rsidR="00267DEB" w:rsidRPr="00F83060">
        <w:rPr>
          <w:rFonts w:ascii="Cambria" w:hAnsi="Cambria"/>
          <w:sz w:val="24"/>
          <w:szCs w:val="24"/>
        </w:rPr>
        <w:t xml:space="preserve"> như</w:t>
      </w:r>
      <w:r w:rsidR="008128E2" w:rsidRPr="00F83060">
        <w:rPr>
          <w:rFonts w:ascii="Cambria" w:hAnsi="Cambria"/>
          <w:sz w:val="24"/>
          <w:szCs w:val="24"/>
        </w:rPr>
        <w:t>:</w:t>
      </w:r>
    </w:p>
    <w:p w14:paraId="3FBF75DF" w14:textId="77777777" w:rsidR="008128E2" w:rsidRPr="00F83060" w:rsidRDefault="008128E2"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sz w:val="24"/>
          <w:szCs w:val="24"/>
        </w:rPr>
        <w:t>Phân hoạch tương đương.</w:t>
      </w:r>
    </w:p>
    <w:p w14:paraId="77981AFF" w14:textId="77777777" w:rsidR="008128E2" w:rsidRPr="00F83060" w:rsidRDefault="008128E2"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sz w:val="24"/>
          <w:szCs w:val="24"/>
        </w:rPr>
        <w:t>Phân tích giá trị biên.</w:t>
      </w:r>
    </w:p>
    <w:p w14:paraId="438BA663" w14:textId="5F7B0332" w:rsidR="00A33FA1" w:rsidRPr="00F83060" w:rsidRDefault="00A33FA1"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sz w:val="24"/>
          <w:szCs w:val="24"/>
        </w:rPr>
        <w:t>Bảng quyết định.</w:t>
      </w:r>
    </w:p>
    <w:p w14:paraId="71095FAD" w14:textId="77777777" w:rsidR="008128E2" w:rsidRPr="00F83060" w:rsidRDefault="008128E2"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sz w:val="24"/>
          <w:szCs w:val="24"/>
        </w:rPr>
        <w:t>Đồ thị Cause-Effect.</w:t>
      </w:r>
    </w:p>
    <w:p w14:paraId="51D1A360" w14:textId="6EA5FDE0" w:rsidR="008B60DF" w:rsidRPr="00F83060" w:rsidRDefault="00B55BDB" w:rsidP="00EC2382">
      <w:pPr>
        <w:pStyle w:val="ListParagraph"/>
        <w:numPr>
          <w:ilvl w:val="0"/>
          <w:numId w:val="3"/>
        </w:numPr>
        <w:spacing w:after="120" w:line="288" w:lineRule="auto"/>
        <w:ind w:left="851" w:hanging="284"/>
        <w:contextualSpacing w:val="0"/>
        <w:jc w:val="both"/>
        <w:rPr>
          <w:rFonts w:ascii="Cambria" w:hAnsi="Cambria"/>
          <w:sz w:val="24"/>
          <w:szCs w:val="24"/>
        </w:rPr>
      </w:pPr>
      <w:r w:rsidRPr="00F83060">
        <w:rPr>
          <w:rFonts w:ascii="Cambria" w:hAnsi="Cambria"/>
          <w:sz w:val="24"/>
          <w:szCs w:val="24"/>
        </w:rPr>
        <w:t>Sơ đồ chuyển trạng thái.</w:t>
      </w:r>
    </w:p>
    <w:p w14:paraId="499D0CD1" w14:textId="02FFD63D" w:rsidR="00166EE5" w:rsidRPr="00F83060" w:rsidRDefault="00A0346A" w:rsidP="00AD2153">
      <w:pPr>
        <w:pStyle w:val="Heading1"/>
        <w:spacing w:after="120" w:line="288" w:lineRule="auto"/>
        <w:rPr>
          <w:rFonts w:ascii="Cambria" w:hAnsi="Cambria"/>
        </w:rPr>
      </w:pPr>
      <w:bookmarkStart w:id="14" w:name="_Toc510474336"/>
      <w:bookmarkStart w:id="15" w:name="_Toc436203402"/>
      <w:bookmarkStart w:id="16" w:name="_Toc452813596"/>
      <w:bookmarkStart w:id="17" w:name="_Toc512930918"/>
      <w:bookmarkEnd w:id="5"/>
      <w:bookmarkEnd w:id="6"/>
      <w:r w:rsidRPr="00F83060">
        <w:rPr>
          <w:rFonts w:ascii="Cambria" w:hAnsi="Cambria"/>
        </w:rPr>
        <w:t>Entry &amp; Exit Criteria</w:t>
      </w:r>
      <w:bookmarkEnd w:id="14"/>
    </w:p>
    <w:p w14:paraId="2BCA9616" w14:textId="12B8125E" w:rsidR="00E23FA8" w:rsidRPr="00F83060" w:rsidRDefault="0035596F" w:rsidP="0035596F">
      <w:pPr>
        <w:pStyle w:val="Heading2"/>
        <w:spacing w:after="120" w:line="288" w:lineRule="auto"/>
        <w:ind w:left="284"/>
        <w:rPr>
          <w:rFonts w:ascii="Cambria" w:hAnsi="Cambria"/>
          <w:sz w:val="24"/>
        </w:rPr>
      </w:pPr>
      <w:bookmarkStart w:id="18" w:name="_Toc510474337"/>
      <w:r w:rsidRPr="00F83060">
        <w:rPr>
          <w:rFonts w:ascii="Cambria" w:hAnsi="Cambria"/>
          <w:sz w:val="24"/>
        </w:rPr>
        <w:t>Entry Criteria</w:t>
      </w:r>
      <w:bookmarkEnd w:id="18"/>
    </w:p>
    <w:p w14:paraId="72817284" w14:textId="54A69CA7" w:rsidR="004E0945" w:rsidRPr="00F83060" w:rsidRDefault="004B6266"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Tài liệu</w:t>
      </w:r>
      <w:r w:rsidR="002C08AC" w:rsidRPr="00F83060">
        <w:rPr>
          <w:rFonts w:ascii="Cambria" w:hAnsi="Cambria"/>
          <w:sz w:val="24"/>
          <w:szCs w:val="24"/>
        </w:rPr>
        <w:t xml:space="preserve"> đặc tả đầy đủ </w:t>
      </w:r>
      <w:r w:rsidR="00EC2E4A" w:rsidRPr="00F83060">
        <w:rPr>
          <w:rFonts w:ascii="Cambria" w:hAnsi="Cambria"/>
          <w:sz w:val="24"/>
          <w:szCs w:val="24"/>
        </w:rPr>
        <w:t>các</w:t>
      </w:r>
      <w:r w:rsidR="004E0945" w:rsidRPr="00F83060">
        <w:rPr>
          <w:rFonts w:ascii="Cambria" w:hAnsi="Cambria"/>
          <w:sz w:val="24"/>
          <w:szCs w:val="24"/>
        </w:rPr>
        <w:t xml:space="preserve"> </w:t>
      </w:r>
      <w:r w:rsidR="008C7EE4" w:rsidRPr="00F83060">
        <w:rPr>
          <w:rFonts w:ascii="Cambria" w:hAnsi="Cambria"/>
          <w:sz w:val="24"/>
          <w:szCs w:val="24"/>
        </w:rPr>
        <w:t xml:space="preserve">yêu cầu và </w:t>
      </w:r>
      <w:r w:rsidR="004E0945" w:rsidRPr="00F83060">
        <w:rPr>
          <w:rFonts w:ascii="Cambria" w:hAnsi="Cambria"/>
          <w:sz w:val="24"/>
          <w:szCs w:val="24"/>
        </w:rPr>
        <w:t>chức năng</w:t>
      </w:r>
      <w:r w:rsidR="00456653" w:rsidRPr="00F83060">
        <w:rPr>
          <w:rFonts w:ascii="Cambria" w:hAnsi="Cambria"/>
          <w:sz w:val="24"/>
          <w:szCs w:val="24"/>
        </w:rPr>
        <w:t xml:space="preserve"> cần</w:t>
      </w:r>
      <w:r w:rsidR="004E0945" w:rsidRPr="00F83060">
        <w:rPr>
          <w:rFonts w:ascii="Cambria" w:hAnsi="Cambria"/>
          <w:sz w:val="24"/>
          <w:szCs w:val="24"/>
        </w:rPr>
        <w:t xml:space="preserve"> kiểm thử.</w:t>
      </w:r>
    </w:p>
    <w:p w14:paraId="75BAFA2D" w14:textId="1593954E" w:rsidR="00BB70DF" w:rsidRPr="00F83060" w:rsidRDefault="000B3C1F"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lastRenderedPageBreak/>
        <w:t>Source</w:t>
      </w:r>
      <w:r w:rsidR="0049745F" w:rsidRPr="00F83060">
        <w:rPr>
          <w:rFonts w:ascii="Cambria" w:hAnsi="Cambria"/>
          <w:sz w:val="24"/>
          <w:szCs w:val="24"/>
        </w:rPr>
        <w:t xml:space="preserve"> code</w:t>
      </w:r>
      <w:r w:rsidRPr="00F83060">
        <w:rPr>
          <w:rFonts w:ascii="Cambria" w:hAnsi="Cambria"/>
          <w:sz w:val="24"/>
          <w:szCs w:val="24"/>
        </w:rPr>
        <w:t xml:space="preserve"> </w:t>
      </w:r>
      <w:r w:rsidR="008D5ABB" w:rsidRPr="00F83060">
        <w:rPr>
          <w:rFonts w:ascii="Cambria" w:hAnsi="Cambria"/>
          <w:sz w:val="24"/>
          <w:szCs w:val="24"/>
        </w:rPr>
        <w:t>hệ thống “</w:t>
      </w:r>
      <w:r w:rsidR="008C1E55" w:rsidRPr="00F83060">
        <w:rPr>
          <w:rFonts w:ascii="Cambria" w:hAnsi="Cambria"/>
          <w:sz w:val="24"/>
          <w:szCs w:val="24"/>
        </w:rPr>
        <w:t>SuperMarket</w:t>
      </w:r>
      <w:r w:rsidR="008D5ABB" w:rsidRPr="00F83060">
        <w:rPr>
          <w:rFonts w:ascii="Cambria" w:hAnsi="Cambria"/>
          <w:sz w:val="24"/>
          <w:szCs w:val="24"/>
        </w:rPr>
        <w:t>”</w:t>
      </w:r>
      <w:r w:rsidR="00E915A3" w:rsidRPr="00F83060">
        <w:rPr>
          <w:rFonts w:ascii="Cambria" w:hAnsi="Cambria"/>
          <w:sz w:val="24"/>
          <w:szCs w:val="24"/>
        </w:rPr>
        <w:t>.</w:t>
      </w:r>
    </w:p>
    <w:p w14:paraId="3A8F6055" w14:textId="016B2C7A" w:rsidR="00292AC6" w:rsidRPr="00F83060" w:rsidRDefault="00292AC6" w:rsidP="00292AC6">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Link Website “</w:t>
      </w:r>
      <w:r w:rsidR="008C1E55" w:rsidRPr="00F83060">
        <w:rPr>
          <w:rFonts w:ascii="Cambria" w:hAnsi="Cambria"/>
          <w:sz w:val="24"/>
          <w:szCs w:val="24"/>
        </w:rPr>
        <w:t>SuperMarket</w:t>
      </w:r>
      <w:r w:rsidRPr="00F83060">
        <w:rPr>
          <w:rFonts w:ascii="Cambria" w:hAnsi="Cambria"/>
          <w:sz w:val="24"/>
          <w:szCs w:val="24"/>
        </w:rPr>
        <w:t>” đã triể</w:t>
      </w:r>
      <w:r w:rsidR="00BD7C3B" w:rsidRPr="00F83060">
        <w:rPr>
          <w:rFonts w:ascii="Cambria" w:hAnsi="Cambria"/>
          <w:sz w:val="24"/>
          <w:szCs w:val="24"/>
        </w:rPr>
        <w:t>n khai (webserver, database riêng biệt)</w:t>
      </w:r>
    </w:p>
    <w:p w14:paraId="274C6905" w14:textId="22D7F0F5" w:rsidR="008C1E55" w:rsidRPr="00F83060" w:rsidRDefault="008C1E55" w:rsidP="00292AC6">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Tất cả các công cụ test đã được cài đặt, cấu hình và hoạt động tốt.</w:t>
      </w:r>
    </w:p>
    <w:p w14:paraId="3AA55161" w14:textId="38E45DDC" w:rsidR="002821E2" w:rsidRPr="00F83060" w:rsidRDefault="003D64B4"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Dữ liệu mẫu của hệ thống</w:t>
      </w:r>
      <w:r w:rsidR="00547AE6" w:rsidRPr="00F83060">
        <w:rPr>
          <w:rFonts w:ascii="Cambria" w:hAnsi="Cambria"/>
          <w:sz w:val="24"/>
          <w:szCs w:val="24"/>
        </w:rPr>
        <w:t xml:space="preserve"> “</w:t>
      </w:r>
      <w:r w:rsidR="007C6656" w:rsidRPr="00F83060">
        <w:rPr>
          <w:rFonts w:ascii="Cambria" w:hAnsi="Cambria"/>
          <w:sz w:val="24"/>
          <w:szCs w:val="24"/>
        </w:rPr>
        <w:t>SuperMarket</w:t>
      </w:r>
      <w:r w:rsidR="00547AE6" w:rsidRPr="00F83060">
        <w:rPr>
          <w:rFonts w:ascii="Cambria" w:hAnsi="Cambria"/>
          <w:sz w:val="24"/>
          <w:szCs w:val="24"/>
        </w:rPr>
        <w:t>”</w:t>
      </w:r>
    </w:p>
    <w:p w14:paraId="137B52CF" w14:textId="06CAD5B8" w:rsidR="007C6656" w:rsidRPr="00F83060" w:rsidRDefault="007C6656"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Tất cả source code đã được kiểm thử đơn vị.</w:t>
      </w:r>
    </w:p>
    <w:p w14:paraId="3897F137" w14:textId="2007F785" w:rsidR="007C6656" w:rsidRPr="00F83060" w:rsidRDefault="007C6656"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Tất cả QA đã nắm rõ </w:t>
      </w:r>
      <w:r w:rsidR="006E3C3F" w:rsidRPr="00F83060">
        <w:rPr>
          <w:rFonts w:ascii="Cambria" w:hAnsi="Cambria"/>
          <w:sz w:val="24"/>
          <w:szCs w:val="24"/>
        </w:rPr>
        <w:t xml:space="preserve">kiến thức, </w:t>
      </w:r>
      <w:r w:rsidRPr="00F83060">
        <w:rPr>
          <w:rFonts w:ascii="Cambria" w:hAnsi="Cambria"/>
          <w:sz w:val="24"/>
          <w:szCs w:val="24"/>
        </w:rPr>
        <w:t>chức năng.</w:t>
      </w:r>
    </w:p>
    <w:p w14:paraId="55A817A5" w14:textId="4E50305A" w:rsidR="0060506A" w:rsidRPr="00F83060" w:rsidRDefault="0060506A"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Lịch trình </w:t>
      </w:r>
      <w:r w:rsidR="00C82409" w:rsidRPr="00F83060">
        <w:rPr>
          <w:rFonts w:ascii="Cambria" w:hAnsi="Cambria"/>
          <w:sz w:val="24"/>
          <w:szCs w:val="24"/>
        </w:rPr>
        <w:t>kiểm thử hệ thống đã phân chia</w:t>
      </w:r>
      <w:r w:rsidR="00A056DC" w:rsidRPr="00F83060">
        <w:rPr>
          <w:rFonts w:ascii="Cambria" w:hAnsi="Cambria"/>
          <w:sz w:val="24"/>
          <w:szCs w:val="24"/>
        </w:rPr>
        <w:t xml:space="preserve"> </w:t>
      </w:r>
      <w:r w:rsidR="001519B3" w:rsidRPr="00F83060">
        <w:rPr>
          <w:rFonts w:ascii="Cambria" w:hAnsi="Cambria"/>
          <w:sz w:val="24"/>
          <w:szCs w:val="24"/>
        </w:rPr>
        <w:t xml:space="preserve">nguồn lực </w:t>
      </w:r>
      <w:r w:rsidR="002234D2" w:rsidRPr="00F83060">
        <w:rPr>
          <w:rFonts w:ascii="Cambria" w:hAnsi="Cambria"/>
          <w:sz w:val="24"/>
          <w:szCs w:val="24"/>
        </w:rPr>
        <w:t>tất cả</w:t>
      </w:r>
      <w:r w:rsidR="00A056DC" w:rsidRPr="00F83060">
        <w:rPr>
          <w:rFonts w:ascii="Cambria" w:hAnsi="Cambria"/>
          <w:sz w:val="24"/>
          <w:szCs w:val="24"/>
        </w:rPr>
        <w:t xml:space="preserve"> task</w:t>
      </w:r>
      <w:r w:rsidR="00F509E4" w:rsidRPr="00F83060">
        <w:rPr>
          <w:rFonts w:ascii="Cambria" w:hAnsi="Cambria"/>
          <w:sz w:val="24"/>
          <w:szCs w:val="24"/>
        </w:rPr>
        <w:t>.</w:t>
      </w:r>
    </w:p>
    <w:p w14:paraId="00C5777B" w14:textId="4F35ADF5" w:rsidR="0035596F" w:rsidRPr="00F83060" w:rsidRDefault="0035596F" w:rsidP="0035596F">
      <w:pPr>
        <w:pStyle w:val="Heading2"/>
        <w:spacing w:after="120" w:line="288" w:lineRule="auto"/>
        <w:ind w:left="284"/>
        <w:rPr>
          <w:rFonts w:ascii="Cambria" w:hAnsi="Cambria"/>
          <w:sz w:val="24"/>
        </w:rPr>
      </w:pPr>
      <w:bookmarkStart w:id="19" w:name="_Toc510474338"/>
      <w:r w:rsidRPr="00F83060">
        <w:rPr>
          <w:rFonts w:ascii="Cambria" w:hAnsi="Cambria"/>
          <w:sz w:val="24"/>
        </w:rPr>
        <w:t>Exit Criteria</w:t>
      </w:r>
      <w:bookmarkEnd w:id="19"/>
    </w:p>
    <w:p w14:paraId="29FC2478" w14:textId="2084352C" w:rsidR="00D7643F" w:rsidRPr="00F83060" w:rsidRDefault="0023721F"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100% </w:t>
      </w:r>
      <w:r w:rsidR="00353EA9" w:rsidRPr="00F83060">
        <w:rPr>
          <w:rFonts w:ascii="Cambria" w:hAnsi="Cambria"/>
          <w:sz w:val="24"/>
          <w:szCs w:val="24"/>
        </w:rPr>
        <w:t>TestCase</w:t>
      </w:r>
      <w:r w:rsidR="00FE5ED6" w:rsidRPr="00F83060">
        <w:rPr>
          <w:rFonts w:ascii="Cambria" w:hAnsi="Cambria"/>
          <w:sz w:val="24"/>
          <w:szCs w:val="24"/>
        </w:rPr>
        <w:t xml:space="preserve"> </w:t>
      </w:r>
      <w:r w:rsidRPr="00F83060">
        <w:rPr>
          <w:rFonts w:ascii="Cambria" w:hAnsi="Cambria"/>
          <w:sz w:val="24"/>
          <w:szCs w:val="24"/>
        </w:rPr>
        <w:t>đượ</w:t>
      </w:r>
      <w:r w:rsidR="00F67AE8" w:rsidRPr="00F83060">
        <w:rPr>
          <w:rFonts w:ascii="Cambria" w:hAnsi="Cambria"/>
          <w:sz w:val="24"/>
          <w:szCs w:val="24"/>
        </w:rPr>
        <w:t xml:space="preserve">c </w:t>
      </w:r>
      <w:r w:rsidRPr="00F83060">
        <w:rPr>
          <w:rFonts w:ascii="Cambria" w:hAnsi="Cambria"/>
          <w:sz w:val="24"/>
          <w:szCs w:val="24"/>
        </w:rPr>
        <w:t>thực hiện</w:t>
      </w:r>
      <w:r w:rsidR="00584A4D" w:rsidRPr="00F83060">
        <w:rPr>
          <w:rFonts w:ascii="Cambria" w:hAnsi="Cambria"/>
          <w:sz w:val="24"/>
          <w:szCs w:val="24"/>
        </w:rPr>
        <w:t xml:space="preserve"> kiểm thử</w:t>
      </w:r>
      <w:r w:rsidR="00FE5ED6" w:rsidRPr="00F83060">
        <w:rPr>
          <w:rFonts w:ascii="Cambria" w:hAnsi="Cambria"/>
          <w:sz w:val="24"/>
          <w:szCs w:val="24"/>
        </w:rPr>
        <w:t>.</w:t>
      </w:r>
    </w:p>
    <w:p w14:paraId="0795FEFE" w14:textId="747810EB" w:rsidR="00BD7C3B" w:rsidRPr="00F83060" w:rsidRDefault="00BD7C3B"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100% lỗi Priority 1 và Priority 2 phải được giải quyết.</w:t>
      </w:r>
    </w:p>
    <w:p w14:paraId="0AF8AF75" w14:textId="1B3FE7BB" w:rsidR="009C172E" w:rsidRPr="00F83060" w:rsidRDefault="009C172E"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Tỉ lệ TestCase pass: </w:t>
      </w:r>
      <w:r w:rsidR="00FF10F9" w:rsidRPr="00F83060">
        <w:rPr>
          <w:rFonts w:ascii="Cambria" w:hAnsi="Cambria"/>
          <w:sz w:val="24"/>
          <w:szCs w:val="24"/>
        </w:rPr>
        <w:t>90%</w:t>
      </w:r>
    </w:p>
    <w:p w14:paraId="7DA9AEE5" w14:textId="14824C19" w:rsidR="002B269B" w:rsidRPr="00F83060" w:rsidRDefault="002B269B"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Tỉ lệ </w:t>
      </w:r>
      <w:r w:rsidR="00D67FE4" w:rsidRPr="00F83060">
        <w:rPr>
          <w:rFonts w:ascii="Cambria" w:hAnsi="Cambria"/>
          <w:sz w:val="24"/>
          <w:szCs w:val="24"/>
        </w:rPr>
        <w:t xml:space="preserve">phát hiện </w:t>
      </w:r>
      <w:r w:rsidRPr="00F83060">
        <w:rPr>
          <w:rFonts w:ascii="Cambria" w:hAnsi="Cambria"/>
          <w:sz w:val="24"/>
          <w:szCs w:val="24"/>
        </w:rPr>
        <w:t xml:space="preserve">lỗi nghiêm trọng: </w:t>
      </w:r>
      <w:r w:rsidR="0062146F" w:rsidRPr="00F83060">
        <w:rPr>
          <w:rFonts w:ascii="Cambria" w:hAnsi="Cambria"/>
          <w:sz w:val="24"/>
          <w:szCs w:val="24"/>
        </w:rPr>
        <w:t>1</w:t>
      </w:r>
      <w:r w:rsidRPr="00F83060">
        <w:rPr>
          <w:rFonts w:ascii="Cambria" w:hAnsi="Cambria"/>
          <w:sz w:val="24"/>
          <w:szCs w:val="24"/>
        </w:rPr>
        <w:t>%</w:t>
      </w:r>
    </w:p>
    <w:p w14:paraId="59D3A062" w14:textId="3D2E0267" w:rsidR="008C1E55" w:rsidRPr="00F83060" w:rsidRDefault="008C1E55"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Các bug nghiêm trọng trọng đã được fix</w:t>
      </w:r>
      <w:r w:rsidR="00BD7C3B" w:rsidRPr="00F83060">
        <w:rPr>
          <w:rFonts w:ascii="Cambria" w:hAnsi="Cambria"/>
          <w:sz w:val="24"/>
          <w:szCs w:val="24"/>
        </w:rPr>
        <w:t>.</w:t>
      </w:r>
    </w:p>
    <w:p w14:paraId="261AA039" w14:textId="576FD21E" w:rsidR="00653FCD" w:rsidRPr="00F83060" w:rsidRDefault="00653FCD"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 xml:space="preserve">Báo cáo </w:t>
      </w:r>
      <w:r w:rsidR="00195A2D" w:rsidRPr="00F83060">
        <w:rPr>
          <w:rFonts w:ascii="Cambria" w:hAnsi="Cambria"/>
          <w:sz w:val="24"/>
          <w:szCs w:val="24"/>
        </w:rPr>
        <w:t>kết quả</w:t>
      </w:r>
      <w:r w:rsidR="00B0725A" w:rsidRPr="00F83060">
        <w:rPr>
          <w:rFonts w:ascii="Cambria" w:hAnsi="Cambria"/>
          <w:sz w:val="24"/>
          <w:szCs w:val="24"/>
        </w:rPr>
        <w:t xml:space="preserve"> sử dụng công cụ</w:t>
      </w:r>
      <w:r w:rsidR="007073F0" w:rsidRPr="00F83060">
        <w:rPr>
          <w:rFonts w:ascii="Cambria" w:hAnsi="Cambria"/>
          <w:sz w:val="24"/>
          <w:szCs w:val="24"/>
        </w:rPr>
        <w:t xml:space="preserve">, kịch bản kiểm thử phải </w:t>
      </w:r>
      <w:r w:rsidR="003C220B" w:rsidRPr="00F83060">
        <w:rPr>
          <w:rFonts w:ascii="Cambria" w:hAnsi="Cambria"/>
          <w:sz w:val="24"/>
          <w:szCs w:val="24"/>
        </w:rPr>
        <w:t>được ghi lại đầy đủ</w:t>
      </w:r>
      <w:r w:rsidRPr="00F83060">
        <w:rPr>
          <w:rFonts w:ascii="Cambria" w:hAnsi="Cambria"/>
          <w:sz w:val="24"/>
          <w:szCs w:val="24"/>
        </w:rPr>
        <w:t>:</w:t>
      </w:r>
    </w:p>
    <w:p w14:paraId="686AB320" w14:textId="77777777" w:rsidR="00A652D9" w:rsidRPr="00F83060" w:rsidRDefault="00A652D9" w:rsidP="00E82AC6">
      <w:pPr>
        <w:pStyle w:val="ListParagraph"/>
        <w:numPr>
          <w:ilvl w:val="0"/>
          <w:numId w:val="11"/>
        </w:numPr>
        <w:spacing w:after="120" w:line="288" w:lineRule="auto"/>
        <w:ind w:left="1170" w:hanging="284"/>
        <w:contextualSpacing w:val="0"/>
        <w:jc w:val="both"/>
        <w:rPr>
          <w:rFonts w:ascii="Cambria" w:hAnsi="Cambria"/>
          <w:sz w:val="24"/>
          <w:szCs w:val="24"/>
        </w:rPr>
      </w:pPr>
      <w:r w:rsidRPr="00F83060">
        <w:rPr>
          <w:rFonts w:ascii="Cambria" w:hAnsi="Cambria"/>
          <w:sz w:val="24"/>
          <w:szCs w:val="24"/>
        </w:rPr>
        <w:t>Kiểm thử GUI và tính tiện dụng</w:t>
      </w:r>
    </w:p>
    <w:p w14:paraId="0A81BEF8" w14:textId="3048542D" w:rsidR="00653FCD" w:rsidRPr="00F83060" w:rsidRDefault="00653FCD" w:rsidP="00E82AC6">
      <w:pPr>
        <w:pStyle w:val="ListParagraph"/>
        <w:numPr>
          <w:ilvl w:val="0"/>
          <w:numId w:val="11"/>
        </w:numPr>
        <w:spacing w:after="120" w:line="288" w:lineRule="auto"/>
        <w:ind w:left="1170" w:hanging="284"/>
        <w:contextualSpacing w:val="0"/>
        <w:jc w:val="both"/>
        <w:rPr>
          <w:rFonts w:ascii="Cambria" w:hAnsi="Cambria"/>
          <w:sz w:val="24"/>
          <w:szCs w:val="24"/>
        </w:rPr>
      </w:pPr>
      <w:r w:rsidRPr="00F83060">
        <w:rPr>
          <w:rFonts w:ascii="Cambria" w:hAnsi="Cambria"/>
          <w:sz w:val="24"/>
          <w:szCs w:val="24"/>
        </w:rPr>
        <w:t>Kiểm thử tự động</w:t>
      </w:r>
    </w:p>
    <w:p w14:paraId="61D21DD5" w14:textId="0A749AAA" w:rsidR="00653FCD" w:rsidRPr="00F83060" w:rsidRDefault="00653FCD" w:rsidP="00E82AC6">
      <w:pPr>
        <w:pStyle w:val="ListParagraph"/>
        <w:numPr>
          <w:ilvl w:val="0"/>
          <w:numId w:val="11"/>
        </w:numPr>
        <w:spacing w:after="120" w:line="288" w:lineRule="auto"/>
        <w:ind w:left="1170" w:hanging="284"/>
        <w:contextualSpacing w:val="0"/>
        <w:jc w:val="both"/>
        <w:rPr>
          <w:rFonts w:ascii="Cambria" w:hAnsi="Cambria"/>
          <w:sz w:val="24"/>
          <w:szCs w:val="24"/>
        </w:rPr>
      </w:pPr>
      <w:r w:rsidRPr="00F83060">
        <w:rPr>
          <w:rFonts w:ascii="Cambria" w:hAnsi="Cambria"/>
          <w:sz w:val="24"/>
          <w:szCs w:val="24"/>
        </w:rPr>
        <w:t>Kiểm thử hiệu năng</w:t>
      </w:r>
    </w:p>
    <w:p w14:paraId="08D42FFD" w14:textId="1D7A757E" w:rsidR="00653FCD" w:rsidRPr="00F83060" w:rsidRDefault="00653FCD" w:rsidP="00E82AC6">
      <w:pPr>
        <w:pStyle w:val="ListParagraph"/>
        <w:numPr>
          <w:ilvl w:val="0"/>
          <w:numId w:val="11"/>
        </w:numPr>
        <w:spacing w:after="120" w:line="288" w:lineRule="auto"/>
        <w:ind w:left="1170" w:hanging="284"/>
        <w:contextualSpacing w:val="0"/>
        <w:jc w:val="both"/>
        <w:rPr>
          <w:rFonts w:ascii="Cambria" w:hAnsi="Cambria"/>
          <w:sz w:val="24"/>
          <w:szCs w:val="24"/>
        </w:rPr>
      </w:pPr>
      <w:r w:rsidRPr="00F83060">
        <w:rPr>
          <w:rFonts w:ascii="Cambria" w:hAnsi="Cambria"/>
          <w:sz w:val="24"/>
          <w:szCs w:val="24"/>
        </w:rPr>
        <w:t>Kiểm thử bảo mật</w:t>
      </w:r>
    </w:p>
    <w:p w14:paraId="11EC1F65" w14:textId="57D88A9D" w:rsidR="00D7643F" w:rsidRPr="00F83060" w:rsidRDefault="00653FCD" w:rsidP="0078243D">
      <w:pPr>
        <w:pStyle w:val="ListParagraph"/>
        <w:numPr>
          <w:ilvl w:val="0"/>
          <w:numId w:val="4"/>
        </w:numPr>
        <w:spacing w:after="120" w:line="288" w:lineRule="auto"/>
        <w:ind w:left="709" w:hanging="283"/>
        <w:contextualSpacing w:val="0"/>
        <w:jc w:val="both"/>
        <w:rPr>
          <w:rFonts w:ascii="Cambria" w:hAnsi="Cambria"/>
          <w:sz w:val="24"/>
          <w:szCs w:val="24"/>
        </w:rPr>
      </w:pPr>
      <w:r w:rsidRPr="00F83060">
        <w:rPr>
          <w:rFonts w:ascii="Cambria" w:hAnsi="Cambria"/>
          <w:sz w:val="24"/>
          <w:szCs w:val="24"/>
        </w:rPr>
        <w:t>Báo cáo lỗi</w:t>
      </w:r>
      <w:r w:rsidR="00FF4287" w:rsidRPr="00F83060">
        <w:rPr>
          <w:rFonts w:ascii="Cambria" w:hAnsi="Cambria"/>
          <w:sz w:val="24"/>
          <w:szCs w:val="24"/>
        </w:rPr>
        <w:t xml:space="preserve"> </w:t>
      </w:r>
      <w:r w:rsidR="00E77440" w:rsidRPr="00F83060">
        <w:rPr>
          <w:rFonts w:ascii="Cambria" w:hAnsi="Cambria"/>
          <w:sz w:val="24"/>
          <w:szCs w:val="24"/>
        </w:rPr>
        <w:t xml:space="preserve">phải được ghi lại </w:t>
      </w:r>
      <w:r w:rsidR="00FF4287" w:rsidRPr="00F83060">
        <w:rPr>
          <w:rFonts w:ascii="Cambria" w:hAnsi="Cambria"/>
          <w:sz w:val="24"/>
          <w:szCs w:val="24"/>
        </w:rPr>
        <w:t>đầy đủ.</w:t>
      </w:r>
    </w:p>
    <w:p w14:paraId="458BDC61" w14:textId="18E94F89" w:rsidR="00EB5641" w:rsidRPr="00F83060" w:rsidRDefault="00D02FF4" w:rsidP="00AD2153">
      <w:pPr>
        <w:pStyle w:val="Heading1"/>
        <w:spacing w:after="120" w:line="288" w:lineRule="auto"/>
        <w:rPr>
          <w:rFonts w:ascii="Cambria" w:hAnsi="Cambria"/>
          <w:lang w:val="vi-VN"/>
        </w:rPr>
      </w:pPr>
      <w:bookmarkStart w:id="20" w:name="_Toc510474339"/>
      <w:r w:rsidRPr="00F83060">
        <w:rPr>
          <w:rFonts w:ascii="Cambria" w:hAnsi="Cambria"/>
        </w:rPr>
        <w:t>Requirement for test</w:t>
      </w:r>
      <w:bookmarkEnd w:id="20"/>
    </w:p>
    <w:p w14:paraId="0C0F91E0" w14:textId="27483B94" w:rsidR="001B67CF" w:rsidRPr="00F83060" w:rsidRDefault="0069154B" w:rsidP="00693445">
      <w:pPr>
        <w:spacing w:after="120" w:line="240" w:lineRule="auto"/>
        <w:rPr>
          <w:rFonts w:ascii="Cambria" w:hAnsi="Cambria"/>
          <w:sz w:val="24"/>
          <w:szCs w:val="24"/>
          <w:lang w:val="vi-VN"/>
        </w:rPr>
      </w:pPr>
      <w:r w:rsidRPr="00F83060">
        <w:rPr>
          <w:rFonts w:ascii="Cambria" w:hAnsi="Cambria"/>
          <w:sz w:val="24"/>
          <w:szCs w:val="24"/>
          <w:lang w:val="vi-VN"/>
        </w:rPr>
        <w:t>Danh sách các yêu cầu cần kiểm thử</w:t>
      </w:r>
      <w:r w:rsidR="00937A07" w:rsidRPr="00F83060">
        <w:rPr>
          <w:rFonts w:ascii="Cambria" w:hAnsi="Cambria"/>
          <w:sz w:val="24"/>
          <w:szCs w:val="24"/>
          <w:lang w:val="vi-VN"/>
        </w:rPr>
        <w:t xml:space="preserve"> hệ thống </w:t>
      </w:r>
      <w:r w:rsidR="00937A07" w:rsidRPr="00F83060">
        <w:rPr>
          <w:rFonts w:ascii="Cambria" w:hAnsi="Cambria"/>
          <w:b/>
          <w:sz w:val="24"/>
          <w:szCs w:val="24"/>
          <w:lang w:val="vi-VN"/>
        </w:rPr>
        <w:t>“</w:t>
      </w:r>
      <w:r w:rsidR="00BD7C3B" w:rsidRPr="00F83060">
        <w:rPr>
          <w:rFonts w:ascii="Cambria" w:hAnsi="Cambria"/>
          <w:b/>
          <w:sz w:val="24"/>
          <w:szCs w:val="24"/>
          <w:lang w:val="vi-VN"/>
        </w:rPr>
        <w:t>SuperMarket</w:t>
      </w:r>
      <w:r w:rsidR="00937A07" w:rsidRPr="00F83060">
        <w:rPr>
          <w:rFonts w:ascii="Cambria" w:hAnsi="Cambria"/>
          <w:b/>
          <w:sz w:val="24"/>
          <w:szCs w:val="24"/>
          <w:lang w:val="vi-VN"/>
        </w:rPr>
        <w:t>”</w:t>
      </w:r>
      <w:r w:rsidR="00937A07" w:rsidRPr="00F83060">
        <w:rPr>
          <w:rFonts w:ascii="Cambria" w:hAnsi="Cambria"/>
          <w:sz w:val="24"/>
          <w:szCs w:val="24"/>
          <w:lang w:val="vi-VN"/>
        </w:rPr>
        <w:t>:</w:t>
      </w:r>
    </w:p>
    <w:p w14:paraId="3DE1D1D4" w14:textId="016CC264" w:rsidR="008F289E" w:rsidRPr="00F83060" w:rsidRDefault="00C10C2B" w:rsidP="00250A26">
      <w:pPr>
        <w:pStyle w:val="Heading2"/>
        <w:spacing w:after="120" w:line="288" w:lineRule="auto"/>
        <w:ind w:left="284"/>
        <w:rPr>
          <w:rFonts w:ascii="Cambria" w:hAnsi="Cambria"/>
          <w:sz w:val="24"/>
        </w:rPr>
      </w:pPr>
      <w:bookmarkStart w:id="21" w:name="_Toc510474340"/>
      <w:r w:rsidRPr="00F83060">
        <w:rPr>
          <w:rFonts w:ascii="Cambria" w:hAnsi="Cambria"/>
          <w:sz w:val="24"/>
        </w:rPr>
        <w:t>Function</w:t>
      </w:r>
      <w:r w:rsidR="008F289E" w:rsidRPr="00F83060">
        <w:rPr>
          <w:rFonts w:ascii="Cambria" w:hAnsi="Cambria"/>
          <w:sz w:val="24"/>
        </w:rPr>
        <w:t>:</w:t>
      </w:r>
      <w:bookmarkEnd w:id="21"/>
    </w:p>
    <w:p w14:paraId="39E5AD06" w14:textId="72C144AA" w:rsidR="00E35724" w:rsidRPr="00F83060" w:rsidRDefault="007808CD" w:rsidP="00E35724">
      <w:pPr>
        <w:spacing w:after="120" w:line="288" w:lineRule="auto"/>
        <w:rPr>
          <w:rFonts w:ascii="Cambria" w:hAnsi="Cambria"/>
          <w:sz w:val="24"/>
        </w:rPr>
      </w:pPr>
      <w:r w:rsidRPr="00F83060">
        <w:rPr>
          <w:rFonts w:ascii="Cambria" w:hAnsi="Cambria"/>
          <w:sz w:val="24"/>
        </w:rPr>
        <w:t>Thiết kế TestCase và t</w:t>
      </w:r>
      <w:r w:rsidR="00E35724" w:rsidRPr="00F83060">
        <w:rPr>
          <w:rFonts w:ascii="Cambria" w:hAnsi="Cambria"/>
          <w:sz w:val="24"/>
        </w:rPr>
        <w:t>hực hiện kiểm thử tất cả</w:t>
      </w:r>
      <w:r w:rsidR="006E3C3F" w:rsidRPr="00F83060">
        <w:rPr>
          <w:rFonts w:ascii="Cambria" w:hAnsi="Cambria"/>
          <w:sz w:val="24"/>
        </w:rPr>
        <w:t xml:space="preserve"> 12</w:t>
      </w:r>
      <w:r w:rsidR="00E35724" w:rsidRPr="00F83060">
        <w:rPr>
          <w:rFonts w:ascii="Cambria" w:hAnsi="Cambria"/>
          <w:sz w:val="24"/>
        </w:rPr>
        <w:t xml:space="preserve"> chức năng sau:</w:t>
      </w:r>
    </w:p>
    <w:p w14:paraId="30683423" w14:textId="58988669" w:rsidR="00B1349D" w:rsidRPr="00F83060" w:rsidRDefault="008915A8"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 xml:space="preserve">Đăng </w:t>
      </w:r>
      <w:r w:rsidR="005A2FC2" w:rsidRPr="00F83060">
        <w:rPr>
          <w:rFonts w:ascii="Cambria" w:hAnsi="Cambria"/>
          <w:sz w:val="24"/>
          <w:szCs w:val="24"/>
        </w:rPr>
        <w:t>ký</w:t>
      </w:r>
      <w:r w:rsidR="00B85477" w:rsidRPr="00F83060">
        <w:rPr>
          <w:rFonts w:ascii="Cambria" w:hAnsi="Cambria"/>
          <w:sz w:val="24"/>
          <w:szCs w:val="24"/>
        </w:rPr>
        <w:t>.</w:t>
      </w:r>
    </w:p>
    <w:p w14:paraId="686A7F90" w14:textId="321E89C8"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Đăng nhập.</w:t>
      </w:r>
    </w:p>
    <w:p w14:paraId="6E69524B" w14:textId="1C664CCE"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Đăng xuất.</w:t>
      </w:r>
    </w:p>
    <w:p w14:paraId="09FF2620" w14:textId="28C36273"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Quên mật khẩu.</w:t>
      </w:r>
    </w:p>
    <w:p w14:paraId="7E9B5972" w14:textId="629586A7"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Thay đổi mật khẩu.</w:t>
      </w:r>
    </w:p>
    <w:p w14:paraId="6BACE336" w14:textId="284E1D83"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lastRenderedPageBreak/>
        <w:t>Cập nhật thông tin cá nhân.</w:t>
      </w:r>
    </w:p>
    <w:p w14:paraId="3A068CA3" w14:textId="7F7EF571"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Cập nhật ảnh đại diện.</w:t>
      </w:r>
    </w:p>
    <w:p w14:paraId="6518B259" w14:textId="04CB363F"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Cập nhật địa chỉ giao hàng.</w:t>
      </w:r>
    </w:p>
    <w:p w14:paraId="637B1B17" w14:textId="716F4451"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Đánh giá sản phẩm.</w:t>
      </w:r>
    </w:p>
    <w:p w14:paraId="3EFFABD1" w14:textId="5F29A281"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Nhận xét sản phẩm.</w:t>
      </w:r>
    </w:p>
    <w:p w14:paraId="5B4C081A" w14:textId="7A302096"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Đặt mua sản phẩm.</w:t>
      </w:r>
    </w:p>
    <w:p w14:paraId="144A1C66" w14:textId="73CDA6D3" w:rsidR="00B85477" w:rsidRPr="00F83060" w:rsidRDefault="00B85477" w:rsidP="0078243D">
      <w:pPr>
        <w:pStyle w:val="ListParagraph"/>
        <w:numPr>
          <w:ilvl w:val="0"/>
          <w:numId w:val="8"/>
        </w:numPr>
        <w:spacing w:after="120" w:line="240" w:lineRule="auto"/>
        <w:ind w:left="1276" w:hanging="425"/>
        <w:contextualSpacing w:val="0"/>
        <w:rPr>
          <w:rFonts w:ascii="Cambria" w:hAnsi="Cambria"/>
          <w:sz w:val="24"/>
          <w:szCs w:val="24"/>
        </w:rPr>
      </w:pPr>
      <w:r w:rsidRPr="00F83060">
        <w:rPr>
          <w:rFonts w:ascii="Cambria" w:hAnsi="Cambria"/>
          <w:sz w:val="24"/>
          <w:szCs w:val="24"/>
        </w:rPr>
        <w:t>Theo dõi đơn hàng.</w:t>
      </w:r>
    </w:p>
    <w:p w14:paraId="6DCC667D" w14:textId="5B3EEE8A" w:rsidR="008F289E" w:rsidRPr="00F83060" w:rsidRDefault="00C10C2B" w:rsidP="00250A26">
      <w:pPr>
        <w:pStyle w:val="Heading2"/>
        <w:spacing w:after="120" w:line="288" w:lineRule="auto"/>
        <w:ind w:left="284"/>
        <w:rPr>
          <w:rFonts w:ascii="Cambria" w:hAnsi="Cambria"/>
          <w:sz w:val="24"/>
        </w:rPr>
      </w:pPr>
      <w:bookmarkStart w:id="22" w:name="_Toc510474341"/>
      <w:r w:rsidRPr="00F83060">
        <w:rPr>
          <w:rFonts w:ascii="Cambria" w:hAnsi="Cambria"/>
          <w:sz w:val="24"/>
        </w:rPr>
        <w:t>Non-Function</w:t>
      </w:r>
      <w:r w:rsidR="008F289E" w:rsidRPr="00F83060">
        <w:rPr>
          <w:rFonts w:ascii="Cambria" w:hAnsi="Cambria"/>
          <w:sz w:val="24"/>
        </w:rPr>
        <w:t>:</w:t>
      </w:r>
      <w:bookmarkEnd w:id="22"/>
    </w:p>
    <w:p w14:paraId="3465490A" w14:textId="306BB460" w:rsidR="00917F2E" w:rsidRPr="00F83060" w:rsidRDefault="00541C51" w:rsidP="0078243D">
      <w:pPr>
        <w:pStyle w:val="ListParagraph"/>
        <w:numPr>
          <w:ilvl w:val="0"/>
          <w:numId w:val="10"/>
        </w:numPr>
        <w:spacing w:after="120" w:line="240" w:lineRule="auto"/>
        <w:ind w:left="993" w:hanging="284"/>
        <w:contextualSpacing w:val="0"/>
        <w:jc w:val="both"/>
        <w:rPr>
          <w:rFonts w:ascii="Cambria" w:hAnsi="Cambria"/>
          <w:sz w:val="24"/>
          <w:szCs w:val="24"/>
        </w:rPr>
      </w:pPr>
      <w:r w:rsidRPr="00F83060">
        <w:rPr>
          <w:rFonts w:ascii="Cambria" w:hAnsi="Cambria"/>
          <w:b/>
          <w:sz w:val="24"/>
          <w:szCs w:val="24"/>
        </w:rPr>
        <w:t>Bảo mật</w:t>
      </w:r>
      <w:r w:rsidRPr="00F83060">
        <w:rPr>
          <w:rFonts w:ascii="Cambria" w:hAnsi="Cambria"/>
          <w:sz w:val="24"/>
          <w:szCs w:val="24"/>
        </w:rPr>
        <w:t>: s</w:t>
      </w:r>
      <w:r w:rsidR="00D50A8D" w:rsidRPr="00F83060">
        <w:rPr>
          <w:rFonts w:ascii="Cambria" w:hAnsi="Cambria"/>
          <w:sz w:val="24"/>
          <w:szCs w:val="24"/>
        </w:rPr>
        <w:t>ử dụng công cụ</w:t>
      </w:r>
      <w:r w:rsidR="007075FD" w:rsidRPr="00F83060">
        <w:rPr>
          <w:rFonts w:ascii="Cambria" w:hAnsi="Cambria"/>
          <w:sz w:val="24"/>
          <w:szCs w:val="24"/>
        </w:rPr>
        <w:t xml:space="preserve"> </w:t>
      </w:r>
      <w:r w:rsidR="0031119D" w:rsidRPr="00F83060">
        <w:rPr>
          <w:rFonts w:ascii="Cambria" w:hAnsi="Cambria"/>
          <w:sz w:val="24"/>
          <w:szCs w:val="24"/>
        </w:rPr>
        <w:t>k</w:t>
      </w:r>
      <w:r w:rsidR="007075FD" w:rsidRPr="00F83060">
        <w:rPr>
          <w:rFonts w:ascii="Cambria" w:hAnsi="Cambria"/>
          <w:sz w:val="24"/>
          <w:szCs w:val="24"/>
        </w:rPr>
        <w:t xml:space="preserve">iểm thử bảo mật phủ </w:t>
      </w:r>
      <w:r w:rsidR="007959EE" w:rsidRPr="00F83060">
        <w:rPr>
          <w:rFonts w:ascii="Cambria" w:hAnsi="Cambria"/>
          <w:sz w:val="24"/>
          <w:szCs w:val="24"/>
        </w:rPr>
        <w:t>12</w:t>
      </w:r>
      <w:r w:rsidR="007075FD" w:rsidRPr="00F83060">
        <w:rPr>
          <w:rFonts w:ascii="Cambria" w:hAnsi="Cambria"/>
          <w:sz w:val="24"/>
          <w:szCs w:val="24"/>
        </w:rPr>
        <w:t xml:space="preserve"> chức năng</w:t>
      </w:r>
      <w:r w:rsidR="00836FD9" w:rsidRPr="00F83060">
        <w:rPr>
          <w:rFonts w:ascii="Cambria" w:hAnsi="Cambria"/>
          <w:sz w:val="24"/>
          <w:szCs w:val="24"/>
        </w:rPr>
        <w:t xml:space="preserve"> </w:t>
      </w:r>
      <w:r w:rsidR="007153B5" w:rsidRPr="00F83060">
        <w:rPr>
          <w:rFonts w:ascii="Cambria" w:hAnsi="Cambria"/>
          <w:sz w:val="24"/>
          <w:szCs w:val="24"/>
        </w:rPr>
        <w:t xml:space="preserve">đã nêu </w:t>
      </w:r>
      <w:r w:rsidR="00836FD9" w:rsidRPr="00F83060">
        <w:rPr>
          <w:rFonts w:ascii="Cambria" w:hAnsi="Cambria"/>
          <w:sz w:val="24"/>
          <w:szCs w:val="24"/>
        </w:rPr>
        <w:t>trên</w:t>
      </w:r>
      <w:r w:rsidR="007075FD" w:rsidRPr="00F83060">
        <w:rPr>
          <w:rFonts w:ascii="Cambria" w:hAnsi="Cambria"/>
          <w:sz w:val="24"/>
          <w:szCs w:val="24"/>
        </w:rPr>
        <w:t>.</w:t>
      </w:r>
    </w:p>
    <w:p w14:paraId="53C0D75C" w14:textId="7A6F0CA6" w:rsidR="007075FD" w:rsidRPr="00F83060" w:rsidRDefault="00541C51" w:rsidP="0078243D">
      <w:pPr>
        <w:pStyle w:val="ListParagraph"/>
        <w:numPr>
          <w:ilvl w:val="0"/>
          <w:numId w:val="10"/>
        </w:numPr>
        <w:spacing w:after="120" w:line="240" w:lineRule="auto"/>
        <w:ind w:left="993" w:hanging="284"/>
        <w:contextualSpacing w:val="0"/>
        <w:jc w:val="both"/>
        <w:rPr>
          <w:rFonts w:ascii="Cambria" w:hAnsi="Cambria"/>
          <w:sz w:val="24"/>
          <w:szCs w:val="24"/>
        </w:rPr>
      </w:pPr>
      <w:r w:rsidRPr="00F83060">
        <w:rPr>
          <w:rFonts w:ascii="Cambria" w:hAnsi="Cambria"/>
          <w:b/>
          <w:sz w:val="24"/>
          <w:szCs w:val="24"/>
        </w:rPr>
        <w:t>Hiệu năng</w:t>
      </w:r>
      <w:r w:rsidRPr="00F83060">
        <w:rPr>
          <w:rFonts w:ascii="Cambria" w:hAnsi="Cambria"/>
          <w:sz w:val="24"/>
          <w:szCs w:val="24"/>
        </w:rPr>
        <w:t xml:space="preserve">: sử dụng công cụ </w:t>
      </w:r>
      <w:r w:rsidR="008240F0" w:rsidRPr="00F83060">
        <w:rPr>
          <w:rFonts w:ascii="Cambria" w:hAnsi="Cambria"/>
          <w:sz w:val="24"/>
          <w:szCs w:val="24"/>
        </w:rPr>
        <w:t>JMet</w:t>
      </w:r>
      <w:r w:rsidR="005802FB" w:rsidRPr="00F83060">
        <w:rPr>
          <w:rFonts w:ascii="Cambria" w:hAnsi="Cambria"/>
          <w:sz w:val="24"/>
          <w:szCs w:val="24"/>
        </w:rPr>
        <w:t xml:space="preserve">er </w:t>
      </w:r>
      <w:r w:rsidR="00553823" w:rsidRPr="00F83060">
        <w:rPr>
          <w:rFonts w:ascii="Cambria" w:hAnsi="Cambria"/>
          <w:sz w:val="24"/>
          <w:szCs w:val="24"/>
        </w:rPr>
        <w:t>để k</w:t>
      </w:r>
      <w:r w:rsidR="007075FD" w:rsidRPr="00F83060">
        <w:rPr>
          <w:rFonts w:ascii="Cambria" w:hAnsi="Cambria"/>
          <w:sz w:val="24"/>
          <w:szCs w:val="24"/>
        </w:rPr>
        <w:t>iểm thử hiệu năng cho 3 chức năng</w:t>
      </w:r>
      <w:r w:rsidR="00AE7293" w:rsidRPr="00F83060">
        <w:rPr>
          <w:rFonts w:ascii="Cambria" w:hAnsi="Cambria"/>
          <w:sz w:val="24"/>
          <w:szCs w:val="24"/>
        </w:rPr>
        <w:t xml:space="preserve"> (tùy chọn)</w:t>
      </w:r>
      <w:r w:rsidR="007075FD" w:rsidRPr="00F83060">
        <w:rPr>
          <w:rFonts w:ascii="Cambria" w:hAnsi="Cambria"/>
          <w:sz w:val="24"/>
          <w:szCs w:val="24"/>
        </w:rPr>
        <w:t>.</w:t>
      </w:r>
    </w:p>
    <w:p w14:paraId="55A80FFD" w14:textId="10F5E5AC" w:rsidR="007075FD" w:rsidRPr="00F83060" w:rsidRDefault="00342696" w:rsidP="0078243D">
      <w:pPr>
        <w:pStyle w:val="ListParagraph"/>
        <w:numPr>
          <w:ilvl w:val="0"/>
          <w:numId w:val="10"/>
        </w:numPr>
        <w:spacing w:after="120" w:line="240" w:lineRule="auto"/>
        <w:ind w:left="993" w:hanging="284"/>
        <w:contextualSpacing w:val="0"/>
        <w:jc w:val="both"/>
        <w:rPr>
          <w:rFonts w:ascii="Cambria" w:hAnsi="Cambria"/>
          <w:sz w:val="24"/>
          <w:szCs w:val="24"/>
        </w:rPr>
      </w:pPr>
      <w:r w:rsidRPr="00F83060">
        <w:rPr>
          <w:rFonts w:ascii="Cambria" w:hAnsi="Cambria"/>
          <w:b/>
          <w:sz w:val="24"/>
          <w:szCs w:val="24"/>
        </w:rPr>
        <w:t xml:space="preserve">GUI &amp; </w:t>
      </w:r>
      <w:r w:rsidR="00CE2646" w:rsidRPr="00F83060">
        <w:rPr>
          <w:rFonts w:ascii="Cambria" w:hAnsi="Cambria"/>
          <w:b/>
          <w:sz w:val="24"/>
          <w:szCs w:val="24"/>
        </w:rPr>
        <w:t>t</w:t>
      </w:r>
      <w:r w:rsidR="00FA64F0" w:rsidRPr="00F83060">
        <w:rPr>
          <w:rFonts w:ascii="Cambria" w:hAnsi="Cambria"/>
          <w:b/>
          <w:sz w:val="24"/>
          <w:szCs w:val="24"/>
        </w:rPr>
        <w:t>iện dụng</w:t>
      </w:r>
      <w:r w:rsidR="00FA64F0" w:rsidRPr="00F83060">
        <w:rPr>
          <w:rFonts w:ascii="Cambria" w:hAnsi="Cambria"/>
          <w:sz w:val="24"/>
          <w:szCs w:val="24"/>
        </w:rPr>
        <w:t xml:space="preserve">: </w:t>
      </w:r>
      <w:r w:rsidR="00F17770" w:rsidRPr="00F83060">
        <w:rPr>
          <w:rFonts w:ascii="Cambria" w:hAnsi="Cambria"/>
          <w:sz w:val="24"/>
          <w:szCs w:val="24"/>
        </w:rPr>
        <w:t xml:space="preserve">thực hiện </w:t>
      </w:r>
      <w:r w:rsidR="00805E4C" w:rsidRPr="00F83060">
        <w:rPr>
          <w:rFonts w:ascii="Cambria" w:hAnsi="Cambria"/>
          <w:sz w:val="24"/>
          <w:szCs w:val="24"/>
        </w:rPr>
        <w:t>k</w:t>
      </w:r>
      <w:r w:rsidR="00F17770" w:rsidRPr="00F83060">
        <w:rPr>
          <w:rFonts w:ascii="Cambria" w:hAnsi="Cambria"/>
          <w:sz w:val="24"/>
          <w:szCs w:val="24"/>
        </w:rPr>
        <w:t xml:space="preserve">iểm thử </w:t>
      </w:r>
      <w:r w:rsidR="00805E4C" w:rsidRPr="00F83060">
        <w:rPr>
          <w:rFonts w:ascii="Cambria" w:hAnsi="Cambria"/>
          <w:sz w:val="24"/>
          <w:szCs w:val="24"/>
        </w:rPr>
        <w:t xml:space="preserve">giao diện </w:t>
      </w:r>
      <w:r w:rsidR="00F17770" w:rsidRPr="00F83060">
        <w:rPr>
          <w:rFonts w:ascii="Cambria" w:hAnsi="Cambria"/>
          <w:sz w:val="24"/>
          <w:szCs w:val="24"/>
        </w:rPr>
        <w:t xml:space="preserve"> và tính tiện dụng</w:t>
      </w:r>
      <w:r w:rsidR="00964E90" w:rsidRPr="00F83060">
        <w:rPr>
          <w:rFonts w:ascii="Cambria" w:hAnsi="Cambria"/>
          <w:sz w:val="24"/>
          <w:szCs w:val="24"/>
        </w:rPr>
        <w:t xml:space="preserve"> cho các màn hình</w:t>
      </w:r>
      <w:r w:rsidR="00355C06" w:rsidRPr="00F83060">
        <w:rPr>
          <w:rFonts w:ascii="Cambria" w:hAnsi="Cambria"/>
          <w:sz w:val="24"/>
          <w:szCs w:val="24"/>
        </w:rPr>
        <w:t>:</w:t>
      </w:r>
    </w:p>
    <w:p w14:paraId="727C8C0A" w14:textId="1CC1A850" w:rsidR="00082DD6"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Đăng ký, đăng nhập.</w:t>
      </w:r>
    </w:p>
    <w:p w14:paraId="6508C6DB" w14:textId="5EFEBB9C" w:rsidR="006E3C3F"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Quên mật khẩu.</w:t>
      </w:r>
    </w:p>
    <w:p w14:paraId="71AE5180" w14:textId="2CBE33C5" w:rsidR="009B4ECA" w:rsidRPr="00F83060" w:rsidRDefault="006E3C3F" w:rsidP="00A9584C">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Thông tin cá nhân.</w:t>
      </w:r>
    </w:p>
    <w:p w14:paraId="384D03E0" w14:textId="361BBB26" w:rsidR="006E3C3F"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Thông tin sản phẩm.</w:t>
      </w:r>
    </w:p>
    <w:p w14:paraId="40E897FE" w14:textId="30D7FC24" w:rsidR="006E3C3F"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Nhận xét, đánh giá sản phẩm.</w:t>
      </w:r>
    </w:p>
    <w:p w14:paraId="71A4A34F" w14:textId="49C67D41" w:rsidR="009B4ECA"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Danh sách đơn hàng.</w:t>
      </w:r>
    </w:p>
    <w:p w14:paraId="4AE18C0C" w14:textId="6C207833" w:rsidR="006E3C3F" w:rsidRPr="00F83060" w:rsidRDefault="006E3C3F" w:rsidP="0078243D">
      <w:pPr>
        <w:pStyle w:val="ListParagraph"/>
        <w:numPr>
          <w:ilvl w:val="0"/>
          <w:numId w:val="9"/>
        </w:numPr>
        <w:spacing w:after="120" w:line="240" w:lineRule="auto"/>
        <w:ind w:left="1434" w:hanging="357"/>
        <w:contextualSpacing w:val="0"/>
        <w:jc w:val="both"/>
        <w:rPr>
          <w:rFonts w:ascii="Cambria" w:hAnsi="Cambria"/>
          <w:sz w:val="24"/>
          <w:szCs w:val="24"/>
        </w:rPr>
      </w:pPr>
      <w:r w:rsidRPr="00F83060">
        <w:rPr>
          <w:rFonts w:ascii="Cambria" w:hAnsi="Cambria"/>
          <w:sz w:val="24"/>
          <w:szCs w:val="24"/>
        </w:rPr>
        <w:t>Thông tin đơn hàng.</w:t>
      </w:r>
    </w:p>
    <w:p w14:paraId="121230E2" w14:textId="5EDF0DE1" w:rsidR="00F81399" w:rsidRPr="00F83060" w:rsidRDefault="0015463A" w:rsidP="00AD2153">
      <w:pPr>
        <w:pStyle w:val="Heading1"/>
        <w:spacing w:after="120" w:line="288" w:lineRule="auto"/>
        <w:rPr>
          <w:rFonts w:ascii="Cambria" w:hAnsi="Cambria"/>
          <w:lang w:val="vi-VN"/>
        </w:rPr>
      </w:pPr>
      <w:bookmarkStart w:id="23" w:name="_Toc510474342"/>
      <w:bookmarkEnd w:id="15"/>
      <w:bookmarkEnd w:id="16"/>
      <w:bookmarkEnd w:id="17"/>
      <w:r w:rsidRPr="00F83060">
        <w:rPr>
          <w:rFonts w:ascii="Cambria" w:hAnsi="Cambria"/>
          <w:lang w:val="vi-VN"/>
        </w:rPr>
        <w:t>Test Strategy</w:t>
      </w:r>
      <w:bookmarkEnd w:id="23"/>
    </w:p>
    <w:p w14:paraId="239C905D" w14:textId="7EBD489B" w:rsidR="002A1D62" w:rsidRPr="00F83060" w:rsidRDefault="00E42967" w:rsidP="00F95CD7">
      <w:pPr>
        <w:pStyle w:val="Heading2"/>
        <w:spacing w:after="120" w:line="288" w:lineRule="auto"/>
        <w:ind w:left="284"/>
        <w:rPr>
          <w:rFonts w:ascii="Cambria" w:hAnsi="Cambria"/>
          <w:sz w:val="24"/>
        </w:rPr>
      </w:pPr>
      <w:bookmarkStart w:id="24" w:name="_Toc510474343"/>
      <w:r w:rsidRPr="00F83060">
        <w:rPr>
          <w:rFonts w:ascii="Cambria" w:hAnsi="Cambria"/>
          <w:sz w:val="24"/>
        </w:rPr>
        <w:t>Test Objectives</w:t>
      </w:r>
      <w:bookmarkEnd w:id="24"/>
    </w:p>
    <w:p w14:paraId="301D6913" w14:textId="770D3D67" w:rsidR="002A1D62" w:rsidRPr="00F83060" w:rsidRDefault="00280246" w:rsidP="0087352E">
      <w:pPr>
        <w:spacing w:after="120" w:line="288" w:lineRule="auto"/>
        <w:jc w:val="both"/>
        <w:rPr>
          <w:rFonts w:ascii="Cambria" w:hAnsi="Cambria"/>
          <w:sz w:val="24"/>
          <w:szCs w:val="24"/>
        </w:rPr>
      </w:pPr>
      <w:r w:rsidRPr="00F83060">
        <w:rPr>
          <w:rFonts w:ascii="Cambria" w:hAnsi="Cambria"/>
          <w:sz w:val="24"/>
          <w:szCs w:val="24"/>
        </w:rPr>
        <w:t>Mục tiêu của kiểm thử là để xác định các chức năng của hệ thống “</w:t>
      </w:r>
      <w:r w:rsidR="006E3C3F" w:rsidRPr="00F83060">
        <w:rPr>
          <w:rFonts w:ascii="Cambria" w:hAnsi="Cambria"/>
          <w:sz w:val="24"/>
          <w:szCs w:val="24"/>
        </w:rPr>
        <w:t>SuperMarket</w:t>
      </w:r>
      <w:r w:rsidRPr="00F83060">
        <w:rPr>
          <w:rFonts w:ascii="Cambria" w:hAnsi="Cambria"/>
          <w:sz w:val="24"/>
          <w:szCs w:val="24"/>
        </w:rPr>
        <w:t>”</w:t>
      </w:r>
      <w:r w:rsidR="00A06358" w:rsidRPr="00F83060">
        <w:rPr>
          <w:rFonts w:ascii="Cambria" w:hAnsi="Cambria"/>
          <w:sz w:val="24"/>
          <w:szCs w:val="24"/>
        </w:rPr>
        <w:t xml:space="preserve"> hoạt động đúng theo các yêu cầu</w:t>
      </w:r>
      <w:r w:rsidR="009F55C6" w:rsidRPr="00F83060">
        <w:rPr>
          <w:rFonts w:ascii="Cambria" w:hAnsi="Cambria"/>
          <w:sz w:val="24"/>
          <w:szCs w:val="24"/>
        </w:rPr>
        <w:t xml:space="preserve"> đề ra.</w:t>
      </w:r>
      <w:r w:rsidR="00D92F5A" w:rsidRPr="00F83060">
        <w:rPr>
          <w:rFonts w:ascii="Cambria" w:hAnsi="Cambria"/>
          <w:sz w:val="24"/>
          <w:szCs w:val="24"/>
        </w:rPr>
        <w:t xml:space="preserve"> Việc kiểm thử sẽ thực hiện dựa trên các kịch bản</w:t>
      </w:r>
      <w:r w:rsidR="002102E3" w:rsidRPr="00F83060">
        <w:rPr>
          <w:rFonts w:ascii="Cambria" w:hAnsi="Cambria"/>
          <w:sz w:val="24"/>
          <w:szCs w:val="24"/>
        </w:rPr>
        <w:t xml:space="preserve"> được thiết kế.</w:t>
      </w:r>
    </w:p>
    <w:p w14:paraId="38696126" w14:textId="1345393C" w:rsidR="00BD1788" w:rsidRPr="00F83060" w:rsidRDefault="00BD1788" w:rsidP="0087352E">
      <w:pPr>
        <w:spacing w:after="120" w:line="288" w:lineRule="auto"/>
        <w:jc w:val="both"/>
        <w:rPr>
          <w:rFonts w:ascii="Cambria" w:hAnsi="Cambria"/>
          <w:sz w:val="24"/>
          <w:szCs w:val="24"/>
        </w:rPr>
      </w:pPr>
      <w:r w:rsidRPr="00F83060">
        <w:rPr>
          <w:rFonts w:ascii="Cambria" w:hAnsi="Cambria"/>
          <w:sz w:val="24"/>
          <w:szCs w:val="24"/>
        </w:rPr>
        <w:t>Các sản phẩm cuối cùng gồm:</w:t>
      </w:r>
    </w:p>
    <w:p w14:paraId="61B17183" w14:textId="3962CD10" w:rsidR="00BD1788" w:rsidRPr="00F83060" w:rsidRDefault="00BD1788" w:rsidP="003B2196">
      <w:pPr>
        <w:pStyle w:val="ListParagraph"/>
        <w:numPr>
          <w:ilvl w:val="0"/>
          <w:numId w:val="16"/>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Một hệ thống sẵn sàng đưa ra sử dụng.</w:t>
      </w:r>
    </w:p>
    <w:p w14:paraId="1E61B834" w14:textId="383AEB46" w:rsidR="00BD1788" w:rsidRPr="00F83060" w:rsidRDefault="00BD1788" w:rsidP="003B2196">
      <w:pPr>
        <w:pStyle w:val="ListParagraph"/>
        <w:numPr>
          <w:ilvl w:val="0"/>
          <w:numId w:val="16"/>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Một bộ các kịch bản kiểm thử có thể sử dụng lại để liên tục đảm bảo chất lượng hệ thống.</w:t>
      </w:r>
    </w:p>
    <w:p w14:paraId="0976C03B" w14:textId="6EB3BF8B" w:rsidR="002F58CA" w:rsidRPr="00F83060" w:rsidRDefault="002F58CA" w:rsidP="00F95CD7">
      <w:pPr>
        <w:pStyle w:val="Heading2"/>
        <w:spacing w:after="120" w:line="288" w:lineRule="auto"/>
        <w:ind w:left="284"/>
        <w:rPr>
          <w:rFonts w:ascii="Cambria" w:hAnsi="Cambria"/>
          <w:sz w:val="24"/>
        </w:rPr>
      </w:pPr>
      <w:bookmarkStart w:id="25" w:name="_Toc510474344"/>
      <w:r w:rsidRPr="00F83060">
        <w:rPr>
          <w:rFonts w:ascii="Cambria" w:hAnsi="Cambria"/>
          <w:sz w:val="24"/>
        </w:rPr>
        <w:t>Test Principles</w:t>
      </w:r>
      <w:bookmarkEnd w:id="25"/>
    </w:p>
    <w:p w14:paraId="284DA2C2" w14:textId="47F6AE55" w:rsidR="002F58CA" w:rsidRPr="00F83060" w:rsidRDefault="007B0B7F" w:rsidP="0058757C">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Việc kiểm thử phải đảm bảo hiệu quả về thời gian, chi phí và chất lượng</w:t>
      </w:r>
      <w:r w:rsidR="008C6167" w:rsidRPr="00F83060">
        <w:rPr>
          <w:rFonts w:ascii="Cambria" w:hAnsi="Cambria"/>
          <w:sz w:val="24"/>
          <w:szCs w:val="24"/>
        </w:rPr>
        <w:t>.</w:t>
      </w:r>
    </w:p>
    <w:p w14:paraId="5D8AC2AD" w14:textId="1A0E72DD" w:rsidR="008C6167" w:rsidRPr="00F83060" w:rsidRDefault="00EE32D2" w:rsidP="0058757C">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Đồng nhất</w:t>
      </w:r>
      <w:r w:rsidR="000E1465" w:rsidRPr="00F83060">
        <w:rPr>
          <w:rFonts w:ascii="Cambria" w:hAnsi="Cambria"/>
          <w:sz w:val="24"/>
          <w:szCs w:val="24"/>
        </w:rPr>
        <w:t xml:space="preserve"> quy trình</w:t>
      </w:r>
      <w:r w:rsidRPr="00F83060">
        <w:rPr>
          <w:rFonts w:ascii="Cambria" w:hAnsi="Cambria"/>
          <w:sz w:val="24"/>
          <w:szCs w:val="24"/>
        </w:rPr>
        <w:t xml:space="preserve"> </w:t>
      </w:r>
      <w:r w:rsidR="002104F7" w:rsidRPr="00F83060">
        <w:rPr>
          <w:rFonts w:ascii="Cambria" w:hAnsi="Cambria"/>
          <w:sz w:val="24"/>
          <w:szCs w:val="24"/>
        </w:rPr>
        <w:t>hoạt động của</w:t>
      </w:r>
      <w:r w:rsidR="00AB6CAF" w:rsidRPr="00F83060">
        <w:rPr>
          <w:rFonts w:ascii="Cambria" w:hAnsi="Cambria"/>
          <w:sz w:val="24"/>
          <w:szCs w:val="24"/>
        </w:rPr>
        <w:t xml:space="preserve"> các nhóm</w:t>
      </w:r>
      <w:r w:rsidR="005A612F" w:rsidRPr="00F83060">
        <w:rPr>
          <w:rFonts w:ascii="Cambria" w:hAnsi="Cambria"/>
          <w:sz w:val="24"/>
          <w:szCs w:val="24"/>
        </w:rPr>
        <w:t xml:space="preserve"> kiểm thử</w:t>
      </w:r>
      <w:r w:rsidR="00DF5312" w:rsidRPr="00F83060">
        <w:rPr>
          <w:rFonts w:ascii="Cambria" w:hAnsi="Cambria"/>
          <w:sz w:val="24"/>
          <w:szCs w:val="24"/>
        </w:rPr>
        <w:t xml:space="preserve"> để tránh dư thừa hoặc trùng lặp thao tác, dữ liệu</w:t>
      </w:r>
      <w:r w:rsidR="005A612F" w:rsidRPr="00F83060">
        <w:rPr>
          <w:rFonts w:ascii="Cambria" w:hAnsi="Cambria"/>
          <w:sz w:val="24"/>
          <w:szCs w:val="24"/>
        </w:rPr>
        <w:t>.</w:t>
      </w:r>
    </w:p>
    <w:p w14:paraId="76C65218" w14:textId="199334F3" w:rsidR="008A7DB2" w:rsidRPr="00F83060" w:rsidRDefault="001F3575" w:rsidP="009F7ECA">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lastRenderedPageBreak/>
        <w:t>Quy trình kiểm thử cần linh hoạt, đảm bảo khả năng thay đổi khi cần thiết.</w:t>
      </w:r>
    </w:p>
    <w:p w14:paraId="3F630679" w14:textId="51D3390C" w:rsidR="001F11BF" w:rsidRPr="00F83060" w:rsidRDefault="001F11BF" w:rsidP="009F7ECA">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Quy trình kiểm thử được chia thành các giai đoạn riêng biệt, mỗi giai đoạn cần xác định mục tiêu rõ ràng.</w:t>
      </w:r>
    </w:p>
    <w:p w14:paraId="31037971" w14:textId="69D801E7" w:rsidR="0058757C" w:rsidRPr="00F83060" w:rsidRDefault="00E67917" w:rsidP="009F7ECA">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 xml:space="preserve">Kiểm tra môi trường triển khai và dữ liệu mô phỏng </w:t>
      </w:r>
      <w:r w:rsidR="00DF2703" w:rsidRPr="00F83060">
        <w:rPr>
          <w:rFonts w:ascii="Cambria" w:hAnsi="Cambria"/>
          <w:sz w:val="24"/>
          <w:szCs w:val="24"/>
        </w:rPr>
        <w:t xml:space="preserve">hệ thống </w:t>
      </w:r>
      <w:r w:rsidRPr="00F83060">
        <w:rPr>
          <w:rFonts w:ascii="Cambria" w:hAnsi="Cambria"/>
          <w:sz w:val="24"/>
          <w:szCs w:val="24"/>
        </w:rPr>
        <w:t>càng nhiều càng tốt.</w:t>
      </w:r>
    </w:p>
    <w:p w14:paraId="22B1F4B1" w14:textId="0A801BCB" w:rsidR="00E67917" w:rsidRPr="00F83060" w:rsidRDefault="00084085" w:rsidP="009F7ECA">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Hoạt động kiểm thử có thể tái hiện</w:t>
      </w:r>
      <w:r w:rsidR="00B8040E" w:rsidRPr="00F83060">
        <w:rPr>
          <w:rFonts w:ascii="Cambria" w:hAnsi="Cambria"/>
          <w:sz w:val="24"/>
          <w:szCs w:val="24"/>
        </w:rPr>
        <w:t xml:space="preserve"> lại, có thể định lượng và đo được.</w:t>
      </w:r>
    </w:p>
    <w:p w14:paraId="6FB701C7" w14:textId="0FBB6F73" w:rsidR="00B8040E" w:rsidRPr="00F83060" w:rsidRDefault="001D4996" w:rsidP="009F7ECA">
      <w:pPr>
        <w:pStyle w:val="ListParagraph"/>
        <w:numPr>
          <w:ilvl w:val="0"/>
          <w:numId w:val="17"/>
        </w:numPr>
        <w:spacing w:after="120" w:line="288" w:lineRule="auto"/>
        <w:ind w:left="714" w:hanging="357"/>
        <w:contextualSpacing w:val="0"/>
        <w:jc w:val="both"/>
        <w:rPr>
          <w:rFonts w:ascii="Cambria" w:hAnsi="Cambria"/>
          <w:sz w:val="24"/>
          <w:szCs w:val="24"/>
        </w:rPr>
      </w:pPr>
      <w:r w:rsidRPr="00F83060">
        <w:rPr>
          <w:rFonts w:ascii="Cambria" w:hAnsi="Cambria"/>
          <w:sz w:val="24"/>
          <w:szCs w:val="24"/>
        </w:rPr>
        <w:t>Phải có các tiêu chí đầu vào và đầu ra.</w:t>
      </w:r>
    </w:p>
    <w:p w14:paraId="75158368" w14:textId="77777777" w:rsidR="00D178C4" w:rsidRPr="00F83060" w:rsidRDefault="00D178C4">
      <w:pPr>
        <w:widowControl/>
        <w:spacing w:line="240" w:lineRule="auto"/>
        <w:rPr>
          <w:rFonts w:ascii="Cambria" w:hAnsi="Cambria"/>
          <w:b/>
          <w:sz w:val="24"/>
        </w:rPr>
      </w:pPr>
      <w:r w:rsidRPr="00F83060">
        <w:rPr>
          <w:rFonts w:ascii="Cambria" w:hAnsi="Cambria"/>
          <w:sz w:val="24"/>
        </w:rPr>
        <w:br w:type="page"/>
      </w:r>
    </w:p>
    <w:p w14:paraId="35E347D0" w14:textId="13C7D597" w:rsidR="006A1264" w:rsidRPr="00F83060" w:rsidRDefault="009F76A9" w:rsidP="00F95CD7">
      <w:pPr>
        <w:pStyle w:val="Heading2"/>
        <w:spacing w:after="120" w:line="288" w:lineRule="auto"/>
        <w:ind w:left="284"/>
        <w:rPr>
          <w:rFonts w:ascii="Cambria" w:hAnsi="Cambria"/>
          <w:sz w:val="24"/>
        </w:rPr>
      </w:pPr>
      <w:bookmarkStart w:id="26" w:name="_Toc510474345"/>
      <w:r w:rsidRPr="00F83060">
        <w:rPr>
          <w:rFonts w:ascii="Cambria" w:hAnsi="Cambria"/>
          <w:sz w:val="24"/>
        </w:rPr>
        <w:lastRenderedPageBreak/>
        <w:t>Tools</w:t>
      </w:r>
      <w:bookmarkEnd w:id="26"/>
    </w:p>
    <w:tbl>
      <w:tblPr>
        <w:tblStyle w:val="TableGrid"/>
        <w:tblW w:w="9350" w:type="dxa"/>
        <w:jc w:val="center"/>
        <w:tblLook w:val="04A0" w:firstRow="1" w:lastRow="0" w:firstColumn="1" w:lastColumn="0" w:noHBand="0" w:noVBand="1"/>
      </w:tblPr>
      <w:tblGrid>
        <w:gridCol w:w="3114"/>
        <w:gridCol w:w="2977"/>
        <w:gridCol w:w="1842"/>
        <w:gridCol w:w="1417"/>
      </w:tblGrid>
      <w:tr w:rsidR="00F83060" w:rsidRPr="00F83060" w14:paraId="5E7E647F" w14:textId="1A95A2A3" w:rsidTr="00542BA0">
        <w:trPr>
          <w:trHeight w:val="432"/>
          <w:jc w:val="center"/>
        </w:trPr>
        <w:tc>
          <w:tcPr>
            <w:tcW w:w="3114" w:type="dxa"/>
            <w:shd w:val="clear" w:color="auto" w:fill="D9D9D9" w:themeFill="background1" w:themeFillShade="D9"/>
            <w:vAlign w:val="center"/>
          </w:tcPr>
          <w:p w14:paraId="43BEF6F8" w14:textId="3ABE553C" w:rsidR="00007C78" w:rsidRPr="00F83060" w:rsidRDefault="00007C78" w:rsidP="003B4192">
            <w:pPr>
              <w:spacing w:before="60" w:after="60" w:line="288" w:lineRule="auto"/>
              <w:jc w:val="center"/>
              <w:rPr>
                <w:rFonts w:ascii="Cambria" w:hAnsi="Cambria"/>
                <w:b/>
                <w:sz w:val="24"/>
              </w:rPr>
            </w:pPr>
            <w:r w:rsidRPr="00F83060">
              <w:rPr>
                <w:rFonts w:ascii="Cambria" w:hAnsi="Cambria"/>
                <w:b/>
                <w:sz w:val="24"/>
              </w:rPr>
              <w:t>Mục đích</w:t>
            </w:r>
          </w:p>
        </w:tc>
        <w:tc>
          <w:tcPr>
            <w:tcW w:w="2977" w:type="dxa"/>
            <w:shd w:val="clear" w:color="auto" w:fill="D9D9D9" w:themeFill="background1" w:themeFillShade="D9"/>
            <w:vAlign w:val="center"/>
          </w:tcPr>
          <w:p w14:paraId="10156A2E" w14:textId="4C2EE241" w:rsidR="00007C78" w:rsidRPr="00F83060" w:rsidRDefault="00007C78" w:rsidP="003B4192">
            <w:pPr>
              <w:spacing w:before="60" w:after="60" w:line="288" w:lineRule="auto"/>
              <w:jc w:val="center"/>
              <w:rPr>
                <w:rFonts w:ascii="Cambria" w:hAnsi="Cambria"/>
                <w:b/>
                <w:sz w:val="24"/>
              </w:rPr>
            </w:pPr>
            <w:r w:rsidRPr="00F83060">
              <w:rPr>
                <w:rFonts w:ascii="Cambria" w:hAnsi="Cambria"/>
                <w:b/>
                <w:sz w:val="24"/>
              </w:rPr>
              <w:t>Công cụ</w:t>
            </w:r>
          </w:p>
        </w:tc>
        <w:tc>
          <w:tcPr>
            <w:tcW w:w="1842" w:type="dxa"/>
            <w:shd w:val="clear" w:color="auto" w:fill="D9D9D9" w:themeFill="background1" w:themeFillShade="D9"/>
            <w:vAlign w:val="center"/>
          </w:tcPr>
          <w:p w14:paraId="20971146" w14:textId="51BED827" w:rsidR="00007C78" w:rsidRPr="00F83060" w:rsidRDefault="00536CCA" w:rsidP="003B4192">
            <w:pPr>
              <w:spacing w:before="60" w:after="60" w:line="288" w:lineRule="auto"/>
              <w:jc w:val="center"/>
              <w:rPr>
                <w:rFonts w:ascii="Cambria" w:hAnsi="Cambria"/>
                <w:b/>
                <w:sz w:val="24"/>
              </w:rPr>
            </w:pPr>
            <w:r w:rsidRPr="00F83060">
              <w:rPr>
                <w:rFonts w:ascii="Cambria" w:hAnsi="Cambria"/>
                <w:b/>
                <w:sz w:val="24"/>
              </w:rPr>
              <w:t>Nhà phát triển</w:t>
            </w:r>
          </w:p>
        </w:tc>
        <w:tc>
          <w:tcPr>
            <w:tcW w:w="1417" w:type="dxa"/>
            <w:shd w:val="clear" w:color="auto" w:fill="D9D9D9" w:themeFill="background1" w:themeFillShade="D9"/>
            <w:vAlign w:val="center"/>
          </w:tcPr>
          <w:p w14:paraId="798D0E65" w14:textId="409DECA0" w:rsidR="00007C78" w:rsidRPr="00F83060" w:rsidRDefault="00536CCA" w:rsidP="003B4192">
            <w:pPr>
              <w:spacing w:before="60" w:after="60" w:line="288" w:lineRule="auto"/>
              <w:jc w:val="center"/>
              <w:rPr>
                <w:rFonts w:ascii="Cambria" w:hAnsi="Cambria"/>
                <w:b/>
                <w:sz w:val="24"/>
              </w:rPr>
            </w:pPr>
            <w:r w:rsidRPr="00F83060">
              <w:rPr>
                <w:rFonts w:ascii="Cambria" w:hAnsi="Cambria"/>
                <w:b/>
                <w:sz w:val="24"/>
              </w:rPr>
              <w:t>Phiên bản</w:t>
            </w:r>
          </w:p>
        </w:tc>
      </w:tr>
      <w:tr w:rsidR="00F83060" w:rsidRPr="00F83060" w14:paraId="55915993" w14:textId="336E27F6" w:rsidTr="00542BA0">
        <w:trPr>
          <w:trHeight w:val="432"/>
          <w:jc w:val="center"/>
        </w:trPr>
        <w:tc>
          <w:tcPr>
            <w:tcW w:w="3114" w:type="dxa"/>
            <w:vAlign w:val="center"/>
          </w:tcPr>
          <w:p w14:paraId="31E25393" w14:textId="30CDDA9F" w:rsidR="00007C78" w:rsidRPr="00F83060" w:rsidRDefault="00BF416E" w:rsidP="003B4192">
            <w:pPr>
              <w:spacing w:before="60" w:after="60" w:line="288" w:lineRule="auto"/>
              <w:rPr>
                <w:rFonts w:ascii="Cambria" w:hAnsi="Cambria"/>
                <w:sz w:val="24"/>
              </w:rPr>
            </w:pPr>
            <w:r w:rsidRPr="00F83060">
              <w:rPr>
                <w:rFonts w:ascii="Cambria" w:hAnsi="Cambria"/>
                <w:sz w:val="24"/>
              </w:rPr>
              <w:t xml:space="preserve">Quản lý </w:t>
            </w:r>
            <w:r w:rsidR="0045421A" w:rsidRPr="00F83060">
              <w:rPr>
                <w:rFonts w:ascii="Cambria" w:hAnsi="Cambria"/>
                <w:sz w:val="24"/>
              </w:rPr>
              <w:t xml:space="preserve">các </w:t>
            </w:r>
            <w:r w:rsidRPr="00F83060">
              <w:rPr>
                <w:rFonts w:ascii="Cambria" w:hAnsi="Cambria"/>
                <w:sz w:val="24"/>
              </w:rPr>
              <w:t>hoạt động kiểm thử</w:t>
            </w:r>
          </w:p>
        </w:tc>
        <w:tc>
          <w:tcPr>
            <w:tcW w:w="2977" w:type="dxa"/>
            <w:vAlign w:val="center"/>
          </w:tcPr>
          <w:p w14:paraId="52ACF668" w14:textId="7795A573" w:rsidR="00007C78" w:rsidRPr="00F83060" w:rsidRDefault="00BF416E" w:rsidP="003B4192">
            <w:pPr>
              <w:spacing w:before="60" w:after="60" w:line="288" w:lineRule="auto"/>
              <w:rPr>
                <w:rFonts w:ascii="Cambria" w:hAnsi="Cambria"/>
                <w:sz w:val="24"/>
              </w:rPr>
            </w:pPr>
            <w:r w:rsidRPr="00F83060">
              <w:rPr>
                <w:rFonts w:ascii="Cambria" w:hAnsi="Cambria"/>
                <w:sz w:val="24"/>
              </w:rPr>
              <w:t>QTest</w:t>
            </w:r>
          </w:p>
        </w:tc>
        <w:tc>
          <w:tcPr>
            <w:tcW w:w="1842" w:type="dxa"/>
            <w:vAlign w:val="center"/>
          </w:tcPr>
          <w:p w14:paraId="5075E2F9" w14:textId="100F5A80" w:rsidR="00007C78" w:rsidRPr="00F83060" w:rsidRDefault="00BC33C1" w:rsidP="003B4192">
            <w:pPr>
              <w:spacing w:before="60" w:after="60" w:line="288" w:lineRule="auto"/>
              <w:rPr>
                <w:rFonts w:ascii="Cambria" w:hAnsi="Cambria"/>
                <w:sz w:val="24"/>
              </w:rPr>
            </w:pPr>
            <w:r w:rsidRPr="00F83060">
              <w:rPr>
                <w:rFonts w:ascii="Cambria" w:hAnsi="Cambria"/>
                <w:sz w:val="24"/>
              </w:rPr>
              <w:t>QAsymphony</w:t>
            </w:r>
          </w:p>
        </w:tc>
        <w:tc>
          <w:tcPr>
            <w:tcW w:w="1417" w:type="dxa"/>
            <w:vAlign w:val="center"/>
          </w:tcPr>
          <w:p w14:paraId="23FFD82B" w14:textId="19F88325" w:rsidR="00007C78" w:rsidRPr="00F83060" w:rsidRDefault="009E0213" w:rsidP="003B4192">
            <w:pPr>
              <w:spacing w:before="60" w:after="60" w:line="288" w:lineRule="auto"/>
              <w:rPr>
                <w:rFonts w:ascii="Cambria" w:hAnsi="Cambria"/>
                <w:sz w:val="24"/>
              </w:rPr>
            </w:pPr>
            <w:r w:rsidRPr="00F83060">
              <w:rPr>
                <w:rFonts w:ascii="Cambria" w:hAnsi="Cambria"/>
                <w:sz w:val="24"/>
              </w:rPr>
              <w:t>Trial</w:t>
            </w:r>
            <w:r w:rsidR="00AB54EE" w:rsidRPr="00F83060">
              <w:rPr>
                <w:rFonts w:ascii="Cambria" w:hAnsi="Cambria"/>
                <w:sz w:val="24"/>
              </w:rPr>
              <w:t xml:space="preserve"> 7.4</w:t>
            </w:r>
          </w:p>
        </w:tc>
      </w:tr>
      <w:tr w:rsidR="00F83060" w:rsidRPr="00F83060" w14:paraId="1856918B" w14:textId="2914AE42" w:rsidTr="00542BA0">
        <w:trPr>
          <w:trHeight w:val="432"/>
          <w:jc w:val="center"/>
        </w:trPr>
        <w:tc>
          <w:tcPr>
            <w:tcW w:w="3114" w:type="dxa"/>
            <w:vAlign w:val="center"/>
          </w:tcPr>
          <w:p w14:paraId="4426448E" w14:textId="565FE5B6" w:rsidR="00007C78" w:rsidRPr="00F83060" w:rsidRDefault="007A6887" w:rsidP="003B4192">
            <w:pPr>
              <w:spacing w:before="60" w:after="60" w:line="288" w:lineRule="auto"/>
              <w:rPr>
                <w:rFonts w:ascii="Cambria" w:hAnsi="Cambria"/>
                <w:sz w:val="24"/>
              </w:rPr>
            </w:pPr>
            <w:r w:rsidRPr="00F83060">
              <w:rPr>
                <w:rFonts w:ascii="Cambria" w:hAnsi="Cambria"/>
                <w:sz w:val="24"/>
              </w:rPr>
              <w:t>Kiểm thử chức năng</w:t>
            </w:r>
          </w:p>
        </w:tc>
        <w:tc>
          <w:tcPr>
            <w:tcW w:w="2977" w:type="dxa"/>
            <w:vAlign w:val="center"/>
          </w:tcPr>
          <w:p w14:paraId="6FF283D7" w14:textId="77777777" w:rsidR="00007C78" w:rsidRPr="00F83060" w:rsidRDefault="007A6887" w:rsidP="003B4192">
            <w:pPr>
              <w:spacing w:before="60" w:after="60" w:line="288" w:lineRule="auto"/>
              <w:rPr>
                <w:rFonts w:ascii="Cambria" w:hAnsi="Cambria"/>
                <w:sz w:val="24"/>
              </w:rPr>
            </w:pPr>
            <w:r w:rsidRPr="00F83060">
              <w:rPr>
                <w:rFonts w:ascii="Cambria" w:hAnsi="Cambria"/>
                <w:sz w:val="24"/>
              </w:rPr>
              <w:t>Các trình duyệt web</w:t>
            </w:r>
            <w:r w:rsidR="003A61FD" w:rsidRPr="00F83060">
              <w:rPr>
                <w:rFonts w:ascii="Cambria" w:hAnsi="Cambria"/>
                <w:sz w:val="24"/>
              </w:rPr>
              <w:t>:</w:t>
            </w:r>
          </w:p>
          <w:p w14:paraId="4BA10160" w14:textId="513F91B0" w:rsidR="001508E2" w:rsidRPr="00F83060" w:rsidRDefault="005900BB" w:rsidP="007E2FAC">
            <w:pPr>
              <w:pStyle w:val="ListParagraph"/>
              <w:numPr>
                <w:ilvl w:val="0"/>
                <w:numId w:val="18"/>
              </w:numPr>
              <w:spacing w:before="60" w:after="60" w:line="288" w:lineRule="auto"/>
              <w:ind w:left="452" w:hanging="284"/>
              <w:rPr>
                <w:rFonts w:ascii="Cambria" w:hAnsi="Cambria"/>
                <w:sz w:val="24"/>
              </w:rPr>
            </w:pPr>
            <w:r w:rsidRPr="00F83060">
              <w:rPr>
                <w:rFonts w:ascii="Cambria" w:hAnsi="Cambria"/>
                <w:sz w:val="24"/>
              </w:rPr>
              <w:t>Google Chrome</w:t>
            </w:r>
          </w:p>
          <w:p w14:paraId="0403CD60" w14:textId="77777777" w:rsidR="001508E2" w:rsidRPr="00F83060" w:rsidRDefault="001508E2" w:rsidP="007E2FAC">
            <w:pPr>
              <w:pStyle w:val="ListParagraph"/>
              <w:numPr>
                <w:ilvl w:val="0"/>
                <w:numId w:val="18"/>
              </w:numPr>
              <w:spacing w:before="60" w:after="60" w:line="288" w:lineRule="auto"/>
              <w:ind w:left="452" w:hanging="284"/>
              <w:rPr>
                <w:rFonts w:ascii="Cambria" w:hAnsi="Cambria"/>
                <w:sz w:val="24"/>
              </w:rPr>
            </w:pPr>
            <w:r w:rsidRPr="00F83060">
              <w:rPr>
                <w:rFonts w:ascii="Cambria" w:hAnsi="Cambria"/>
                <w:sz w:val="24"/>
              </w:rPr>
              <w:t>Firefox</w:t>
            </w:r>
          </w:p>
          <w:p w14:paraId="0B20C17F" w14:textId="2755C043" w:rsidR="003A61FD" w:rsidRPr="00F83060" w:rsidRDefault="001508E2" w:rsidP="007E2FAC">
            <w:pPr>
              <w:pStyle w:val="ListParagraph"/>
              <w:numPr>
                <w:ilvl w:val="0"/>
                <w:numId w:val="18"/>
              </w:numPr>
              <w:spacing w:before="60" w:after="60" w:line="288" w:lineRule="auto"/>
              <w:ind w:left="452" w:hanging="284"/>
              <w:rPr>
                <w:rFonts w:ascii="Cambria" w:hAnsi="Cambria"/>
                <w:sz w:val="24"/>
              </w:rPr>
            </w:pPr>
            <w:r w:rsidRPr="00F83060">
              <w:rPr>
                <w:rFonts w:ascii="Cambria" w:hAnsi="Cambria"/>
                <w:sz w:val="24"/>
              </w:rPr>
              <w:t>IE</w:t>
            </w:r>
          </w:p>
        </w:tc>
        <w:tc>
          <w:tcPr>
            <w:tcW w:w="1842" w:type="dxa"/>
            <w:vAlign w:val="center"/>
          </w:tcPr>
          <w:p w14:paraId="02ABEAAD" w14:textId="3B29D1D8" w:rsidR="00007C78" w:rsidRPr="00F83060" w:rsidRDefault="00007C78" w:rsidP="003B4192">
            <w:pPr>
              <w:spacing w:before="60" w:after="60" w:line="288" w:lineRule="auto"/>
              <w:rPr>
                <w:rFonts w:ascii="Cambria" w:hAnsi="Cambria"/>
                <w:sz w:val="24"/>
              </w:rPr>
            </w:pPr>
          </w:p>
        </w:tc>
        <w:tc>
          <w:tcPr>
            <w:tcW w:w="1417" w:type="dxa"/>
            <w:vAlign w:val="center"/>
          </w:tcPr>
          <w:p w14:paraId="196DDC24" w14:textId="77777777" w:rsidR="00007C78" w:rsidRPr="00F83060" w:rsidRDefault="00007C78" w:rsidP="003B4192">
            <w:pPr>
              <w:spacing w:before="60" w:after="60" w:line="288" w:lineRule="auto"/>
              <w:rPr>
                <w:rFonts w:ascii="Cambria" w:hAnsi="Cambria"/>
                <w:sz w:val="24"/>
              </w:rPr>
            </w:pPr>
          </w:p>
        </w:tc>
      </w:tr>
      <w:tr w:rsidR="00F83060" w:rsidRPr="00F83060" w14:paraId="07F2C33E" w14:textId="26A31377" w:rsidTr="00542BA0">
        <w:trPr>
          <w:trHeight w:val="477"/>
          <w:jc w:val="center"/>
        </w:trPr>
        <w:tc>
          <w:tcPr>
            <w:tcW w:w="3114" w:type="dxa"/>
            <w:vMerge w:val="restart"/>
            <w:vAlign w:val="center"/>
          </w:tcPr>
          <w:p w14:paraId="4C1A38CC" w14:textId="75E88904" w:rsidR="00E7184F" w:rsidRPr="00F83060" w:rsidRDefault="00E7184F" w:rsidP="003B4192">
            <w:pPr>
              <w:spacing w:before="60" w:after="60" w:line="288" w:lineRule="auto"/>
              <w:rPr>
                <w:rFonts w:ascii="Cambria" w:hAnsi="Cambria"/>
                <w:sz w:val="24"/>
              </w:rPr>
            </w:pPr>
            <w:r w:rsidRPr="00F83060">
              <w:rPr>
                <w:rFonts w:ascii="Cambria" w:hAnsi="Cambria"/>
                <w:sz w:val="24"/>
              </w:rPr>
              <w:t>Kiểm thử tự động</w:t>
            </w:r>
          </w:p>
        </w:tc>
        <w:tc>
          <w:tcPr>
            <w:tcW w:w="2977" w:type="dxa"/>
            <w:vAlign w:val="center"/>
          </w:tcPr>
          <w:p w14:paraId="2501B68A" w14:textId="5A2B12A9" w:rsidR="00E7184F" w:rsidRPr="00F83060" w:rsidRDefault="00E7184F" w:rsidP="003B4192">
            <w:pPr>
              <w:spacing w:before="60" w:after="60" w:line="288" w:lineRule="auto"/>
              <w:rPr>
                <w:rFonts w:ascii="Cambria" w:hAnsi="Cambria"/>
                <w:sz w:val="24"/>
              </w:rPr>
            </w:pPr>
            <w:r w:rsidRPr="00F83060">
              <w:rPr>
                <w:rFonts w:ascii="Cambria" w:hAnsi="Cambria"/>
                <w:sz w:val="24"/>
              </w:rPr>
              <w:t>Test Complete</w:t>
            </w:r>
          </w:p>
        </w:tc>
        <w:tc>
          <w:tcPr>
            <w:tcW w:w="1842" w:type="dxa"/>
            <w:vAlign w:val="center"/>
          </w:tcPr>
          <w:p w14:paraId="4DC48A19" w14:textId="36671E72" w:rsidR="00E7184F" w:rsidRPr="00F83060" w:rsidRDefault="00D178AD" w:rsidP="003B4192">
            <w:pPr>
              <w:spacing w:before="60" w:after="60" w:line="288" w:lineRule="auto"/>
              <w:rPr>
                <w:rFonts w:ascii="Cambria" w:hAnsi="Cambria"/>
                <w:sz w:val="24"/>
              </w:rPr>
            </w:pPr>
            <w:r w:rsidRPr="00F83060">
              <w:rPr>
                <w:rFonts w:ascii="Cambria" w:hAnsi="Cambria"/>
                <w:sz w:val="24"/>
              </w:rPr>
              <w:t>SmartBear</w:t>
            </w:r>
          </w:p>
        </w:tc>
        <w:tc>
          <w:tcPr>
            <w:tcW w:w="1417" w:type="dxa"/>
            <w:vAlign w:val="center"/>
          </w:tcPr>
          <w:p w14:paraId="592E9385" w14:textId="78B6DADF" w:rsidR="00E7184F" w:rsidRPr="00F83060" w:rsidRDefault="005047F6" w:rsidP="003B4192">
            <w:pPr>
              <w:spacing w:before="60" w:after="60" w:line="288" w:lineRule="auto"/>
              <w:rPr>
                <w:rFonts w:ascii="Cambria" w:hAnsi="Cambria"/>
                <w:sz w:val="24"/>
              </w:rPr>
            </w:pPr>
            <w:r w:rsidRPr="00F83060">
              <w:rPr>
                <w:rFonts w:ascii="Cambria" w:hAnsi="Cambria"/>
                <w:sz w:val="24"/>
              </w:rPr>
              <w:t>Trial</w:t>
            </w:r>
            <w:r w:rsidR="008D5C73" w:rsidRPr="00F83060">
              <w:rPr>
                <w:rFonts w:ascii="Cambria" w:hAnsi="Cambria"/>
                <w:sz w:val="24"/>
              </w:rPr>
              <w:t xml:space="preserve"> 12.42</w:t>
            </w:r>
          </w:p>
        </w:tc>
      </w:tr>
      <w:tr w:rsidR="00F83060" w:rsidRPr="00F83060" w14:paraId="0CFA00CB" w14:textId="77777777" w:rsidTr="00542BA0">
        <w:trPr>
          <w:trHeight w:val="477"/>
          <w:jc w:val="center"/>
        </w:trPr>
        <w:tc>
          <w:tcPr>
            <w:tcW w:w="3114" w:type="dxa"/>
            <w:vMerge/>
            <w:vAlign w:val="center"/>
          </w:tcPr>
          <w:p w14:paraId="173B2AC7" w14:textId="77777777" w:rsidR="00E7184F" w:rsidRPr="00F83060" w:rsidRDefault="00E7184F" w:rsidP="003B4192">
            <w:pPr>
              <w:spacing w:before="60" w:after="60" w:line="288" w:lineRule="auto"/>
              <w:rPr>
                <w:rFonts w:ascii="Cambria" w:hAnsi="Cambria"/>
                <w:sz w:val="24"/>
              </w:rPr>
            </w:pPr>
          </w:p>
        </w:tc>
        <w:tc>
          <w:tcPr>
            <w:tcW w:w="2977" w:type="dxa"/>
            <w:vAlign w:val="center"/>
          </w:tcPr>
          <w:p w14:paraId="53E4DBD9" w14:textId="282BD641" w:rsidR="00E7184F" w:rsidRPr="00F83060" w:rsidRDefault="00E7184F" w:rsidP="003B4192">
            <w:pPr>
              <w:spacing w:before="60" w:after="60" w:line="288" w:lineRule="auto"/>
              <w:rPr>
                <w:rFonts w:ascii="Cambria" w:hAnsi="Cambria"/>
                <w:sz w:val="24"/>
              </w:rPr>
            </w:pPr>
            <w:r w:rsidRPr="00F83060">
              <w:rPr>
                <w:rFonts w:ascii="Cambria" w:hAnsi="Cambria"/>
                <w:sz w:val="24"/>
              </w:rPr>
              <w:t>Selenium IDE</w:t>
            </w:r>
          </w:p>
        </w:tc>
        <w:tc>
          <w:tcPr>
            <w:tcW w:w="1842" w:type="dxa"/>
            <w:vAlign w:val="center"/>
          </w:tcPr>
          <w:p w14:paraId="0DD2FF95" w14:textId="20700145" w:rsidR="00E7184F" w:rsidRPr="00F83060" w:rsidRDefault="00BC2138" w:rsidP="003B4192">
            <w:pPr>
              <w:spacing w:before="60" w:after="60" w:line="288" w:lineRule="auto"/>
              <w:rPr>
                <w:rFonts w:ascii="Cambria" w:hAnsi="Cambria"/>
                <w:sz w:val="24"/>
              </w:rPr>
            </w:pPr>
            <w:r w:rsidRPr="00F83060">
              <w:rPr>
                <w:sz w:val="26"/>
                <w:szCs w:val="26"/>
                <w:shd w:val="clear" w:color="auto" w:fill="FFFFFF"/>
              </w:rPr>
              <w:t>ThoughtWorks</w:t>
            </w:r>
          </w:p>
        </w:tc>
        <w:tc>
          <w:tcPr>
            <w:tcW w:w="1417" w:type="dxa"/>
            <w:vAlign w:val="center"/>
          </w:tcPr>
          <w:p w14:paraId="72A3B23F" w14:textId="106F093F" w:rsidR="00E7184F" w:rsidRPr="00F83060" w:rsidRDefault="008D5C73" w:rsidP="003B4192">
            <w:pPr>
              <w:spacing w:before="60" w:after="60" w:line="288" w:lineRule="auto"/>
              <w:rPr>
                <w:rFonts w:ascii="Cambria" w:hAnsi="Cambria"/>
                <w:sz w:val="24"/>
              </w:rPr>
            </w:pPr>
            <w:r w:rsidRPr="00F83060">
              <w:rPr>
                <w:rFonts w:ascii="Cambria" w:hAnsi="Cambria" w:hint="eastAsia"/>
                <w:sz w:val="24"/>
              </w:rPr>
              <w:t>3.11.0</w:t>
            </w:r>
          </w:p>
        </w:tc>
      </w:tr>
      <w:tr w:rsidR="00F83060" w:rsidRPr="00F83060" w14:paraId="19F13F55" w14:textId="6ADE469B" w:rsidTr="00542BA0">
        <w:trPr>
          <w:trHeight w:val="432"/>
          <w:jc w:val="center"/>
        </w:trPr>
        <w:tc>
          <w:tcPr>
            <w:tcW w:w="3114" w:type="dxa"/>
            <w:vAlign w:val="center"/>
          </w:tcPr>
          <w:p w14:paraId="0738D30E" w14:textId="4336187B" w:rsidR="00007C78" w:rsidRPr="00F83060" w:rsidRDefault="0084085F" w:rsidP="003B4192">
            <w:pPr>
              <w:spacing w:before="60" w:after="60" w:line="288" w:lineRule="auto"/>
              <w:rPr>
                <w:rFonts w:ascii="Cambria" w:hAnsi="Cambria"/>
                <w:sz w:val="24"/>
              </w:rPr>
            </w:pPr>
            <w:r w:rsidRPr="00F83060">
              <w:rPr>
                <w:rFonts w:ascii="Cambria" w:hAnsi="Cambria"/>
                <w:sz w:val="24"/>
              </w:rPr>
              <w:t>Kiểm thử hiệu năng</w:t>
            </w:r>
          </w:p>
        </w:tc>
        <w:tc>
          <w:tcPr>
            <w:tcW w:w="2977" w:type="dxa"/>
            <w:vAlign w:val="center"/>
          </w:tcPr>
          <w:p w14:paraId="2A057609" w14:textId="1B365325" w:rsidR="00007C78" w:rsidRPr="00F83060" w:rsidRDefault="00775D0E" w:rsidP="003B4192">
            <w:pPr>
              <w:spacing w:before="60" w:after="60" w:line="288" w:lineRule="auto"/>
              <w:rPr>
                <w:rFonts w:ascii="Cambria" w:hAnsi="Cambria"/>
                <w:sz w:val="24"/>
              </w:rPr>
            </w:pPr>
            <w:r w:rsidRPr="00F83060">
              <w:rPr>
                <w:rFonts w:ascii="Cambria" w:hAnsi="Cambria"/>
                <w:sz w:val="24"/>
              </w:rPr>
              <w:t>JMe</w:t>
            </w:r>
            <w:r w:rsidR="00B75986" w:rsidRPr="00F83060">
              <w:rPr>
                <w:rFonts w:ascii="Cambria" w:hAnsi="Cambria"/>
                <w:sz w:val="24"/>
              </w:rPr>
              <w:t>ter</w:t>
            </w:r>
          </w:p>
        </w:tc>
        <w:tc>
          <w:tcPr>
            <w:tcW w:w="1842" w:type="dxa"/>
            <w:vAlign w:val="center"/>
          </w:tcPr>
          <w:p w14:paraId="2E8E08B8" w14:textId="3BF9E292" w:rsidR="00007C78" w:rsidRPr="00F83060" w:rsidRDefault="004533A5" w:rsidP="003B4192">
            <w:pPr>
              <w:spacing w:before="60" w:after="60" w:line="288" w:lineRule="auto"/>
              <w:rPr>
                <w:rFonts w:ascii="Cambria" w:hAnsi="Cambria"/>
                <w:sz w:val="24"/>
              </w:rPr>
            </w:pPr>
            <w:r w:rsidRPr="00F83060">
              <w:rPr>
                <w:rFonts w:ascii="Cambria" w:hAnsi="Cambria"/>
                <w:sz w:val="24"/>
              </w:rPr>
              <w:t>Apache</w:t>
            </w:r>
          </w:p>
        </w:tc>
        <w:tc>
          <w:tcPr>
            <w:tcW w:w="1417" w:type="dxa"/>
            <w:vAlign w:val="center"/>
          </w:tcPr>
          <w:p w14:paraId="6C479AB9" w14:textId="6E66258A" w:rsidR="00007C78" w:rsidRPr="00F83060" w:rsidRDefault="008D5C73" w:rsidP="003B4192">
            <w:pPr>
              <w:spacing w:before="60" w:after="60" w:line="288" w:lineRule="auto"/>
              <w:rPr>
                <w:rFonts w:ascii="Cambria" w:hAnsi="Cambria"/>
                <w:sz w:val="24"/>
              </w:rPr>
            </w:pPr>
            <w:r w:rsidRPr="00F83060">
              <w:rPr>
                <w:rFonts w:ascii="Cambria" w:hAnsi="Cambria" w:hint="eastAsia"/>
                <w:sz w:val="24"/>
              </w:rPr>
              <w:t>4.0</w:t>
            </w:r>
          </w:p>
        </w:tc>
      </w:tr>
      <w:tr w:rsidR="00F83060" w:rsidRPr="00F83060" w14:paraId="5BBD1667" w14:textId="12079323" w:rsidTr="00542BA0">
        <w:trPr>
          <w:trHeight w:val="432"/>
          <w:jc w:val="center"/>
        </w:trPr>
        <w:tc>
          <w:tcPr>
            <w:tcW w:w="3114" w:type="dxa"/>
            <w:vAlign w:val="center"/>
          </w:tcPr>
          <w:p w14:paraId="5717541A" w14:textId="3CFA5C50" w:rsidR="00007C78" w:rsidRPr="00F83060" w:rsidRDefault="0084085F" w:rsidP="003B4192">
            <w:pPr>
              <w:spacing w:before="60" w:after="60" w:line="288" w:lineRule="auto"/>
              <w:rPr>
                <w:rFonts w:ascii="Cambria" w:hAnsi="Cambria"/>
                <w:sz w:val="24"/>
              </w:rPr>
            </w:pPr>
            <w:r w:rsidRPr="00F83060">
              <w:rPr>
                <w:rFonts w:ascii="Cambria" w:hAnsi="Cambria"/>
                <w:sz w:val="24"/>
              </w:rPr>
              <w:t>Kiểm thử bảo mật</w:t>
            </w:r>
          </w:p>
        </w:tc>
        <w:tc>
          <w:tcPr>
            <w:tcW w:w="2977" w:type="dxa"/>
            <w:vAlign w:val="center"/>
          </w:tcPr>
          <w:p w14:paraId="35025A70" w14:textId="5868A77C" w:rsidR="00007C78" w:rsidRPr="00F83060" w:rsidRDefault="00B75986" w:rsidP="003B4192">
            <w:pPr>
              <w:spacing w:before="60" w:after="60" w:line="288" w:lineRule="auto"/>
              <w:rPr>
                <w:rFonts w:ascii="Cambria" w:hAnsi="Cambria"/>
                <w:sz w:val="24"/>
              </w:rPr>
            </w:pPr>
            <w:r w:rsidRPr="00F83060">
              <w:rPr>
                <w:rFonts w:ascii="Cambria" w:hAnsi="Cambria"/>
                <w:sz w:val="24"/>
              </w:rPr>
              <w:t>SQL Injection</w:t>
            </w:r>
          </w:p>
        </w:tc>
        <w:tc>
          <w:tcPr>
            <w:tcW w:w="1842" w:type="dxa"/>
            <w:vAlign w:val="center"/>
          </w:tcPr>
          <w:p w14:paraId="3654513B" w14:textId="3C7A3D0A" w:rsidR="00007C78" w:rsidRPr="00F83060" w:rsidRDefault="007A5AB0" w:rsidP="003B4192">
            <w:pPr>
              <w:spacing w:before="60" w:after="60" w:line="288" w:lineRule="auto"/>
              <w:rPr>
                <w:rFonts w:ascii="Cambria" w:hAnsi="Cambria"/>
                <w:sz w:val="24"/>
              </w:rPr>
            </w:pPr>
            <w:r w:rsidRPr="00F83060">
              <w:rPr>
                <w:rFonts w:ascii="Cambria" w:hAnsi="Cambria"/>
                <w:sz w:val="24"/>
              </w:rPr>
              <w:t>Add on Firefox</w:t>
            </w:r>
          </w:p>
        </w:tc>
        <w:tc>
          <w:tcPr>
            <w:tcW w:w="1417" w:type="dxa"/>
            <w:vAlign w:val="center"/>
          </w:tcPr>
          <w:p w14:paraId="47A456CB" w14:textId="77777777" w:rsidR="00007C78" w:rsidRPr="00F83060" w:rsidRDefault="00007C78" w:rsidP="003B4192">
            <w:pPr>
              <w:spacing w:before="60" w:after="60" w:line="288" w:lineRule="auto"/>
              <w:rPr>
                <w:rFonts w:ascii="Cambria" w:hAnsi="Cambria"/>
                <w:sz w:val="24"/>
              </w:rPr>
            </w:pPr>
          </w:p>
        </w:tc>
      </w:tr>
      <w:tr w:rsidR="00F83060" w:rsidRPr="00F83060" w14:paraId="281C0217" w14:textId="77777777" w:rsidTr="00542BA0">
        <w:trPr>
          <w:trHeight w:val="432"/>
          <w:jc w:val="center"/>
        </w:trPr>
        <w:tc>
          <w:tcPr>
            <w:tcW w:w="3114" w:type="dxa"/>
            <w:vAlign w:val="center"/>
          </w:tcPr>
          <w:p w14:paraId="5261818D" w14:textId="149C2A7E" w:rsidR="0084085F" w:rsidRPr="00F83060" w:rsidRDefault="0084085F" w:rsidP="003B4192">
            <w:pPr>
              <w:spacing w:before="60" w:after="60" w:line="288" w:lineRule="auto"/>
              <w:rPr>
                <w:rFonts w:ascii="Cambria" w:hAnsi="Cambria"/>
                <w:sz w:val="24"/>
              </w:rPr>
            </w:pPr>
            <w:r w:rsidRPr="00F83060">
              <w:rPr>
                <w:rFonts w:ascii="Cambria" w:hAnsi="Cambria"/>
                <w:sz w:val="24"/>
              </w:rPr>
              <w:t>Kiểm thử GUI và tính tiện dụng</w:t>
            </w:r>
          </w:p>
        </w:tc>
        <w:tc>
          <w:tcPr>
            <w:tcW w:w="2977" w:type="dxa"/>
            <w:vAlign w:val="center"/>
          </w:tcPr>
          <w:p w14:paraId="01AF16FE" w14:textId="77777777" w:rsidR="0084085F" w:rsidRPr="00F83060" w:rsidRDefault="00531D71" w:rsidP="003B4192">
            <w:pPr>
              <w:spacing w:before="60" w:after="60" w:line="288" w:lineRule="auto"/>
              <w:rPr>
                <w:rFonts w:ascii="Cambria" w:hAnsi="Cambria"/>
                <w:sz w:val="24"/>
              </w:rPr>
            </w:pPr>
            <w:r w:rsidRPr="00F83060">
              <w:rPr>
                <w:rFonts w:ascii="Cambria" w:hAnsi="Cambria"/>
                <w:sz w:val="24"/>
              </w:rPr>
              <w:t>Link Checker</w:t>
            </w:r>
          </w:p>
          <w:p w14:paraId="14F68F9D" w14:textId="77777777" w:rsidR="00531D71" w:rsidRPr="00F83060" w:rsidRDefault="00772199" w:rsidP="003B4192">
            <w:pPr>
              <w:spacing w:before="60" w:after="60" w:line="288" w:lineRule="auto"/>
              <w:rPr>
                <w:rFonts w:ascii="Cambria" w:hAnsi="Cambria"/>
                <w:sz w:val="24"/>
              </w:rPr>
            </w:pPr>
            <w:r w:rsidRPr="00F83060">
              <w:rPr>
                <w:rFonts w:ascii="Cambria" w:hAnsi="Cambria"/>
                <w:sz w:val="24"/>
              </w:rPr>
              <w:t>HTML/CSS Validator</w:t>
            </w:r>
          </w:p>
          <w:p w14:paraId="1F910602" w14:textId="77777777" w:rsidR="00772199" w:rsidRPr="00F83060" w:rsidRDefault="002A7739" w:rsidP="003B4192">
            <w:pPr>
              <w:spacing w:before="60" w:after="60" w:line="288" w:lineRule="auto"/>
              <w:rPr>
                <w:rFonts w:ascii="Cambria" w:hAnsi="Cambria"/>
                <w:sz w:val="24"/>
              </w:rPr>
            </w:pPr>
            <w:r w:rsidRPr="00F83060">
              <w:rPr>
                <w:rFonts w:ascii="Cambria" w:hAnsi="Cambria"/>
                <w:sz w:val="24"/>
              </w:rPr>
              <w:t>Cross Browser Testing</w:t>
            </w:r>
          </w:p>
          <w:p w14:paraId="01B3DAB0" w14:textId="2ABC5CEB" w:rsidR="002A7739" w:rsidRPr="00F83060" w:rsidRDefault="002A7739" w:rsidP="003B4192">
            <w:pPr>
              <w:spacing w:before="60" w:after="60" w:line="288" w:lineRule="auto"/>
              <w:rPr>
                <w:rFonts w:ascii="Cambria" w:hAnsi="Cambria"/>
                <w:sz w:val="24"/>
              </w:rPr>
            </w:pPr>
            <w:r w:rsidRPr="00F83060">
              <w:rPr>
                <w:rFonts w:ascii="Cambria" w:hAnsi="Cambria"/>
                <w:sz w:val="24"/>
              </w:rPr>
              <w:t>Usability Testing</w:t>
            </w:r>
          </w:p>
        </w:tc>
        <w:tc>
          <w:tcPr>
            <w:tcW w:w="1842" w:type="dxa"/>
            <w:vAlign w:val="center"/>
          </w:tcPr>
          <w:p w14:paraId="6BD94AF5" w14:textId="77777777" w:rsidR="0084085F" w:rsidRPr="00F83060" w:rsidRDefault="0084085F" w:rsidP="003B4192">
            <w:pPr>
              <w:spacing w:before="60" w:after="60" w:line="288" w:lineRule="auto"/>
              <w:rPr>
                <w:rFonts w:ascii="Cambria" w:hAnsi="Cambria"/>
                <w:sz w:val="24"/>
              </w:rPr>
            </w:pPr>
          </w:p>
        </w:tc>
        <w:tc>
          <w:tcPr>
            <w:tcW w:w="1417" w:type="dxa"/>
            <w:vAlign w:val="center"/>
          </w:tcPr>
          <w:p w14:paraId="0A1D7B9E" w14:textId="77777777" w:rsidR="0084085F" w:rsidRPr="00F83060" w:rsidRDefault="0084085F" w:rsidP="003B4192">
            <w:pPr>
              <w:spacing w:before="60" w:after="60" w:line="288" w:lineRule="auto"/>
              <w:rPr>
                <w:rFonts w:ascii="Cambria" w:hAnsi="Cambria"/>
                <w:sz w:val="24"/>
              </w:rPr>
            </w:pPr>
          </w:p>
        </w:tc>
      </w:tr>
      <w:tr w:rsidR="00F83060" w:rsidRPr="00F83060" w14:paraId="47C52427" w14:textId="77777777" w:rsidTr="00542BA0">
        <w:trPr>
          <w:trHeight w:val="432"/>
          <w:jc w:val="center"/>
        </w:trPr>
        <w:tc>
          <w:tcPr>
            <w:tcW w:w="3114" w:type="dxa"/>
            <w:vAlign w:val="center"/>
          </w:tcPr>
          <w:p w14:paraId="3585F55C" w14:textId="009510FB" w:rsidR="00E8637A" w:rsidRPr="00F83060" w:rsidRDefault="00E8637A" w:rsidP="003B4192">
            <w:pPr>
              <w:spacing w:before="60" w:after="60" w:line="288" w:lineRule="auto"/>
              <w:rPr>
                <w:rFonts w:ascii="Cambria" w:hAnsi="Cambria"/>
                <w:sz w:val="24"/>
              </w:rPr>
            </w:pPr>
            <w:r w:rsidRPr="00F83060">
              <w:rPr>
                <w:rFonts w:ascii="Cambria" w:hAnsi="Cambria"/>
                <w:sz w:val="24"/>
              </w:rPr>
              <w:t>Quản lý DataBase</w:t>
            </w:r>
          </w:p>
        </w:tc>
        <w:tc>
          <w:tcPr>
            <w:tcW w:w="2977" w:type="dxa"/>
            <w:vAlign w:val="center"/>
          </w:tcPr>
          <w:p w14:paraId="6F2296C5" w14:textId="767BF9BC" w:rsidR="00E8637A" w:rsidRPr="00F83060" w:rsidRDefault="00E8637A" w:rsidP="003B4192">
            <w:pPr>
              <w:spacing w:before="60" w:after="60" w:line="288" w:lineRule="auto"/>
              <w:rPr>
                <w:rFonts w:ascii="Cambria" w:hAnsi="Cambria"/>
                <w:sz w:val="24"/>
              </w:rPr>
            </w:pPr>
            <w:r w:rsidRPr="00F83060">
              <w:rPr>
                <w:rFonts w:ascii="Cambria" w:hAnsi="Cambria"/>
                <w:sz w:val="24"/>
              </w:rPr>
              <w:t>SQL Server</w:t>
            </w:r>
          </w:p>
        </w:tc>
        <w:tc>
          <w:tcPr>
            <w:tcW w:w="1842" w:type="dxa"/>
            <w:vAlign w:val="center"/>
          </w:tcPr>
          <w:p w14:paraId="1CFF074B" w14:textId="01F56617" w:rsidR="00E8637A" w:rsidRPr="00F83060" w:rsidRDefault="00B63467" w:rsidP="003B4192">
            <w:pPr>
              <w:spacing w:before="60" w:after="60" w:line="288" w:lineRule="auto"/>
              <w:rPr>
                <w:rFonts w:ascii="Cambria" w:hAnsi="Cambria"/>
                <w:sz w:val="24"/>
              </w:rPr>
            </w:pPr>
            <w:r w:rsidRPr="00F83060">
              <w:rPr>
                <w:rFonts w:ascii="Cambria" w:hAnsi="Cambria"/>
                <w:sz w:val="24"/>
              </w:rPr>
              <w:t>Microsoft</w:t>
            </w:r>
          </w:p>
        </w:tc>
        <w:tc>
          <w:tcPr>
            <w:tcW w:w="1417" w:type="dxa"/>
            <w:vAlign w:val="center"/>
          </w:tcPr>
          <w:p w14:paraId="7EC7884E" w14:textId="69FF5C6F" w:rsidR="00E8637A" w:rsidRPr="00F83060" w:rsidRDefault="007D0EF7" w:rsidP="003B4192">
            <w:pPr>
              <w:spacing w:before="60" w:after="60" w:line="288" w:lineRule="auto"/>
              <w:rPr>
                <w:rFonts w:ascii="Cambria" w:hAnsi="Cambria"/>
                <w:sz w:val="24"/>
              </w:rPr>
            </w:pPr>
            <w:r w:rsidRPr="00F83060">
              <w:rPr>
                <w:rFonts w:ascii="Cambria" w:hAnsi="Cambria"/>
                <w:sz w:val="24"/>
              </w:rPr>
              <w:t>SQL 2014</w:t>
            </w:r>
          </w:p>
        </w:tc>
      </w:tr>
    </w:tbl>
    <w:p w14:paraId="5CACCE27" w14:textId="77777777" w:rsidR="00D703BB" w:rsidRPr="00F83060" w:rsidRDefault="00D703BB" w:rsidP="00D703BB"/>
    <w:p w14:paraId="315734B3" w14:textId="3FB96CA1" w:rsidR="0015463A" w:rsidRPr="00F83060" w:rsidRDefault="0015463A" w:rsidP="00AD2153">
      <w:pPr>
        <w:pStyle w:val="Heading1"/>
        <w:spacing w:after="120" w:line="288" w:lineRule="auto"/>
        <w:rPr>
          <w:rFonts w:ascii="Cambria" w:hAnsi="Cambria"/>
          <w:sz w:val="26"/>
          <w:lang w:val="vi-VN"/>
        </w:rPr>
      </w:pPr>
      <w:bookmarkStart w:id="27" w:name="_Toc510474346"/>
      <w:r w:rsidRPr="00F83060">
        <w:rPr>
          <w:rFonts w:ascii="Cambria" w:hAnsi="Cambria"/>
          <w:sz w:val="26"/>
        </w:rPr>
        <w:t>Resource</w:t>
      </w:r>
      <w:bookmarkEnd w:id="27"/>
    </w:p>
    <w:p w14:paraId="37D1349A" w14:textId="7B15814D" w:rsidR="001B67CF" w:rsidRPr="00F83060" w:rsidRDefault="00D41AA6" w:rsidP="00425379">
      <w:pPr>
        <w:pStyle w:val="Heading2"/>
        <w:spacing w:after="120" w:line="288" w:lineRule="auto"/>
        <w:ind w:left="284"/>
        <w:rPr>
          <w:rFonts w:ascii="Cambria" w:hAnsi="Cambria"/>
          <w:sz w:val="24"/>
        </w:rPr>
      </w:pPr>
      <w:bookmarkStart w:id="28" w:name="_Toc510474347"/>
      <w:r w:rsidRPr="00F83060">
        <w:rPr>
          <w:rFonts w:ascii="Cambria" w:hAnsi="Cambria"/>
          <w:sz w:val="24"/>
        </w:rPr>
        <w:t>Nhân lực</w:t>
      </w:r>
      <w:bookmarkEnd w:id="28"/>
    </w:p>
    <w:p w14:paraId="66B56189" w14:textId="2D6E24ED" w:rsidR="007D00B1" w:rsidRPr="00F83060" w:rsidRDefault="00F523E8" w:rsidP="007D00B1">
      <w:pPr>
        <w:spacing w:after="120" w:line="360" w:lineRule="auto"/>
        <w:rPr>
          <w:rFonts w:ascii="Cambria" w:hAnsi="Cambria"/>
          <w:sz w:val="24"/>
          <w:szCs w:val="24"/>
        </w:rPr>
      </w:pPr>
      <w:r w:rsidRPr="00F83060">
        <w:rPr>
          <w:rFonts w:ascii="Cambria" w:hAnsi="Cambria"/>
          <w:sz w:val="24"/>
          <w:szCs w:val="24"/>
        </w:rPr>
        <w:t xml:space="preserve">Nhóm </w:t>
      </w:r>
      <w:r w:rsidR="000200EF" w:rsidRPr="00F83060">
        <w:rPr>
          <w:rFonts w:ascii="Cambria" w:hAnsi="Cambria"/>
          <w:sz w:val="24"/>
          <w:szCs w:val="24"/>
        </w:rPr>
        <w:t>kiểm thử</w:t>
      </w:r>
      <w:r w:rsidRPr="00F83060">
        <w:rPr>
          <w:rFonts w:ascii="Cambria" w:hAnsi="Cambria"/>
          <w:sz w:val="24"/>
          <w:szCs w:val="24"/>
        </w:rPr>
        <w:t xml:space="preserve"> gồm</w:t>
      </w:r>
      <w:r w:rsidR="007D00B1" w:rsidRPr="00F83060">
        <w:rPr>
          <w:rFonts w:ascii="Cambria" w:hAnsi="Cambria"/>
          <w:sz w:val="24"/>
          <w:szCs w:val="24"/>
        </w:rPr>
        <w:t xml:space="preserve"> 5 thành viên</w:t>
      </w:r>
      <w:r w:rsidRPr="00F83060">
        <w:rPr>
          <w:rFonts w:ascii="Cambria" w:hAnsi="Cambria"/>
          <w:sz w:val="24"/>
          <w:szCs w:val="24"/>
        </w:rPr>
        <w:t>:</w:t>
      </w:r>
    </w:p>
    <w:tbl>
      <w:tblPr>
        <w:tblStyle w:val="TableGrid"/>
        <w:tblW w:w="9323" w:type="dxa"/>
        <w:jc w:val="center"/>
        <w:tblLook w:val="04A0" w:firstRow="1" w:lastRow="0" w:firstColumn="1" w:lastColumn="0" w:noHBand="0" w:noVBand="1"/>
      </w:tblPr>
      <w:tblGrid>
        <w:gridCol w:w="3964"/>
        <w:gridCol w:w="1766"/>
        <w:gridCol w:w="3593"/>
      </w:tblGrid>
      <w:tr w:rsidR="00F83060" w:rsidRPr="00F83060" w14:paraId="2F33BDF2" w14:textId="77777777" w:rsidTr="00B27B96">
        <w:trPr>
          <w:trHeight w:val="432"/>
          <w:jc w:val="center"/>
        </w:trPr>
        <w:tc>
          <w:tcPr>
            <w:tcW w:w="3964" w:type="dxa"/>
            <w:shd w:val="clear" w:color="auto" w:fill="D9D9D9" w:themeFill="background1" w:themeFillShade="D9"/>
            <w:vAlign w:val="center"/>
          </w:tcPr>
          <w:p w14:paraId="0848C73A" w14:textId="35510BA7" w:rsidR="000811CB" w:rsidRPr="00F83060" w:rsidRDefault="000811CB" w:rsidP="006166A8">
            <w:pPr>
              <w:spacing w:before="60" w:after="60" w:line="240" w:lineRule="auto"/>
              <w:jc w:val="center"/>
              <w:rPr>
                <w:rFonts w:ascii="Cambria" w:hAnsi="Cambria"/>
                <w:b/>
                <w:sz w:val="24"/>
              </w:rPr>
            </w:pPr>
            <w:r w:rsidRPr="00F83060">
              <w:rPr>
                <w:rFonts w:ascii="Cambria" w:hAnsi="Cambria"/>
                <w:b/>
                <w:sz w:val="24"/>
              </w:rPr>
              <w:t>Họ và tên</w:t>
            </w:r>
          </w:p>
        </w:tc>
        <w:tc>
          <w:tcPr>
            <w:tcW w:w="1766" w:type="dxa"/>
            <w:shd w:val="clear" w:color="auto" w:fill="D9D9D9" w:themeFill="background1" w:themeFillShade="D9"/>
            <w:vAlign w:val="center"/>
          </w:tcPr>
          <w:p w14:paraId="6B0FAF8B" w14:textId="01E041AE" w:rsidR="000811CB" w:rsidRPr="00F83060" w:rsidRDefault="000811CB" w:rsidP="006166A8">
            <w:pPr>
              <w:spacing w:before="60" w:after="60" w:line="240" w:lineRule="auto"/>
              <w:jc w:val="center"/>
              <w:rPr>
                <w:rFonts w:ascii="Cambria" w:hAnsi="Cambria"/>
                <w:b/>
                <w:sz w:val="24"/>
              </w:rPr>
            </w:pPr>
            <w:r w:rsidRPr="00F83060">
              <w:rPr>
                <w:rFonts w:ascii="Cambria" w:hAnsi="Cambria"/>
                <w:b/>
                <w:sz w:val="24"/>
              </w:rPr>
              <w:t>Vai trò</w:t>
            </w:r>
          </w:p>
        </w:tc>
        <w:tc>
          <w:tcPr>
            <w:tcW w:w="3593" w:type="dxa"/>
            <w:shd w:val="clear" w:color="auto" w:fill="D9D9D9" w:themeFill="background1" w:themeFillShade="D9"/>
            <w:vAlign w:val="center"/>
          </w:tcPr>
          <w:p w14:paraId="53CE5F88" w14:textId="0C00AC17" w:rsidR="000811CB" w:rsidRPr="00F83060" w:rsidRDefault="002D2313" w:rsidP="006166A8">
            <w:pPr>
              <w:spacing w:before="60" w:after="60" w:line="240" w:lineRule="auto"/>
              <w:jc w:val="center"/>
              <w:rPr>
                <w:rFonts w:ascii="Cambria" w:hAnsi="Cambria"/>
                <w:b/>
                <w:sz w:val="24"/>
              </w:rPr>
            </w:pPr>
            <w:r w:rsidRPr="00F83060">
              <w:rPr>
                <w:rFonts w:ascii="Cambria" w:hAnsi="Cambria"/>
                <w:b/>
                <w:sz w:val="24"/>
              </w:rPr>
              <w:t>Trách nhiệm</w:t>
            </w:r>
          </w:p>
        </w:tc>
      </w:tr>
      <w:tr w:rsidR="00F83060" w:rsidRPr="00F83060" w14:paraId="2FFD7B87" w14:textId="77777777" w:rsidTr="00B27B96">
        <w:trPr>
          <w:trHeight w:val="432"/>
          <w:jc w:val="center"/>
        </w:trPr>
        <w:tc>
          <w:tcPr>
            <w:tcW w:w="3964" w:type="dxa"/>
            <w:vAlign w:val="center"/>
          </w:tcPr>
          <w:p w14:paraId="6F0AC913" w14:textId="4A3FD88C" w:rsidR="000811CB" w:rsidRPr="00F83060" w:rsidRDefault="00B27B96" w:rsidP="00B27B96">
            <w:pPr>
              <w:spacing w:before="60" w:after="60" w:line="240" w:lineRule="auto"/>
              <w:rPr>
                <w:rFonts w:ascii="Cambria" w:hAnsi="Cambria"/>
                <w:sz w:val="24"/>
              </w:rPr>
            </w:pPr>
            <w:r w:rsidRPr="00F83060">
              <w:rPr>
                <w:rFonts w:ascii="Cambria" w:hAnsi="Cambria"/>
                <w:sz w:val="24"/>
              </w:rPr>
              <w:t>1642021</w:t>
            </w:r>
            <w:r w:rsidR="00E43682" w:rsidRPr="00F83060">
              <w:rPr>
                <w:rFonts w:ascii="Cambria" w:hAnsi="Cambria"/>
                <w:sz w:val="24"/>
              </w:rPr>
              <w:t xml:space="preserve"> </w:t>
            </w:r>
            <w:r w:rsidRPr="00F83060">
              <w:rPr>
                <w:rFonts w:ascii="Cambria" w:hAnsi="Cambria"/>
                <w:sz w:val="24"/>
              </w:rPr>
              <w:t>–</w:t>
            </w:r>
            <w:r w:rsidR="00E43682" w:rsidRPr="00F83060">
              <w:rPr>
                <w:rFonts w:ascii="Cambria" w:hAnsi="Cambria"/>
                <w:sz w:val="24"/>
              </w:rPr>
              <w:t xml:space="preserve"> </w:t>
            </w:r>
            <w:r w:rsidRPr="00F83060">
              <w:rPr>
                <w:rFonts w:ascii="Cambria" w:hAnsi="Cambria"/>
                <w:sz w:val="24"/>
              </w:rPr>
              <w:t>Hà Nguyễn Thái Học</w:t>
            </w:r>
          </w:p>
        </w:tc>
        <w:tc>
          <w:tcPr>
            <w:tcW w:w="1766" w:type="dxa"/>
            <w:vAlign w:val="center"/>
          </w:tcPr>
          <w:p w14:paraId="0BD0C7C8" w14:textId="1C2FE2C0" w:rsidR="000811CB" w:rsidRPr="00F83060" w:rsidRDefault="003062B7" w:rsidP="006166A8">
            <w:pPr>
              <w:spacing w:before="60" w:after="60" w:line="240" w:lineRule="auto"/>
              <w:rPr>
                <w:rFonts w:ascii="Cambria" w:hAnsi="Cambria"/>
                <w:sz w:val="24"/>
              </w:rPr>
            </w:pPr>
            <w:r w:rsidRPr="00F83060">
              <w:rPr>
                <w:rFonts w:ascii="Cambria" w:hAnsi="Cambria"/>
                <w:sz w:val="24"/>
              </w:rPr>
              <w:t>Nhóm trưởng</w:t>
            </w:r>
          </w:p>
        </w:tc>
        <w:tc>
          <w:tcPr>
            <w:tcW w:w="3593" w:type="dxa"/>
            <w:vAlign w:val="center"/>
          </w:tcPr>
          <w:p w14:paraId="638CEA18" w14:textId="21DD58EF" w:rsidR="000811CB" w:rsidRPr="00F83060" w:rsidRDefault="002D2313" w:rsidP="006166A8">
            <w:pPr>
              <w:spacing w:before="60" w:after="60" w:line="240" w:lineRule="auto"/>
              <w:rPr>
                <w:rFonts w:ascii="Cambria" w:hAnsi="Cambria"/>
                <w:sz w:val="24"/>
              </w:rPr>
            </w:pPr>
            <w:r w:rsidRPr="00F83060">
              <w:rPr>
                <w:rFonts w:ascii="Cambria" w:hAnsi="Cambria"/>
                <w:sz w:val="24"/>
              </w:rPr>
              <w:t xml:space="preserve">Quản lý </w:t>
            </w:r>
            <w:r w:rsidR="00EB1618" w:rsidRPr="00F83060">
              <w:rPr>
                <w:rFonts w:ascii="Cambria" w:hAnsi="Cambria"/>
                <w:sz w:val="24"/>
              </w:rPr>
              <w:t xml:space="preserve">hoạt động </w:t>
            </w:r>
            <w:r w:rsidRPr="00F83060">
              <w:rPr>
                <w:rFonts w:ascii="Cambria" w:hAnsi="Cambria"/>
                <w:sz w:val="24"/>
              </w:rPr>
              <w:t>kiểm thử</w:t>
            </w:r>
          </w:p>
        </w:tc>
      </w:tr>
      <w:tr w:rsidR="00F83060" w:rsidRPr="00F83060" w14:paraId="71F43DD5" w14:textId="77777777" w:rsidTr="00B27B96">
        <w:trPr>
          <w:trHeight w:val="432"/>
          <w:jc w:val="center"/>
        </w:trPr>
        <w:tc>
          <w:tcPr>
            <w:tcW w:w="3964" w:type="dxa"/>
            <w:vAlign w:val="center"/>
          </w:tcPr>
          <w:p w14:paraId="2A78B798" w14:textId="1490AB4A" w:rsidR="000811CB" w:rsidRPr="00F83060" w:rsidRDefault="00B27B96" w:rsidP="00B27B96">
            <w:pPr>
              <w:spacing w:before="60" w:after="60" w:line="240" w:lineRule="auto"/>
              <w:rPr>
                <w:rFonts w:ascii="Cambria" w:hAnsi="Cambria"/>
                <w:sz w:val="24"/>
              </w:rPr>
            </w:pPr>
            <w:r w:rsidRPr="00F83060">
              <w:rPr>
                <w:rFonts w:ascii="Cambria" w:hAnsi="Cambria"/>
                <w:sz w:val="24"/>
              </w:rPr>
              <w:t>1642019</w:t>
            </w:r>
            <w:r w:rsidR="00E43682" w:rsidRPr="00F83060">
              <w:rPr>
                <w:rFonts w:ascii="Cambria" w:hAnsi="Cambria"/>
                <w:sz w:val="24"/>
              </w:rPr>
              <w:t xml:space="preserve"> </w:t>
            </w:r>
            <w:r w:rsidRPr="00F83060">
              <w:rPr>
                <w:rFonts w:ascii="Cambria" w:hAnsi="Cambria"/>
                <w:sz w:val="24"/>
              </w:rPr>
              <w:t>–</w:t>
            </w:r>
            <w:r w:rsidR="00E43682" w:rsidRPr="00F83060">
              <w:rPr>
                <w:rFonts w:ascii="Cambria" w:hAnsi="Cambria"/>
                <w:sz w:val="24"/>
              </w:rPr>
              <w:t xml:space="preserve"> </w:t>
            </w:r>
            <w:r w:rsidRPr="00F83060">
              <w:rPr>
                <w:rFonts w:ascii="Cambria" w:hAnsi="Cambria"/>
                <w:sz w:val="24"/>
              </w:rPr>
              <w:t>Nguyễn Thái Hòa</w:t>
            </w:r>
          </w:p>
        </w:tc>
        <w:tc>
          <w:tcPr>
            <w:tcW w:w="1766" w:type="dxa"/>
            <w:vAlign w:val="center"/>
          </w:tcPr>
          <w:p w14:paraId="74281BFB" w14:textId="613C9EEE" w:rsidR="000811CB" w:rsidRPr="00F83060" w:rsidRDefault="003062B7" w:rsidP="006166A8">
            <w:pPr>
              <w:spacing w:before="60" w:after="60" w:line="240" w:lineRule="auto"/>
              <w:rPr>
                <w:rFonts w:ascii="Cambria" w:hAnsi="Cambria"/>
                <w:sz w:val="24"/>
              </w:rPr>
            </w:pPr>
            <w:r w:rsidRPr="00F83060">
              <w:rPr>
                <w:rFonts w:ascii="Cambria" w:hAnsi="Cambria"/>
                <w:sz w:val="24"/>
              </w:rPr>
              <w:t>Thành viên</w:t>
            </w:r>
          </w:p>
        </w:tc>
        <w:tc>
          <w:tcPr>
            <w:tcW w:w="3593" w:type="dxa"/>
            <w:vAlign w:val="center"/>
          </w:tcPr>
          <w:p w14:paraId="41C65D40" w14:textId="3DF96DA0" w:rsidR="000811CB" w:rsidRPr="00F83060" w:rsidRDefault="00842FFF" w:rsidP="006166A8">
            <w:pPr>
              <w:spacing w:before="60" w:after="60" w:line="240" w:lineRule="auto"/>
              <w:rPr>
                <w:rFonts w:ascii="Cambria" w:hAnsi="Cambria"/>
                <w:sz w:val="24"/>
              </w:rPr>
            </w:pPr>
            <w:r w:rsidRPr="00F83060">
              <w:rPr>
                <w:rFonts w:ascii="Cambria" w:hAnsi="Cambria"/>
                <w:sz w:val="24"/>
              </w:rPr>
              <w:t>Thực hiện</w:t>
            </w:r>
            <w:r w:rsidR="002D2313" w:rsidRPr="00F83060">
              <w:rPr>
                <w:rFonts w:ascii="Cambria" w:hAnsi="Cambria"/>
                <w:sz w:val="24"/>
              </w:rPr>
              <w:t xml:space="preserve"> kiểm thử</w:t>
            </w:r>
          </w:p>
        </w:tc>
      </w:tr>
      <w:tr w:rsidR="00F83060" w:rsidRPr="00F83060" w14:paraId="2DE10D14" w14:textId="77777777" w:rsidTr="00B27B96">
        <w:trPr>
          <w:trHeight w:val="432"/>
          <w:jc w:val="center"/>
        </w:trPr>
        <w:tc>
          <w:tcPr>
            <w:tcW w:w="3964" w:type="dxa"/>
            <w:vAlign w:val="center"/>
          </w:tcPr>
          <w:p w14:paraId="41F50F90" w14:textId="39F3DF72" w:rsidR="000811CB" w:rsidRPr="00F83060" w:rsidRDefault="00B27B96" w:rsidP="00B27B96">
            <w:pPr>
              <w:spacing w:before="60" w:after="60" w:line="240" w:lineRule="auto"/>
              <w:rPr>
                <w:rFonts w:ascii="Cambria" w:hAnsi="Cambria"/>
                <w:sz w:val="24"/>
              </w:rPr>
            </w:pPr>
            <w:r w:rsidRPr="00F83060">
              <w:rPr>
                <w:rFonts w:ascii="Cambria" w:hAnsi="Cambria"/>
                <w:sz w:val="24"/>
              </w:rPr>
              <w:t>1642049</w:t>
            </w:r>
            <w:r w:rsidR="00E43682" w:rsidRPr="00F83060">
              <w:rPr>
                <w:rFonts w:ascii="Cambria" w:hAnsi="Cambria"/>
                <w:sz w:val="24"/>
              </w:rPr>
              <w:t xml:space="preserve"> </w:t>
            </w:r>
            <w:r w:rsidRPr="00F83060">
              <w:rPr>
                <w:rFonts w:ascii="Cambria" w:hAnsi="Cambria"/>
                <w:sz w:val="24"/>
              </w:rPr>
              <w:t>–</w:t>
            </w:r>
            <w:r w:rsidR="00E43682" w:rsidRPr="00F83060">
              <w:rPr>
                <w:rFonts w:ascii="Cambria" w:hAnsi="Cambria"/>
                <w:sz w:val="24"/>
              </w:rPr>
              <w:t xml:space="preserve"> </w:t>
            </w:r>
            <w:r w:rsidRPr="00F83060">
              <w:rPr>
                <w:rFonts w:ascii="Cambria" w:hAnsi="Cambria"/>
                <w:sz w:val="24"/>
              </w:rPr>
              <w:t>Dương Tấn Huỳnh Phong</w:t>
            </w:r>
          </w:p>
        </w:tc>
        <w:tc>
          <w:tcPr>
            <w:tcW w:w="1766" w:type="dxa"/>
            <w:vAlign w:val="center"/>
          </w:tcPr>
          <w:p w14:paraId="7162D276" w14:textId="54465D2A" w:rsidR="000811CB" w:rsidRPr="00F83060" w:rsidRDefault="00B27B96" w:rsidP="006166A8">
            <w:pPr>
              <w:spacing w:before="60" w:after="60" w:line="240" w:lineRule="auto"/>
              <w:rPr>
                <w:rFonts w:ascii="Cambria" w:hAnsi="Cambria"/>
                <w:sz w:val="24"/>
              </w:rPr>
            </w:pPr>
            <w:r w:rsidRPr="00F83060">
              <w:rPr>
                <w:rFonts w:ascii="Cambria" w:hAnsi="Cambria"/>
                <w:sz w:val="24"/>
              </w:rPr>
              <w:t>Nhóm phó</w:t>
            </w:r>
          </w:p>
        </w:tc>
        <w:tc>
          <w:tcPr>
            <w:tcW w:w="3593" w:type="dxa"/>
            <w:vAlign w:val="center"/>
          </w:tcPr>
          <w:p w14:paraId="7731002F" w14:textId="18E1A3C7" w:rsidR="000811CB" w:rsidRPr="00F83060" w:rsidRDefault="00B27B96" w:rsidP="006166A8">
            <w:pPr>
              <w:spacing w:before="60" w:after="60" w:line="240" w:lineRule="auto"/>
              <w:rPr>
                <w:rFonts w:ascii="Cambria" w:hAnsi="Cambria"/>
                <w:sz w:val="24"/>
              </w:rPr>
            </w:pPr>
            <w:r w:rsidRPr="00F83060">
              <w:rPr>
                <w:rFonts w:ascii="Cambria" w:hAnsi="Cambria"/>
                <w:sz w:val="24"/>
              </w:rPr>
              <w:t>Quản trị, vận hành hệ thống</w:t>
            </w:r>
          </w:p>
        </w:tc>
      </w:tr>
      <w:tr w:rsidR="00F83060" w:rsidRPr="00F83060" w14:paraId="775895B8" w14:textId="77777777" w:rsidTr="00B27B96">
        <w:trPr>
          <w:trHeight w:val="432"/>
          <w:jc w:val="center"/>
        </w:trPr>
        <w:tc>
          <w:tcPr>
            <w:tcW w:w="3964" w:type="dxa"/>
            <w:vAlign w:val="center"/>
          </w:tcPr>
          <w:p w14:paraId="2DBF7170" w14:textId="50ECD78C" w:rsidR="000811CB" w:rsidRPr="00F83060" w:rsidRDefault="00B27B96" w:rsidP="00B27B96">
            <w:pPr>
              <w:spacing w:before="60" w:after="60" w:line="240" w:lineRule="auto"/>
              <w:rPr>
                <w:rFonts w:ascii="Cambria" w:hAnsi="Cambria"/>
                <w:sz w:val="24"/>
              </w:rPr>
            </w:pPr>
            <w:r w:rsidRPr="00F83060">
              <w:rPr>
                <w:rFonts w:ascii="Cambria" w:hAnsi="Cambria"/>
                <w:sz w:val="24"/>
              </w:rPr>
              <w:t>1642051</w:t>
            </w:r>
            <w:r w:rsidR="00516A93" w:rsidRPr="00F83060">
              <w:rPr>
                <w:rFonts w:ascii="Cambria" w:hAnsi="Cambria"/>
                <w:sz w:val="24"/>
              </w:rPr>
              <w:t xml:space="preserve"> </w:t>
            </w:r>
            <w:r w:rsidRPr="00F83060">
              <w:rPr>
                <w:rFonts w:ascii="Cambria" w:hAnsi="Cambria"/>
                <w:sz w:val="24"/>
              </w:rPr>
              <w:t>–</w:t>
            </w:r>
            <w:r w:rsidR="00516A93" w:rsidRPr="00F83060">
              <w:rPr>
                <w:rFonts w:ascii="Cambria" w:hAnsi="Cambria"/>
                <w:sz w:val="24"/>
              </w:rPr>
              <w:t xml:space="preserve"> </w:t>
            </w:r>
            <w:r w:rsidRPr="00F83060">
              <w:rPr>
                <w:rFonts w:ascii="Cambria" w:hAnsi="Cambria"/>
                <w:sz w:val="24"/>
              </w:rPr>
              <w:t>Nguyễn Xuân Phúc</w:t>
            </w:r>
          </w:p>
        </w:tc>
        <w:tc>
          <w:tcPr>
            <w:tcW w:w="1766" w:type="dxa"/>
            <w:vAlign w:val="center"/>
          </w:tcPr>
          <w:p w14:paraId="246F9FDE" w14:textId="0B3390CA" w:rsidR="000811CB" w:rsidRPr="00F83060" w:rsidRDefault="00B27B96" w:rsidP="00B27B96">
            <w:pPr>
              <w:spacing w:before="60" w:after="60" w:line="240" w:lineRule="auto"/>
              <w:rPr>
                <w:rFonts w:ascii="Cambria" w:hAnsi="Cambria"/>
                <w:sz w:val="24"/>
              </w:rPr>
            </w:pPr>
            <w:r w:rsidRPr="00F83060">
              <w:rPr>
                <w:rFonts w:ascii="Cambria" w:hAnsi="Cambria"/>
                <w:sz w:val="24"/>
              </w:rPr>
              <w:t xml:space="preserve">Thành viên </w:t>
            </w:r>
          </w:p>
        </w:tc>
        <w:tc>
          <w:tcPr>
            <w:tcW w:w="3593" w:type="dxa"/>
            <w:vAlign w:val="center"/>
          </w:tcPr>
          <w:p w14:paraId="6954DABE" w14:textId="47D6DCCE" w:rsidR="000811CB" w:rsidRPr="00F83060" w:rsidRDefault="00B27B96" w:rsidP="006166A8">
            <w:pPr>
              <w:spacing w:before="60" w:after="60" w:line="240" w:lineRule="auto"/>
              <w:rPr>
                <w:rFonts w:ascii="Cambria" w:hAnsi="Cambria"/>
                <w:sz w:val="24"/>
              </w:rPr>
            </w:pPr>
            <w:r w:rsidRPr="00F83060">
              <w:rPr>
                <w:rFonts w:ascii="Cambria" w:hAnsi="Cambria"/>
                <w:sz w:val="24"/>
              </w:rPr>
              <w:t>Thực hiện kiểm thử</w:t>
            </w:r>
          </w:p>
        </w:tc>
      </w:tr>
    </w:tbl>
    <w:p w14:paraId="40D953B6" w14:textId="6F1F50C7" w:rsidR="00D41AA6" w:rsidRPr="00F83060" w:rsidRDefault="00D41AA6" w:rsidP="00425379">
      <w:pPr>
        <w:pStyle w:val="Heading2"/>
        <w:spacing w:after="120" w:line="288" w:lineRule="auto"/>
        <w:ind w:left="284"/>
        <w:rPr>
          <w:rFonts w:ascii="Cambria" w:hAnsi="Cambria"/>
          <w:sz w:val="24"/>
        </w:rPr>
      </w:pPr>
      <w:bookmarkStart w:id="29" w:name="_Toc510474348"/>
      <w:r w:rsidRPr="00F83060">
        <w:rPr>
          <w:rFonts w:ascii="Cambria" w:hAnsi="Cambria"/>
          <w:sz w:val="24"/>
        </w:rPr>
        <w:t>Hệ thống</w:t>
      </w:r>
      <w:bookmarkEnd w:id="29"/>
    </w:p>
    <w:tbl>
      <w:tblPr>
        <w:tblStyle w:val="TableGrid"/>
        <w:tblW w:w="0" w:type="auto"/>
        <w:tblLook w:val="04A0" w:firstRow="1" w:lastRow="0" w:firstColumn="1" w:lastColumn="0" w:noHBand="0" w:noVBand="1"/>
      </w:tblPr>
      <w:tblGrid>
        <w:gridCol w:w="1980"/>
        <w:gridCol w:w="7370"/>
      </w:tblGrid>
      <w:tr w:rsidR="00F83060" w:rsidRPr="00F83060" w14:paraId="222BD1C1" w14:textId="77777777" w:rsidTr="00E96EA7">
        <w:trPr>
          <w:trHeight w:val="432"/>
        </w:trPr>
        <w:tc>
          <w:tcPr>
            <w:tcW w:w="9350" w:type="dxa"/>
            <w:gridSpan w:val="2"/>
            <w:shd w:val="clear" w:color="auto" w:fill="D9D9D9" w:themeFill="background1" w:themeFillShade="D9"/>
            <w:vAlign w:val="center"/>
          </w:tcPr>
          <w:p w14:paraId="7B2A55D5" w14:textId="5909A6D3" w:rsidR="00CF5C3A" w:rsidRPr="00F83060" w:rsidRDefault="00CF5C3A" w:rsidP="00E96EA7">
            <w:pPr>
              <w:spacing w:before="60" w:after="60" w:line="240" w:lineRule="exact"/>
              <w:jc w:val="center"/>
              <w:rPr>
                <w:rFonts w:ascii="Cambria" w:hAnsi="Cambria"/>
                <w:b/>
                <w:sz w:val="24"/>
                <w:szCs w:val="24"/>
              </w:rPr>
            </w:pPr>
            <w:r w:rsidRPr="00F83060">
              <w:rPr>
                <w:rFonts w:ascii="Cambria" w:hAnsi="Cambria"/>
                <w:b/>
                <w:sz w:val="24"/>
                <w:szCs w:val="24"/>
              </w:rPr>
              <w:t>Tài nguyên hệ thống</w:t>
            </w:r>
          </w:p>
        </w:tc>
      </w:tr>
      <w:tr w:rsidR="00F83060" w:rsidRPr="00F83060" w14:paraId="373D4081" w14:textId="77777777" w:rsidTr="00733340">
        <w:trPr>
          <w:trHeight w:val="432"/>
        </w:trPr>
        <w:tc>
          <w:tcPr>
            <w:tcW w:w="1980" w:type="dxa"/>
            <w:shd w:val="clear" w:color="auto" w:fill="D9D9D9" w:themeFill="background1" w:themeFillShade="D9"/>
            <w:vAlign w:val="center"/>
          </w:tcPr>
          <w:p w14:paraId="061A98E2" w14:textId="6F949B9A" w:rsidR="00126027" w:rsidRPr="00F83060" w:rsidRDefault="00E96EA7" w:rsidP="00E96EA7">
            <w:pPr>
              <w:spacing w:before="60" w:after="60" w:line="240" w:lineRule="exact"/>
              <w:jc w:val="center"/>
              <w:rPr>
                <w:rFonts w:ascii="Cambria" w:hAnsi="Cambria"/>
                <w:b/>
                <w:sz w:val="24"/>
              </w:rPr>
            </w:pPr>
            <w:r w:rsidRPr="00F83060">
              <w:rPr>
                <w:rFonts w:ascii="Cambria" w:hAnsi="Cambria"/>
                <w:b/>
                <w:sz w:val="24"/>
              </w:rPr>
              <w:lastRenderedPageBreak/>
              <w:t>Tài nguyên</w:t>
            </w:r>
          </w:p>
        </w:tc>
        <w:tc>
          <w:tcPr>
            <w:tcW w:w="7370" w:type="dxa"/>
            <w:shd w:val="clear" w:color="auto" w:fill="D9D9D9" w:themeFill="background1" w:themeFillShade="D9"/>
            <w:vAlign w:val="center"/>
          </w:tcPr>
          <w:p w14:paraId="4567B951" w14:textId="57801554" w:rsidR="00126027" w:rsidRPr="00F83060" w:rsidRDefault="00E96EA7" w:rsidP="00E96EA7">
            <w:pPr>
              <w:spacing w:before="60" w:after="60" w:line="240" w:lineRule="exact"/>
              <w:jc w:val="center"/>
              <w:rPr>
                <w:rFonts w:ascii="Cambria" w:hAnsi="Cambria"/>
                <w:b/>
                <w:sz w:val="24"/>
              </w:rPr>
            </w:pPr>
            <w:r w:rsidRPr="00F83060">
              <w:rPr>
                <w:rFonts w:ascii="Cambria" w:hAnsi="Cambria"/>
                <w:b/>
                <w:sz w:val="24"/>
              </w:rPr>
              <w:t>Tên/ kiểu</w:t>
            </w:r>
          </w:p>
        </w:tc>
      </w:tr>
      <w:tr w:rsidR="00F83060" w:rsidRPr="00F83060" w14:paraId="4A53DD74" w14:textId="77777777" w:rsidTr="00733340">
        <w:trPr>
          <w:trHeight w:val="432"/>
        </w:trPr>
        <w:tc>
          <w:tcPr>
            <w:tcW w:w="1980" w:type="dxa"/>
            <w:vAlign w:val="center"/>
          </w:tcPr>
          <w:p w14:paraId="43E053CE" w14:textId="68062BA8" w:rsidR="00126027" w:rsidRPr="00F83060" w:rsidRDefault="00437CD4" w:rsidP="00CF5C3A">
            <w:pPr>
              <w:spacing w:before="60" w:after="60" w:line="240" w:lineRule="exact"/>
              <w:rPr>
                <w:rFonts w:ascii="Cambria" w:hAnsi="Cambria"/>
                <w:sz w:val="24"/>
                <w:szCs w:val="24"/>
              </w:rPr>
            </w:pPr>
            <w:r w:rsidRPr="00F83060">
              <w:rPr>
                <w:rFonts w:ascii="Cambria" w:hAnsi="Cambria"/>
                <w:sz w:val="24"/>
                <w:szCs w:val="24"/>
              </w:rPr>
              <w:t>DataBase Server</w:t>
            </w:r>
          </w:p>
        </w:tc>
        <w:tc>
          <w:tcPr>
            <w:tcW w:w="7370" w:type="dxa"/>
            <w:vAlign w:val="center"/>
          </w:tcPr>
          <w:p w14:paraId="0FFBCF7E" w14:textId="4FE95C24" w:rsidR="00FB4A27" w:rsidRPr="00F83060" w:rsidRDefault="00FB4A27" w:rsidP="00696DA3">
            <w:pPr>
              <w:spacing w:before="60" w:after="60" w:line="288" w:lineRule="auto"/>
              <w:ind w:left="176"/>
              <w:rPr>
                <w:rFonts w:ascii="Cambria" w:hAnsi="Cambria"/>
                <w:sz w:val="24"/>
                <w:szCs w:val="24"/>
              </w:rPr>
            </w:pPr>
          </w:p>
        </w:tc>
      </w:tr>
      <w:tr w:rsidR="00F83060" w:rsidRPr="00F83060" w14:paraId="705ECE3B" w14:textId="77777777" w:rsidTr="00733340">
        <w:trPr>
          <w:trHeight w:val="432"/>
        </w:trPr>
        <w:tc>
          <w:tcPr>
            <w:tcW w:w="1980" w:type="dxa"/>
            <w:vAlign w:val="center"/>
          </w:tcPr>
          <w:p w14:paraId="0E638C53" w14:textId="343CDFE9" w:rsidR="00126027" w:rsidRPr="00F83060" w:rsidRDefault="00437CD4" w:rsidP="00CF5C3A">
            <w:pPr>
              <w:spacing w:before="60" w:after="60" w:line="240" w:lineRule="exact"/>
              <w:rPr>
                <w:rFonts w:ascii="Cambria" w:hAnsi="Cambria"/>
                <w:sz w:val="24"/>
                <w:szCs w:val="24"/>
              </w:rPr>
            </w:pPr>
            <w:r w:rsidRPr="00F83060">
              <w:rPr>
                <w:rFonts w:ascii="Cambria" w:hAnsi="Cambria"/>
                <w:sz w:val="24"/>
                <w:szCs w:val="24"/>
              </w:rPr>
              <w:t>Host</w:t>
            </w:r>
            <w:r w:rsidR="009E4D9A" w:rsidRPr="00F83060">
              <w:rPr>
                <w:rFonts w:ascii="Cambria" w:hAnsi="Cambria"/>
                <w:sz w:val="24"/>
                <w:szCs w:val="24"/>
              </w:rPr>
              <w:t xml:space="preserve"> Web</w:t>
            </w:r>
          </w:p>
        </w:tc>
        <w:tc>
          <w:tcPr>
            <w:tcW w:w="7370" w:type="dxa"/>
            <w:vAlign w:val="center"/>
          </w:tcPr>
          <w:p w14:paraId="1C0B162F" w14:textId="4680BF13" w:rsidR="00126027" w:rsidRPr="00F83060" w:rsidRDefault="00126027" w:rsidP="00CF5C3A">
            <w:pPr>
              <w:spacing w:before="60" w:after="60" w:line="240" w:lineRule="exact"/>
              <w:rPr>
                <w:rFonts w:ascii="Cambria" w:hAnsi="Cambria"/>
                <w:sz w:val="24"/>
                <w:szCs w:val="24"/>
              </w:rPr>
            </w:pPr>
          </w:p>
        </w:tc>
      </w:tr>
      <w:tr w:rsidR="00F83060" w:rsidRPr="00F83060" w14:paraId="19EBC1F4" w14:textId="77777777" w:rsidTr="00733340">
        <w:trPr>
          <w:trHeight w:val="432"/>
        </w:trPr>
        <w:tc>
          <w:tcPr>
            <w:tcW w:w="1980" w:type="dxa"/>
            <w:vAlign w:val="center"/>
          </w:tcPr>
          <w:p w14:paraId="001AA061" w14:textId="113DEDA4" w:rsidR="00126027" w:rsidRPr="00F83060" w:rsidRDefault="0007156B" w:rsidP="0048549A">
            <w:pPr>
              <w:spacing w:before="60" w:after="60" w:line="288" w:lineRule="auto"/>
              <w:rPr>
                <w:rFonts w:ascii="Cambria" w:hAnsi="Cambria"/>
                <w:sz w:val="24"/>
                <w:szCs w:val="24"/>
              </w:rPr>
            </w:pPr>
            <w:r w:rsidRPr="00F83060">
              <w:rPr>
                <w:rFonts w:ascii="Cambria" w:hAnsi="Cambria"/>
                <w:sz w:val="24"/>
                <w:szCs w:val="24"/>
              </w:rPr>
              <w:t>Hệ thống m</w:t>
            </w:r>
            <w:r w:rsidR="00437CD4" w:rsidRPr="00F83060">
              <w:rPr>
                <w:rFonts w:ascii="Cambria" w:hAnsi="Cambria"/>
                <w:sz w:val="24"/>
                <w:szCs w:val="24"/>
              </w:rPr>
              <w:t>áy kiểm thử</w:t>
            </w:r>
          </w:p>
        </w:tc>
        <w:tc>
          <w:tcPr>
            <w:tcW w:w="7370" w:type="dxa"/>
            <w:vAlign w:val="center"/>
          </w:tcPr>
          <w:p w14:paraId="3504E3CA" w14:textId="2396FD1F" w:rsidR="00C71D33" w:rsidRPr="00F83060" w:rsidRDefault="00B27B96" w:rsidP="00CF5C3A">
            <w:pPr>
              <w:spacing w:before="60" w:after="60" w:line="240" w:lineRule="exact"/>
              <w:rPr>
                <w:rFonts w:ascii="Cambria" w:hAnsi="Cambria"/>
                <w:sz w:val="24"/>
                <w:szCs w:val="24"/>
              </w:rPr>
            </w:pPr>
            <w:r w:rsidRPr="00F83060">
              <w:rPr>
                <w:rStyle w:val="5yl5"/>
                <w:rFonts w:ascii="Cambria" w:hAnsi="Cambria"/>
                <w:sz w:val="24"/>
                <w:szCs w:val="24"/>
              </w:rPr>
              <w:t xml:space="preserve">4 lap top của </w:t>
            </w:r>
            <w:r w:rsidR="00C71D33" w:rsidRPr="00F83060">
              <w:rPr>
                <w:rStyle w:val="5yl5"/>
                <w:rFonts w:ascii="Cambria" w:hAnsi="Cambria"/>
                <w:sz w:val="24"/>
                <w:szCs w:val="24"/>
              </w:rPr>
              <w:t>thành viên</w:t>
            </w:r>
            <w:r w:rsidR="008B6982" w:rsidRPr="00F83060">
              <w:rPr>
                <w:rStyle w:val="5yl5"/>
                <w:rFonts w:ascii="Cambria" w:hAnsi="Cambria"/>
                <w:sz w:val="24"/>
                <w:szCs w:val="24"/>
              </w:rPr>
              <w:t xml:space="preserve"> nhóm</w:t>
            </w:r>
            <w:r w:rsidR="00C71D33" w:rsidRPr="00F83060">
              <w:rPr>
                <w:rStyle w:val="5yl5"/>
                <w:rFonts w:ascii="Cambria" w:hAnsi="Cambria"/>
                <w:sz w:val="24"/>
                <w:szCs w:val="24"/>
              </w:rPr>
              <w:t>.</w:t>
            </w:r>
          </w:p>
          <w:p w14:paraId="6562266F" w14:textId="7F38F6DE" w:rsidR="003B51D3" w:rsidRPr="00F83060" w:rsidRDefault="00B27B96" w:rsidP="001907BC">
            <w:pPr>
              <w:pStyle w:val="ListParagraph"/>
              <w:numPr>
                <w:ilvl w:val="0"/>
                <w:numId w:val="15"/>
              </w:numPr>
              <w:spacing w:before="60" w:after="60" w:line="240" w:lineRule="auto"/>
              <w:ind w:left="460" w:hanging="284"/>
              <w:contextualSpacing w:val="0"/>
              <w:rPr>
                <w:rFonts w:ascii="Cambria" w:hAnsi="Cambria"/>
                <w:sz w:val="24"/>
                <w:szCs w:val="24"/>
              </w:rPr>
            </w:pPr>
            <w:r w:rsidRPr="00F83060">
              <w:rPr>
                <w:rFonts w:ascii="Cambria" w:hAnsi="Cambria"/>
                <w:sz w:val="24"/>
                <w:szCs w:val="24"/>
              </w:rPr>
              <w:t>Dell inspiration 7567</w:t>
            </w:r>
          </w:p>
          <w:p w14:paraId="41AA5B85" w14:textId="77777777" w:rsidR="00F267C1" w:rsidRPr="00F83060" w:rsidRDefault="00B27B96" w:rsidP="00F267C1">
            <w:pPr>
              <w:pStyle w:val="ListParagraph"/>
              <w:numPr>
                <w:ilvl w:val="0"/>
                <w:numId w:val="15"/>
              </w:numPr>
              <w:spacing w:before="60" w:after="60" w:line="240" w:lineRule="auto"/>
              <w:ind w:left="460" w:hanging="284"/>
              <w:contextualSpacing w:val="0"/>
              <w:rPr>
                <w:rFonts w:ascii="Cambria" w:hAnsi="Cambria"/>
                <w:sz w:val="24"/>
                <w:szCs w:val="24"/>
              </w:rPr>
            </w:pPr>
            <w:r w:rsidRPr="00F83060">
              <w:rPr>
                <w:rFonts w:ascii="Cambria" w:hAnsi="Cambria"/>
                <w:sz w:val="24"/>
                <w:szCs w:val="24"/>
              </w:rPr>
              <w:t>Dell</w:t>
            </w:r>
          </w:p>
          <w:p w14:paraId="411E5825" w14:textId="6A36B739" w:rsidR="00B27B96" w:rsidRPr="00F83060" w:rsidRDefault="00F267C1" w:rsidP="00F267C1">
            <w:pPr>
              <w:pStyle w:val="ListParagraph"/>
              <w:numPr>
                <w:ilvl w:val="0"/>
                <w:numId w:val="15"/>
              </w:numPr>
              <w:spacing w:before="60" w:after="60" w:line="240" w:lineRule="auto"/>
              <w:ind w:left="460" w:hanging="284"/>
              <w:contextualSpacing w:val="0"/>
              <w:rPr>
                <w:rFonts w:ascii="Cambria" w:hAnsi="Cambria"/>
                <w:sz w:val="24"/>
                <w:szCs w:val="24"/>
              </w:rPr>
            </w:pPr>
            <w:r w:rsidRPr="00F83060">
              <w:rPr>
                <w:rFonts w:ascii="Cambria" w:hAnsi="Cambria"/>
                <w:sz w:val="24"/>
                <w:szCs w:val="24"/>
              </w:rPr>
              <w:t>Mac</w:t>
            </w:r>
            <w:r w:rsidR="006E3C3F" w:rsidRPr="00F83060">
              <w:rPr>
                <w:rFonts w:ascii="Cambria" w:hAnsi="Cambria"/>
                <w:sz w:val="24"/>
                <w:szCs w:val="24"/>
              </w:rPr>
              <w:t>book</w:t>
            </w:r>
            <w:r w:rsidRPr="00F83060">
              <w:rPr>
                <w:rFonts w:ascii="Cambria" w:hAnsi="Cambria"/>
                <w:sz w:val="24"/>
                <w:szCs w:val="24"/>
              </w:rPr>
              <w:t xml:space="preserve"> </w:t>
            </w:r>
            <w:r w:rsidR="006E3C3F" w:rsidRPr="00F83060">
              <w:rPr>
                <w:rFonts w:ascii="Cambria" w:hAnsi="Cambria"/>
                <w:sz w:val="24"/>
                <w:szCs w:val="24"/>
              </w:rPr>
              <w:t>Pro 15" 2016</w:t>
            </w:r>
          </w:p>
          <w:p w14:paraId="18874EEE" w14:textId="43F3D4AD" w:rsidR="00B27B96" w:rsidRPr="00F83060" w:rsidRDefault="00B27B96" w:rsidP="001907BC">
            <w:pPr>
              <w:pStyle w:val="ListParagraph"/>
              <w:numPr>
                <w:ilvl w:val="0"/>
                <w:numId w:val="15"/>
              </w:numPr>
              <w:spacing w:before="60" w:after="60" w:line="240" w:lineRule="auto"/>
              <w:ind w:left="460" w:hanging="284"/>
              <w:contextualSpacing w:val="0"/>
              <w:rPr>
                <w:rFonts w:ascii="Cambria" w:hAnsi="Cambria"/>
                <w:sz w:val="24"/>
                <w:szCs w:val="24"/>
              </w:rPr>
            </w:pPr>
            <w:r w:rsidRPr="00F83060">
              <w:rPr>
                <w:rFonts w:ascii="Cambria" w:hAnsi="Cambria"/>
                <w:sz w:val="24"/>
                <w:szCs w:val="24"/>
              </w:rPr>
              <w:t>Macbook</w:t>
            </w:r>
            <w:r w:rsidR="006E3C3F" w:rsidRPr="00F83060">
              <w:rPr>
                <w:rFonts w:ascii="Cambria" w:hAnsi="Cambria"/>
                <w:sz w:val="24"/>
                <w:szCs w:val="24"/>
              </w:rPr>
              <w:t xml:space="preserve"> Pro 13" 2015</w:t>
            </w:r>
          </w:p>
        </w:tc>
      </w:tr>
    </w:tbl>
    <w:p w14:paraId="75368E95" w14:textId="43146457" w:rsidR="00470A79" w:rsidRPr="00F83060" w:rsidRDefault="00F57E80" w:rsidP="00AD2153">
      <w:pPr>
        <w:pStyle w:val="Heading1"/>
        <w:spacing w:after="120" w:line="288" w:lineRule="auto"/>
        <w:rPr>
          <w:rFonts w:ascii="Cambria" w:hAnsi="Cambria"/>
          <w:sz w:val="26"/>
          <w:lang w:val="vi-VN"/>
        </w:rPr>
      </w:pPr>
      <w:bookmarkStart w:id="30" w:name="_Toc510474349"/>
      <w:r w:rsidRPr="00F83060">
        <w:rPr>
          <w:rFonts w:ascii="Cambria" w:hAnsi="Cambria"/>
          <w:sz w:val="26"/>
        </w:rPr>
        <w:t xml:space="preserve">Test </w:t>
      </w:r>
      <w:r w:rsidR="00470A79" w:rsidRPr="00F83060">
        <w:rPr>
          <w:rFonts w:ascii="Cambria" w:hAnsi="Cambria"/>
          <w:sz w:val="26"/>
        </w:rPr>
        <w:t>Milestones</w:t>
      </w:r>
      <w:bookmarkEnd w:id="30"/>
    </w:p>
    <w:tbl>
      <w:tblPr>
        <w:tblStyle w:val="TableGrid"/>
        <w:tblW w:w="9350" w:type="dxa"/>
        <w:jc w:val="center"/>
        <w:tblLook w:val="04A0" w:firstRow="1" w:lastRow="0" w:firstColumn="1" w:lastColumn="0" w:noHBand="0" w:noVBand="1"/>
      </w:tblPr>
      <w:tblGrid>
        <w:gridCol w:w="3972"/>
        <w:gridCol w:w="1679"/>
        <w:gridCol w:w="1806"/>
        <w:gridCol w:w="1893"/>
      </w:tblGrid>
      <w:tr w:rsidR="00F83060" w:rsidRPr="00F83060" w14:paraId="5DE68C3B" w14:textId="77777777" w:rsidTr="007C138D">
        <w:trPr>
          <w:trHeight w:val="432"/>
          <w:jc w:val="center"/>
        </w:trPr>
        <w:tc>
          <w:tcPr>
            <w:tcW w:w="3972" w:type="dxa"/>
            <w:shd w:val="clear" w:color="auto" w:fill="D9D9D9" w:themeFill="background1" w:themeFillShade="D9"/>
            <w:vAlign w:val="center"/>
          </w:tcPr>
          <w:p w14:paraId="6B4136CC" w14:textId="2E71AA38" w:rsidR="00264774" w:rsidRPr="00F83060" w:rsidRDefault="00264774" w:rsidP="00AC5D13">
            <w:pPr>
              <w:spacing w:before="60" w:after="60" w:line="288" w:lineRule="auto"/>
              <w:jc w:val="center"/>
              <w:rPr>
                <w:rFonts w:ascii="Cambria" w:hAnsi="Cambria"/>
                <w:b/>
                <w:sz w:val="24"/>
              </w:rPr>
            </w:pPr>
            <w:r w:rsidRPr="00F83060">
              <w:rPr>
                <w:rFonts w:ascii="Cambria" w:hAnsi="Cambria"/>
                <w:b/>
                <w:sz w:val="24"/>
              </w:rPr>
              <w:t>Công việc</w:t>
            </w:r>
          </w:p>
        </w:tc>
        <w:tc>
          <w:tcPr>
            <w:tcW w:w="1679" w:type="dxa"/>
            <w:shd w:val="clear" w:color="auto" w:fill="D9D9D9" w:themeFill="background1" w:themeFillShade="D9"/>
            <w:vAlign w:val="center"/>
          </w:tcPr>
          <w:p w14:paraId="7D1F9F36" w14:textId="767B28C8" w:rsidR="00264774" w:rsidRPr="00F83060" w:rsidRDefault="00264774" w:rsidP="00AC5D13">
            <w:pPr>
              <w:spacing w:before="60" w:after="60" w:line="288" w:lineRule="auto"/>
              <w:jc w:val="center"/>
              <w:rPr>
                <w:rFonts w:ascii="Cambria" w:hAnsi="Cambria"/>
                <w:b/>
                <w:sz w:val="24"/>
              </w:rPr>
            </w:pPr>
            <w:r w:rsidRPr="00F83060">
              <w:rPr>
                <w:rFonts w:ascii="Cambria" w:hAnsi="Cambria"/>
                <w:b/>
                <w:sz w:val="24"/>
              </w:rPr>
              <w:t>Nhân lực</w:t>
            </w:r>
          </w:p>
        </w:tc>
        <w:tc>
          <w:tcPr>
            <w:tcW w:w="1806" w:type="dxa"/>
            <w:shd w:val="clear" w:color="auto" w:fill="D9D9D9" w:themeFill="background1" w:themeFillShade="D9"/>
            <w:vAlign w:val="center"/>
          </w:tcPr>
          <w:p w14:paraId="3FE01470" w14:textId="323A2EBC" w:rsidR="00264774" w:rsidRPr="00F83060" w:rsidRDefault="00264774" w:rsidP="00AC5D13">
            <w:pPr>
              <w:spacing w:before="60" w:after="60" w:line="288" w:lineRule="auto"/>
              <w:jc w:val="center"/>
              <w:rPr>
                <w:rFonts w:ascii="Cambria" w:hAnsi="Cambria"/>
                <w:b/>
                <w:sz w:val="24"/>
              </w:rPr>
            </w:pPr>
            <w:r w:rsidRPr="00F83060">
              <w:rPr>
                <w:rFonts w:ascii="Cambria" w:hAnsi="Cambria"/>
                <w:b/>
                <w:sz w:val="24"/>
              </w:rPr>
              <w:t>Ngày bắt đầu</w:t>
            </w:r>
          </w:p>
        </w:tc>
        <w:tc>
          <w:tcPr>
            <w:tcW w:w="1893" w:type="dxa"/>
            <w:shd w:val="clear" w:color="auto" w:fill="D9D9D9" w:themeFill="background1" w:themeFillShade="D9"/>
            <w:vAlign w:val="center"/>
          </w:tcPr>
          <w:p w14:paraId="127CEEEC" w14:textId="42AD8C15" w:rsidR="00264774" w:rsidRPr="00F83060" w:rsidRDefault="00264774" w:rsidP="00AC5D13">
            <w:pPr>
              <w:spacing w:before="60" w:after="60" w:line="288" w:lineRule="auto"/>
              <w:jc w:val="center"/>
              <w:rPr>
                <w:rFonts w:ascii="Cambria" w:hAnsi="Cambria"/>
                <w:b/>
                <w:sz w:val="24"/>
              </w:rPr>
            </w:pPr>
            <w:r w:rsidRPr="00F83060">
              <w:rPr>
                <w:rFonts w:ascii="Cambria" w:hAnsi="Cambria"/>
                <w:b/>
                <w:sz w:val="24"/>
              </w:rPr>
              <w:t>Ngày kết thúc</w:t>
            </w:r>
          </w:p>
        </w:tc>
      </w:tr>
      <w:tr w:rsidR="00F83060" w:rsidRPr="00F83060" w14:paraId="57C7C981" w14:textId="77777777" w:rsidTr="007C138D">
        <w:trPr>
          <w:trHeight w:val="432"/>
          <w:jc w:val="center"/>
        </w:trPr>
        <w:tc>
          <w:tcPr>
            <w:tcW w:w="3972" w:type="dxa"/>
            <w:vAlign w:val="center"/>
          </w:tcPr>
          <w:p w14:paraId="709E8B9F" w14:textId="4842F20F" w:rsidR="00264774" w:rsidRPr="00F83060" w:rsidRDefault="001A3CE8" w:rsidP="00AC5D13">
            <w:pPr>
              <w:spacing w:before="60" w:after="60" w:line="288" w:lineRule="auto"/>
              <w:rPr>
                <w:rFonts w:ascii="Cambria" w:hAnsi="Cambria"/>
                <w:sz w:val="24"/>
              </w:rPr>
            </w:pPr>
            <w:r w:rsidRPr="00F83060">
              <w:rPr>
                <w:rFonts w:ascii="Cambria" w:hAnsi="Cambria"/>
                <w:sz w:val="24"/>
              </w:rPr>
              <w:t>Biên s</w:t>
            </w:r>
            <w:r w:rsidR="00DF17BC" w:rsidRPr="00F83060">
              <w:rPr>
                <w:rFonts w:ascii="Cambria" w:hAnsi="Cambria"/>
                <w:sz w:val="24"/>
              </w:rPr>
              <w:t>oạn tài liệu kế hoạch kiểm thử</w:t>
            </w:r>
          </w:p>
        </w:tc>
        <w:tc>
          <w:tcPr>
            <w:tcW w:w="1679" w:type="dxa"/>
            <w:vAlign w:val="center"/>
          </w:tcPr>
          <w:p w14:paraId="4896718F" w14:textId="132DF4FE" w:rsidR="00264774" w:rsidRPr="00F83060" w:rsidRDefault="00E61E63" w:rsidP="00491627">
            <w:pPr>
              <w:spacing w:before="60" w:after="60" w:line="288" w:lineRule="auto"/>
              <w:jc w:val="center"/>
              <w:rPr>
                <w:rFonts w:ascii="Cambria" w:hAnsi="Cambria"/>
                <w:sz w:val="24"/>
              </w:rPr>
            </w:pPr>
            <w:r w:rsidRPr="00F83060">
              <w:rPr>
                <w:rFonts w:ascii="Cambria" w:hAnsi="Cambria"/>
                <w:sz w:val="24"/>
              </w:rPr>
              <w:t>Thái Hòa</w:t>
            </w:r>
          </w:p>
        </w:tc>
        <w:tc>
          <w:tcPr>
            <w:tcW w:w="1806" w:type="dxa"/>
            <w:vAlign w:val="center"/>
          </w:tcPr>
          <w:p w14:paraId="0D5F4AF3" w14:textId="303758AE" w:rsidR="00264774" w:rsidRPr="00F83060" w:rsidRDefault="00E61E63" w:rsidP="00BE5F71">
            <w:pPr>
              <w:spacing w:before="60" w:after="60" w:line="240" w:lineRule="auto"/>
              <w:jc w:val="center"/>
              <w:rPr>
                <w:rFonts w:ascii="Cambria" w:hAnsi="Cambria"/>
                <w:sz w:val="24"/>
              </w:rPr>
            </w:pPr>
            <w:r w:rsidRPr="00F83060">
              <w:rPr>
                <w:rFonts w:ascii="Cambria" w:hAnsi="Cambria"/>
                <w:sz w:val="24"/>
              </w:rPr>
              <w:t>01/04/2018</w:t>
            </w:r>
          </w:p>
        </w:tc>
        <w:tc>
          <w:tcPr>
            <w:tcW w:w="1893" w:type="dxa"/>
            <w:vAlign w:val="center"/>
          </w:tcPr>
          <w:p w14:paraId="1BCB0D3E" w14:textId="2B5C82FA" w:rsidR="00264774" w:rsidRPr="00F83060" w:rsidRDefault="00F83060" w:rsidP="00BE5F71">
            <w:pPr>
              <w:spacing w:before="60" w:after="60" w:line="240" w:lineRule="auto"/>
              <w:jc w:val="center"/>
              <w:rPr>
                <w:rFonts w:ascii="Cambria" w:hAnsi="Cambria"/>
                <w:sz w:val="24"/>
              </w:rPr>
            </w:pPr>
            <w:r w:rsidRPr="00F83060">
              <w:rPr>
                <w:rFonts w:ascii="Cambria" w:hAnsi="Cambria"/>
                <w:sz w:val="24"/>
              </w:rPr>
              <w:t>02</w:t>
            </w:r>
            <w:r w:rsidR="00E61E63" w:rsidRPr="00F83060">
              <w:rPr>
                <w:rFonts w:ascii="Cambria" w:hAnsi="Cambria"/>
                <w:sz w:val="24"/>
              </w:rPr>
              <w:t>/04/2018</w:t>
            </w:r>
          </w:p>
        </w:tc>
      </w:tr>
    </w:tbl>
    <w:p w14:paraId="4323FEEA" w14:textId="44B912E4" w:rsidR="00470A79" w:rsidRPr="00F83060" w:rsidRDefault="00470A79" w:rsidP="00470A79">
      <w:pPr>
        <w:pStyle w:val="Heading1"/>
        <w:spacing w:after="120" w:line="288" w:lineRule="auto"/>
      </w:pPr>
      <w:bookmarkStart w:id="31" w:name="_Toc510474350"/>
      <w:r w:rsidRPr="00F83060">
        <w:rPr>
          <w:rFonts w:ascii="Cambria" w:hAnsi="Cambria"/>
          <w:sz w:val="26"/>
        </w:rPr>
        <w:t>Deliverables</w:t>
      </w:r>
      <w:bookmarkEnd w:id="31"/>
    </w:p>
    <w:tbl>
      <w:tblPr>
        <w:tblStyle w:val="TableGrid"/>
        <w:tblW w:w="9350" w:type="dxa"/>
        <w:jc w:val="center"/>
        <w:tblLook w:val="04A0" w:firstRow="1" w:lastRow="0" w:firstColumn="1" w:lastColumn="0" w:noHBand="0" w:noVBand="1"/>
      </w:tblPr>
      <w:tblGrid>
        <w:gridCol w:w="3256"/>
        <w:gridCol w:w="1984"/>
        <w:gridCol w:w="2217"/>
        <w:gridCol w:w="1893"/>
      </w:tblGrid>
      <w:tr w:rsidR="00F83060" w:rsidRPr="00F83060" w14:paraId="572EC71B" w14:textId="77777777" w:rsidTr="00AE7A58">
        <w:trPr>
          <w:trHeight w:val="432"/>
          <w:jc w:val="center"/>
        </w:trPr>
        <w:tc>
          <w:tcPr>
            <w:tcW w:w="3256" w:type="dxa"/>
            <w:shd w:val="clear" w:color="auto" w:fill="D9D9D9" w:themeFill="background1" w:themeFillShade="D9"/>
            <w:vAlign w:val="center"/>
          </w:tcPr>
          <w:p w14:paraId="6AC0D268" w14:textId="2557F4B7" w:rsidR="00573952" w:rsidRPr="00F83060" w:rsidRDefault="00573952" w:rsidP="00AC5D13">
            <w:pPr>
              <w:spacing w:before="60" w:after="60" w:line="288" w:lineRule="auto"/>
              <w:jc w:val="center"/>
              <w:rPr>
                <w:rFonts w:ascii="Cambria" w:hAnsi="Cambria"/>
                <w:b/>
                <w:sz w:val="24"/>
              </w:rPr>
            </w:pPr>
            <w:r w:rsidRPr="00F83060">
              <w:rPr>
                <w:rFonts w:ascii="Cambria" w:hAnsi="Cambria"/>
                <w:b/>
                <w:sz w:val="24"/>
              </w:rPr>
              <w:t>Tên sản phẩm</w:t>
            </w:r>
          </w:p>
        </w:tc>
        <w:tc>
          <w:tcPr>
            <w:tcW w:w="1984" w:type="dxa"/>
            <w:shd w:val="clear" w:color="auto" w:fill="D9D9D9" w:themeFill="background1" w:themeFillShade="D9"/>
            <w:vAlign w:val="center"/>
          </w:tcPr>
          <w:p w14:paraId="0254CA09" w14:textId="5874F50C" w:rsidR="00573952" w:rsidRPr="00F83060" w:rsidRDefault="00573952" w:rsidP="00AC5D13">
            <w:pPr>
              <w:spacing w:before="60" w:after="60" w:line="288" w:lineRule="auto"/>
              <w:jc w:val="center"/>
              <w:rPr>
                <w:rFonts w:ascii="Cambria" w:hAnsi="Cambria"/>
                <w:b/>
                <w:sz w:val="24"/>
              </w:rPr>
            </w:pPr>
            <w:r w:rsidRPr="00F83060">
              <w:rPr>
                <w:rFonts w:ascii="Cambria" w:hAnsi="Cambria"/>
                <w:b/>
                <w:sz w:val="24"/>
              </w:rPr>
              <w:t>Ngày bàn giao</w:t>
            </w:r>
          </w:p>
        </w:tc>
        <w:tc>
          <w:tcPr>
            <w:tcW w:w="2217" w:type="dxa"/>
            <w:shd w:val="clear" w:color="auto" w:fill="D9D9D9" w:themeFill="background1" w:themeFillShade="D9"/>
            <w:vAlign w:val="center"/>
          </w:tcPr>
          <w:p w14:paraId="09D75E1D" w14:textId="5B4F201A" w:rsidR="00573952" w:rsidRPr="00F83060" w:rsidRDefault="00573952" w:rsidP="00AC5D13">
            <w:pPr>
              <w:spacing w:before="60" w:after="60" w:line="288" w:lineRule="auto"/>
              <w:jc w:val="center"/>
              <w:rPr>
                <w:rFonts w:ascii="Cambria" w:hAnsi="Cambria"/>
                <w:b/>
                <w:sz w:val="24"/>
              </w:rPr>
            </w:pPr>
            <w:r w:rsidRPr="00F83060">
              <w:rPr>
                <w:rFonts w:ascii="Cambria" w:hAnsi="Cambria"/>
                <w:b/>
                <w:sz w:val="24"/>
              </w:rPr>
              <w:t>Người bàn giao</w:t>
            </w:r>
          </w:p>
        </w:tc>
        <w:tc>
          <w:tcPr>
            <w:tcW w:w="1893" w:type="dxa"/>
            <w:shd w:val="clear" w:color="auto" w:fill="D9D9D9" w:themeFill="background1" w:themeFillShade="D9"/>
            <w:vAlign w:val="center"/>
          </w:tcPr>
          <w:p w14:paraId="264243C6" w14:textId="1F0FE9FA" w:rsidR="00573952" w:rsidRPr="00F83060" w:rsidRDefault="00573952" w:rsidP="00AC5D13">
            <w:pPr>
              <w:spacing w:before="60" w:after="60" w:line="288" w:lineRule="auto"/>
              <w:jc w:val="center"/>
              <w:rPr>
                <w:rFonts w:ascii="Cambria" w:hAnsi="Cambria"/>
                <w:b/>
                <w:sz w:val="24"/>
              </w:rPr>
            </w:pPr>
            <w:r w:rsidRPr="00F83060">
              <w:rPr>
                <w:rFonts w:ascii="Cambria" w:hAnsi="Cambria"/>
                <w:b/>
                <w:sz w:val="24"/>
              </w:rPr>
              <w:t>Người nhận</w:t>
            </w:r>
          </w:p>
        </w:tc>
      </w:tr>
      <w:tr w:rsidR="00573952" w:rsidRPr="00F83060" w14:paraId="4B74A5E1" w14:textId="77777777" w:rsidTr="00AE7A58">
        <w:trPr>
          <w:trHeight w:val="432"/>
          <w:jc w:val="center"/>
        </w:trPr>
        <w:tc>
          <w:tcPr>
            <w:tcW w:w="3256" w:type="dxa"/>
            <w:vAlign w:val="center"/>
          </w:tcPr>
          <w:p w14:paraId="38992CA4" w14:textId="590E51A6" w:rsidR="00573952" w:rsidRPr="00F83060" w:rsidRDefault="00955BFE" w:rsidP="00AC5D13">
            <w:pPr>
              <w:spacing w:before="60" w:after="60" w:line="288" w:lineRule="auto"/>
              <w:rPr>
                <w:rFonts w:ascii="Cambria" w:hAnsi="Cambria"/>
                <w:sz w:val="24"/>
              </w:rPr>
            </w:pPr>
            <w:r w:rsidRPr="00F83060">
              <w:rPr>
                <w:rFonts w:ascii="Cambria" w:hAnsi="Cambria"/>
                <w:sz w:val="24"/>
              </w:rPr>
              <w:t>Test Plan</w:t>
            </w:r>
          </w:p>
        </w:tc>
        <w:tc>
          <w:tcPr>
            <w:tcW w:w="1984" w:type="dxa"/>
            <w:vAlign w:val="center"/>
          </w:tcPr>
          <w:p w14:paraId="675258DB" w14:textId="4606B3D0" w:rsidR="00573952" w:rsidRPr="00F83060" w:rsidRDefault="00F83060" w:rsidP="009B4810">
            <w:pPr>
              <w:spacing w:before="60" w:after="60" w:line="240" w:lineRule="auto"/>
              <w:jc w:val="center"/>
              <w:rPr>
                <w:rFonts w:ascii="Cambria" w:hAnsi="Cambria"/>
                <w:sz w:val="24"/>
              </w:rPr>
            </w:pPr>
            <w:r w:rsidRPr="00F83060">
              <w:rPr>
                <w:rFonts w:ascii="Cambria" w:hAnsi="Cambria"/>
                <w:sz w:val="24"/>
              </w:rPr>
              <w:t>02</w:t>
            </w:r>
            <w:r w:rsidR="00E61E63" w:rsidRPr="00F83060">
              <w:rPr>
                <w:rFonts w:ascii="Cambria" w:hAnsi="Cambria"/>
                <w:sz w:val="24"/>
              </w:rPr>
              <w:t>/04/2018</w:t>
            </w:r>
          </w:p>
        </w:tc>
        <w:tc>
          <w:tcPr>
            <w:tcW w:w="2217" w:type="dxa"/>
            <w:vAlign w:val="center"/>
          </w:tcPr>
          <w:p w14:paraId="5D27BC1F" w14:textId="4F356BFF" w:rsidR="00573952" w:rsidRPr="00F83060" w:rsidRDefault="00E61E63" w:rsidP="00F83060">
            <w:pPr>
              <w:spacing w:before="60" w:after="60" w:line="240" w:lineRule="auto"/>
              <w:jc w:val="center"/>
              <w:rPr>
                <w:rFonts w:ascii="Cambria" w:hAnsi="Cambria"/>
                <w:sz w:val="24"/>
              </w:rPr>
            </w:pPr>
            <w:r w:rsidRPr="00F83060">
              <w:rPr>
                <w:rFonts w:ascii="Cambria" w:hAnsi="Cambria"/>
                <w:sz w:val="24"/>
              </w:rPr>
              <w:t xml:space="preserve">Thái </w:t>
            </w:r>
            <w:r w:rsidR="00F83060" w:rsidRPr="00F83060">
              <w:rPr>
                <w:rFonts w:ascii="Cambria" w:hAnsi="Cambria"/>
                <w:sz w:val="24"/>
              </w:rPr>
              <w:t>Hòa</w:t>
            </w:r>
          </w:p>
        </w:tc>
        <w:tc>
          <w:tcPr>
            <w:tcW w:w="1893" w:type="dxa"/>
            <w:vAlign w:val="center"/>
          </w:tcPr>
          <w:p w14:paraId="5868E70C" w14:textId="4F7D01E8" w:rsidR="00573952" w:rsidRPr="00F83060" w:rsidRDefault="00F83060" w:rsidP="000E4A37">
            <w:pPr>
              <w:spacing w:before="60" w:after="60" w:line="240" w:lineRule="auto"/>
              <w:jc w:val="center"/>
              <w:rPr>
                <w:rFonts w:ascii="Cambria" w:hAnsi="Cambria"/>
                <w:sz w:val="24"/>
              </w:rPr>
            </w:pPr>
            <w:r w:rsidRPr="00F83060">
              <w:rPr>
                <w:rFonts w:ascii="Cambria" w:hAnsi="Cambria" w:hint="eastAsia"/>
                <w:sz w:val="24"/>
              </w:rPr>
              <w:t>Thái Học</w:t>
            </w:r>
          </w:p>
        </w:tc>
      </w:tr>
    </w:tbl>
    <w:p w14:paraId="50F47920" w14:textId="675AEE7D" w:rsidR="00A240EE" w:rsidRPr="00F83060" w:rsidRDefault="00A240EE" w:rsidP="00567388">
      <w:pPr>
        <w:pStyle w:val="InfoBlue"/>
      </w:pPr>
    </w:p>
    <w:sectPr w:rsidR="00A240EE" w:rsidRPr="00F8306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4C196" w14:textId="77777777" w:rsidR="00056E4B" w:rsidRDefault="00056E4B">
      <w:pPr>
        <w:spacing w:line="240" w:lineRule="auto"/>
      </w:pPr>
      <w:r>
        <w:separator/>
      </w:r>
    </w:p>
  </w:endnote>
  <w:endnote w:type="continuationSeparator" w:id="0">
    <w:p w14:paraId="68683F69" w14:textId="77777777" w:rsidR="00056E4B" w:rsidRDefault="00056E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A00002BF" w:usb1="68C7FCFB" w:usb2="00000010" w:usb3="00000000" w:csb0="0002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36E1" w14:paraId="6265413F" w14:textId="77777777">
      <w:tc>
        <w:tcPr>
          <w:tcW w:w="3162" w:type="dxa"/>
          <w:tcBorders>
            <w:top w:val="nil"/>
            <w:left w:val="nil"/>
            <w:bottom w:val="nil"/>
            <w:right w:val="nil"/>
          </w:tcBorders>
        </w:tcPr>
        <w:p w14:paraId="353071C8" w14:textId="77777777" w:rsidR="000B36E1" w:rsidRDefault="000B36E1">
          <w:pPr>
            <w:ind w:right="360"/>
          </w:pPr>
          <w:r>
            <w:t>Confidential</w:t>
          </w:r>
        </w:p>
      </w:tc>
      <w:tc>
        <w:tcPr>
          <w:tcW w:w="3162" w:type="dxa"/>
          <w:tcBorders>
            <w:top w:val="nil"/>
            <w:left w:val="nil"/>
            <w:bottom w:val="nil"/>
            <w:right w:val="nil"/>
          </w:tcBorders>
        </w:tcPr>
        <w:p w14:paraId="1E89E8A4" w14:textId="425E1A06" w:rsidR="000B36E1" w:rsidRDefault="000B36E1" w:rsidP="0006309C">
          <w:pPr>
            <w:jc w:val="center"/>
          </w:pPr>
          <w:r>
            <w:sym w:font="Symbol" w:char="F0D3"/>
          </w:r>
          <w:fldSimple w:instr=" DOCPROPERTY &quot;Company&quot;  \* MERGEFORMAT ">
            <w:r>
              <w:t>Nhóm 03</w:t>
            </w:r>
          </w:fldSimple>
          <w:r>
            <w:t xml:space="preserve">, </w:t>
          </w:r>
          <w:r>
            <w:fldChar w:fldCharType="begin"/>
          </w:r>
          <w:r>
            <w:instrText xml:space="preserve"> DATE \@ "yyyy" </w:instrText>
          </w:r>
          <w:r>
            <w:fldChar w:fldCharType="separate"/>
          </w:r>
          <w:r w:rsidR="00F83060">
            <w:rPr>
              <w:noProof/>
            </w:rPr>
            <w:t>2018</w:t>
          </w:r>
          <w:r>
            <w:fldChar w:fldCharType="end"/>
          </w:r>
        </w:p>
      </w:tc>
      <w:tc>
        <w:tcPr>
          <w:tcW w:w="3162" w:type="dxa"/>
          <w:tcBorders>
            <w:top w:val="nil"/>
            <w:left w:val="nil"/>
            <w:bottom w:val="nil"/>
            <w:right w:val="nil"/>
          </w:tcBorders>
        </w:tcPr>
        <w:p w14:paraId="2BAE8D08" w14:textId="0722995A" w:rsidR="000B36E1" w:rsidRDefault="000B36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83060">
            <w:rPr>
              <w:rStyle w:val="PageNumber"/>
              <w:noProof/>
            </w:rPr>
            <w:t>10</w:t>
          </w:r>
          <w:r>
            <w:rPr>
              <w:rStyle w:val="PageNumber"/>
            </w:rPr>
            <w:fldChar w:fldCharType="end"/>
          </w:r>
        </w:p>
      </w:tc>
    </w:tr>
  </w:tbl>
  <w:p w14:paraId="618509D1" w14:textId="77777777" w:rsidR="000B36E1" w:rsidRDefault="000B36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F81596" w14:textId="77777777" w:rsidR="00056E4B" w:rsidRDefault="00056E4B">
      <w:pPr>
        <w:spacing w:line="240" w:lineRule="auto"/>
      </w:pPr>
      <w:r>
        <w:separator/>
      </w:r>
    </w:p>
  </w:footnote>
  <w:footnote w:type="continuationSeparator" w:id="0">
    <w:p w14:paraId="1A874C61" w14:textId="77777777" w:rsidR="00056E4B" w:rsidRDefault="00056E4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0B36E1" w:rsidRDefault="000B36E1">
    <w:pPr>
      <w:rPr>
        <w:sz w:val="24"/>
      </w:rPr>
    </w:pPr>
  </w:p>
  <w:p w14:paraId="0795E12F" w14:textId="77777777" w:rsidR="000B36E1" w:rsidRDefault="000B36E1">
    <w:pPr>
      <w:pBdr>
        <w:top w:val="single" w:sz="6" w:space="1" w:color="auto"/>
      </w:pBdr>
      <w:rPr>
        <w:sz w:val="24"/>
      </w:rPr>
    </w:pPr>
  </w:p>
  <w:p w14:paraId="1BEC7868" w14:textId="7D69E4E5" w:rsidR="000B36E1" w:rsidRDefault="000B36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 xml:space="preserve">Nhóm </w:t>
    </w:r>
    <w:r>
      <w:rPr>
        <w:rFonts w:ascii="Arial" w:hAnsi="Arial"/>
        <w:b/>
        <w:sz w:val="36"/>
      </w:rPr>
      <w:fldChar w:fldCharType="end"/>
    </w:r>
    <w:r>
      <w:rPr>
        <w:rFonts w:ascii="Arial" w:hAnsi="Arial"/>
        <w:b/>
        <w:sz w:val="36"/>
      </w:rPr>
      <w:t>18</w:t>
    </w:r>
  </w:p>
  <w:p w14:paraId="59D3E753" w14:textId="425CAB5A" w:rsidR="000B36E1" w:rsidRDefault="00F83060" w:rsidP="00F83060">
    <w:pPr>
      <w:pBdr>
        <w:bottom w:val="single" w:sz="6" w:space="1" w:color="auto"/>
      </w:pBdr>
      <w:wordWrap w:val="0"/>
      <w:jc w:val="right"/>
      <w:rPr>
        <w:sz w:val="24"/>
      </w:rPr>
    </w:pPr>
    <w:r>
      <w:rPr>
        <w:rFonts w:hint="eastAsia"/>
        <w:sz w:val="24"/>
      </w:rPr>
      <w:t xml:space="preserve">1642019 </w:t>
    </w:r>
    <w:r>
      <w:rPr>
        <w:sz w:val="24"/>
      </w:rPr>
      <w:t>– 1642021 – 1642049 - 1642051</w:t>
    </w:r>
  </w:p>
  <w:p w14:paraId="315E482D" w14:textId="77777777" w:rsidR="000B36E1" w:rsidRDefault="000B36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36E1" w14:paraId="65272287" w14:textId="77777777">
      <w:tc>
        <w:tcPr>
          <w:tcW w:w="6379" w:type="dxa"/>
        </w:tcPr>
        <w:p w14:paraId="6BD79250" w14:textId="10B4A5C9" w:rsidR="000B36E1" w:rsidRPr="00E92481" w:rsidRDefault="000B36E1" w:rsidP="00E92481">
          <w:r w:rsidRPr="00E92481">
            <w:t>SuperMarket</w:t>
          </w:r>
        </w:p>
      </w:tc>
      <w:tc>
        <w:tcPr>
          <w:tcW w:w="3179" w:type="dxa"/>
        </w:tcPr>
        <w:p w14:paraId="4814E878" w14:textId="5051E32D" w:rsidR="000B36E1" w:rsidRDefault="000B36E1">
          <w:pPr>
            <w:tabs>
              <w:tab w:val="left" w:pos="1135"/>
            </w:tabs>
            <w:spacing w:before="40"/>
            <w:ind w:right="68"/>
          </w:pPr>
          <w:r>
            <w:t xml:space="preserve">  Version:           1.0</w:t>
          </w:r>
        </w:p>
      </w:tc>
    </w:tr>
    <w:tr w:rsidR="000B36E1" w14:paraId="35B1D48F" w14:textId="77777777">
      <w:tc>
        <w:tcPr>
          <w:tcW w:w="6379" w:type="dxa"/>
        </w:tcPr>
        <w:p w14:paraId="29647434" w14:textId="0281D1CF" w:rsidR="000B36E1" w:rsidRDefault="002F7BB2" w:rsidP="00B243D1">
          <w:fldSimple w:instr=" TITLE  \* MERGEFORMAT ">
            <w:r w:rsidR="000B36E1">
              <w:t>Test Plan Document</w:t>
            </w:r>
          </w:fldSimple>
        </w:p>
      </w:tc>
      <w:tc>
        <w:tcPr>
          <w:tcW w:w="3179" w:type="dxa"/>
        </w:tcPr>
        <w:p w14:paraId="0DCABC98" w14:textId="785F01D0" w:rsidR="000B36E1" w:rsidRDefault="000B36E1" w:rsidP="00621795">
          <w:r>
            <w:t xml:space="preserve">  Date:  02/04/2018</w:t>
          </w:r>
        </w:p>
      </w:tc>
    </w:tr>
    <w:tr w:rsidR="000B36E1" w14:paraId="27CB7E68" w14:textId="77777777">
      <w:tc>
        <w:tcPr>
          <w:tcW w:w="9558" w:type="dxa"/>
          <w:gridSpan w:val="2"/>
        </w:tcPr>
        <w:p w14:paraId="0234346A" w14:textId="77777777" w:rsidR="000B36E1" w:rsidRDefault="000B36E1">
          <w:r>
            <w:t>&lt;document identifier&gt;</w:t>
          </w:r>
        </w:p>
      </w:tc>
    </w:tr>
  </w:tbl>
  <w:p w14:paraId="44BD2297" w14:textId="77777777" w:rsidR="000B36E1" w:rsidRDefault="000B3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143AC1"/>
    <w:multiLevelType w:val="hybridMultilevel"/>
    <w:tmpl w:val="71B83A38"/>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20AA"/>
    <w:multiLevelType w:val="hybridMultilevel"/>
    <w:tmpl w:val="99BEA41C"/>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46B52"/>
    <w:multiLevelType w:val="hybridMultilevel"/>
    <w:tmpl w:val="F7725A3C"/>
    <w:lvl w:ilvl="0" w:tplc="0409000F">
      <w:start w:val="1"/>
      <w:numFmt w:val="decimal"/>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4" w15:restartNumberingAfterBreak="0">
    <w:nsid w:val="2EBB7402"/>
    <w:multiLevelType w:val="hybridMultilevel"/>
    <w:tmpl w:val="977C0358"/>
    <w:lvl w:ilvl="0" w:tplc="2F3C574C">
      <w:start w:val="1"/>
      <w:numFmt w:val="bullet"/>
      <w:lvlText w:val=""/>
      <w:lvlJc w:val="left"/>
      <w:pPr>
        <w:tabs>
          <w:tab w:val="num" w:pos="720"/>
        </w:tabs>
        <w:ind w:left="720" w:hanging="360"/>
      </w:pPr>
      <w:rPr>
        <w:rFonts w:ascii="Symbol" w:hAnsi="Symbol"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AD1DCE"/>
    <w:multiLevelType w:val="hybridMultilevel"/>
    <w:tmpl w:val="3384CB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0537B7"/>
    <w:multiLevelType w:val="hybridMultilevel"/>
    <w:tmpl w:val="6ADACAAC"/>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413D4"/>
    <w:multiLevelType w:val="hybridMultilevel"/>
    <w:tmpl w:val="BC9AEDA8"/>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51427"/>
    <w:multiLevelType w:val="hybridMultilevel"/>
    <w:tmpl w:val="9FB09EF6"/>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490501FA"/>
    <w:multiLevelType w:val="hybridMultilevel"/>
    <w:tmpl w:val="0922CCA6"/>
    <w:lvl w:ilvl="0" w:tplc="8638780A">
      <w:start w:val="7"/>
      <w:numFmt w:val="bullet"/>
      <w:lvlText w:val="-"/>
      <w:lvlJc w:val="left"/>
      <w:pPr>
        <w:ind w:left="928" w:hanging="360"/>
      </w:pPr>
      <w:rPr>
        <w:rFonts w:ascii="Arial" w:eastAsia="Times New Roman" w:hAnsi="Arial" w:cs="Aria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0" w15:restartNumberingAfterBreak="0">
    <w:nsid w:val="4A5C711B"/>
    <w:multiLevelType w:val="hybridMultilevel"/>
    <w:tmpl w:val="BF862A6C"/>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A667D"/>
    <w:multiLevelType w:val="hybridMultilevel"/>
    <w:tmpl w:val="2332B8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8751B"/>
    <w:multiLevelType w:val="hybridMultilevel"/>
    <w:tmpl w:val="9BA82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DE04AA"/>
    <w:multiLevelType w:val="hybridMultilevel"/>
    <w:tmpl w:val="5EBE39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8A120E"/>
    <w:multiLevelType w:val="hybridMultilevel"/>
    <w:tmpl w:val="BDCEFB92"/>
    <w:lvl w:ilvl="0" w:tplc="8638780A">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D0771B"/>
    <w:multiLevelType w:val="hybridMultilevel"/>
    <w:tmpl w:val="40C8C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2"/>
  </w:num>
  <w:num w:numId="4">
    <w:abstractNumId w:val="1"/>
  </w:num>
  <w:num w:numId="5">
    <w:abstractNumId w:val="2"/>
  </w:num>
  <w:num w:numId="6">
    <w:abstractNumId w:val="8"/>
  </w:num>
  <w:num w:numId="7">
    <w:abstractNumId w:val="10"/>
  </w:num>
  <w:num w:numId="8">
    <w:abstractNumId w:val="3"/>
  </w:num>
  <w:num w:numId="9">
    <w:abstractNumId w:val="5"/>
  </w:num>
  <w:num w:numId="10">
    <w:abstractNumId w:val="13"/>
  </w:num>
  <w:num w:numId="11">
    <w:abstractNumId w:val="15"/>
  </w:num>
  <w:num w:numId="12">
    <w:abstractNumId w:val="11"/>
  </w:num>
  <w:num w:numId="13">
    <w:abstractNumId w:val="0"/>
  </w:num>
  <w:num w:numId="14">
    <w:abstractNumId w:val="0"/>
  </w:num>
  <w:num w:numId="15">
    <w:abstractNumId w:val="9"/>
  </w:num>
  <w:num w:numId="16">
    <w:abstractNumId w:val="7"/>
  </w:num>
  <w:num w:numId="17">
    <w:abstractNumId w:val="6"/>
  </w:num>
  <w:num w:numId="18">
    <w:abstractNumId w:val="14"/>
  </w:num>
  <w:num w:numId="1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0EE"/>
    <w:rsid w:val="00001782"/>
    <w:rsid w:val="00001A64"/>
    <w:rsid w:val="00002C96"/>
    <w:rsid w:val="00003C96"/>
    <w:rsid w:val="000066C9"/>
    <w:rsid w:val="0000754A"/>
    <w:rsid w:val="00007C78"/>
    <w:rsid w:val="00010F86"/>
    <w:rsid w:val="000113D8"/>
    <w:rsid w:val="00011ED2"/>
    <w:rsid w:val="00014CC4"/>
    <w:rsid w:val="0001578A"/>
    <w:rsid w:val="000169DE"/>
    <w:rsid w:val="00016E5D"/>
    <w:rsid w:val="00016E67"/>
    <w:rsid w:val="000200EF"/>
    <w:rsid w:val="000210CE"/>
    <w:rsid w:val="000217F6"/>
    <w:rsid w:val="0002275A"/>
    <w:rsid w:val="00023F73"/>
    <w:rsid w:val="00026120"/>
    <w:rsid w:val="00026C21"/>
    <w:rsid w:val="00027969"/>
    <w:rsid w:val="00030528"/>
    <w:rsid w:val="00030B2F"/>
    <w:rsid w:val="00030E39"/>
    <w:rsid w:val="000313A0"/>
    <w:rsid w:val="000328C0"/>
    <w:rsid w:val="0003503D"/>
    <w:rsid w:val="000362A5"/>
    <w:rsid w:val="00040315"/>
    <w:rsid w:val="000436F4"/>
    <w:rsid w:val="000439F1"/>
    <w:rsid w:val="0004536E"/>
    <w:rsid w:val="000464E6"/>
    <w:rsid w:val="00047FE0"/>
    <w:rsid w:val="000510E6"/>
    <w:rsid w:val="00052CA7"/>
    <w:rsid w:val="00056E4B"/>
    <w:rsid w:val="000573E3"/>
    <w:rsid w:val="00060F9D"/>
    <w:rsid w:val="00061F8A"/>
    <w:rsid w:val="00062B4A"/>
    <w:rsid w:val="0006309C"/>
    <w:rsid w:val="000634CD"/>
    <w:rsid w:val="00063DB2"/>
    <w:rsid w:val="00064766"/>
    <w:rsid w:val="00067617"/>
    <w:rsid w:val="00067CBB"/>
    <w:rsid w:val="00070666"/>
    <w:rsid w:val="00070CBA"/>
    <w:rsid w:val="0007156B"/>
    <w:rsid w:val="000722D4"/>
    <w:rsid w:val="00073FD6"/>
    <w:rsid w:val="000760B3"/>
    <w:rsid w:val="00076ADA"/>
    <w:rsid w:val="000811CB"/>
    <w:rsid w:val="00081457"/>
    <w:rsid w:val="00082735"/>
    <w:rsid w:val="00082DD6"/>
    <w:rsid w:val="0008304F"/>
    <w:rsid w:val="00083B4A"/>
    <w:rsid w:val="00084085"/>
    <w:rsid w:val="00084D3B"/>
    <w:rsid w:val="000857DE"/>
    <w:rsid w:val="00087B31"/>
    <w:rsid w:val="00087B50"/>
    <w:rsid w:val="0009202D"/>
    <w:rsid w:val="00092EA1"/>
    <w:rsid w:val="00093CAF"/>
    <w:rsid w:val="00094C29"/>
    <w:rsid w:val="00094F76"/>
    <w:rsid w:val="00096002"/>
    <w:rsid w:val="000A037A"/>
    <w:rsid w:val="000A32E3"/>
    <w:rsid w:val="000A51E5"/>
    <w:rsid w:val="000B36E1"/>
    <w:rsid w:val="000B3C1F"/>
    <w:rsid w:val="000B45C8"/>
    <w:rsid w:val="000C0025"/>
    <w:rsid w:val="000C12C6"/>
    <w:rsid w:val="000C2579"/>
    <w:rsid w:val="000C3F9D"/>
    <w:rsid w:val="000C5592"/>
    <w:rsid w:val="000C6F12"/>
    <w:rsid w:val="000C735F"/>
    <w:rsid w:val="000D2763"/>
    <w:rsid w:val="000D29BF"/>
    <w:rsid w:val="000D67D9"/>
    <w:rsid w:val="000E1465"/>
    <w:rsid w:val="000E1FF3"/>
    <w:rsid w:val="000E3114"/>
    <w:rsid w:val="000E3830"/>
    <w:rsid w:val="000E3CB6"/>
    <w:rsid w:val="000E4A37"/>
    <w:rsid w:val="000E4A99"/>
    <w:rsid w:val="000E68F2"/>
    <w:rsid w:val="000F0FA3"/>
    <w:rsid w:val="000F3246"/>
    <w:rsid w:val="000F477D"/>
    <w:rsid w:val="000F479D"/>
    <w:rsid w:val="000F55B6"/>
    <w:rsid w:val="000F56CA"/>
    <w:rsid w:val="0010134A"/>
    <w:rsid w:val="001037CE"/>
    <w:rsid w:val="00106DA3"/>
    <w:rsid w:val="00112A88"/>
    <w:rsid w:val="00112DE1"/>
    <w:rsid w:val="00113017"/>
    <w:rsid w:val="00113034"/>
    <w:rsid w:val="0011478F"/>
    <w:rsid w:val="00114950"/>
    <w:rsid w:val="00115EC9"/>
    <w:rsid w:val="00121B0D"/>
    <w:rsid w:val="0012461A"/>
    <w:rsid w:val="00126027"/>
    <w:rsid w:val="001270A2"/>
    <w:rsid w:val="0012716E"/>
    <w:rsid w:val="00130A64"/>
    <w:rsid w:val="00132D78"/>
    <w:rsid w:val="001331E6"/>
    <w:rsid w:val="00133DAF"/>
    <w:rsid w:val="00134290"/>
    <w:rsid w:val="00135919"/>
    <w:rsid w:val="00135B69"/>
    <w:rsid w:val="00135BF0"/>
    <w:rsid w:val="001373C8"/>
    <w:rsid w:val="001405FE"/>
    <w:rsid w:val="0014329C"/>
    <w:rsid w:val="001440FC"/>
    <w:rsid w:val="0014654C"/>
    <w:rsid w:val="001508E2"/>
    <w:rsid w:val="001519B3"/>
    <w:rsid w:val="00153CF4"/>
    <w:rsid w:val="0015463A"/>
    <w:rsid w:val="00154CF1"/>
    <w:rsid w:val="00156197"/>
    <w:rsid w:val="0015662A"/>
    <w:rsid w:val="00157F74"/>
    <w:rsid w:val="001648B3"/>
    <w:rsid w:val="00166EE5"/>
    <w:rsid w:val="0016768D"/>
    <w:rsid w:val="001713EC"/>
    <w:rsid w:val="00173C7A"/>
    <w:rsid w:val="00173E59"/>
    <w:rsid w:val="00174635"/>
    <w:rsid w:val="001748F5"/>
    <w:rsid w:val="00181130"/>
    <w:rsid w:val="00183C34"/>
    <w:rsid w:val="0018438F"/>
    <w:rsid w:val="00184AB3"/>
    <w:rsid w:val="00187E90"/>
    <w:rsid w:val="0019025D"/>
    <w:rsid w:val="0019075A"/>
    <w:rsid w:val="001907BC"/>
    <w:rsid w:val="00191373"/>
    <w:rsid w:val="00195A2D"/>
    <w:rsid w:val="0019634C"/>
    <w:rsid w:val="001A1C51"/>
    <w:rsid w:val="001A200D"/>
    <w:rsid w:val="001A3CE8"/>
    <w:rsid w:val="001B352C"/>
    <w:rsid w:val="001B3AF5"/>
    <w:rsid w:val="001B40EE"/>
    <w:rsid w:val="001B6488"/>
    <w:rsid w:val="001B67CF"/>
    <w:rsid w:val="001B6C1B"/>
    <w:rsid w:val="001B6C9E"/>
    <w:rsid w:val="001B74B8"/>
    <w:rsid w:val="001C078C"/>
    <w:rsid w:val="001C14AD"/>
    <w:rsid w:val="001C260E"/>
    <w:rsid w:val="001C34F4"/>
    <w:rsid w:val="001C5326"/>
    <w:rsid w:val="001C685D"/>
    <w:rsid w:val="001C6CAC"/>
    <w:rsid w:val="001C7D2A"/>
    <w:rsid w:val="001D04F8"/>
    <w:rsid w:val="001D098F"/>
    <w:rsid w:val="001D0FFA"/>
    <w:rsid w:val="001D1BF8"/>
    <w:rsid w:val="001D3EC7"/>
    <w:rsid w:val="001D421E"/>
    <w:rsid w:val="001D4996"/>
    <w:rsid w:val="001D5A67"/>
    <w:rsid w:val="001E15D0"/>
    <w:rsid w:val="001E3758"/>
    <w:rsid w:val="001E6133"/>
    <w:rsid w:val="001E6235"/>
    <w:rsid w:val="001E7879"/>
    <w:rsid w:val="001F0A7D"/>
    <w:rsid w:val="001F11BF"/>
    <w:rsid w:val="001F2E2C"/>
    <w:rsid w:val="001F3575"/>
    <w:rsid w:val="001F37E4"/>
    <w:rsid w:val="001F38E1"/>
    <w:rsid w:val="00200CCB"/>
    <w:rsid w:val="0020163B"/>
    <w:rsid w:val="002035FD"/>
    <w:rsid w:val="002037C5"/>
    <w:rsid w:val="00205C61"/>
    <w:rsid w:val="00206871"/>
    <w:rsid w:val="00207783"/>
    <w:rsid w:val="00210286"/>
    <w:rsid w:val="002102E3"/>
    <w:rsid w:val="002104F7"/>
    <w:rsid w:val="0021350E"/>
    <w:rsid w:val="00213A3D"/>
    <w:rsid w:val="00215BE1"/>
    <w:rsid w:val="002166C4"/>
    <w:rsid w:val="00216958"/>
    <w:rsid w:val="002175AD"/>
    <w:rsid w:val="00220065"/>
    <w:rsid w:val="00221281"/>
    <w:rsid w:val="00222D8D"/>
    <w:rsid w:val="00222DE2"/>
    <w:rsid w:val="00222E37"/>
    <w:rsid w:val="00223039"/>
    <w:rsid w:val="002230F9"/>
    <w:rsid w:val="002231D4"/>
    <w:rsid w:val="002234D2"/>
    <w:rsid w:val="00231E94"/>
    <w:rsid w:val="00233C6A"/>
    <w:rsid w:val="00234729"/>
    <w:rsid w:val="00234E99"/>
    <w:rsid w:val="00236722"/>
    <w:rsid w:val="00236FC1"/>
    <w:rsid w:val="0023721F"/>
    <w:rsid w:val="00242C8E"/>
    <w:rsid w:val="0024415F"/>
    <w:rsid w:val="002461A6"/>
    <w:rsid w:val="00247D9C"/>
    <w:rsid w:val="00250A26"/>
    <w:rsid w:val="002608CF"/>
    <w:rsid w:val="0026250E"/>
    <w:rsid w:val="00264683"/>
    <w:rsid w:val="00264774"/>
    <w:rsid w:val="00266121"/>
    <w:rsid w:val="002666BD"/>
    <w:rsid w:val="00267DEB"/>
    <w:rsid w:val="00271952"/>
    <w:rsid w:val="00272AB3"/>
    <w:rsid w:val="00273372"/>
    <w:rsid w:val="00274E26"/>
    <w:rsid w:val="0027566D"/>
    <w:rsid w:val="00280246"/>
    <w:rsid w:val="00281AF6"/>
    <w:rsid w:val="002821E2"/>
    <w:rsid w:val="00283286"/>
    <w:rsid w:val="00284B38"/>
    <w:rsid w:val="00287BBB"/>
    <w:rsid w:val="002906AA"/>
    <w:rsid w:val="00292866"/>
    <w:rsid w:val="00292AC6"/>
    <w:rsid w:val="00292C68"/>
    <w:rsid w:val="00292EC2"/>
    <w:rsid w:val="0029461F"/>
    <w:rsid w:val="00294C0C"/>
    <w:rsid w:val="002972C6"/>
    <w:rsid w:val="002A00BF"/>
    <w:rsid w:val="002A08B6"/>
    <w:rsid w:val="002A1D62"/>
    <w:rsid w:val="002A22A2"/>
    <w:rsid w:val="002A4799"/>
    <w:rsid w:val="002A4B7E"/>
    <w:rsid w:val="002A5407"/>
    <w:rsid w:val="002A7739"/>
    <w:rsid w:val="002B0662"/>
    <w:rsid w:val="002B269B"/>
    <w:rsid w:val="002B7D44"/>
    <w:rsid w:val="002C08AC"/>
    <w:rsid w:val="002C1451"/>
    <w:rsid w:val="002C4072"/>
    <w:rsid w:val="002C4107"/>
    <w:rsid w:val="002D0627"/>
    <w:rsid w:val="002D11FB"/>
    <w:rsid w:val="002D2313"/>
    <w:rsid w:val="002D375D"/>
    <w:rsid w:val="002E0491"/>
    <w:rsid w:val="002E0B70"/>
    <w:rsid w:val="002E2770"/>
    <w:rsid w:val="002E2C6A"/>
    <w:rsid w:val="002E2F29"/>
    <w:rsid w:val="002E4184"/>
    <w:rsid w:val="002E526D"/>
    <w:rsid w:val="002E652E"/>
    <w:rsid w:val="002E7772"/>
    <w:rsid w:val="002E7E23"/>
    <w:rsid w:val="002F04D4"/>
    <w:rsid w:val="002F1B07"/>
    <w:rsid w:val="002F2274"/>
    <w:rsid w:val="002F332F"/>
    <w:rsid w:val="002F58CA"/>
    <w:rsid w:val="002F6184"/>
    <w:rsid w:val="002F6C22"/>
    <w:rsid w:val="002F7BB2"/>
    <w:rsid w:val="00303197"/>
    <w:rsid w:val="00303E18"/>
    <w:rsid w:val="003062B7"/>
    <w:rsid w:val="00306F00"/>
    <w:rsid w:val="003078DB"/>
    <w:rsid w:val="00310216"/>
    <w:rsid w:val="00310919"/>
    <w:rsid w:val="0031119D"/>
    <w:rsid w:val="003158D6"/>
    <w:rsid w:val="003166A2"/>
    <w:rsid w:val="00317AE5"/>
    <w:rsid w:val="00317EBE"/>
    <w:rsid w:val="0032349B"/>
    <w:rsid w:val="00323C7D"/>
    <w:rsid w:val="00327AA1"/>
    <w:rsid w:val="00334170"/>
    <w:rsid w:val="00334B27"/>
    <w:rsid w:val="00337539"/>
    <w:rsid w:val="003404B9"/>
    <w:rsid w:val="003407E0"/>
    <w:rsid w:val="003410AF"/>
    <w:rsid w:val="0034182F"/>
    <w:rsid w:val="00342696"/>
    <w:rsid w:val="00342AFB"/>
    <w:rsid w:val="003430DE"/>
    <w:rsid w:val="00343CFF"/>
    <w:rsid w:val="00344718"/>
    <w:rsid w:val="00346A96"/>
    <w:rsid w:val="00350709"/>
    <w:rsid w:val="00351428"/>
    <w:rsid w:val="003523AE"/>
    <w:rsid w:val="0035280E"/>
    <w:rsid w:val="003529AD"/>
    <w:rsid w:val="00353EA9"/>
    <w:rsid w:val="00354E81"/>
    <w:rsid w:val="00355389"/>
    <w:rsid w:val="0035596F"/>
    <w:rsid w:val="00355C06"/>
    <w:rsid w:val="00360A78"/>
    <w:rsid w:val="00361A84"/>
    <w:rsid w:val="0036269B"/>
    <w:rsid w:val="00363223"/>
    <w:rsid w:val="003639FD"/>
    <w:rsid w:val="003658EF"/>
    <w:rsid w:val="00367CF9"/>
    <w:rsid w:val="00370220"/>
    <w:rsid w:val="003738DB"/>
    <w:rsid w:val="00376097"/>
    <w:rsid w:val="00380C71"/>
    <w:rsid w:val="003815ED"/>
    <w:rsid w:val="003820FA"/>
    <w:rsid w:val="00383612"/>
    <w:rsid w:val="00383A0D"/>
    <w:rsid w:val="00383C87"/>
    <w:rsid w:val="00384DA5"/>
    <w:rsid w:val="00390127"/>
    <w:rsid w:val="00390FB1"/>
    <w:rsid w:val="00392D74"/>
    <w:rsid w:val="003942AA"/>
    <w:rsid w:val="00396EAE"/>
    <w:rsid w:val="003A020C"/>
    <w:rsid w:val="003A2713"/>
    <w:rsid w:val="003A31A1"/>
    <w:rsid w:val="003A36F5"/>
    <w:rsid w:val="003A414E"/>
    <w:rsid w:val="003A477A"/>
    <w:rsid w:val="003A5AF0"/>
    <w:rsid w:val="003A5DBB"/>
    <w:rsid w:val="003A61FD"/>
    <w:rsid w:val="003B01C2"/>
    <w:rsid w:val="003B1482"/>
    <w:rsid w:val="003B2196"/>
    <w:rsid w:val="003B25CD"/>
    <w:rsid w:val="003B2978"/>
    <w:rsid w:val="003B3DC2"/>
    <w:rsid w:val="003B4192"/>
    <w:rsid w:val="003B4555"/>
    <w:rsid w:val="003B4BD7"/>
    <w:rsid w:val="003B51D3"/>
    <w:rsid w:val="003B5C71"/>
    <w:rsid w:val="003B7C78"/>
    <w:rsid w:val="003C220B"/>
    <w:rsid w:val="003C2577"/>
    <w:rsid w:val="003C25D2"/>
    <w:rsid w:val="003C57A1"/>
    <w:rsid w:val="003C75C4"/>
    <w:rsid w:val="003D0120"/>
    <w:rsid w:val="003D2C72"/>
    <w:rsid w:val="003D4524"/>
    <w:rsid w:val="003D5B88"/>
    <w:rsid w:val="003D64B4"/>
    <w:rsid w:val="003D6D8D"/>
    <w:rsid w:val="003E28B3"/>
    <w:rsid w:val="003E35E0"/>
    <w:rsid w:val="003E4327"/>
    <w:rsid w:val="003E6C4D"/>
    <w:rsid w:val="003E7B8A"/>
    <w:rsid w:val="003F2A1D"/>
    <w:rsid w:val="003F3099"/>
    <w:rsid w:val="003F3A1D"/>
    <w:rsid w:val="003F7AB9"/>
    <w:rsid w:val="0040197F"/>
    <w:rsid w:val="00402868"/>
    <w:rsid w:val="004050F1"/>
    <w:rsid w:val="00405275"/>
    <w:rsid w:val="0040605E"/>
    <w:rsid w:val="00410EF7"/>
    <w:rsid w:val="00410F40"/>
    <w:rsid w:val="00411341"/>
    <w:rsid w:val="00412900"/>
    <w:rsid w:val="00412D32"/>
    <w:rsid w:val="00413309"/>
    <w:rsid w:val="00415B67"/>
    <w:rsid w:val="0041614D"/>
    <w:rsid w:val="0041699E"/>
    <w:rsid w:val="00420051"/>
    <w:rsid w:val="00421413"/>
    <w:rsid w:val="00421566"/>
    <w:rsid w:val="00425379"/>
    <w:rsid w:val="00426749"/>
    <w:rsid w:val="00426F27"/>
    <w:rsid w:val="00430E2E"/>
    <w:rsid w:val="00431B61"/>
    <w:rsid w:val="00432B32"/>
    <w:rsid w:val="00432E95"/>
    <w:rsid w:val="004341BD"/>
    <w:rsid w:val="004351A3"/>
    <w:rsid w:val="00437CD4"/>
    <w:rsid w:val="0044244B"/>
    <w:rsid w:val="00444A89"/>
    <w:rsid w:val="004450E3"/>
    <w:rsid w:val="00445EF8"/>
    <w:rsid w:val="00450210"/>
    <w:rsid w:val="004533A5"/>
    <w:rsid w:val="004540DA"/>
    <w:rsid w:val="0045421A"/>
    <w:rsid w:val="00455103"/>
    <w:rsid w:val="00456653"/>
    <w:rsid w:val="00456AAC"/>
    <w:rsid w:val="00456C96"/>
    <w:rsid w:val="004605AB"/>
    <w:rsid w:val="00460F56"/>
    <w:rsid w:val="004624A1"/>
    <w:rsid w:val="00462BAE"/>
    <w:rsid w:val="004643E6"/>
    <w:rsid w:val="004659F4"/>
    <w:rsid w:val="00465BF6"/>
    <w:rsid w:val="0046693D"/>
    <w:rsid w:val="004709E1"/>
    <w:rsid w:val="00470A79"/>
    <w:rsid w:val="004754AD"/>
    <w:rsid w:val="004756DB"/>
    <w:rsid w:val="00476E82"/>
    <w:rsid w:val="00477FED"/>
    <w:rsid w:val="00483295"/>
    <w:rsid w:val="0048337B"/>
    <w:rsid w:val="004839CE"/>
    <w:rsid w:val="00483FDC"/>
    <w:rsid w:val="004846FC"/>
    <w:rsid w:val="0048493A"/>
    <w:rsid w:val="0048547F"/>
    <w:rsid w:val="0048549A"/>
    <w:rsid w:val="00485535"/>
    <w:rsid w:val="00485F19"/>
    <w:rsid w:val="004905F7"/>
    <w:rsid w:val="00490F62"/>
    <w:rsid w:val="00491627"/>
    <w:rsid w:val="00491F12"/>
    <w:rsid w:val="00492C0A"/>
    <w:rsid w:val="00493434"/>
    <w:rsid w:val="00493918"/>
    <w:rsid w:val="00495F41"/>
    <w:rsid w:val="00495FF9"/>
    <w:rsid w:val="00497053"/>
    <w:rsid w:val="0049745F"/>
    <w:rsid w:val="004A2040"/>
    <w:rsid w:val="004A2371"/>
    <w:rsid w:val="004A2674"/>
    <w:rsid w:val="004A2800"/>
    <w:rsid w:val="004A2BBF"/>
    <w:rsid w:val="004A662E"/>
    <w:rsid w:val="004B0F1D"/>
    <w:rsid w:val="004B0F2D"/>
    <w:rsid w:val="004B18DE"/>
    <w:rsid w:val="004B2698"/>
    <w:rsid w:val="004B313E"/>
    <w:rsid w:val="004B3F0A"/>
    <w:rsid w:val="004B4591"/>
    <w:rsid w:val="004B4B5F"/>
    <w:rsid w:val="004B6266"/>
    <w:rsid w:val="004B7479"/>
    <w:rsid w:val="004C1DD5"/>
    <w:rsid w:val="004C4D50"/>
    <w:rsid w:val="004C7146"/>
    <w:rsid w:val="004C71EF"/>
    <w:rsid w:val="004D086E"/>
    <w:rsid w:val="004D3449"/>
    <w:rsid w:val="004D5480"/>
    <w:rsid w:val="004D6B6E"/>
    <w:rsid w:val="004D785D"/>
    <w:rsid w:val="004E07EA"/>
    <w:rsid w:val="004E0945"/>
    <w:rsid w:val="004E09DD"/>
    <w:rsid w:val="004E1B88"/>
    <w:rsid w:val="004E363E"/>
    <w:rsid w:val="004E47E5"/>
    <w:rsid w:val="004E47EF"/>
    <w:rsid w:val="004E6086"/>
    <w:rsid w:val="004E63FC"/>
    <w:rsid w:val="004E743D"/>
    <w:rsid w:val="004E7C0B"/>
    <w:rsid w:val="004F03AA"/>
    <w:rsid w:val="004F14F3"/>
    <w:rsid w:val="004F1890"/>
    <w:rsid w:val="004F2CED"/>
    <w:rsid w:val="004F47B1"/>
    <w:rsid w:val="004F4A9C"/>
    <w:rsid w:val="0050037A"/>
    <w:rsid w:val="00500CEF"/>
    <w:rsid w:val="005027FF"/>
    <w:rsid w:val="00502C36"/>
    <w:rsid w:val="005035BF"/>
    <w:rsid w:val="00503EF3"/>
    <w:rsid w:val="005047F6"/>
    <w:rsid w:val="00506976"/>
    <w:rsid w:val="005078E1"/>
    <w:rsid w:val="00507A3E"/>
    <w:rsid w:val="00507D6D"/>
    <w:rsid w:val="00510186"/>
    <w:rsid w:val="0051050B"/>
    <w:rsid w:val="00511280"/>
    <w:rsid w:val="00512AAD"/>
    <w:rsid w:val="00512E72"/>
    <w:rsid w:val="0051397D"/>
    <w:rsid w:val="005144E0"/>
    <w:rsid w:val="00514AE7"/>
    <w:rsid w:val="00515056"/>
    <w:rsid w:val="00515B47"/>
    <w:rsid w:val="00516181"/>
    <w:rsid w:val="00516A93"/>
    <w:rsid w:val="00517805"/>
    <w:rsid w:val="00520CBA"/>
    <w:rsid w:val="00521CDD"/>
    <w:rsid w:val="00522C41"/>
    <w:rsid w:val="00524B27"/>
    <w:rsid w:val="00524B73"/>
    <w:rsid w:val="00525A1C"/>
    <w:rsid w:val="00526A40"/>
    <w:rsid w:val="00526E08"/>
    <w:rsid w:val="00527482"/>
    <w:rsid w:val="00527949"/>
    <w:rsid w:val="00530E47"/>
    <w:rsid w:val="00530FF6"/>
    <w:rsid w:val="00531D71"/>
    <w:rsid w:val="005329B9"/>
    <w:rsid w:val="00534E03"/>
    <w:rsid w:val="00536CCA"/>
    <w:rsid w:val="0053748E"/>
    <w:rsid w:val="005377A2"/>
    <w:rsid w:val="00540208"/>
    <w:rsid w:val="00541C51"/>
    <w:rsid w:val="0054209C"/>
    <w:rsid w:val="00542BA0"/>
    <w:rsid w:val="0054390E"/>
    <w:rsid w:val="00545B0B"/>
    <w:rsid w:val="00545B3F"/>
    <w:rsid w:val="00545B7A"/>
    <w:rsid w:val="00547AE6"/>
    <w:rsid w:val="00550EF2"/>
    <w:rsid w:val="00550EFF"/>
    <w:rsid w:val="00551ED1"/>
    <w:rsid w:val="00553823"/>
    <w:rsid w:val="00553FEE"/>
    <w:rsid w:val="00554A6D"/>
    <w:rsid w:val="00554C78"/>
    <w:rsid w:val="005625FC"/>
    <w:rsid w:val="00565C60"/>
    <w:rsid w:val="00566286"/>
    <w:rsid w:val="00567388"/>
    <w:rsid w:val="00570E5C"/>
    <w:rsid w:val="00571301"/>
    <w:rsid w:val="0057361F"/>
    <w:rsid w:val="00573952"/>
    <w:rsid w:val="00574A38"/>
    <w:rsid w:val="005753C8"/>
    <w:rsid w:val="00576752"/>
    <w:rsid w:val="005802FB"/>
    <w:rsid w:val="00580930"/>
    <w:rsid w:val="00584A4D"/>
    <w:rsid w:val="005855F8"/>
    <w:rsid w:val="0058757C"/>
    <w:rsid w:val="005900BB"/>
    <w:rsid w:val="0059251E"/>
    <w:rsid w:val="00594936"/>
    <w:rsid w:val="00594CB4"/>
    <w:rsid w:val="00597182"/>
    <w:rsid w:val="005971AA"/>
    <w:rsid w:val="005A0E84"/>
    <w:rsid w:val="005A2FC2"/>
    <w:rsid w:val="005A4834"/>
    <w:rsid w:val="005A4EFF"/>
    <w:rsid w:val="005A612F"/>
    <w:rsid w:val="005B0872"/>
    <w:rsid w:val="005B187A"/>
    <w:rsid w:val="005B3263"/>
    <w:rsid w:val="005B55F4"/>
    <w:rsid w:val="005B5BC9"/>
    <w:rsid w:val="005B710C"/>
    <w:rsid w:val="005B72BB"/>
    <w:rsid w:val="005C0C29"/>
    <w:rsid w:val="005C4393"/>
    <w:rsid w:val="005C4B59"/>
    <w:rsid w:val="005C6595"/>
    <w:rsid w:val="005D11A8"/>
    <w:rsid w:val="005D3BDE"/>
    <w:rsid w:val="005D524C"/>
    <w:rsid w:val="005D6B96"/>
    <w:rsid w:val="005D6D10"/>
    <w:rsid w:val="005D71BE"/>
    <w:rsid w:val="005D7208"/>
    <w:rsid w:val="005E00F3"/>
    <w:rsid w:val="005E05BB"/>
    <w:rsid w:val="005E260C"/>
    <w:rsid w:val="005E3136"/>
    <w:rsid w:val="005E354A"/>
    <w:rsid w:val="005E4DDE"/>
    <w:rsid w:val="005E5D9E"/>
    <w:rsid w:val="005E6BA0"/>
    <w:rsid w:val="005E78A6"/>
    <w:rsid w:val="005F2AD0"/>
    <w:rsid w:val="005F3077"/>
    <w:rsid w:val="00600849"/>
    <w:rsid w:val="006025C2"/>
    <w:rsid w:val="00603906"/>
    <w:rsid w:val="00604E5A"/>
    <w:rsid w:val="0060506A"/>
    <w:rsid w:val="006054FC"/>
    <w:rsid w:val="006066C5"/>
    <w:rsid w:val="00610626"/>
    <w:rsid w:val="00610BB9"/>
    <w:rsid w:val="00611E77"/>
    <w:rsid w:val="00612886"/>
    <w:rsid w:val="0061458A"/>
    <w:rsid w:val="006166A8"/>
    <w:rsid w:val="00620E2E"/>
    <w:rsid w:val="0062146F"/>
    <w:rsid w:val="00621795"/>
    <w:rsid w:val="00622DC6"/>
    <w:rsid w:val="00631E81"/>
    <w:rsid w:val="00636651"/>
    <w:rsid w:val="00636D10"/>
    <w:rsid w:val="00640B2B"/>
    <w:rsid w:val="006417E4"/>
    <w:rsid w:val="00643E56"/>
    <w:rsid w:val="00643F6A"/>
    <w:rsid w:val="0064486A"/>
    <w:rsid w:val="00644F24"/>
    <w:rsid w:val="006508A0"/>
    <w:rsid w:val="00650E6F"/>
    <w:rsid w:val="00651063"/>
    <w:rsid w:val="006513AF"/>
    <w:rsid w:val="00653936"/>
    <w:rsid w:val="00653AEF"/>
    <w:rsid w:val="00653FCD"/>
    <w:rsid w:val="00654063"/>
    <w:rsid w:val="0065620C"/>
    <w:rsid w:val="00657C8E"/>
    <w:rsid w:val="00657CF2"/>
    <w:rsid w:val="006612D1"/>
    <w:rsid w:val="00661C34"/>
    <w:rsid w:val="00663D36"/>
    <w:rsid w:val="0066663A"/>
    <w:rsid w:val="00670513"/>
    <w:rsid w:val="0067172A"/>
    <w:rsid w:val="00672115"/>
    <w:rsid w:val="00672FA6"/>
    <w:rsid w:val="00677B36"/>
    <w:rsid w:val="006801E7"/>
    <w:rsid w:val="0068067F"/>
    <w:rsid w:val="00680EFB"/>
    <w:rsid w:val="00680F26"/>
    <w:rsid w:val="00682D26"/>
    <w:rsid w:val="0068442D"/>
    <w:rsid w:val="00686095"/>
    <w:rsid w:val="0068643F"/>
    <w:rsid w:val="00687EF9"/>
    <w:rsid w:val="00687F60"/>
    <w:rsid w:val="006901C3"/>
    <w:rsid w:val="00690A6E"/>
    <w:rsid w:val="0069154B"/>
    <w:rsid w:val="00693445"/>
    <w:rsid w:val="0069429B"/>
    <w:rsid w:val="00694476"/>
    <w:rsid w:val="00695106"/>
    <w:rsid w:val="00696DA3"/>
    <w:rsid w:val="006970BF"/>
    <w:rsid w:val="006A10DE"/>
    <w:rsid w:val="006A1264"/>
    <w:rsid w:val="006A2952"/>
    <w:rsid w:val="006A2B6B"/>
    <w:rsid w:val="006A36CC"/>
    <w:rsid w:val="006A3732"/>
    <w:rsid w:val="006A4EF4"/>
    <w:rsid w:val="006A61A3"/>
    <w:rsid w:val="006B0C13"/>
    <w:rsid w:val="006B16D7"/>
    <w:rsid w:val="006B1DE4"/>
    <w:rsid w:val="006B5550"/>
    <w:rsid w:val="006B5CE6"/>
    <w:rsid w:val="006B62EB"/>
    <w:rsid w:val="006B6642"/>
    <w:rsid w:val="006B6C56"/>
    <w:rsid w:val="006B6E63"/>
    <w:rsid w:val="006C09F0"/>
    <w:rsid w:val="006C15DE"/>
    <w:rsid w:val="006C300D"/>
    <w:rsid w:val="006C315B"/>
    <w:rsid w:val="006C5F22"/>
    <w:rsid w:val="006D089C"/>
    <w:rsid w:val="006D47A5"/>
    <w:rsid w:val="006D4F47"/>
    <w:rsid w:val="006E0CC7"/>
    <w:rsid w:val="006E3C3F"/>
    <w:rsid w:val="006E4224"/>
    <w:rsid w:val="006E4D6D"/>
    <w:rsid w:val="006E53F7"/>
    <w:rsid w:val="006E633A"/>
    <w:rsid w:val="006E6E1C"/>
    <w:rsid w:val="006E70E8"/>
    <w:rsid w:val="006E7650"/>
    <w:rsid w:val="006F11CF"/>
    <w:rsid w:val="006F13C6"/>
    <w:rsid w:val="006F489D"/>
    <w:rsid w:val="006F5F34"/>
    <w:rsid w:val="006F6DD7"/>
    <w:rsid w:val="006F7FA8"/>
    <w:rsid w:val="00700FDA"/>
    <w:rsid w:val="0070258A"/>
    <w:rsid w:val="0070463F"/>
    <w:rsid w:val="007054B9"/>
    <w:rsid w:val="00705D02"/>
    <w:rsid w:val="00706653"/>
    <w:rsid w:val="00707197"/>
    <w:rsid w:val="007073F0"/>
    <w:rsid w:val="007075FD"/>
    <w:rsid w:val="00707AF0"/>
    <w:rsid w:val="007112F9"/>
    <w:rsid w:val="007153B5"/>
    <w:rsid w:val="007157C7"/>
    <w:rsid w:val="0072228C"/>
    <w:rsid w:val="00722511"/>
    <w:rsid w:val="007241D3"/>
    <w:rsid w:val="007259D5"/>
    <w:rsid w:val="00732B23"/>
    <w:rsid w:val="00732C7B"/>
    <w:rsid w:val="00732CFD"/>
    <w:rsid w:val="00733340"/>
    <w:rsid w:val="007353B7"/>
    <w:rsid w:val="007428D7"/>
    <w:rsid w:val="00743275"/>
    <w:rsid w:val="007447FA"/>
    <w:rsid w:val="00745FD0"/>
    <w:rsid w:val="0074733E"/>
    <w:rsid w:val="00750805"/>
    <w:rsid w:val="00752894"/>
    <w:rsid w:val="00753AEB"/>
    <w:rsid w:val="00754343"/>
    <w:rsid w:val="007567B7"/>
    <w:rsid w:val="00757401"/>
    <w:rsid w:val="0076108A"/>
    <w:rsid w:val="007614AF"/>
    <w:rsid w:val="00764D99"/>
    <w:rsid w:val="0076637D"/>
    <w:rsid w:val="00766927"/>
    <w:rsid w:val="00766CC5"/>
    <w:rsid w:val="0076708B"/>
    <w:rsid w:val="00772199"/>
    <w:rsid w:val="00775D0E"/>
    <w:rsid w:val="0077723E"/>
    <w:rsid w:val="00777865"/>
    <w:rsid w:val="00780101"/>
    <w:rsid w:val="0078048F"/>
    <w:rsid w:val="007808CD"/>
    <w:rsid w:val="0078243D"/>
    <w:rsid w:val="00784C4E"/>
    <w:rsid w:val="00785121"/>
    <w:rsid w:val="007857BA"/>
    <w:rsid w:val="007869BB"/>
    <w:rsid w:val="007878A4"/>
    <w:rsid w:val="00787BD7"/>
    <w:rsid w:val="00790906"/>
    <w:rsid w:val="00790DAE"/>
    <w:rsid w:val="0079218D"/>
    <w:rsid w:val="007944F3"/>
    <w:rsid w:val="00794EA6"/>
    <w:rsid w:val="007959EE"/>
    <w:rsid w:val="00796997"/>
    <w:rsid w:val="00797AEF"/>
    <w:rsid w:val="00797FC8"/>
    <w:rsid w:val="007A113B"/>
    <w:rsid w:val="007A161E"/>
    <w:rsid w:val="007A165C"/>
    <w:rsid w:val="007A1B73"/>
    <w:rsid w:val="007A2197"/>
    <w:rsid w:val="007A56EA"/>
    <w:rsid w:val="007A5AB0"/>
    <w:rsid w:val="007A6887"/>
    <w:rsid w:val="007A6FF7"/>
    <w:rsid w:val="007B0B7F"/>
    <w:rsid w:val="007B3E1D"/>
    <w:rsid w:val="007B4260"/>
    <w:rsid w:val="007B4F91"/>
    <w:rsid w:val="007B610F"/>
    <w:rsid w:val="007B7C4F"/>
    <w:rsid w:val="007C05D1"/>
    <w:rsid w:val="007C0D84"/>
    <w:rsid w:val="007C138D"/>
    <w:rsid w:val="007C2E18"/>
    <w:rsid w:val="007C4C6A"/>
    <w:rsid w:val="007C4EA0"/>
    <w:rsid w:val="007C6656"/>
    <w:rsid w:val="007D00B1"/>
    <w:rsid w:val="007D0EF7"/>
    <w:rsid w:val="007D1EDD"/>
    <w:rsid w:val="007D298C"/>
    <w:rsid w:val="007D2B0A"/>
    <w:rsid w:val="007D3AF8"/>
    <w:rsid w:val="007E2FAC"/>
    <w:rsid w:val="007E302D"/>
    <w:rsid w:val="007E3934"/>
    <w:rsid w:val="007E5772"/>
    <w:rsid w:val="007E5D50"/>
    <w:rsid w:val="007E60E3"/>
    <w:rsid w:val="007F1563"/>
    <w:rsid w:val="007F1E1A"/>
    <w:rsid w:val="007F230B"/>
    <w:rsid w:val="007F2A5F"/>
    <w:rsid w:val="007F39A5"/>
    <w:rsid w:val="007F41F6"/>
    <w:rsid w:val="007F6A58"/>
    <w:rsid w:val="00802131"/>
    <w:rsid w:val="00802ED2"/>
    <w:rsid w:val="00804BE1"/>
    <w:rsid w:val="00805D8C"/>
    <w:rsid w:val="00805E4C"/>
    <w:rsid w:val="00806140"/>
    <w:rsid w:val="00807987"/>
    <w:rsid w:val="00807C03"/>
    <w:rsid w:val="00810E31"/>
    <w:rsid w:val="00810F07"/>
    <w:rsid w:val="0081108F"/>
    <w:rsid w:val="00811204"/>
    <w:rsid w:val="008128E2"/>
    <w:rsid w:val="00814A45"/>
    <w:rsid w:val="0082022C"/>
    <w:rsid w:val="0082108D"/>
    <w:rsid w:val="008235CD"/>
    <w:rsid w:val="008240F0"/>
    <w:rsid w:val="0082428B"/>
    <w:rsid w:val="00825307"/>
    <w:rsid w:val="0082533C"/>
    <w:rsid w:val="00825B49"/>
    <w:rsid w:val="00827A55"/>
    <w:rsid w:val="00832CBE"/>
    <w:rsid w:val="008351EB"/>
    <w:rsid w:val="00836FD9"/>
    <w:rsid w:val="0083791A"/>
    <w:rsid w:val="00837F5A"/>
    <w:rsid w:val="0084085F"/>
    <w:rsid w:val="00840EB8"/>
    <w:rsid w:val="0084189A"/>
    <w:rsid w:val="00842FFF"/>
    <w:rsid w:val="008438FE"/>
    <w:rsid w:val="00845443"/>
    <w:rsid w:val="00845CC5"/>
    <w:rsid w:val="00846800"/>
    <w:rsid w:val="00852110"/>
    <w:rsid w:val="00855389"/>
    <w:rsid w:val="00857236"/>
    <w:rsid w:val="00857A33"/>
    <w:rsid w:val="00861F6A"/>
    <w:rsid w:val="0086522E"/>
    <w:rsid w:val="0086619B"/>
    <w:rsid w:val="008700C7"/>
    <w:rsid w:val="00870D5D"/>
    <w:rsid w:val="00871F12"/>
    <w:rsid w:val="00872021"/>
    <w:rsid w:val="0087352E"/>
    <w:rsid w:val="008746D0"/>
    <w:rsid w:val="00875572"/>
    <w:rsid w:val="00884DB5"/>
    <w:rsid w:val="00885740"/>
    <w:rsid w:val="00886D40"/>
    <w:rsid w:val="00887060"/>
    <w:rsid w:val="008915A8"/>
    <w:rsid w:val="0089252C"/>
    <w:rsid w:val="008928EA"/>
    <w:rsid w:val="00892CAA"/>
    <w:rsid w:val="00893C0E"/>
    <w:rsid w:val="00894E6A"/>
    <w:rsid w:val="008969C8"/>
    <w:rsid w:val="008A0280"/>
    <w:rsid w:val="008A05F9"/>
    <w:rsid w:val="008A0CAA"/>
    <w:rsid w:val="008A161F"/>
    <w:rsid w:val="008A2F07"/>
    <w:rsid w:val="008A4F06"/>
    <w:rsid w:val="008A594A"/>
    <w:rsid w:val="008A7DB2"/>
    <w:rsid w:val="008B0835"/>
    <w:rsid w:val="008B2203"/>
    <w:rsid w:val="008B2291"/>
    <w:rsid w:val="008B2593"/>
    <w:rsid w:val="008B3B9A"/>
    <w:rsid w:val="008B42F6"/>
    <w:rsid w:val="008B5DE5"/>
    <w:rsid w:val="008B5FF8"/>
    <w:rsid w:val="008B60DF"/>
    <w:rsid w:val="008B6982"/>
    <w:rsid w:val="008B75A0"/>
    <w:rsid w:val="008B7D33"/>
    <w:rsid w:val="008C009E"/>
    <w:rsid w:val="008C1E55"/>
    <w:rsid w:val="008C2DD7"/>
    <w:rsid w:val="008C3122"/>
    <w:rsid w:val="008C3148"/>
    <w:rsid w:val="008C3578"/>
    <w:rsid w:val="008C4496"/>
    <w:rsid w:val="008C5127"/>
    <w:rsid w:val="008C6167"/>
    <w:rsid w:val="008C7EE4"/>
    <w:rsid w:val="008D19F9"/>
    <w:rsid w:val="008D2C4F"/>
    <w:rsid w:val="008D4162"/>
    <w:rsid w:val="008D4FC4"/>
    <w:rsid w:val="008D5ABB"/>
    <w:rsid w:val="008D5C73"/>
    <w:rsid w:val="008D766A"/>
    <w:rsid w:val="008E1C0F"/>
    <w:rsid w:val="008E1CE5"/>
    <w:rsid w:val="008E1DF9"/>
    <w:rsid w:val="008E3703"/>
    <w:rsid w:val="008E379D"/>
    <w:rsid w:val="008E442C"/>
    <w:rsid w:val="008F046A"/>
    <w:rsid w:val="008F0530"/>
    <w:rsid w:val="008F289E"/>
    <w:rsid w:val="008F2E34"/>
    <w:rsid w:val="008F3756"/>
    <w:rsid w:val="008F4175"/>
    <w:rsid w:val="008F4905"/>
    <w:rsid w:val="008F49E6"/>
    <w:rsid w:val="008F6040"/>
    <w:rsid w:val="008F6354"/>
    <w:rsid w:val="0090106E"/>
    <w:rsid w:val="009011A5"/>
    <w:rsid w:val="009018EF"/>
    <w:rsid w:val="00902869"/>
    <w:rsid w:val="0090397D"/>
    <w:rsid w:val="009047B9"/>
    <w:rsid w:val="00905E24"/>
    <w:rsid w:val="00907BD5"/>
    <w:rsid w:val="0091247D"/>
    <w:rsid w:val="00912EC9"/>
    <w:rsid w:val="00914BAF"/>
    <w:rsid w:val="00916188"/>
    <w:rsid w:val="00917F2E"/>
    <w:rsid w:val="009200D5"/>
    <w:rsid w:val="0092023B"/>
    <w:rsid w:val="00920935"/>
    <w:rsid w:val="00922086"/>
    <w:rsid w:val="009266EA"/>
    <w:rsid w:val="00930BEC"/>
    <w:rsid w:val="00930D7A"/>
    <w:rsid w:val="0093116E"/>
    <w:rsid w:val="00931EF1"/>
    <w:rsid w:val="009341C1"/>
    <w:rsid w:val="0093425F"/>
    <w:rsid w:val="00935A5B"/>
    <w:rsid w:val="00935B22"/>
    <w:rsid w:val="00935C23"/>
    <w:rsid w:val="009368F9"/>
    <w:rsid w:val="00937A07"/>
    <w:rsid w:val="0094186E"/>
    <w:rsid w:val="00945E75"/>
    <w:rsid w:val="00946DA6"/>
    <w:rsid w:val="009477A7"/>
    <w:rsid w:val="0095229E"/>
    <w:rsid w:val="0095312B"/>
    <w:rsid w:val="009543CE"/>
    <w:rsid w:val="00955BFE"/>
    <w:rsid w:val="00956EEA"/>
    <w:rsid w:val="00956F23"/>
    <w:rsid w:val="00962474"/>
    <w:rsid w:val="00963B6B"/>
    <w:rsid w:val="0096406B"/>
    <w:rsid w:val="009647FB"/>
    <w:rsid w:val="00964E90"/>
    <w:rsid w:val="0096678F"/>
    <w:rsid w:val="009668A0"/>
    <w:rsid w:val="009678AF"/>
    <w:rsid w:val="00971DBE"/>
    <w:rsid w:val="0097366D"/>
    <w:rsid w:val="009742E4"/>
    <w:rsid w:val="00977ADF"/>
    <w:rsid w:val="00982566"/>
    <w:rsid w:val="00983668"/>
    <w:rsid w:val="00987F40"/>
    <w:rsid w:val="00990450"/>
    <w:rsid w:val="009906C0"/>
    <w:rsid w:val="00990971"/>
    <w:rsid w:val="009923B9"/>
    <w:rsid w:val="00992FD6"/>
    <w:rsid w:val="00993D7C"/>
    <w:rsid w:val="0099777B"/>
    <w:rsid w:val="009A25E6"/>
    <w:rsid w:val="009A2D27"/>
    <w:rsid w:val="009A2F26"/>
    <w:rsid w:val="009A3752"/>
    <w:rsid w:val="009A4DAE"/>
    <w:rsid w:val="009A512F"/>
    <w:rsid w:val="009A51B9"/>
    <w:rsid w:val="009A5A8F"/>
    <w:rsid w:val="009B11D7"/>
    <w:rsid w:val="009B1C8E"/>
    <w:rsid w:val="009B1D3C"/>
    <w:rsid w:val="009B2EC0"/>
    <w:rsid w:val="009B3316"/>
    <w:rsid w:val="009B4810"/>
    <w:rsid w:val="009B4ECA"/>
    <w:rsid w:val="009B5734"/>
    <w:rsid w:val="009B7E4D"/>
    <w:rsid w:val="009C08D2"/>
    <w:rsid w:val="009C172E"/>
    <w:rsid w:val="009C1BC9"/>
    <w:rsid w:val="009C3844"/>
    <w:rsid w:val="009C4900"/>
    <w:rsid w:val="009C5C4B"/>
    <w:rsid w:val="009C6561"/>
    <w:rsid w:val="009C7ADA"/>
    <w:rsid w:val="009C7BA4"/>
    <w:rsid w:val="009C7FE4"/>
    <w:rsid w:val="009D0C9C"/>
    <w:rsid w:val="009D1659"/>
    <w:rsid w:val="009D166B"/>
    <w:rsid w:val="009D1FB8"/>
    <w:rsid w:val="009D2134"/>
    <w:rsid w:val="009D3003"/>
    <w:rsid w:val="009D403E"/>
    <w:rsid w:val="009D4A17"/>
    <w:rsid w:val="009D4D4F"/>
    <w:rsid w:val="009D5815"/>
    <w:rsid w:val="009D5B71"/>
    <w:rsid w:val="009D7BD5"/>
    <w:rsid w:val="009E0213"/>
    <w:rsid w:val="009E0C82"/>
    <w:rsid w:val="009E1106"/>
    <w:rsid w:val="009E3BAD"/>
    <w:rsid w:val="009E4377"/>
    <w:rsid w:val="009E4D9A"/>
    <w:rsid w:val="009E58AF"/>
    <w:rsid w:val="009F11CB"/>
    <w:rsid w:val="009F1CC8"/>
    <w:rsid w:val="009F2490"/>
    <w:rsid w:val="009F2F40"/>
    <w:rsid w:val="009F4631"/>
    <w:rsid w:val="009F55C6"/>
    <w:rsid w:val="009F6AC4"/>
    <w:rsid w:val="009F764B"/>
    <w:rsid w:val="009F76A9"/>
    <w:rsid w:val="009F7ECA"/>
    <w:rsid w:val="009F7F47"/>
    <w:rsid w:val="00A00358"/>
    <w:rsid w:val="00A009DD"/>
    <w:rsid w:val="00A00A81"/>
    <w:rsid w:val="00A012B9"/>
    <w:rsid w:val="00A0346A"/>
    <w:rsid w:val="00A0544E"/>
    <w:rsid w:val="00A056DC"/>
    <w:rsid w:val="00A05FFF"/>
    <w:rsid w:val="00A06358"/>
    <w:rsid w:val="00A0635C"/>
    <w:rsid w:val="00A068DB"/>
    <w:rsid w:val="00A109A6"/>
    <w:rsid w:val="00A114EB"/>
    <w:rsid w:val="00A12052"/>
    <w:rsid w:val="00A131CA"/>
    <w:rsid w:val="00A14BCF"/>
    <w:rsid w:val="00A16A2D"/>
    <w:rsid w:val="00A17DA8"/>
    <w:rsid w:val="00A2227B"/>
    <w:rsid w:val="00A22457"/>
    <w:rsid w:val="00A229F4"/>
    <w:rsid w:val="00A23660"/>
    <w:rsid w:val="00A240EE"/>
    <w:rsid w:val="00A24B94"/>
    <w:rsid w:val="00A24BB7"/>
    <w:rsid w:val="00A279E3"/>
    <w:rsid w:val="00A30132"/>
    <w:rsid w:val="00A31D55"/>
    <w:rsid w:val="00A32C8B"/>
    <w:rsid w:val="00A33FA1"/>
    <w:rsid w:val="00A34B8B"/>
    <w:rsid w:val="00A352AD"/>
    <w:rsid w:val="00A35B08"/>
    <w:rsid w:val="00A364BD"/>
    <w:rsid w:val="00A4037E"/>
    <w:rsid w:val="00A4324D"/>
    <w:rsid w:val="00A43E6A"/>
    <w:rsid w:val="00A5044F"/>
    <w:rsid w:val="00A54526"/>
    <w:rsid w:val="00A56259"/>
    <w:rsid w:val="00A56F46"/>
    <w:rsid w:val="00A57C56"/>
    <w:rsid w:val="00A617EA"/>
    <w:rsid w:val="00A61984"/>
    <w:rsid w:val="00A6208D"/>
    <w:rsid w:val="00A64F21"/>
    <w:rsid w:val="00A652D9"/>
    <w:rsid w:val="00A6624C"/>
    <w:rsid w:val="00A736C3"/>
    <w:rsid w:val="00A74629"/>
    <w:rsid w:val="00A758B2"/>
    <w:rsid w:val="00A767A6"/>
    <w:rsid w:val="00A81212"/>
    <w:rsid w:val="00A83476"/>
    <w:rsid w:val="00A843E1"/>
    <w:rsid w:val="00A876A3"/>
    <w:rsid w:val="00A8788C"/>
    <w:rsid w:val="00A87E76"/>
    <w:rsid w:val="00A90096"/>
    <w:rsid w:val="00A90804"/>
    <w:rsid w:val="00A91121"/>
    <w:rsid w:val="00A93F60"/>
    <w:rsid w:val="00A9584C"/>
    <w:rsid w:val="00A9677E"/>
    <w:rsid w:val="00A97A60"/>
    <w:rsid w:val="00AA5C75"/>
    <w:rsid w:val="00AA6071"/>
    <w:rsid w:val="00AA6A33"/>
    <w:rsid w:val="00AB54EE"/>
    <w:rsid w:val="00AB6CAF"/>
    <w:rsid w:val="00AB7A1A"/>
    <w:rsid w:val="00AB7EE0"/>
    <w:rsid w:val="00AC0D3E"/>
    <w:rsid w:val="00AC1F6B"/>
    <w:rsid w:val="00AC4C26"/>
    <w:rsid w:val="00AC5D13"/>
    <w:rsid w:val="00AC660F"/>
    <w:rsid w:val="00AC7351"/>
    <w:rsid w:val="00AC7B3D"/>
    <w:rsid w:val="00AD07C5"/>
    <w:rsid w:val="00AD2153"/>
    <w:rsid w:val="00AD2A37"/>
    <w:rsid w:val="00AD537B"/>
    <w:rsid w:val="00AD54AB"/>
    <w:rsid w:val="00AD6688"/>
    <w:rsid w:val="00AE2C0D"/>
    <w:rsid w:val="00AE32AC"/>
    <w:rsid w:val="00AE33CE"/>
    <w:rsid w:val="00AE344E"/>
    <w:rsid w:val="00AE3DD7"/>
    <w:rsid w:val="00AE5E9C"/>
    <w:rsid w:val="00AE6E04"/>
    <w:rsid w:val="00AE7293"/>
    <w:rsid w:val="00AE7A58"/>
    <w:rsid w:val="00AF114A"/>
    <w:rsid w:val="00AF4B76"/>
    <w:rsid w:val="00AF530D"/>
    <w:rsid w:val="00AF55A8"/>
    <w:rsid w:val="00AF57F0"/>
    <w:rsid w:val="00AF5D8D"/>
    <w:rsid w:val="00AF5D9D"/>
    <w:rsid w:val="00AF62EA"/>
    <w:rsid w:val="00AF7321"/>
    <w:rsid w:val="00B02F8B"/>
    <w:rsid w:val="00B03340"/>
    <w:rsid w:val="00B062FE"/>
    <w:rsid w:val="00B06877"/>
    <w:rsid w:val="00B0725A"/>
    <w:rsid w:val="00B102A8"/>
    <w:rsid w:val="00B103A5"/>
    <w:rsid w:val="00B125CD"/>
    <w:rsid w:val="00B126B5"/>
    <w:rsid w:val="00B131F2"/>
    <w:rsid w:val="00B1349D"/>
    <w:rsid w:val="00B1359B"/>
    <w:rsid w:val="00B13842"/>
    <w:rsid w:val="00B14B65"/>
    <w:rsid w:val="00B176AA"/>
    <w:rsid w:val="00B21606"/>
    <w:rsid w:val="00B21AF4"/>
    <w:rsid w:val="00B243D1"/>
    <w:rsid w:val="00B25323"/>
    <w:rsid w:val="00B2545C"/>
    <w:rsid w:val="00B27B96"/>
    <w:rsid w:val="00B318D3"/>
    <w:rsid w:val="00B35070"/>
    <w:rsid w:val="00B3510E"/>
    <w:rsid w:val="00B36EBD"/>
    <w:rsid w:val="00B37674"/>
    <w:rsid w:val="00B431BD"/>
    <w:rsid w:val="00B442A0"/>
    <w:rsid w:val="00B47F7E"/>
    <w:rsid w:val="00B5083B"/>
    <w:rsid w:val="00B5089F"/>
    <w:rsid w:val="00B508D7"/>
    <w:rsid w:val="00B53937"/>
    <w:rsid w:val="00B54ED1"/>
    <w:rsid w:val="00B55BDB"/>
    <w:rsid w:val="00B60096"/>
    <w:rsid w:val="00B6221C"/>
    <w:rsid w:val="00B63467"/>
    <w:rsid w:val="00B635CA"/>
    <w:rsid w:val="00B63F86"/>
    <w:rsid w:val="00B66DA3"/>
    <w:rsid w:val="00B70077"/>
    <w:rsid w:val="00B7027B"/>
    <w:rsid w:val="00B70F7B"/>
    <w:rsid w:val="00B72A1A"/>
    <w:rsid w:val="00B74CFA"/>
    <w:rsid w:val="00B75986"/>
    <w:rsid w:val="00B767B7"/>
    <w:rsid w:val="00B76899"/>
    <w:rsid w:val="00B77E86"/>
    <w:rsid w:val="00B8040E"/>
    <w:rsid w:val="00B80DF7"/>
    <w:rsid w:val="00B82764"/>
    <w:rsid w:val="00B82829"/>
    <w:rsid w:val="00B847A6"/>
    <w:rsid w:val="00B85477"/>
    <w:rsid w:val="00B86D4C"/>
    <w:rsid w:val="00B952B6"/>
    <w:rsid w:val="00B9731C"/>
    <w:rsid w:val="00BA0CFA"/>
    <w:rsid w:val="00BA1FBA"/>
    <w:rsid w:val="00BA21A0"/>
    <w:rsid w:val="00BA3AEC"/>
    <w:rsid w:val="00BA3AFA"/>
    <w:rsid w:val="00BA4E95"/>
    <w:rsid w:val="00BA56F5"/>
    <w:rsid w:val="00BA7746"/>
    <w:rsid w:val="00BB20DC"/>
    <w:rsid w:val="00BB24ED"/>
    <w:rsid w:val="00BB272A"/>
    <w:rsid w:val="00BB70DF"/>
    <w:rsid w:val="00BB72F3"/>
    <w:rsid w:val="00BB7B0B"/>
    <w:rsid w:val="00BC07BF"/>
    <w:rsid w:val="00BC2138"/>
    <w:rsid w:val="00BC2702"/>
    <w:rsid w:val="00BC33C1"/>
    <w:rsid w:val="00BC64A1"/>
    <w:rsid w:val="00BC64EE"/>
    <w:rsid w:val="00BC652A"/>
    <w:rsid w:val="00BC6D1D"/>
    <w:rsid w:val="00BC7632"/>
    <w:rsid w:val="00BD0862"/>
    <w:rsid w:val="00BD13A6"/>
    <w:rsid w:val="00BD1788"/>
    <w:rsid w:val="00BD21B1"/>
    <w:rsid w:val="00BD3EE9"/>
    <w:rsid w:val="00BD6075"/>
    <w:rsid w:val="00BD69EA"/>
    <w:rsid w:val="00BD7C3B"/>
    <w:rsid w:val="00BE0DEB"/>
    <w:rsid w:val="00BE1589"/>
    <w:rsid w:val="00BE4089"/>
    <w:rsid w:val="00BE5597"/>
    <w:rsid w:val="00BE5829"/>
    <w:rsid w:val="00BE5F71"/>
    <w:rsid w:val="00BE6963"/>
    <w:rsid w:val="00BF3754"/>
    <w:rsid w:val="00BF3A33"/>
    <w:rsid w:val="00BF416E"/>
    <w:rsid w:val="00BF44C5"/>
    <w:rsid w:val="00BF47C5"/>
    <w:rsid w:val="00BF4EEE"/>
    <w:rsid w:val="00BF60A2"/>
    <w:rsid w:val="00BF7603"/>
    <w:rsid w:val="00C006FE"/>
    <w:rsid w:val="00C00DCA"/>
    <w:rsid w:val="00C03E4A"/>
    <w:rsid w:val="00C049D4"/>
    <w:rsid w:val="00C07A88"/>
    <w:rsid w:val="00C10B9D"/>
    <w:rsid w:val="00C10C2B"/>
    <w:rsid w:val="00C133F4"/>
    <w:rsid w:val="00C206A5"/>
    <w:rsid w:val="00C206F0"/>
    <w:rsid w:val="00C22417"/>
    <w:rsid w:val="00C2324D"/>
    <w:rsid w:val="00C2398E"/>
    <w:rsid w:val="00C25038"/>
    <w:rsid w:val="00C31C4F"/>
    <w:rsid w:val="00C3328F"/>
    <w:rsid w:val="00C333C1"/>
    <w:rsid w:val="00C338CB"/>
    <w:rsid w:val="00C34902"/>
    <w:rsid w:val="00C34F96"/>
    <w:rsid w:val="00C35643"/>
    <w:rsid w:val="00C40C15"/>
    <w:rsid w:val="00C443D7"/>
    <w:rsid w:val="00C45998"/>
    <w:rsid w:val="00C45B96"/>
    <w:rsid w:val="00C46689"/>
    <w:rsid w:val="00C46EAE"/>
    <w:rsid w:val="00C50271"/>
    <w:rsid w:val="00C520D6"/>
    <w:rsid w:val="00C52175"/>
    <w:rsid w:val="00C52515"/>
    <w:rsid w:val="00C54B53"/>
    <w:rsid w:val="00C563AE"/>
    <w:rsid w:val="00C609D2"/>
    <w:rsid w:val="00C6135C"/>
    <w:rsid w:val="00C615D9"/>
    <w:rsid w:val="00C61CE4"/>
    <w:rsid w:val="00C6355B"/>
    <w:rsid w:val="00C64B7C"/>
    <w:rsid w:val="00C64DA9"/>
    <w:rsid w:val="00C65646"/>
    <w:rsid w:val="00C66E70"/>
    <w:rsid w:val="00C71110"/>
    <w:rsid w:val="00C711AD"/>
    <w:rsid w:val="00C71641"/>
    <w:rsid w:val="00C71BE5"/>
    <w:rsid w:val="00C71D33"/>
    <w:rsid w:val="00C728FB"/>
    <w:rsid w:val="00C72FC3"/>
    <w:rsid w:val="00C732B3"/>
    <w:rsid w:val="00C738B8"/>
    <w:rsid w:val="00C7412B"/>
    <w:rsid w:val="00C770E5"/>
    <w:rsid w:val="00C80CA8"/>
    <w:rsid w:val="00C82409"/>
    <w:rsid w:val="00C84F2A"/>
    <w:rsid w:val="00C869DF"/>
    <w:rsid w:val="00C90D7F"/>
    <w:rsid w:val="00C91143"/>
    <w:rsid w:val="00C9160D"/>
    <w:rsid w:val="00C917C2"/>
    <w:rsid w:val="00C92CA7"/>
    <w:rsid w:val="00C93F02"/>
    <w:rsid w:val="00C9672B"/>
    <w:rsid w:val="00CA002B"/>
    <w:rsid w:val="00CA048B"/>
    <w:rsid w:val="00CA1177"/>
    <w:rsid w:val="00CA1E91"/>
    <w:rsid w:val="00CA3209"/>
    <w:rsid w:val="00CA44F3"/>
    <w:rsid w:val="00CA4874"/>
    <w:rsid w:val="00CA4DEE"/>
    <w:rsid w:val="00CA7560"/>
    <w:rsid w:val="00CA7BF7"/>
    <w:rsid w:val="00CB0471"/>
    <w:rsid w:val="00CB08CD"/>
    <w:rsid w:val="00CB1443"/>
    <w:rsid w:val="00CB3A9F"/>
    <w:rsid w:val="00CB7A8A"/>
    <w:rsid w:val="00CC47DA"/>
    <w:rsid w:val="00CC64CE"/>
    <w:rsid w:val="00CC6777"/>
    <w:rsid w:val="00CD3B54"/>
    <w:rsid w:val="00CD445F"/>
    <w:rsid w:val="00CD5031"/>
    <w:rsid w:val="00CE2646"/>
    <w:rsid w:val="00CE455B"/>
    <w:rsid w:val="00CE5106"/>
    <w:rsid w:val="00CE5966"/>
    <w:rsid w:val="00CF16C9"/>
    <w:rsid w:val="00CF2938"/>
    <w:rsid w:val="00CF50EF"/>
    <w:rsid w:val="00CF53B7"/>
    <w:rsid w:val="00CF5C3A"/>
    <w:rsid w:val="00CF7BCB"/>
    <w:rsid w:val="00D00F2C"/>
    <w:rsid w:val="00D02804"/>
    <w:rsid w:val="00D02FF4"/>
    <w:rsid w:val="00D04831"/>
    <w:rsid w:val="00D04B3A"/>
    <w:rsid w:val="00D052CE"/>
    <w:rsid w:val="00D06C2B"/>
    <w:rsid w:val="00D07AE8"/>
    <w:rsid w:val="00D1065C"/>
    <w:rsid w:val="00D11BC0"/>
    <w:rsid w:val="00D127F2"/>
    <w:rsid w:val="00D1354C"/>
    <w:rsid w:val="00D140AC"/>
    <w:rsid w:val="00D14AFD"/>
    <w:rsid w:val="00D15C65"/>
    <w:rsid w:val="00D1636F"/>
    <w:rsid w:val="00D178AD"/>
    <w:rsid w:val="00D178C4"/>
    <w:rsid w:val="00D25027"/>
    <w:rsid w:val="00D31286"/>
    <w:rsid w:val="00D32494"/>
    <w:rsid w:val="00D34A9B"/>
    <w:rsid w:val="00D34AA6"/>
    <w:rsid w:val="00D3798E"/>
    <w:rsid w:val="00D37F9A"/>
    <w:rsid w:val="00D41AA6"/>
    <w:rsid w:val="00D4413B"/>
    <w:rsid w:val="00D442E5"/>
    <w:rsid w:val="00D4547D"/>
    <w:rsid w:val="00D47B46"/>
    <w:rsid w:val="00D50001"/>
    <w:rsid w:val="00D504AA"/>
    <w:rsid w:val="00D508AE"/>
    <w:rsid w:val="00D50A8D"/>
    <w:rsid w:val="00D50E7B"/>
    <w:rsid w:val="00D524C4"/>
    <w:rsid w:val="00D529EF"/>
    <w:rsid w:val="00D53092"/>
    <w:rsid w:val="00D5376A"/>
    <w:rsid w:val="00D53774"/>
    <w:rsid w:val="00D547BE"/>
    <w:rsid w:val="00D5546F"/>
    <w:rsid w:val="00D57535"/>
    <w:rsid w:val="00D57D46"/>
    <w:rsid w:val="00D62DF0"/>
    <w:rsid w:val="00D634B5"/>
    <w:rsid w:val="00D65477"/>
    <w:rsid w:val="00D66D2F"/>
    <w:rsid w:val="00D67D7B"/>
    <w:rsid w:val="00D67FE4"/>
    <w:rsid w:val="00D703BB"/>
    <w:rsid w:val="00D70919"/>
    <w:rsid w:val="00D71243"/>
    <w:rsid w:val="00D72C0B"/>
    <w:rsid w:val="00D72CFE"/>
    <w:rsid w:val="00D741B8"/>
    <w:rsid w:val="00D74F93"/>
    <w:rsid w:val="00D757AE"/>
    <w:rsid w:val="00D75824"/>
    <w:rsid w:val="00D7643F"/>
    <w:rsid w:val="00D76B94"/>
    <w:rsid w:val="00D80095"/>
    <w:rsid w:val="00D81195"/>
    <w:rsid w:val="00D8216C"/>
    <w:rsid w:val="00D82F6E"/>
    <w:rsid w:val="00D842DD"/>
    <w:rsid w:val="00D8465E"/>
    <w:rsid w:val="00D87A2F"/>
    <w:rsid w:val="00D87A33"/>
    <w:rsid w:val="00D92F5A"/>
    <w:rsid w:val="00D93281"/>
    <w:rsid w:val="00D939D4"/>
    <w:rsid w:val="00D95D27"/>
    <w:rsid w:val="00D96899"/>
    <w:rsid w:val="00D970FF"/>
    <w:rsid w:val="00D974E8"/>
    <w:rsid w:val="00DA0056"/>
    <w:rsid w:val="00DA6921"/>
    <w:rsid w:val="00DA6F39"/>
    <w:rsid w:val="00DB2C47"/>
    <w:rsid w:val="00DB34CA"/>
    <w:rsid w:val="00DB398A"/>
    <w:rsid w:val="00DB72C6"/>
    <w:rsid w:val="00DC0F91"/>
    <w:rsid w:val="00DC1786"/>
    <w:rsid w:val="00DC1EF0"/>
    <w:rsid w:val="00DC2F9E"/>
    <w:rsid w:val="00DC56DF"/>
    <w:rsid w:val="00DC591B"/>
    <w:rsid w:val="00DC60DF"/>
    <w:rsid w:val="00DC6790"/>
    <w:rsid w:val="00DC68C2"/>
    <w:rsid w:val="00DD2F7D"/>
    <w:rsid w:val="00DD368B"/>
    <w:rsid w:val="00DD4140"/>
    <w:rsid w:val="00DD6D81"/>
    <w:rsid w:val="00DD73EC"/>
    <w:rsid w:val="00DD76C1"/>
    <w:rsid w:val="00DE44EE"/>
    <w:rsid w:val="00DE4788"/>
    <w:rsid w:val="00DE6C1C"/>
    <w:rsid w:val="00DE7BEE"/>
    <w:rsid w:val="00DE7E7A"/>
    <w:rsid w:val="00DF04D0"/>
    <w:rsid w:val="00DF0A3C"/>
    <w:rsid w:val="00DF17BC"/>
    <w:rsid w:val="00DF2703"/>
    <w:rsid w:val="00DF4A0D"/>
    <w:rsid w:val="00DF5174"/>
    <w:rsid w:val="00DF5312"/>
    <w:rsid w:val="00DF7CA3"/>
    <w:rsid w:val="00DF7D92"/>
    <w:rsid w:val="00E01645"/>
    <w:rsid w:val="00E03603"/>
    <w:rsid w:val="00E04168"/>
    <w:rsid w:val="00E04B8F"/>
    <w:rsid w:val="00E06D90"/>
    <w:rsid w:val="00E10196"/>
    <w:rsid w:val="00E11311"/>
    <w:rsid w:val="00E113D7"/>
    <w:rsid w:val="00E13AEA"/>
    <w:rsid w:val="00E14B83"/>
    <w:rsid w:val="00E15F71"/>
    <w:rsid w:val="00E16648"/>
    <w:rsid w:val="00E174AC"/>
    <w:rsid w:val="00E17FE8"/>
    <w:rsid w:val="00E224EE"/>
    <w:rsid w:val="00E23028"/>
    <w:rsid w:val="00E23FA8"/>
    <w:rsid w:val="00E274FA"/>
    <w:rsid w:val="00E31265"/>
    <w:rsid w:val="00E34579"/>
    <w:rsid w:val="00E3563B"/>
    <w:rsid w:val="00E35724"/>
    <w:rsid w:val="00E36E34"/>
    <w:rsid w:val="00E36FF0"/>
    <w:rsid w:val="00E42967"/>
    <w:rsid w:val="00E42BF7"/>
    <w:rsid w:val="00E43682"/>
    <w:rsid w:val="00E43F2E"/>
    <w:rsid w:val="00E44023"/>
    <w:rsid w:val="00E44648"/>
    <w:rsid w:val="00E44902"/>
    <w:rsid w:val="00E4500C"/>
    <w:rsid w:val="00E458DA"/>
    <w:rsid w:val="00E4686A"/>
    <w:rsid w:val="00E5003C"/>
    <w:rsid w:val="00E5104B"/>
    <w:rsid w:val="00E531A6"/>
    <w:rsid w:val="00E53752"/>
    <w:rsid w:val="00E53F28"/>
    <w:rsid w:val="00E573B6"/>
    <w:rsid w:val="00E579A7"/>
    <w:rsid w:val="00E579C3"/>
    <w:rsid w:val="00E579F3"/>
    <w:rsid w:val="00E6055E"/>
    <w:rsid w:val="00E60991"/>
    <w:rsid w:val="00E61E63"/>
    <w:rsid w:val="00E625CE"/>
    <w:rsid w:val="00E627A1"/>
    <w:rsid w:val="00E62F24"/>
    <w:rsid w:val="00E635CE"/>
    <w:rsid w:val="00E67917"/>
    <w:rsid w:val="00E70678"/>
    <w:rsid w:val="00E71415"/>
    <w:rsid w:val="00E7184F"/>
    <w:rsid w:val="00E71F4D"/>
    <w:rsid w:val="00E72AE6"/>
    <w:rsid w:val="00E75167"/>
    <w:rsid w:val="00E75A67"/>
    <w:rsid w:val="00E77440"/>
    <w:rsid w:val="00E77443"/>
    <w:rsid w:val="00E814BF"/>
    <w:rsid w:val="00E82AC6"/>
    <w:rsid w:val="00E85830"/>
    <w:rsid w:val="00E8637A"/>
    <w:rsid w:val="00E86A70"/>
    <w:rsid w:val="00E871C0"/>
    <w:rsid w:val="00E87531"/>
    <w:rsid w:val="00E87CA9"/>
    <w:rsid w:val="00E9137C"/>
    <w:rsid w:val="00E915A3"/>
    <w:rsid w:val="00E9187A"/>
    <w:rsid w:val="00E92481"/>
    <w:rsid w:val="00E93913"/>
    <w:rsid w:val="00E96EA7"/>
    <w:rsid w:val="00EA02CA"/>
    <w:rsid w:val="00EA0AEE"/>
    <w:rsid w:val="00EA1903"/>
    <w:rsid w:val="00EA2E44"/>
    <w:rsid w:val="00EA3315"/>
    <w:rsid w:val="00EA36E3"/>
    <w:rsid w:val="00EA450E"/>
    <w:rsid w:val="00EA5A70"/>
    <w:rsid w:val="00EB098D"/>
    <w:rsid w:val="00EB1618"/>
    <w:rsid w:val="00EB29B6"/>
    <w:rsid w:val="00EB474A"/>
    <w:rsid w:val="00EB5641"/>
    <w:rsid w:val="00EB5B5B"/>
    <w:rsid w:val="00EB60E3"/>
    <w:rsid w:val="00EC0BCF"/>
    <w:rsid w:val="00EC2382"/>
    <w:rsid w:val="00EC2887"/>
    <w:rsid w:val="00EC2E4A"/>
    <w:rsid w:val="00EC390C"/>
    <w:rsid w:val="00EC5122"/>
    <w:rsid w:val="00EC5850"/>
    <w:rsid w:val="00EC7E4D"/>
    <w:rsid w:val="00ED1120"/>
    <w:rsid w:val="00ED14FA"/>
    <w:rsid w:val="00ED3E1F"/>
    <w:rsid w:val="00ED4B5B"/>
    <w:rsid w:val="00EE32D2"/>
    <w:rsid w:val="00EE3DA3"/>
    <w:rsid w:val="00EE4641"/>
    <w:rsid w:val="00EE4A16"/>
    <w:rsid w:val="00EF0C13"/>
    <w:rsid w:val="00EF1F3E"/>
    <w:rsid w:val="00EF3B4E"/>
    <w:rsid w:val="00EF582C"/>
    <w:rsid w:val="00EF6D54"/>
    <w:rsid w:val="00F004A9"/>
    <w:rsid w:val="00F036EF"/>
    <w:rsid w:val="00F039E7"/>
    <w:rsid w:val="00F058B6"/>
    <w:rsid w:val="00F05AE0"/>
    <w:rsid w:val="00F06842"/>
    <w:rsid w:val="00F07275"/>
    <w:rsid w:val="00F1032B"/>
    <w:rsid w:val="00F10928"/>
    <w:rsid w:val="00F10A6B"/>
    <w:rsid w:val="00F10E04"/>
    <w:rsid w:val="00F120D1"/>
    <w:rsid w:val="00F13B33"/>
    <w:rsid w:val="00F14317"/>
    <w:rsid w:val="00F161EF"/>
    <w:rsid w:val="00F17252"/>
    <w:rsid w:val="00F17770"/>
    <w:rsid w:val="00F233AB"/>
    <w:rsid w:val="00F242EB"/>
    <w:rsid w:val="00F2500A"/>
    <w:rsid w:val="00F25A49"/>
    <w:rsid w:val="00F267C1"/>
    <w:rsid w:val="00F3091E"/>
    <w:rsid w:val="00F32107"/>
    <w:rsid w:val="00F341A5"/>
    <w:rsid w:val="00F36656"/>
    <w:rsid w:val="00F36DA9"/>
    <w:rsid w:val="00F44AFD"/>
    <w:rsid w:val="00F45570"/>
    <w:rsid w:val="00F50717"/>
    <w:rsid w:val="00F509E4"/>
    <w:rsid w:val="00F50EB0"/>
    <w:rsid w:val="00F51A68"/>
    <w:rsid w:val="00F523E8"/>
    <w:rsid w:val="00F52D27"/>
    <w:rsid w:val="00F5672D"/>
    <w:rsid w:val="00F57E80"/>
    <w:rsid w:val="00F6079B"/>
    <w:rsid w:val="00F60FC0"/>
    <w:rsid w:val="00F62AE6"/>
    <w:rsid w:val="00F63D23"/>
    <w:rsid w:val="00F63DC1"/>
    <w:rsid w:val="00F67AE8"/>
    <w:rsid w:val="00F7279C"/>
    <w:rsid w:val="00F7388F"/>
    <w:rsid w:val="00F73BF1"/>
    <w:rsid w:val="00F75193"/>
    <w:rsid w:val="00F81399"/>
    <w:rsid w:val="00F83060"/>
    <w:rsid w:val="00F84F0B"/>
    <w:rsid w:val="00F84F85"/>
    <w:rsid w:val="00F858B0"/>
    <w:rsid w:val="00F87906"/>
    <w:rsid w:val="00F9180D"/>
    <w:rsid w:val="00F92795"/>
    <w:rsid w:val="00F93829"/>
    <w:rsid w:val="00F95CD7"/>
    <w:rsid w:val="00F97EFD"/>
    <w:rsid w:val="00FA06E1"/>
    <w:rsid w:val="00FA3EBF"/>
    <w:rsid w:val="00FA42A9"/>
    <w:rsid w:val="00FA5074"/>
    <w:rsid w:val="00FA64F0"/>
    <w:rsid w:val="00FA6561"/>
    <w:rsid w:val="00FA6A3A"/>
    <w:rsid w:val="00FA6F1F"/>
    <w:rsid w:val="00FA7C53"/>
    <w:rsid w:val="00FB06E6"/>
    <w:rsid w:val="00FB4088"/>
    <w:rsid w:val="00FB4A27"/>
    <w:rsid w:val="00FB530F"/>
    <w:rsid w:val="00FB55BD"/>
    <w:rsid w:val="00FB5C79"/>
    <w:rsid w:val="00FB6592"/>
    <w:rsid w:val="00FC0758"/>
    <w:rsid w:val="00FC2268"/>
    <w:rsid w:val="00FC3796"/>
    <w:rsid w:val="00FC42AD"/>
    <w:rsid w:val="00FC4C14"/>
    <w:rsid w:val="00FC4CC7"/>
    <w:rsid w:val="00FC56E3"/>
    <w:rsid w:val="00FC7E61"/>
    <w:rsid w:val="00FD0622"/>
    <w:rsid w:val="00FD0F57"/>
    <w:rsid w:val="00FD12C3"/>
    <w:rsid w:val="00FD15D1"/>
    <w:rsid w:val="00FD1EEC"/>
    <w:rsid w:val="00FD3E68"/>
    <w:rsid w:val="00FD3F68"/>
    <w:rsid w:val="00FD3FC3"/>
    <w:rsid w:val="00FD42D2"/>
    <w:rsid w:val="00FD7122"/>
    <w:rsid w:val="00FE217A"/>
    <w:rsid w:val="00FE417A"/>
    <w:rsid w:val="00FE421D"/>
    <w:rsid w:val="00FE4E78"/>
    <w:rsid w:val="00FE5080"/>
    <w:rsid w:val="00FE5CDB"/>
    <w:rsid w:val="00FE5ED6"/>
    <w:rsid w:val="00FE6A54"/>
    <w:rsid w:val="00FF03BD"/>
    <w:rsid w:val="00FF0DDE"/>
    <w:rsid w:val="00FF10F9"/>
    <w:rsid w:val="00FF1E66"/>
    <w:rsid w:val="00FF4287"/>
    <w:rsid w:val="00FF540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567388"/>
    <w:pPr>
      <w:widowControl/>
      <w:spacing w:after="60" w:line="288" w:lineRule="auto"/>
      <w:jc w:val="both"/>
    </w:p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table" w:styleId="TableGrid">
    <w:name w:val="Table Grid"/>
    <w:basedOn w:val="TableNormal"/>
    <w:uiPriority w:val="59"/>
    <w:rsid w:val="00524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795"/>
    <w:pPr>
      <w:ind w:left="720"/>
      <w:contextualSpacing/>
    </w:pPr>
  </w:style>
  <w:style w:type="character" w:customStyle="1" w:styleId="BodyTextChar">
    <w:name w:val="Body Text Char"/>
    <w:basedOn w:val="DefaultParagraphFont"/>
    <w:link w:val="BodyText"/>
    <w:semiHidden/>
    <w:rsid w:val="0067172A"/>
    <w:rPr>
      <w:lang w:val="en-US" w:eastAsia="en-US"/>
    </w:rPr>
  </w:style>
  <w:style w:type="character" w:customStyle="1" w:styleId="textexposedshow">
    <w:name w:val="text_exposed_show"/>
    <w:basedOn w:val="DefaultParagraphFont"/>
    <w:rsid w:val="007D3AF8"/>
  </w:style>
  <w:style w:type="character" w:customStyle="1" w:styleId="5yl5">
    <w:name w:val="_5yl5"/>
    <w:basedOn w:val="DefaultParagraphFont"/>
    <w:rsid w:val="00C71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958020">
      <w:bodyDiv w:val="1"/>
      <w:marLeft w:val="0"/>
      <w:marRight w:val="0"/>
      <w:marTop w:val="0"/>
      <w:marBottom w:val="0"/>
      <w:divBdr>
        <w:top w:val="none" w:sz="0" w:space="0" w:color="auto"/>
        <w:left w:val="none" w:sz="0" w:space="0" w:color="auto"/>
        <w:bottom w:val="none" w:sz="0" w:space="0" w:color="auto"/>
        <w:right w:val="none" w:sz="0" w:space="0" w:color="auto"/>
      </w:divBdr>
    </w:div>
    <w:div w:id="77667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DE363-10FE-4B66-B6FD-90E54BE1C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2562</TotalTime>
  <Pages>11</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Test Plan Document</vt:lpstr>
    </vt:vector>
  </TitlesOfParts>
  <Company>Nhóm 18</Company>
  <LinksUpToDate>false</LinksUpToDate>
  <CharactersWithSpaces>9767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CookBook</dc:subject>
  <dc:creator>David Kesfaw</dc:creator>
  <cp:lastModifiedBy>Ha Nguyen Thai Hoc</cp:lastModifiedBy>
  <cp:revision>1883</cp:revision>
  <cp:lastPrinted>2017-06-09T23:35:00Z</cp:lastPrinted>
  <dcterms:created xsi:type="dcterms:W3CDTF">2017-03-18T06:15:00Z</dcterms:created>
  <dcterms:modified xsi:type="dcterms:W3CDTF">2018-04-03T01:58:00Z</dcterms:modified>
</cp:coreProperties>
</file>