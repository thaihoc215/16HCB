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3B6F" w14:textId="0110F25E" w:rsidR="00F81399" w:rsidRPr="00F10A6B" w:rsidRDefault="004756DB">
      <w:pPr>
        <w:pStyle w:val="Title"/>
        <w:jc w:val="right"/>
        <w:rPr>
          <w:lang w:val="fr-FR"/>
        </w:rPr>
      </w:pPr>
      <w:r>
        <w:fldChar w:fldCharType="begin"/>
      </w:r>
      <w:r w:rsidRPr="00F10A6B">
        <w:rPr>
          <w:lang w:val="fr-FR"/>
        </w:rPr>
        <w:instrText xml:space="preserve"> SUBJECT  \* MERGEFORMAT </w:instrText>
      </w:r>
      <w:r>
        <w:fldChar w:fldCharType="separate"/>
      </w:r>
      <w:r w:rsidR="006B0C13">
        <w:rPr>
          <w:lang w:val="fr-FR"/>
        </w:rPr>
        <w:t>CookBook</w:t>
      </w:r>
      <w:r>
        <w:fldChar w:fldCharType="end"/>
      </w:r>
    </w:p>
    <w:p w14:paraId="0127ED91" w14:textId="5241CC8C" w:rsidR="00F81399" w:rsidRPr="00F10A6B" w:rsidRDefault="00135BF0">
      <w:pPr>
        <w:pStyle w:val="Title"/>
        <w:jc w:val="right"/>
        <w:rPr>
          <w:lang w:val="fr-FR"/>
        </w:rPr>
      </w:pPr>
      <w:r>
        <w:fldChar w:fldCharType="begin"/>
      </w:r>
      <w:r w:rsidRPr="00F10A6B">
        <w:rPr>
          <w:lang w:val="fr-FR"/>
        </w:rPr>
        <w:instrText xml:space="preserve"> TITLE  \* MERGEFORMAT </w:instrText>
      </w:r>
      <w:r>
        <w:fldChar w:fldCharType="separate"/>
      </w:r>
      <w:r w:rsidR="00DC6790">
        <w:rPr>
          <w:lang w:val="fr-FR"/>
        </w:rPr>
        <w:t>Test Plan Document</w:t>
      </w:r>
      <w:r>
        <w:fldChar w:fldCharType="end"/>
      </w:r>
    </w:p>
    <w:p w14:paraId="73D177CA" w14:textId="77777777" w:rsidR="00F81399" w:rsidRPr="00F10A6B" w:rsidRDefault="00F81399">
      <w:pPr>
        <w:pStyle w:val="Title"/>
        <w:jc w:val="right"/>
        <w:rPr>
          <w:lang w:val="fr-FR"/>
        </w:rPr>
      </w:pPr>
    </w:p>
    <w:p w14:paraId="45ED6F5A" w14:textId="76C87CA2" w:rsidR="00F81399" w:rsidRPr="00F10A6B" w:rsidRDefault="00837F5A">
      <w:pPr>
        <w:pStyle w:val="Title"/>
        <w:jc w:val="right"/>
        <w:rPr>
          <w:sz w:val="28"/>
          <w:lang w:val="fr-FR"/>
        </w:rPr>
      </w:pPr>
      <w:r>
        <w:rPr>
          <w:sz w:val="28"/>
          <w:lang w:val="fr-FR"/>
        </w:rPr>
        <w:t>Version 1.0</w:t>
      </w:r>
    </w:p>
    <w:p w14:paraId="40D5B586" w14:textId="77777777" w:rsidR="00F81399" w:rsidRPr="00F10A6B" w:rsidRDefault="00F81399">
      <w:pPr>
        <w:pStyle w:val="Title"/>
        <w:rPr>
          <w:sz w:val="28"/>
          <w:lang w:val="fr-FR"/>
        </w:rPr>
      </w:pPr>
    </w:p>
    <w:p w14:paraId="61A1A9BF" w14:textId="77777777" w:rsidR="00F81399" w:rsidRPr="00F10A6B" w:rsidRDefault="00F81399">
      <w:pPr>
        <w:rPr>
          <w:lang w:val="fr-FR"/>
        </w:rPr>
      </w:pPr>
    </w:p>
    <w:p w14:paraId="78207195" w14:textId="77777777" w:rsidR="00F81399" w:rsidRPr="00F10A6B" w:rsidRDefault="00F81399">
      <w:pPr>
        <w:rPr>
          <w:lang w:val="fr-FR"/>
        </w:rPr>
        <w:sectPr w:rsidR="00F81399" w:rsidRPr="00F10A6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B255DF" w14:textId="77777777" w:rsidR="00F81399" w:rsidRDefault="000439F1" w:rsidP="002A08B6">
      <w:pPr>
        <w:pStyle w:val="Title"/>
        <w:spacing w:after="120"/>
      </w:pPr>
      <w:r>
        <w:lastRenderedPageBreak/>
        <w:t>Revision History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276"/>
        <w:gridCol w:w="3827"/>
        <w:gridCol w:w="2708"/>
      </w:tblGrid>
      <w:tr w:rsidR="00F81399" w14:paraId="69E42EBF" w14:textId="77777777" w:rsidTr="00B53937">
        <w:trPr>
          <w:jc w:val="center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794FF7D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1A3015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9B36F05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8" w:type="dxa"/>
            <w:shd w:val="clear" w:color="auto" w:fill="D9D9D9" w:themeFill="background1" w:themeFillShade="D9"/>
            <w:vAlign w:val="center"/>
          </w:tcPr>
          <w:p w14:paraId="13B6E10B" w14:textId="77777777" w:rsidR="00F81399" w:rsidRDefault="000439F1" w:rsidP="00A279E3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74F6B699" w14:textId="77777777" w:rsidTr="00B53937">
        <w:trPr>
          <w:jc w:val="center"/>
        </w:trPr>
        <w:tc>
          <w:tcPr>
            <w:tcW w:w="1693" w:type="dxa"/>
            <w:vAlign w:val="center"/>
          </w:tcPr>
          <w:p w14:paraId="71E247B9" w14:textId="2229D95F" w:rsidR="00F81399" w:rsidRPr="009A25E6" w:rsidRDefault="00527482" w:rsidP="00A54526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1</w:t>
            </w:r>
            <w:r w:rsidR="006B0C13" w:rsidRPr="009A25E6">
              <w:rPr>
                <w:sz w:val="22"/>
              </w:rPr>
              <w:t>0</w:t>
            </w:r>
            <w:r w:rsidR="00A617EA" w:rsidRPr="009A25E6">
              <w:rPr>
                <w:sz w:val="22"/>
              </w:rPr>
              <w:t>/0</w:t>
            </w:r>
            <w:r w:rsidR="006B0C13" w:rsidRPr="009A25E6">
              <w:rPr>
                <w:sz w:val="22"/>
              </w:rPr>
              <w:t>4</w:t>
            </w:r>
            <w:r w:rsidR="00A617EA" w:rsidRPr="009A25E6">
              <w:rPr>
                <w:sz w:val="22"/>
              </w:rPr>
              <w:t>/2017</w:t>
            </w:r>
          </w:p>
        </w:tc>
        <w:tc>
          <w:tcPr>
            <w:tcW w:w="1276" w:type="dxa"/>
            <w:vAlign w:val="center"/>
          </w:tcPr>
          <w:p w14:paraId="10E68B75" w14:textId="61F5B7A7" w:rsidR="00F81399" w:rsidRPr="009A25E6" w:rsidRDefault="00367CF9" w:rsidP="00A54526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0.8</w:t>
            </w:r>
          </w:p>
        </w:tc>
        <w:tc>
          <w:tcPr>
            <w:tcW w:w="3827" w:type="dxa"/>
            <w:vAlign w:val="center"/>
          </w:tcPr>
          <w:p w14:paraId="7780B5BB" w14:textId="51667542" w:rsidR="00F81399" w:rsidRPr="009A25E6" w:rsidRDefault="007F2A5F" w:rsidP="00B5089F">
            <w:pPr>
              <w:pStyle w:val="Tabletext"/>
              <w:spacing w:before="120" w:line="240" w:lineRule="auto"/>
              <w:rPr>
                <w:sz w:val="22"/>
              </w:rPr>
            </w:pPr>
            <w:r>
              <w:rPr>
                <w:sz w:val="22"/>
              </w:rPr>
              <w:t>Biên soạn</w:t>
            </w:r>
            <w:r w:rsidR="005B5BC9">
              <w:rPr>
                <w:sz w:val="22"/>
              </w:rPr>
              <w:t xml:space="preserve"> </w:t>
            </w:r>
            <w:r w:rsidR="00527482" w:rsidRPr="009A25E6">
              <w:rPr>
                <w:sz w:val="22"/>
              </w:rPr>
              <w:t>Test Plan</w:t>
            </w:r>
          </w:p>
        </w:tc>
        <w:tc>
          <w:tcPr>
            <w:tcW w:w="2708" w:type="dxa"/>
            <w:vAlign w:val="center"/>
          </w:tcPr>
          <w:p w14:paraId="1FC8C9E9" w14:textId="75B1F29E" w:rsidR="00F81399" w:rsidRPr="009A25E6" w:rsidRDefault="007054B9" w:rsidP="00A54526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 xml:space="preserve">Nguyễn </w:t>
            </w:r>
            <w:r w:rsidR="0041614D" w:rsidRPr="009A25E6">
              <w:rPr>
                <w:sz w:val="22"/>
              </w:rPr>
              <w:t>Thiên Ân</w:t>
            </w:r>
          </w:p>
        </w:tc>
      </w:tr>
      <w:tr w:rsidR="00367CF9" w14:paraId="120250C9" w14:textId="77777777" w:rsidTr="00B53937">
        <w:trPr>
          <w:jc w:val="center"/>
        </w:trPr>
        <w:tc>
          <w:tcPr>
            <w:tcW w:w="1693" w:type="dxa"/>
            <w:vAlign w:val="center"/>
          </w:tcPr>
          <w:p w14:paraId="37C80C4F" w14:textId="3C2E1964" w:rsidR="00367CF9" w:rsidRPr="009A25E6" w:rsidRDefault="00367CF9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12/04/2017</w:t>
            </w:r>
          </w:p>
        </w:tc>
        <w:tc>
          <w:tcPr>
            <w:tcW w:w="1276" w:type="dxa"/>
            <w:vAlign w:val="center"/>
          </w:tcPr>
          <w:p w14:paraId="108D0EF0" w14:textId="6A87D005" w:rsidR="00367CF9" w:rsidRPr="009A25E6" w:rsidRDefault="00367CF9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 w:rsidRPr="009A25E6">
              <w:rPr>
                <w:sz w:val="22"/>
              </w:rPr>
              <w:t>1.0</w:t>
            </w:r>
          </w:p>
        </w:tc>
        <w:tc>
          <w:tcPr>
            <w:tcW w:w="3827" w:type="dxa"/>
            <w:vAlign w:val="center"/>
          </w:tcPr>
          <w:p w14:paraId="0E82D7AB" w14:textId="34F7168D" w:rsidR="00367CF9" w:rsidRPr="009A25E6" w:rsidRDefault="00367CF9" w:rsidP="00367CF9">
            <w:pPr>
              <w:pStyle w:val="Tabletext"/>
              <w:spacing w:before="120" w:line="240" w:lineRule="auto"/>
              <w:rPr>
                <w:sz w:val="22"/>
              </w:rPr>
            </w:pPr>
            <w:r w:rsidRPr="009A25E6">
              <w:rPr>
                <w:sz w:val="22"/>
              </w:rPr>
              <w:t>Review</w:t>
            </w:r>
          </w:p>
        </w:tc>
        <w:tc>
          <w:tcPr>
            <w:tcW w:w="2708" w:type="dxa"/>
            <w:vAlign w:val="center"/>
          </w:tcPr>
          <w:p w14:paraId="18736C79" w14:textId="77777777" w:rsidR="00367CF9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Trần Quốc Bình</w:t>
            </w:r>
          </w:p>
          <w:p w14:paraId="74BAD9CA" w14:textId="77777777" w:rsidR="007A113B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Nguyễn Văn Nam</w:t>
            </w:r>
          </w:p>
          <w:p w14:paraId="04B5D1A2" w14:textId="77777777" w:rsidR="007A113B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Dương Hiển Phú</w:t>
            </w:r>
          </w:p>
          <w:p w14:paraId="4C9883BA" w14:textId="1BFF270B" w:rsidR="007A113B" w:rsidRPr="009A25E6" w:rsidRDefault="007A113B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Nguyễn Quốc Phục</w:t>
            </w:r>
          </w:p>
        </w:tc>
      </w:tr>
      <w:tr w:rsidR="00AB7A1A" w14:paraId="4B270025" w14:textId="77777777" w:rsidTr="00B53937">
        <w:trPr>
          <w:jc w:val="center"/>
        </w:trPr>
        <w:tc>
          <w:tcPr>
            <w:tcW w:w="1693" w:type="dxa"/>
            <w:vAlign w:val="center"/>
          </w:tcPr>
          <w:p w14:paraId="70E786D1" w14:textId="15434016" w:rsidR="00AB7A1A" w:rsidRPr="009A25E6" w:rsidRDefault="006801E7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  <w:r w:rsidR="00AB7A1A">
              <w:rPr>
                <w:sz w:val="22"/>
              </w:rPr>
              <w:t>/05/2017</w:t>
            </w:r>
          </w:p>
        </w:tc>
        <w:tc>
          <w:tcPr>
            <w:tcW w:w="1276" w:type="dxa"/>
            <w:vAlign w:val="center"/>
          </w:tcPr>
          <w:p w14:paraId="7D2BE35A" w14:textId="772CDACB" w:rsidR="00AB7A1A" w:rsidRPr="009A25E6" w:rsidRDefault="00AB7A1A" w:rsidP="00367CF9">
            <w:pPr>
              <w:pStyle w:val="Tabletext"/>
              <w:spacing w:before="12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3827" w:type="dxa"/>
            <w:vAlign w:val="center"/>
          </w:tcPr>
          <w:p w14:paraId="17BDF566" w14:textId="260DAA6E" w:rsidR="00AB7A1A" w:rsidRPr="009A25E6" w:rsidRDefault="006801E7" w:rsidP="00367CF9">
            <w:pPr>
              <w:pStyle w:val="Tabletext"/>
              <w:spacing w:before="120" w:line="240" w:lineRule="auto"/>
              <w:rPr>
                <w:sz w:val="22"/>
              </w:rPr>
            </w:pPr>
            <w:r>
              <w:rPr>
                <w:sz w:val="22"/>
              </w:rPr>
              <w:t>Cập nhật Deliverables, Test Milestones</w:t>
            </w:r>
          </w:p>
        </w:tc>
        <w:tc>
          <w:tcPr>
            <w:tcW w:w="2708" w:type="dxa"/>
            <w:vAlign w:val="center"/>
          </w:tcPr>
          <w:p w14:paraId="6D7C0DB6" w14:textId="3EC177CC" w:rsidR="00AB7A1A" w:rsidRPr="009A25E6" w:rsidRDefault="007F2A5F" w:rsidP="00367CF9">
            <w:pPr>
              <w:pStyle w:val="Tabletext"/>
              <w:spacing w:before="120" w:line="240" w:lineRule="auto"/>
              <w:jc w:val="both"/>
              <w:rPr>
                <w:sz w:val="22"/>
              </w:rPr>
            </w:pPr>
            <w:r w:rsidRPr="009A25E6">
              <w:rPr>
                <w:sz w:val="22"/>
              </w:rPr>
              <w:t>Nguyễn Thiên Ân</w:t>
            </w:r>
          </w:p>
        </w:tc>
      </w:tr>
    </w:tbl>
    <w:p w14:paraId="2937929E" w14:textId="77777777" w:rsidR="00F81399" w:rsidRDefault="00F81399"/>
    <w:p w14:paraId="54007AC2" w14:textId="5987B4B6" w:rsidR="00F81399" w:rsidRDefault="000439F1" w:rsidP="00707197">
      <w:pPr>
        <w:pStyle w:val="Title"/>
        <w:spacing w:after="360"/>
      </w:pPr>
      <w:r>
        <w:br w:type="page"/>
      </w:r>
      <w:r w:rsidR="00376097">
        <w:rPr>
          <w:sz w:val="34"/>
        </w:rPr>
        <w:lastRenderedPageBreak/>
        <w:t>TABLE OF CONTENT</w:t>
      </w:r>
      <w:r w:rsidR="009D4D4F">
        <w:rPr>
          <w:sz w:val="34"/>
        </w:rPr>
        <w:t>S</w:t>
      </w:r>
    </w:p>
    <w:p w14:paraId="559EF6AB" w14:textId="74C05A10" w:rsidR="007A165C" w:rsidRPr="003C25D2" w:rsidRDefault="000439F1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sz w:val="24"/>
          <w:szCs w:val="24"/>
        </w:rPr>
        <w:fldChar w:fldCharType="begin"/>
      </w:r>
      <w:r w:rsidRPr="003C25D2">
        <w:rPr>
          <w:rFonts w:ascii="Cambria" w:hAnsi="Cambria"/>
          <w:sz w:val="24"/>
          <w:szCs w:val="24"/>
        </w:rPr>
        <w:instrText xml:space="preserve"> TOC \o "1-3" </w:instrText>
      </w:r>
      <w:r w:rsidRPr="003C25D2">
        <w:rPr>
          <w:rFonts w:ascii="Cambria" w:hAnsi="Cambria"/>
          <w:sz w:val="24"/>
          <w:szCs w:val="24"/>
        </w:rPr>
        <w:fldChar w:fldCharType="separate"/>
      </w:r>
      <w:r w:rsidR="007A165C" w:rsidRPr="003C25D2">
        <w:rPr>
          <w:rFonts w:ascii="Cambria" w:hAnsi="Cambria"/>
          <w:noProof/>
          <w:sz w:val="24"/>
          <w:szCs w:val="24"/>
          <w:lang w:val="vi-VN"/>
        </w:rPr>
        <w:t>1.</w:t>
      </w:r>
      <w:r w:rsidR="007A165C" w:rsidRPr="003C25D2">
        <w:rPr>
          <w:rFonts w:ascii="Cambria" w:hAnsi="Cambria" w:cstheme="minorBidi"/>
          <w:noProof/>
          <w:sz w:val="24"/>
          <w:szCs w:val="24"/>
        </w:rPr>
        <w:tab/>
      </w:r>
      <w:r w:rsidR="007A165C" w:rsidRPr="003C25D2">
        <w:rPr>
          <w:rFonts w:ascii="Cambria" w:hAnsi="Cambria"/>
          <w:noProof/>
          <w:sz w:val="24"/>
          <w:szCs w:val="24"/>
        </w:rPr>
        <w:t>Introduction</w:t>
      </w:r>
      <w:r w:rsidR="007A165C" w:rsidRPr="003C25D2">
        <w:rPr>
          <w:rFonts w:ascii="Cambria" w:hAnsi="Cambria"/>
          <w:noProof/>
          <w:sz w:val="24"/>
          <w:szCs w:val="24"/>
        </w:rPr>
        <w:tab/>
      </w:r>
      <w:r w:rsidR="007A165C" w:rsidRPr="003C25D2">
        <w:rPr>
          <w:rFonts w:ascii="Cambria" w:hAnsi="Cambria"/>
          <w:noProof/>
          <w:sz w:val="24"/>
          <w:szCs w:val="24"/>
        </w:rPr>
        <w:fldChar w:fldCharType="begin"/>
      </w:r>
      <w:r w:rsidR="007A165C" w:rsidRPr="003C25D2">
        <w:rPr>
          <w:rFonts w:ascii="Cambria" w:hAnsi="Cambria"/>
          <w:noProof/>
          <w:sz w:val="24"/>
          <w:szCs w:val="24"/>
        </w:rPr>
        <w:instrText xml:space="preserve"> PAGEREF _Toc483224244 \h </w:instrText>
      </w:r>
      <w:r w:rsidR="007A165C" w:rsidRPr="003C25D2">
        <w:rPr>
          <w:rFonts w:ascii="Cambria" w:hAnsi="Cambria"/>
          <w:noProof/>
          <w:sz w:val="24"/>
          <w:szCs w:val="24"/>
        </w:rPr>
      </w:r>
      <w:r w:rsidR="007A165C"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="007A165C"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4E69E43F" w14:textId="0B258FEF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1.1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Purpose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_Toc483224245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4F6634D4" w14:textId="5935CF9A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1.2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Document Terminology and Acronyms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_Toc483224246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1F059118" w14:textId="069D40F9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1.3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Document Reference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_Toc483224247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339C04A9" w14:textId="74878DD7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1.4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Background Information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_Toc483224248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4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36B910E" w14:textId="75095945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1.5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Scope Of Testing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_Toc483224249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5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50A86867" w14:textId="1876E832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1.6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Risks List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_Toc483224250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5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67BA1899" w14:textId="0B4AE461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1.7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Training Needs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_Toc483224251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6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694E95F9" w14:textId="45D36E99" w:rsidR="007A165C" w:rsidRPr="003C25D2" w:rsidRDefault="007A165C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2.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Entry &amp; Exit Criteria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_Toc483224252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6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6DC5CFC" w14:textId="4295F8A6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2.1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Entry Criteria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_Toc483224253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6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4EE7D5C2" w14:textId="1A939799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2.2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Exit Criteria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_Toc483224254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2F0065BE" w14:textId="3ED2D6A8" w:rsidR="007A165C" w:rsidRPr="003C25D2" w:rsidRDefault="007A165C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3.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Requirement for test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_Toc483224255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3D4C03F0" w14:textId="40370A08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3.1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Function: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_Toc483224256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283FE6D4" w14:textId="08E3E438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3.2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Non-Function: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_Toc483224257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7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36872849" w14:textId="6759C1CA" w:rsidR="007A165C" w:rsidRPr="003C25D2" w:rsidRDefault="007A165C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4.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  <w:lang w:val="vi-VN"/>
        </w:rPr>
        <w:t>Test Strategy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_Toc483224258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8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7A21471E" w14:textId="4BD5BFC5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4.1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Test Objectives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_Toc483224259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8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69B2387E" w14:textId="1EEC5062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4.2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Test Principles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_Toc483224260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8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752E1781" w14:textId="77F5A265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4.3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Tools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_Toc483224261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9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448B8FC" w14:textId="0520CF04" w:rsidR="007A165C" w:rsidRPr="003C25D2" w:rsidRDefault="007A165C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5.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Resource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_Toc483224262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9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74ED5E9B" w14:textId="17CBCBAE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5.1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Nhân lực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_Toc483224263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9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51534FF3" w14:textId="54DB4794" w:rsidR="007A165C" w:rsidRPr="003C25D2" w:rsidRDefault="007A165C">
      <w:pPr>
        <w:pStyle w:val="TOC2"/>
        <w:tabs>
          <w:tab w:val="left" w:pos="1000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5.2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Hệ thống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_Toc483224264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10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42F0FFF" w14:textId="2993E0CE" w:rsidR="007A165C" w:rsidRPr="003C25D2" w:rsidRDefault="007A165C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  <w:lang w:val="vi-VN"/>
        </w:rPr>
        <w:t>6.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Test Milestones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_Toc483224265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10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1C8560A3" w14:textId="64F0E344" w:rsidR="007A165C" w:rsidRPr="003C25D2" w:rsidRDefault="007A165C">
      <w:pPr>
        <w:pStyle w:val="TOC1"/>
        <w:tabs>
          <w:tab w:val="left" w:pos="432"/>
        </w:tabs>
        <w:rPr>
          <w:rFonts w:ascii="Cambria" w:hAnsi="Cambria" w:cstheme="minorBidi"/>
          <w:noProof/>
          <w:sz w:val="24"/>
          <w:szCs w:val="24"/>
        </w:rPr>
      </w:pPr>
      <w:r w:rsidRPr="003C25D2">
        <w:rPr>
          <w:rFonts w:ascii="Cambria" w:hAnsi="Cambria"/>
          <w:noProof/>
          <w:sz w:val="24"/>
          <w:szCs w:val="24"/>
        </w:rPr>
        <w:t>7.</w:t>
      </w:r>
      <w:r w:rsidRPr="003C25D2">
        <w:rPr>
          <w:rFonts w:ascii="Cambria" w:hAnsi="Cambria" w:cstheme="minorBidi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t>Deliverables</w:t>
      </w:r>
      <w:r w:rsidRPr="003C25D2">
        <w:rPr>
          <w:rFonts w:ascii="Cambria" w:hAnsi="Cambria"/>
          <w:noProof/>
          <w:sz w:val="24"/>
          <w:szCs w:val="24"/>
        </w:rPr>
        <w:tab/>
      </w:r>
      <w:r w:rsidRPr="003C25D2">
        <w:rPr>
          <w:rFonts w:ascii="Cambria" w:hAnsi="Cambria"/>
          <w:noProof/>
          <w:sz w:val="24"/>
          <w:szCs w:val="24"/>
        </w:rPr>
        <w:fldChar w:fldCharType="begin"/>
      </w:r>
      <w:r w:rsidRPr="003C25D2">
        <w:rPr>
          <w:rFonts w:ascii="Cambria" w:hAnsi="Cambria"/>
          <w:noProof/>
          <w:sz w:val="24"/>
          <w:szCs w:val="24"/>
        </w:rPr>
        <w:instrText xml:space="preserve"> PAGEREF _Toc483224266 \h </w:instrText>
      </w:r>
      <w:r w:rsidRPr="003C25D2">
        <w:rPr>
          <w:rFonts w:ascii="Cambria" w:hAnsi="Cambria"/>
          <w:noProof/>
          <w:sz w:val="24"/>
          <w:szCs w:val="24"/>
        </w:rPr>
      </w:r>
      <w:r w:rsidRPr="003C25D2">
        <w:rPr>
          <w:rFonts w:ascii="Cambria" w:hAnsi="Cambria"/>
          <w:noProof/>
          <w:sz w:val="24"/>
          <w:szCs w:val="24"/>
        </w:rPr>
        <w:fldChar w:fldCharType="separate"/>
      </w:r>
      <w:r w:rsidR="0029461F">
        <w:rPr>
          <w:rFonts w:ascii="Cambria" w:hAnsi="Cambria"/>
          <w:noProof/>
          <w:sz w:val="24"/>
          <w:szCs w:val="24"/>
        </w:rPr>
        <w:t>11</w:t>
      </w:r>
      <w:r w:rsidRPr="003C25D2">
        <w:rPr>
          <w:rFonts w:ascii="Cambria" w:hAnsi="Cambria"/>
          <w:noProof/>
          <w:sz w:val="24"/>
          <w:szCs w:val="24"/>
        </w:rPr>
        <w:fldChar w:fldCharType="end"/>
      </w:r>
    </w:p>
    <w:p w14:paraId="0F967EB7" w14:textId="7C72A7DE" w:rsidR="00F81399" w:rsidRDefault="000439F1">
      <w:pPr>
        <w:pStyle w:val="Title"/>
      </w:pPr>
      <w:r w:rsidRPr="003C25D2">
        <w:rPr>
          <w:rFonts w:ascii="Cambria" w:hAnsi="Cambria"/>
          <w:sz w:val="24"/>
          <w:szCs w:val="24"/>
        </w:rPr>
        <w:fldChar w:fldCharType="end"/>
      </w:r>
      <w:r>
        <w:br w:type="page"/>
      </w:r>
      <w:fldSimple w:instr=" TITLE  \* MERGEFORMAT ">
        <w:r w:rsidR="00AD2153">
          <w:t>Test Plan Document</w:t>
        </w:r>
      </w:fldSimple>
    </w:p>
    <w:p w14:paraId="1B87EF66" w14:textId="7559445E" w:rsidR="00F81399" w:rsidRPr="00FD42D2" w:rsidRDefault="000439F1" w:rsidP="00AD2153">
      <w:pPr>
        <w:pStyle w:val="Heading1"/>
        <w:spacing w:after="120" w:line="288" w:lineRule="auto"/>
        <w:rPr>
          <w:rFonts w:ascii="Cambria" w:hAnsi="Cambria"/>
          <w:lang w:val="vi-VN"/>
        </w:rPr>
      </w:pPr>
      <w:bookmarkStart w:id="0" w:name="_Toc456598586"/>
      <w:bookmarkStart w:id="1" w:name="_Toc456600917"/>
      <w:bookmarkStart w:id="2" w:name="_Toc512930904"/>
      <w:bookmarkStart w:id="3" w:name="_Toc483224244"/>
      <w:bookmarkStart w:id="4" w:name="_Toc436203377"/>
      <w:bookmarkStart w:id="5" w:name="_Toc452813577"/>
      <w:r w:rsidRPr="00FD42D2">
        <w:rPr>
          <w:rFonts w:ascii="Cambria" w:hAnsi="Cambria"/>
        </w:rPr>
        <w:t>Introduction</w:t>
      </w:r>
      <w:bookmarkEnd w:id="0"/>
      <w:bookmarkEnd w:id="1"/>
      <w:bookmarkEnd w:id="2"/>
      <w:bookmarkEnd w:id="3"/>
    </w:p>
    <w:p w14:paraId="1D4AB939" w14:textId="14093535" w:rsidR="00766927" w:rsidRPr="001C6CAC" w:rsidRDefault="00C6135C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lang w:val="vi-VN"/>
        </w:rPr>
      </w:pPr>
      <w:bookmarkStart w:id="6" w:name="_Toc483224245"/>
      <w:r w:rsidRPr="001C6CAC">
        <w:rPr>
          <w:rFonts w:ascii="Cambria" w:hAnsi="Cambria"/>
          <w:sz w:val="24"/>
        </w:rPr>
        <w:t>Purpose</w:t>
      </w:r>
      <w:bookmarkEnd w:id="6"/>
    </w:p>
    <w:p w14:paraId="3D4B8D63" w14:textId="24D2552C" w:rsidR="00887060" w:rsidRPr="00E61E63" w:rsidRDefault="00887060" w:rsidP="004B4591">
      <w:pPr>
        <w:spacing w:after="120" w:line="288" w:lineRule="auto"/>
        <w:jc w:val="both"/>
        <w:rPr>
          <w:rFonts w:ascii="Cambria" w:hAnsi="Cambria"/>
          <w:sz w:val="24"/>
          <w:lang w:val="vi-VN"/>
        </w:rPr>
      </w:pPr>
      <w:r w:rsidRPr="00E61E63">
        <w:rPr>
          <w:rFonts w:ascii="Cambria" w:hAnsi="Cambria"/>
          <w:sz w:val="24"/>
          <w:lang w:val="vi-VN"/>
        </w:rPr>
        <w:t xml:space="preserve">Tài liệu </w:t>
      </w:r>
      <w:r w:rsidR="00292C68" w:rsidRPr="00E61E63">
        <w:rPr>
          <w:rFonts w:ascii="Cambria" w:hAnsi="Cambria"/>
          <w:sz w:val="24"/>
          <w:lang w:val="vi-VN"/>
        </w:rPr>
        <w:t xml:space="preserve">Kế Hoạch Kiểm Thử </w:t>
      </w:r>
      <w:r w:rsidRPr="00E61E63">
        <w:rPr>
          <w:rFonts w:ascii="Cambria" w:hAnsi="Cambria"/>
          <w:sz w:val="24"/>
          <w:lang w:val="vi-VN"/>
        </w:rPr>
        <w:t>được dùng để:</w:t>
      </w:r>
    </w:p>
    <w:p w14:paraId="167BD7B9" w14:textId="09D353FD" w:rsidR="00887060" w:rsidRPr="00514AE7" w:rsidRDefault="00887060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color w:val="FF0000"/>
          <w:sz w:val="24"/>
          <w:lang w:val="vi-VN"/>
        </w:rPr>
      </w:pPr>
      <w:r w:rsidRPr="00514AE7">
        <w:rPr>
          <w:rFonts w:ascii="Cambria" w:hAnsi="Cambria"/>
          <w:color w:val="FF0000"/>
          <w:sz w:val="24"/>
          <w:lang w:val="vi-VN"/>
        </w:rPr>
        <w:t xml:space="preserve">Xác định </w:t>
      </w:r>
      <w:r w:rsidR="00C7412B" w:rsidRPr="00514AE7">
        <w:rPr>
          <w:rFonts w:ascii="Cambria" w:hAnsi="Cambria"/>
          <w:color w:val="FF0000"/>
          <w:sz w:val="24"/>
          <w:lang w:val="vi-VN"/>
        </w:rPr>
        <w:t>các</w:t>
      </w:r>
      <w:r w:rsidRPr="00514AE7">
        <w:rPr>
          <w:rFonts w:ascii="Cambria" w:hAnsi="Cambria"/>
          <w:color w:val="FF0000"/>
          <w:sz w:val="24"/>
          <w:lang w:val="vi-VN"/>
        </w:rPr>
        <w:t xml:space="preserve"> thông tin và các </w:t>
      </w:r>
      <w:r w:rsidR="00C7412B" w:rsidRPr="00514AE7">
        <w:rPr>
          <w:rFonts w:ascii="Cambria" w:hAnsi="Cambria"/>
          <w:color w:val="FF0000"/>
          <w:sz w:val="24"/>
          <w:lang w:val="vi-VN"/>
        </w:rPr>
        <w:t xml:space="preserve">thành </w:t>
      </w:r>
      <w:r w:rsidRPr="00514AE7">
        <w:rPr>
          <w:rFonts w:ascii="Cambria" w:hAnsi="Cambria"/>
          <w:color w:val="FF0000"/>
          <w:sz w:val="24"/>
          <w:lang w:val="vi-VN"/>
        </w:rPr>
        <w:t>phần</w:t>
      </w:r>
      <w:r w:rsidR="003738DB" w:rsidRPr="00514AE7">
        <w:rPr>
          <w:rFonts w:ascii="Cambria" w:hAnsi="Cambria"/>
          <w:color w:val="FF0000"/>
          <w:sz w:val="24"/>
          <w:lang w:val="vi-VN"/>
        </w:rPr>
        <w:t xml:space="preserve"> cần được kiểm thử</w:t>
      </w:r>
      <w:r w:rsidRPr="00514AE7">
        <w:rPr>
          <w:rFonts w:ascii="Cambria" w:hAnsi="Cambria"/>
          <w:color w:val="FF0000"/>
          <w:sz w:val="24"/>
          <w:lang w:val="vi-VN"/>
        </w:rPr>
        <w:t xml:space="preserve"> </w:t>
      </w:r>
      <w:r w:rsidR="009D1FB8" w:rsidRPr="00514AE7">
        <w:rPr>
          <w:rFonts w:ascii="Cambria" w:hAnsi="Cambria"/>
          <w:color w:val="FF0000"/>
          <w:sz w:val="24"/>
          <w:lang w:val="vi-VN"/>
        </w:rPr>
        <w:t xml:space="preserve">của </w:t>
      </w:r>
      <w:r w:rsidRPr="00514AE7">
        <w:rPr>
          <w:rFonts w:ascii="Cambria" w:hAnsi="Cambria"/>
          <w:color w:val="FF0000"/>
          <w:sz w:val="24"/>
          <w:lang w:val="vi-VN"/>
        </w:rPr>
        <w:t xml:space="preserve">dự án </w:t>
      </w:r>
      <w:r w:rsidR="00861F6A" w:rsidRPr="00514AE7">
        <w:rPr>
          <w:rFonts w:ascii="Cambria" w:hAnsi="Cambria"/>
          <w:color w:val="FF0000"/>
          <w:sz w:val="24"/>
          <w:lang w:val="vi-VN"/>
        </w:rPr>
        <w:t>“</w:t>
      </w:r>
      <w:r w:rsidR="00AF114A" w:rsidRPr="00514AE7">
        <w:rPr>
          <w:rFonts w:ascii="Cambria" w:hAnsi="Cambria"/>
          <w:b/>
          <w:color w:val="FF0000"/>
          <w:sz w:val="24"/>
          <w:lang w:val="vi-VN"/>
        </w:rPr>
        <w:t>CookBook</w:t>
      </w:r>
      <w:r w:rsidR="00861F6A" w:rsidRPr="00514AE7">
        <w:rPr>
          <w:rFonts w:ascii="Cambria" w:hAnsi="Cambria"/>
          <w:color w:val="FF0000"/>
          <w:sz w:val="24"/>
          <w:lang w:val="vi-VN"/>
        </w:rPr>
        <w:t>”</w:t>
      </w:r>
      <w:r w:rsidR="00D81195" w:rsidRPr="00514AE7">
        <w:rPr>
          <w:rFonts w:ascii="Cambria" w:hAnsi="Cambria"/>
          <w:color w:val="FF0000"/>
          <w:sz w:val="24"/>
          <w:lang w:val="vi-VN"/>
        </w:rPr>
        <w:t>.</w:t>
      </w:r>
    </w:p>
    <w:p w14:paraId="280F95FF" w14:textId="2394EF08" w:rsidR="00887060" w:rsidRPr="00E61E63" w:rsidRDefault="00AA6071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  <w:lang w:val="vi-VN"/>
        </w:rPr>
      </w:pPr>
      <w:r w:rsidRPr="00E61E63">
        <w:rPr>
          <w:rFonts w:ascii="Cambria" w:hAnsi="Cambria"/>
          <w:sz w:val="24"/>
          <w:lang w:val="vi-VN"/>
        </w:rPr>
        <w:t>C</w:t>
      </w:r>
      <w:r w:rsidR="008C5127" w:rsidRPr="00E61E63">
        <w:rPr>
          <w:rFonts w:ascii="Cambria" w:hAnsi="Cambria"/>
          <w:sz w:val="24"/>
          <w:lang w:val="vi-VN"/>
        </w:rPr>
        <w:t xml:space="preserve">ung cấp danh sách các </w:t>
      </w:r>
      <w:r w:rsidR="008E1C0F" w:rsidRPr="00E61E63">
        <w:rPr>
          <w:rFonts w:ascii="Cambria" w:hAnsi="Cambria"/>
          <w:sz w:val="24"/>
          <w:lang w:val="vi-VN"/>
        </w:rPr>
        <w:t xml:space="preserve">yêu cầu </w:t>
      </w:r>
      <w:r w:rsidR="00BE1589" w:rsidRPr="00E61E63">
        <w:rPr>
          <w:rFonts w:ascii="Cambria" w:hAnsi="Cambria"/>
          <w:sz w:val="24"/>
          <w:lang w:val="vi-VN"/>
        </w:rPr>
        <w:t xml:space="preserve">cần </w:t>
      </w:r>
      <w:r w:rsidR="008E1C0F" w:rsidRPr="00E61E63">
        <w:rPr>
          <w:rFonts w:ascii="Cambria" w:hAnsi="Cambria"/>
          <w:sz w:val="24"/>
          <w:lang w:val="vi-VN"/>
        </w:rPr>
        <w:t>kiểm thử</w:t>
      </w:r>
      <w:r w:rsidR="005625FC" w:rsidRPr="00E61E63">
        <w:rPr>
          <w:rFonts w:ascii="Cambria" w:hAnsi="Cambria"/>
          <w:sz w:val="24"/>
          <w:lang w:val="vi-VN"/>
        </w:rPr>
        <w:t xml:space="preserve"> của dự án</w:t>
      </w:r>
      <w:r w:rsidR="008E1C0F" w:rsidRPr="00E61E63">
        <w:rPr>
          <w:rFonts w:ascii="Cambria" w:hAnsi="Cambria"/>
          <w:sz w:val="24"/>
          <w:lang w:val="vi-VN"/>
        </w:rPr>
        <w:t>.</w:t>
      </w:r>
    </w:p>
    <w:p w14:paraId="78FA1D8B" w14:textId="1798B940" w:rsidR="00887060" w:rsidRPr="00E61E63" w:rsidRDefault="00D04B3A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  <w:lang w:val="vi-VN"/>
        </w:rPr>
      </w:pPr>
      <w:r w:rsidRPr="00E61E63">
        <w:rPr>
          <w:rFonts w:ascii="Cambria" w:hAnsi="Cambria"/>
          <w:sz w:val="24"/>
          <w:lang w:val="vi-VN"/>
        </w:rPr>
        <w:t>Đề ra</w:t>
      </w:r>
      <w:r w:rsidR="0018438F" w:rsidRPr="00E61E63">
        <w:rPr>
          <w:rFonts w:ascii="Cambria" w:hAnsi="Cambria"/>
          <w:sz w:val="24"/>
          <w:lang w:val="vi-VN"/>
        </w:rPr>
        <w:t xml:space="preserve"> các</w:t>
      </w:r>
      <w:r w:rsidR="00887060" w:rsidRPr="00E61E63">
        <w:rPr>
          <w:rFonts w:ascii="Cambria" w:hAnsi="Cambria"/>
          <w:sz w:val="24"/>
          <w:lang w:val="vi-VN"/>
        </w:rPr>
        <w:t xml:space="preserve"> phương pháp, chiến lược kiểm thử nên sử dụng</w:t>
      </w:r>
      <w:r w:rsidR="00001A64" w:rsidRPr="00E61E63">
        <w:rPr>
          <w:rFonts w:ascii="Cambria" w:hAnsi="Cambria"/>
          <w:sz w:val="24"/>
          <w:lang w:val="vi-VN"/>
        </w:rPr>
        <w:t>.</w:t>
      </w:r>
    </w:p>
    <w:p w14:paraId="2E4C4965" w14:textId="0363CE61" w:rsidR="00887060" w:rsidRPr="00E61E63" w:rsidRDefault="00887060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  <w:lang w:val="vi-VN"/>
        </w:rPr>
      </w:pPr>
      <w:r w:rsidRPr="00E61E63">
        <w:rPr>
          <w:rFonts w:ascii="Cambria" w:hAnsi="Cambria"/>
          <w:sz w:val="24"/>
          <w:lang w:val="vi-VN"/>
        </w:rPr>
        <w:t xml:space="preserve">Xác định nguồn lực cần </w:t>
      </w:r>
      <w:r w:rsidR="00F242EB" w:rsidRPr="00E61E63">
        <w:rPr>
          <w:rFonts w:ascii="Cambria" w:hAnsi="Cambria"/>
          <w:sz w:val="24"/>
          <w:lang w:val="vi-VN"/>
        </w:rPr>
        <w:t>thiết.</w:t>
      </w:r>
    </w:p>
    <w:p w14:paraId="3FA870BF" w14:textId="6F15DF0D" w:rsidR="00887060" w:rsidRPr="00E61E63" w:rsidRDefault="00887060" w:rsidP="0078243D">
      <w:pPr>
        <w:widowControl/>
        <w:numPr>
          <w:ilvl w:val="0"/>
          <w:numId w:val="2"/>
        </w:numPr>
        <w:tabs>
          <w:tab w:val="clear" w:pos="720"/>
        </w:tabs>
        <w:spacing w:after="120" w:line="288" w:lineRule="auto"/>
        <w:ind w:left="567" w:hanging="283"/>
        <w:jc w:val="both"/>
        <w:rPr>
          <w:rFonts w:ascii="Cambria" w:hAnsi="Cambria"/>
          <w:sz w:val="24"/>
          <w:lang w:val="vi-VN"/>
        </w:rPr>
      </w:pPr>
      <w:r w:rsidRPr="00E61E63">
        <w:rPr>
          <w:rFonts w:ascii="Cambria" w:hAnsi="Cambria"/>
          <w:sz w:val="24"/>
          <w:lang w:val="vi-VN"/>
        </w:rPr>
        <w:t xml:space="preserve">Liệt kê </w:t>
      </w:r>
      <w:r w:rsidR="00977ADF" w:rsidRPr="00E61E63">
        <w:rPr>
          <w:rFonts w:ascii="Cambria" w:hAnsi="Cambria"/>
          <w:sz w:val="24"/>
          <w:lang w:val="vi-VN"/>
        </w:rPr>
        <w:t>các</w:t>
      </w:r>
      <w:r w:rsidRPr="00E61E63">
        <w:rPr>
          <w:rFonts w:ascii="Cambria" w:hAnsi="Cambria"/>
          <w:sz w:val="24"/>
          <w:lang w:val="vi-VN"/>
        </w:rPr>
        <w:t xml:space="preserve"> kết quả, tài liệu có được sau khi thực hiện kiểm thử</w:t>
      </w:r>
      <w:r w:rsidR="00001782" w:rsidRPr="00E61E63">
        <w:rPr>
          <w:rFonts w:ascii="Cambria" w:hAnsi="Cambria"/>
          <w:sz w:val="24"/>
          <w:lang w:val="vi-VN"/>
        </w:rPr>
        <w:t>.</w:t>
      </w:r>
    </w:p>
    <w:p w14:paraId="3B581F48" w14:textId="30DCBA64" w:rsidR="00F50717" w:rsidRPr="00DC68C2" w:rsidRDefault="001D3EC7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lang w:val="vi-VN"/>
        </w:rPr>
      </w:pPr>
      <w:bookmarkStart w:id="7" w:name="_Toc483224246"/>
      <w:r w:rsidRPr="00DC68C2">
        <w:rPr>
          <w:rFonts w:ascii="Cambria" w:hAnsi="Cambria"/>
          <w:sz w:val="24"/>
        </w:rPr>
        <w:t>Document</w:t>
      </w:r>
      <w:r w:rsidR="00370220" w:rsidRPr="00DC68C2">
        <w:rPr>
          <w:rFonts w:ascii="Cambria" w:hAnsi="Cambria"/>
          <w:sz w:val="24"/>
        </w:rPr>
        <w:t xml:space="preserve"> Terminology and Acronyms</w:t>
      </w:r>
      <w:bookmarkEnd w:id="7"/>
    </w:p>
    <w:tbl>
      <w:tblPr>
        <w:tblStyle w:val="TableGrid"/>
        <w:tblW w:w="9986" w:type="dxa"/>
        <w:jc w:val="center"/>
        <w:tblLook w:val="04A0" w:firstRow="1" w:lastRow="0" w:firstColumn="1" w:lastColumn="0" w:noHBand="0" w:noVBand="1"/>
      </w:tblPr>
      <w:tblGrid>
        <w:gridCol w:w="704"/>
        <w:gridCol w:w="3260"/>
        <w:gridCol w:w="6022"/>
      </w:tblGrid>
      <w:tr w:rsidR="006C5F22" w:rsidRPr="007944F3" w14:paraId="38DAC22E" w14:textId="77777777" w:rsidTr="00FB6592">
        <w:trPr>
          <w:trHeight w:val="319"/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9C48F03" w14:textId="77777777" w:rsidR="006C5F22" w:rsidRPr="007944F3" w:rsidRDefault="006C5F22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AF1F08" w14:textId="2492B8F1" w:rsidR="006C5F22" w:rsidRPr="007944F3" w:rsidRDefault="006C5F22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Thuật ngữ</w:t>
            </w:r>
            <w:r w:rsidR="009C08D2" w:rsidRPr="007944F3">
              <w:rPr>
                <w:rFonts w:ascii="Cambria" w:hAnsi="Cambria"/>
                <w:b/>
                <w:sz w:val="24"/>
                <w:szCs w:val="24"/>
              </w:rPr>
              <w:t xml:space="preserve"> viết tắt</w:t>
            </w:r>
          </w:p>
        </w:tc>
        <w:tc>
          <w:tcPr>
            <w:tcW w:w="6022" w:type="dxa"/>
            <w:shd w:val="clear" w:color="auto" w:fill="BFBFBF" w:themeFill="background1" w:themeFillShade="BF"/>
            <w:vAlign w:val="center"/>
          </w:tcPr>
          <w:p w14:paraId="7D4677E7" w14:textId="7BE509BD" w:rsidR="006C5F22" w:rsidRPr="007944F3" w:rsidRDefault="006C5F22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Chú giải</w:t>
            </w:r>
          </w:p>
        </w:tc>
      </w:tr>
      <w:tr w:rsidR="006C5F22" w:rsidRPr="007944F3" w14:paraId="361DBAEB" w14:textId="77777777" w:rsidTr="00FB6592">
        <w:trPr>
          <w:trHeight w:val="299"/>
          <w:jc w:val="center"/>
        </w:trPr>
        <w:tc>
          <w:tcPr>
            <w:tcW w:w="704" w:type="dxa"/>
            <w:vAlign w:val="center"/>
          </w:tcPr>
          <w:p w14:paraId="3B5838C6" w14:textId="1C7B73DF" w:rsidR="006C5F22" w:rsidRPr="00236FC1" w:rsidRDefault="00236FC1" w:rsidP="00236FC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36FC1">
              <w:rPr>
                <w:rFonts w:ascii="Cambria" w:hAnsi="Cambria"/>
                <w:sz w:val="24"/>
                <w:szCs w:val="24"/>
              </w:rPr>
              <w:t>01</w:t>
            </w:r>
          </w:p>
        </w:tc>
        <w:tc>
          <w:tcPr>
            <w:tcW w:w="3260" w:type="dxa"/>
            <w:vAlign w:val="center"/>
          </w:tcPr>
          <w:p w14:paraId="4286EA82" w14:textId="184F1775" w:rsidR="006C5F22" w:rsidRPr="00236FC1" w:rsidRDefault="00236FC1" w:rsidP="00AC5D13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</w:rPr>
            </w:pPr>
            <w:r w:rsidRPr="00236FC1">
              <w:rPr>
                <w:rFonts w:ascii="Cambria" w:hAnsi="Cambria"/>
                <w:sz w:val="24"/>
                <w:szCs w:val="24"/>
              </w:rPr>
              <w:t>GU</w:t>
            </w:r>
            <w:r>
              <w:rPr>
                <w:rFonts w:ascii="Cambria" w:hAnsi="Cambria"/>
                <w:sz w:val="24"/>
                <w:szCs w:val="24"/>
              </w:rPr>
              <w:t>I</w:t>
            </w:r>
          </w:p>
        </w:tc>
        <w:tc>
          <w:tcPr>
            <w:tcW w:w="6022" w:type="dxa"/>
            <w:vAlign w:val="center"/>
          </w:tcPr>
          <w:p w14:paraId="4CDF4A41" w14:textId="43EA01D2" w:rsidR="006C5F22" w:rsidRPr="00236FC1" w:rsidRDefault="00236FC1" w:rsidP="00AC5D13">
            <w:pPr>
              <w:spacing w:before="60" w:after="60" w:line="240" w:lineRule="auto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Graphic User Interface</w:t>
            </w:r>
            <w:r w:rsidR="00FB6592">
              <w:rPr>
                <w:rFonts w:ascii="Cambria" w:hAnsi="Cambria"/>
                <w:sz w:val="24"/>
                <w:szCs w:val="24"/>
              </w:rPr>
              <w:t>: giao diện đồ họa người dùng</w:t>
            </w:r>
          </w:p>
        </w:tc>
      </w:tr>
    </w:tbl>
    <w:p w14:paraId="2504E8AA" w14:textId="093BA304" w:rsidR="00F50717" w:rsidRPr="007944F3" w:rsidRDefault="00A109A6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8" w:name="_Toc483224247"/>
      <w:r w:rsidRPr="007944F3">
        <w:rPr>
          <w:rFonts w:ascii="Cambria" w:hAnsi="Cambria"/>
          <w:sz w:val="24"/>
          <w:szCs w:val="24"/>
        </w:rPr>
        <w:t xml:space="preserve">Document </w:t>
      </w:r>
      <w:r w:rsidR="00011ED2" w:rsidRPr="007944F3">
        <w:rPr>
          <w:rFonts w:ascii="Cambria" w:hAnsi="Cambria"/>
          <w:sz w:val="24"/>
          <w:szCs w:val="24"/>
        </w:rPr>
        <w:t>Reference</w:t>
      </w:r>
      <w:bookmarkEnd w:id="8"/>
    </w:p>
    <w:tbl>
      <w:tblPr>
        <w:tblStyle w:val="TableGrid"/>
        <w:tblW w:w="9973" w:type="dxa"/>
        <w:jc w:val="center"/>
        <w:tblLook w:val="04A0" w:firstRow="1" w:lastRow="0" w:firstColumn="1" w:lastColumn="0" w:noHBand="0" w:noVBand="1"/>
      </w:tblPr>
      <w:tblGrid>
        <w:gridCol w:w="704"/>
        <w:gridCol w:w="4961"/>
        <w:gridCol w:w="2552"/>
        <w:gridCol w:w="1756"/>
      </w:tblGrid>
      <w:tr w:rsidR="00BF60A2" w:rsidRPr="007944F3" w14:paraId="2414B842" w14:textId="77777777" w:rsidTr="004351A3">
        <w:trPr>
          <w:trHeight w:val="328"/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2FDA8270" w14:textId="51E1AADD" w:rsidR="00BF60A2" w:rsidRPr="007944F3" w:rsidRDefault="00BF60A2" w:rsidP="00BF60A2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4961" w:type="dxa"/>
            <w:shd w:val="clear" w:color="auto" w:fill="BFBFBF" w:themeFill="background1" w:themeFillShade="BF"/>
            <w:vAlign w:val="center"/>
          </w:tcPr>
          <w:p w14:paraId="6CCAD050" w14:textId="37FF69D3" w:rsidR="00BF60A2" w:rsidRPr="007944F3" w:rsidRDefault="00BF60A2" w:rsidP="004F2CED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Tên tài liệu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701DD10E" w14:textId="7427390D" w:rsidR="00BF60A2" w:rsidRPr="007944F3" w:rsidRDefault="00BF60A2" w:rsidP="004F2CED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Nguồn</w:t>
            </w:r>
          </w:p>
        </w:tc>
        <w:tc>
          <w:tcPr>
            <w:tcW w:w="1756" w:type="dxa"/>
            <w:shd w:val="clear" w:color="auto" w:fill="BFBFBF" w:themeFill="background1" w:themeFillShade="BF"/>
            <w:vAlign w:val="center"/>
          </w:tcPr>
          <w:p w14:paraId="42E9F2CF" w14:textId="497DDE67" w:rsidR="00BF60A2" w:rsidRPr="007944F3" w:rsidRDefault="00BF60A2" w:rsidP="004F2CED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Ghi chú</w:t>
            </w:r>
          </w:p>
        </w:tc>
      </w:tr>
      <w:tr w:rsidR="00514AE7" w:rsidRPr="00514AE7" w14:paraId="2AF77274" w14:textId="77777777" w:rsidTr="004351A3">
        <w:trPr>
          <w:trHeight w:val="308"/>
          <w:jc w:val="center"/>
        </w:trPr>
        <w:tc>
          <w:tcPr>
            <w:tcW w:w="704" w:type="dxa"/>
            <w:vAlign w:val="center"/>
          </w:tcPr>
          <w:p w14:paraId="49ED7346" w14:textId="63637996" w:rsidR="00BF60A2" w:rsidRPr="00514AE7" w:rsidRDefault="00A843E1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356C2038" w14:textId="625C23D0" w:rsidR="00BF60A2" w:rsidRPr="00514AE7" w:rsidRDefault="00D741B8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Tài liệu Đặc tả </w:t>
            </w:r>
            <w:r w:rsidR="0072228C"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yêu cầu </w:t>
            </w: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Website CookBook</w:t>
            </w:r>
          </w:p>
        </w:tc>
        <w:tc>
          <w:tcPr>
            <w:tcW w:w="2552" w:type="dxa"/>
            <w:vAlign w:val="center"/>
          </w:tcPr>
          <w:p w14:paraId="5D8EE038" w14:textId="7CC0B2FD" w:rsidR="00BF60A2" w:rsidRPr="00514AE7" w:rsidRDefault="003078DB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Giáo viên cung cấp</w:t>
            </w:r>
          </w:p>
        </w:tc>
        <w:tc>
          <w:tcPr>
            <w:tcW w:w="1756" w:type="dxa"/>
            <w:vAlign w:val="center"/>
          </w:tcPr>
          <w:p w14:paraId="4D3CA7A0" w14:textId="77777777" w:rsidR="00BF60A2" w:rsidRPr="00514AE7" w:rsidRDefault="00BF60A2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  <w:lang w:val="vi-VN"/>
              </w:rPr>
            </w:pPr>
          </w:p>
        </w:tc>
      </w:tr>
      <w:tr w:rsidR="00514AE7" w:rsidRPr="00514AE7" w14:paraId="60F6911E" w14:textId="77777777" w:rsidTr="004351A3">
        <w:trPr>
          <w:trHeight w:val="289"/>
          <w:jc w:val="center"/>
        </w:trPr>
        <w:tc>
          <w:tcPr>
            <w:tcW w:w="704" w:type="dxa"/>
            <w:vAlign w:val="center"/>
          </w:tcPr>
          <w:p w14:paraId="71EE90FF" w14:textId="1C705D13" w:rsidR="00BF60A2" w:rsidRPr="00514AE7" w:rsidRDefault="00A843E1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683D8411" w14:textId="4A06DD08" w:rsidR="00BF60A2" w:rsidRPr="00514AE7" w:rsidRDefault="00C64B7C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Tài liệu </w:t>
            </w:r>
            <w:r w:rsidR="000436F4"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Hướng </w:t>
            </w: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dẫn Deploy CookBook</w:t>
            </w:r>
          </w:p>
        </w:tc>
        <w:tc>
          <w:tcPr>
            <w:tcW w:w="2552" w:type="dxa"/>
            <w:vAlign w:val="center"/>
          </w:tcPr>
          <w:p w14:paraId="0A731215" w14:textId="3357971F" w:rsidR="00BF60A2" w:rsidRPr="00514AE7" w:rsidRDefault="00C64B7C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  <w:lang w:val="vi-VN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Giáo viên cung cấp</w:t>
            </w:r>
          </w:p>
        </w:tc>
        <w:tc>
          <w:tcPr>
            <w:tcW w:w="1756" w:type="dxa"/>
            <w:vAlign w:val="center"/>
          </w:tcPr>
          <w:p w14:paraId="7B89650D" w14:textId="577E3998" w:rsidR="00BF60A2" w:rsidRPr="00514AE7" w:rsidRDefault="008A2F07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version </w:t>
            </w:r>
            <w:r w:rsidR="009A5A8F" w:rsidRPr="00514AE7">
              <w:rPr>
                <w:rFonts w:ascii="Cambria" w:hAnsi="Cambria"/>
                <w:color w:val="FF0000"/>
                <w:sz w:val="24"/>
                <w:szCs w:val="24"/>
              </w:rPr>
              <w:t>3</w:t>
            </w:r>
          </w:p>
        </w:tc>
      </w:tr>
      <w:tr w:rsidR="00514AE7" w:rsidRPr="00514AE7" w14:paraId="32F17EC3" w14:textId="77777777" w:rsidTr="004351A3">
        <w:trPr>
          <w:trHeight w:val="289"/>
          <w:jc w:val="center"/>
        </w:trPr>
        <w:tc>
          <w:tcPr>
            <w:tcW w:w="704" w:type="dxa"/>
            <w:vAlign w:val="center"/>
          </w:tcPr>
          <w:p w14:paraId="7B211BD5" w14:textId="158829C1" w:rsidR="0072228C" w:rsidRPr="00514AE7" w:rsidRDefault="0072228C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4035B111" w14:textId="7E69A7A8" w:rsidR="0072228C" w:rsidRPr="00514AE7" w:rsidRDefault="00E4500C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Các Template</w:t>
            </w:r>
            <w:r w:rsidR="00016E5D" w:rsidRPr="00514AE7">
              <w:rPr>
                <w:rFonts w:ascii="Cambria" w:hAnsi="Cambria"/>
                <w:color w:val="FF0000"/>
                <w:sz w:val="24"/>
                <w:szCs w:val="24"/>
              </w:rPr>
              <w:t>s</w:t>
            </w: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 tham khảo</w:t>
            </w:r>
          </w:p>
        </w:tc>
        <w:tc>
          <w:tcPr>
            <w:tcW w:w="2552" w:type="dxa"/>
            <w:vAlign w:val="center"/>
          </w:tcPr>
          <w:p w14:paraId="66D6A839" w14:textId="40AA861E" w:rsidR="0072228C" w:rsidRPr="00514AE7" w:rsidRDefault="00E4500C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Giáo viên cung cấp</w:t>
            </w:r>
          </w:p>
        </w:tc>
        <w:tc>
          <w:tcPr>
            <w:tcW w:w="1756" w:type="dxa"/>
            <w:vAlign w:val="center"/>
          </w:tcPr>
          <w:p w14:paraId="540084BF" w14:textId="77777777" w:rsidR="0072228C" w:rsidRPr="00514AE7" w:rsidRDefault="0072228C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</w:p>
        </w:tc>
      </w:tr>
      <w:tr w:rsidR="00514AE7" w:rsidRPr="00514AE7" w14:paraId="4751080C" w14:textId="77777777" w:rsidTr="004351A3">
        <w:trPr>
          <w:trHeight w:val="289"/>
          <w:jc w:val="center"/>
        </w:trPr>
        <w:tc>
          <w:tcPr>
            <w:tcW w:w="704" w:type="dxa"/>
            <w:vAlign w:val="center"/>
          </w:tcPr>
          <w:p w14:paraId="16D57403" w14:textId="47BF59E1" w:rsidR="00082735" w:rsidRPr="00514AE7" w:rsidRDefault="00082735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14:paraId="15D06205" w14:textId="775E6ACA" w:rsidR="00082735" w:rsidRPr="00514AE7" w:rsidRDefault="00CE455B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Bài Seminar</w:t>
            </w:r>
            <w:r w:rsidR="00E34579"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 về công cụ</w:t>
            </w: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 xml:space="preserve"> của các nhóm</w:t>
            </w:r>
          </w:p>
        </w:tc>
        <w:tc>
          <w:tcPr>
            <w:tcW w:w="2552" w:type="dxa"/>
            <w:vAlign w:val="center"/>
          </w:tcPr>
          <w:p w14:paraId="764D25DE" w14:textId="18F3EFD4" w:rsidR="00082735" w:rsidRPr="00514AE7" w:rsidRDefault="00C80CA8" w:rsidP="00935A5B">
            <w:pPr>
              <w:spacing w:before="60" w:after="60" w:line="240" w:lineRule="auto"/>
              <w:rPr>
                <w:rFonts w:ascii="Cambria" w:hAnsi="Cambria"/>
                <w:color w:val="FF0000"/>
                <w:sz w:val="24"/>
                <w:szCs w:val="24"/>
              </w:rPr>
            </w:pPr>
            <w:r w:rsidRPr="00514AE7">
              <w:rPr>
                <w:rFonts w:ascii="Cambria" w:hAnsi="Cambria"/>
                <w:color w:val="FF0000"/>
                <w:sz w:val="24"/>
                <w:szCs w:val="24"/>
              </w:rPr>
              <w:t>Các nhóm cung cấp</w:t>
            </w:r>
          </w:p>
        </w:tc>
        <w:tc>
          <w:tcPr>
            <w:tcW w:w="1756" w:type="dxa"/>
            <w:vAlign w:val="center"/>
          </w:tcPr>
          <w:p w14:paraId="08B29D81" w14:textId="77777777" w:rsidR="00082735" w:rsidRPr="00514AE7" w:rsidRDefault="00082735" w:rsidP="00956EEA">
            <w:pPr>
              <w:spacing w:before="60" w:after="60" w:line="240" w:lineRule="auto"/>
              <w:jc w:val="center"/>
              <w:rPr>
                <w:rFonts w:ascii="Cambria" w:hAnsi="Cambria"/>
                <w:color w:val="FF0000"/>
                <w:sz w:val="24"/>
                <w:szCs w:val="24"/>
              </w:rPr>
            </w:pPr>
          </w:p>
        </w:tc>
      </w:tr>
    </w:tbl>
    <w:p w14:paraId="16145D6B" w14:textId="6097D5D3" w:rsidR="00F50717" w:rsidRPr="00514AE7" w:rsidRDefault="00415B67" w:rsidP="006A2952">
      <w:pPr>
        <w:pStyle w:val="Heading2"/>
        <w:spacing w:after="120" w:line="312" w:lineRule="auto"/>
        <w:ind w:left="284"/>
        <w:rPr>
          <w:rFonts w:ascii="Cambria" w:hAnsi="Cambria"/>
          <w:color w:val="FF0000"/>
          <w:sz w:val="24"/>
          <w:szCs w:val="24"/>
          <w:lang w:val="vi-VN"/>
        </w:rPr>
      </w:pPr>
      <w:bookmarkStart w:id="9" w:name="_Toc483224248"/>
      <w:r w:rsidRPr="00514AE7">
        <w:rPr>
          <w:rFonts w:ascii="Cambria" w:hAnsi="Cambria"/>
          <w:color w:val="FF0000"/>
          <w:sz w:val="24"/>
          <w:szCs w:val="24"/>
        </w:rPr>
        <w:t xml:space="preserve">Background </w:t>
      </w:r>
      <w:r w:rsidR="00130A64" w:rsidRPr="00514AE7">
        <w:rPr>
          <w:rFonts w:ascii="Cambria" w:hAnsi="Cambria"/>
          <w:color w:val="FF0000"/>
          <w:sz w:val="24"/>
          <w:szCs w:val="24"/>
        </w:rPr>
        <w:t>Information</w:t>
      </w:r>
      <w:bookmarkEnd w:id="9"/>
    </w:p>
    <w:p w14:paraId="487948B5" w14:textId="3D8A7D54" w:rsidR="00A843E1" w:rsidRPr="00514AE7" w:rsidRDefault="006F489D" w:rsidP="009D3003">
      <w:pPr>
        <w:spacing w:after="120" w:line="312" w:lineRule="auto"/>
        <w:ind w:firstLine="425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t xml:space="preserve">Mạng </w:t>
      </w:r>
      <w:r w:rsidR="00E11311" w:rsidRPr="00514AE7">
        <w:rPr>
          <w:rFonts w:ascii="Cambria" w:hAnsi="Cambria"/>
          <w:color w:val="FF0000"/>
          <w:sz w:val="24"/>
          <w:szCs w:val="24"/>
          <w:lang w:val="vi-VN"/>
        </w:rPr>
        <w:t>xã hội</w:t>
      </w:r>
      <w:r w:rsidR="004643E6" w:rsidRPr="00514AE7">
        <w:rPr>
          <w:rFonts w:ascii="Cambria" w:hAnsi="Cambria"/>
          <w:b/>
          <w:color w:val="FF0000"/>
          <w:sz w:val="24"/>
          <w:szCs w:val="24"/>
          <w:lang w:val="vi-VN"/>
        </w:rPr>
        <w:t xml:space="preserve"> </w:t>
      </w:r>
      <w:r w:rsidR="00521CDD" w:rsidRPr="00514AE7">
        <w:rPr>
          <w:rFonts w:ascii="Cambria" w:hAnsi="Cambria"/>
          <w:b/>
          <w:color w:val="FF0000"/>
          <w:sz w:val="24"/>
          <w:szCs w:val="24"/>
          <w:lang w:val="vi-VN"/>
        </w:rPr>
        <w:t>“</w:t>
      </w:r>
      <w:r w:rsidR="00E31265" w:rsidRPr="00514AE7">
        <w:rPr>
          <w:rFonts w:ascii="Cambria" w:hAnsi="Cambria"/>
          <w:b/>
          <w:color w:val="FF0000"/>
          <w:sz w:val="24"/>
          <w:szCs w:val="24"/>
          <w:lang w:val="vi-VN"/>
        </w:rPr>
        <w:t>CookBook</w:t>
      </w:r>
      <w:r w:rsidR="00521CDD" w:rsidRPr="00514AE7">
        <w:rPr>
          <w:rFonts w:ascii="Cambria" w:hAnsi="Cambria"/>
          <w:b/>
          <w:color w:val="FF0000"/>
          <w:sz w:val="24"/>
          <w:szCs w:val="24"/>
          <w:lang w:val="vi-VN"/>
        </w:rPr>
        <w:t>”</w:t>
      </w:r>
      <w:r w:rsidRPr="00514AE7">
        <w:rPr>
          <w:rFonts w:ascii="Cambria" w:hAnsi="Cambria"/>
          <w:b/>
          <w:color w:val="FF0000"/>
          <w:sz w:val="24"/>
          <w:szCs w:val="24"/>
          <w:lang w:val="vi-VN"/>
        </w:rPr>
        <w:t xml:space="preserve"> </w:t>
      </w:r>
      <w:r w:rsidRPr="00514AE7">
        <w:rPr>
          <w:rFonts w:ascii="Cambria" w:hAnsi="Cambria"/>
          <w:color w:val="FF0000"/>
          <w:sz w:val="24"/>
          <w:szCs w:val="24"/>
          <w:lang w:val="vi-VN"/>
        </w:rPr>
        <w:t>được xây dựng và phát triển</w:t>
      </w:r>
      <w:r w:rsidR="00E31265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</w:t>
      </w:r>
      <w:r w:rsidR="005E260C" w:rsidRPr="00514AE7">
        <w:rPr>
          <w:rFonts w:ascii="Cambria" w:hAnsi="Cambria"/>
          <w:color w:val="FF0000"/>
          <w:sz w:val="24"/>
          <w:szCs w:val="24"/>
          <w:lang w:val="vi-VN"/>
        </w:rPr>
        <w:t>nhằm mục đích giúp mọi người</w:t>
      </w:r>
      <w:r w:rsidR="00F63DC1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có thể</w:t>
      </w:r>
      <w:r w:rsidR="005E260C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</w:t>
      </w:r>
      <w:r w:rsidR="008B5DE5" w:rsidRPr="00514AE7">
        <w:rPr>
          <w:rFonts w:ascii="Cambria" w:hAnsi="Cambria"/>
          <w:color w:val="FF0000"/>
          <w:sz w:val="24"/>
          <w:szCs w:val="24"/>
          <w:lang w:val="vi-VN"/>
        </w:rPr>
        <w:t xml:space="preserve">chia sẻ, </w:t>
      </w:r>
      <w:r w:rsidR="005E260C" w:rsidRPr="00514AE7">
        <w:rPr>
          <w:rFonts w:ascii="Cambria" w:hAnsi="Cambria"/>
          <w:color w:val="FF0000"/>
          <w:sz w:val="24"/>
          <w:szCs w:val="24"/>
          <w:lang w:val="vi-VN"/>
        </w:rPr>
        <w:t xml:space="preserve">trao đổi cung cấp </w:t>
      </w:r>
      <w:r w:rsidR="00931EF1" w:rsidRPr="00514AE7">
        <w:rPr>
          <w:rFonts w:ascii="Cambria" w:hAnsi="Cambria"/>
          <w:color w:val="FF0000"/>
          <w:sz w:val="24"/>
          <w:szCs w:val="24"/>
          <w:lang w:val="vi-VN"/>
        </w:rPr>
        <w:t>các</w:t>
      </w:r>
      <w:r w:rsidR="005E260C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</w:t>
      </w:r>
      <w:r w:rsidR="008D766A" w:rsidRPr="00514AE7">
        <w:rPr>
          <w:rFonts w:ascii="Cambria" w:hAnsi="Cambria"/>
          <w:color w:val="FF0000"/>
          <w:sz w:val="24"/>
          <w:szCs w:val="24"/>
          <w:lang w:val="vi-VN"/>
        </w:rPr>
        <w:t xml:space="preserve">kinh nghiệm, những </w:t>
      </w:r>
      <w:r w:rsidR="005E260C" w:rsidRPr="00514AE7">
        <w:rPr>
          <w:rFonts w:ascii="Cambria" w:hAnsi="Cambria"/>
          <w:color w:val="FF0000"/>
          <w:sz w:val="24"/>
          <w:szCs w:val="24"/>
          <w:lang w:val="vi-VN"/>
        </w:rPr>
        <w:t>công thức</w:t>
      </w:r>
      <w:r w:rsidR="00857236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</w:t>
      </w:r>
      <w:r w:rsidR="008D766A" w:rsidRPr="00514AE7">
        <w:rPr>
          <w:rFonts w:ascii="Cambria" w:hAnsi="Cambria"/>
          <w:color w:val="FF0000"/>
          <w:sz w:val="24"/>
          <w:szCs w:val="24"/>
          <w:lang w:val="vi-VN"/>
        </w:rPr>
        <w:t xml:space="preserve">về </w:t>
      </w:r>
      <w:r w:rsidR="00857236" w:rsidRPr="00514AE7">
        <w:rPr>
          <w:rFonts w:ascii="Cambria" w:hAnsi="Cambria"/>
          <w:color w:val="FF0000"/>
          <w:sz w:val="24"/>
          <w:szCs w:val="24"/>
          <w:lang w:val="vi-VN"/>
        </w:rPr>
        <w:t xml:space="preserve">nấu </w:t>
      </w:r>
      <w:r w:rsidR="008D766A" w:rsidRPr="00514AE7">
        <w:rPr>
          <w:rFonts w:ascii="Cambria" w:hAnsi="Cambria"/>
          <w:color w:val="FF0000"/>
          <w:sz w:val="24"/>
          <w:szCs w:val="24"/>
          <w:lang w:val="vi-VN"/>
        </w:rPr>
        <w:t>ă</w:t>
      </w:r>
      <w:r w:rsidR="00857236" w:rsidRPr="00514AE7">
        <w:rPr>
          <w:rFonts w:ascii="Cambria" w:hAnsi="Cambria"/>
          <w:color w:val="FF0000"/>
          <w:sz w:val="24"/>
          <w:szCs w:val="24"/>
          <w:lang w:val="vi-VN"/>
        </w:rPr>
        <w:t xml:space="preserve">n để những bữa ăn của gia </w:t>
      </w:r>
      <w:r w:rsidR="00FF0DDE" w:rsidRPr="00514AE7">
        <w:rPr>
          <w:rFonts w:ascii="Cambria" w:hAnsi="Cambria"/>
          <w:color w:val="FF0000"/>
          <w:sz w:val="24"/>
          <w:szCs w:val="24"/>
          <w:lang w:val="vi-VN"/>
        </w:rPr>
        <w:t>đình, người thân ngày càng</w:t>
      </w:r>
      <w:r w:rsidR="00F06842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trở nên</w:t>
      </w:r>
      <w:r w:rsidR="00FF0DDE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ấm cúng và chất lượng hơn.</w:t>
      </w:r>
    </w:p>
    <w:p w14:paraId="63D61CDA" w14:textId="2F77BCC9" w:rsidR="0096406B" w:rsidRPr="00514AE7" w:rsidRDefault="0096406B" w:rsidP="009D3003">
      <w:pPr>
        <w:spacing w:after="120" w:line="312" w:lineRule="auto"/>
        <w:ind w:firstLine="425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t xml:space="preserve">Hệ thống </w:t>
      </w:r>
      <w:r w:rsidR="0035280E" w:rsidRPr="00514AE7">
        <w:rPr>
          <w:rFonts w:ascii="Cambria" w:hAnsi="Cambria"/>
          <w:b/>
          <w:color w:val="FF0000"/>
          <w:sz w:val="24"/>
          <w:szCs w:val="24"/>
          <w:lang w:val="vi-VN"/>
        </w:rPr>
        <w:t xml:space="preserve">“CookBook” </w:t>
      </w:r>
      <w:r w:rsidRPr="00514AE7">
        <w:rPr>
          <w:rFonts w:ascii="Cambria" w:hAnsi="Cambria"/>
          <w:color w:val="FF0000"/>
          <w:sz w:val="24"/>
          <w:szCs w:val="24"/>
          <w:lang w:val="vi-VN"/>
        </w:rPr>
        <w:t>cần thực hiện được một số chức năng cơ bản sau:</w:t>
      </w:r>
    </w:p>
    <w:p w14:paraId="1F923820" w14:textId="3FD7B971" w:rsidR="009923B9" w:rsidRPr="00514AE7" w:rsidRDefault="009923B9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t>Cho phép người dùng</w:t>
      </w:r>
      <w:r w:rsidR="004C7146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tìm kiếm và</w:t>
      </w:r>
      <w:r w:rsidRPr="00514AE7">
        <w:rPr>
          <w:rFonts w:ascii="Cambria" w:hAnsi="Cambria"/>
          <w:color w:val="FF0000"/>
          <w:sz w:val="24"/>
          <w:szCs w:val="24"/>
          <w:lang w:val="vi-VN"/>
        </w:rPr>
        <w:t xml:space="preserve"> xem danh sách các món ăn.</w:t>
      </w:r>
    </w:p>
    <w:p w14:paraId="6F86AC6F" w14:textId="4D51EC48" w:rsidR="007B3E1D" w:rsidRPr="00514AE7" w:rsidRDefault="007B3E1D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t>Cho phép người dùng xem chi tiết từng món ăn</w:t>
      </w:r>
      <w:r w:rsidR="00CD445F" w:rsidRPr="00514AE7">
        <w:rPr>
          <w:rFonts w:ascii="Cambria" w:hAnsi="Cambria"/>
          <w:color w:val="FF0000"/>
          <w:sz w:val="24"/>
          <w:szCs w:val="24"/>
          <w:lang w:val="vi-VN"/>
        </w:rPr>
        <w:t>, thông tin đầu bếp</w:t>
      </w:r>
      <w:r w:rsidR="00221281" w:rsidRPr="00514AE7">
        <w:rPr>
          <w:rFonts w:ascii="Cambria" w:hAnsi="Cambria"/>
          <w:color w:val="FF0000"/>
          <w:sz w:val="24"/>
          <w:szCs w:val="24"/>
          <w:lang w:val="vi-VN"/>
        </w:rPr>
        <w:t>.</w:t>
      </w:r>
    </w:p>
    <w:p w14:paraId="4D2ECD51" w14:textId="77777777" w:rsidR="00D76B94" w:rsidRPr="00514AE7" w:rsidRDefault="00545B3F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t>Cho phép người dùng đăng</w:t>
      </w:r>
      <w:r w:rsidR="00D76B94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nhập bằng tài khoản Facebook.</w:t>
      </w:r>
    </w:p>
    <w:p w14:paraId="4E211BAA" w14:textId="691DA1A1" w:rsidR="009923B9" w:rsidRPr="00514AE7" w:rsidRDefault="00AE6E04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t>Người dùng c</w:t>
      </w:r>
      <w:r w:rsidR="00D76B94" w:rsidRPr="00514AE7">
        <w:rPr>
          <w:rFonts w:ascii="Cambria" w:hAnsi="Cambria"/>
          <w:color w:val="FF0000"/>
          <w:sz w:val="24"/>
          <w:szCs w:val="24"/>
          <w:lang w:val="vi-VN"/>
        </w:rPr>
        <w:t xml:space="preserve">ó thể </w:t>
      </w:r>
      <w:r w:rsidR="00545B3F" w:rsidRPr="00514AE7">
        <w:rPr>
          <w:rFonts w:ascii="Cambria" w:hAnsi="Cambria"/>
          <w:color w:val="FF0000"/>
          <w:sz w:val="24"/>
          <w:szCs w:val="24"/>
          <w:lang w:val="vi-VN"/>
        </w:rPr>
        <w:t>b</w:t>
      </w:r>
      <w:r w:rsidR="009923B9" w:rsidRPr="00514AE7">
        <w:rPr>
          <w:rFonts w:ascii="Cambria" w:hAnsi="Cambria"/>
          <w:color w:val="FF0000"/>
          <w:sz w:val="24"/>
          <w:szCs w:val="24"/>
          <w:lang w:val="vi-VN"/>
        </w:rPr>
        <w:t>ình luận</w:t>
      </w:r>
      <w:r w:rsidRPr="00514AE7">
        <w:rPr>
          <w:rFonts w:ascii="Cambria" w:hAnsi="Cambria"/>
          <w:color w:val="FF0000"/>
          <w:sz w:val="24"/>
          <w:szCs w:val="24"/>
          <w:lang w:val="vi-VN"/>
        </w:rPr>
        <w:t>,</w:t>
      </w:r>
      <w:r w:rsidR="009923B9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thích món ăn</w:t>
      </w:r>
      <w:r w:rsidR="00D76B94" w:rsidRPr="00514AE7">
        <w:rPr>
          <w:rFonts w:ascii="Cambria" w:hAnsi="Cambria"/>
          <w:color w:val="FF0000"/>
          <w:sz w:val="24"/>
          <w:szCs w:val="24"/>
          <w:lang w:val="vi-VN"/>
        </w:rPr>
        <w:t xml:space="preserve"> sau khi đăng nhập hệ thống.</w:t>
      </w:r>
    </w:p>
    <w:p w14:paraId="4C1ED915" w14:textId="0EC5C049" w:rsidR="00AE6E04" w:rsidRPr="00514AE7" w:rsidRDefault="00AE6E04" w:rsidP="0078243D">
      <w:pPr>
        <w:pStyle w:val="ListParagraph"/>
        <w:numPr>
          <w:ilvl w:val="0"/>
          <w:numId w:val="6"/>
        </w:numPr>
        <w:spacing w:after="120" w:line="288" w:lineRule="auto"/>
        <w:contextualSpacing w:val="0"/>
        <w:jc w:val="both"/>
        <w:rPr>
          <w:rFonts w:ascii="Cambria" w:hAnsi="Cambria"/>
          <w:color w:val="FF0000"/>
          <w:sz w:val="24"/>
          <w:szCs w:val="24"/>
          <w:lang w:val="vi-VN"/>
        </w:rPr>
      </w:pPr>
      <w:r w:rsidRPr="00514AE7">
        <w:rPr>
          <w:rFonts w:ascii="Cambria" w:hAnsi="Cambria"/>
          <w:color w:val="FF0000"/>
          <w:sz w:val="24"/>
          <w:szCs w:val="24"/>
          <w:lang w:val="vi-VN"/>
        </w:rPr>
        <w:lastRenderedPageBreak/>
        <w:t>Người dùng c</w:t>
      </w:r>
      <w:r w:rsidR="00FB06E6" w:rsidRPr="00514AE7">
        <w:rPr>
          <w:rFonts w:ascii="Cambria" w:hAnsi="Cambria"/>
          <w:color w:val="FF0000"/>
          <w:sz w:val="24"/>
          <w:szCs w:val="24"/>
          <w:lang w:val="vi-VN"/>
        </w:rPr>
        <w:t>ó thể thêm mới hoặc cập nhật</w:t>
      </w:r>
      <w:r w:rsidRPr="00514AE7">
        <w:rPr>
          <w:rFonts w:ascii="Cambria" w:hAnsi="Cambria"/>
          <w:color w:val="FF0000"/>
          <w:sz w:val="24"/>
          <w:szCs w:val="24"/>
          <w:lang w:val="vi-VN"/>
        </w:rPr>
        <w:t xml:space="preserve"> món ăn bằng tài khoản của mình.</w:t>
      </w:r>
    </w:p>
    <w:p w14:paraId="0C15DBB7" w14:textId="798A6F1A" w:rsidR="00F50717" w:rsidRPr="007944F3" w:rsidRDefault="00787BD7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10" w:name="_Toc483224249"/>
      <w:r w:rsidRPr="007944F3">
        <w:rPr>
          <w:rFonts w:ascii="Cambria" w:hAnsi="Cambria"/>
          <w:sz w:val="24"/>
          <w:szCs w:val="24"/>
        </w:rPr>
        <w:t xml:space="preserve">Scope </w:t>
      </w:r>
      <w:r w:rsidR="00C609D2">
        <w:rPr>
          <w:rFonts w:ascii="Cambria" w:hAnsi="Cambria"/>
          <w:sz w:val="24"/>
          <w:szCs w:val="24"/>
        </w:rPr>
        <w:t>O</w:t>
      </w:r>
      <w:r w:rsidRPr="007944F3">
        <w:rPr>
          <w:rFonts w:ascii="Cambria" w:hAnsi="Cambria"/>
          <w:sz w:val="24"/>
          <w:szCs w:val="24"/>
        </w:rPr>
        <w:t xml:space="preserve">f </w:t>
      </w:r>
      <w:r w:rsidR="00C609D2">
        <w:rPr>
          <w:rFonts w:ascii="Cambria" w:hAnsi="Cambria"/>
          <w:sz w:val="24"/>
          <w:szCs w:val="24"/>
        </w:rPr>
        <w:t>T</w:t>
      </w:r>
      <w:r w:rsidRPr="007944F3">
        <w:rPr>
          <w:rFonts w:ascii="Cambria" w:hAnsi="Cambria"/>
          <w:sz w:val="24"/>
          <w:szCs w:val="24"/>
        </w:rPr>
        <w:t>esting</w:t>
      </w:r>
      <w:bookmarkEnd w:id="10"/>
    </w:p>
    <w:p w14:paraId="7F333B75" w14:textId="432E25F3" w:rsidR="00C732B3" w:rsidRPr="00E61E63" w:rsidRDefault="00C732B3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  <w:lang w:val="vi-VN"/>
        </w:rPr>
      </w:pPr>
      <w:r w:rsidRPr="00E61E63">
        <w:rPr>
          <w:rFonts w:ascii="Cambria" w:hAnsi="Cambria"/>
          <w:sz w:val="24"/>
          <w:szCs w:val="24"/>
          <w:lang w:val="vi-VN"/>
        </w:rPr>
        <w:t xml:space="preserve">Kế hoạch kiểm thử </w:t>
      </w:r>
      <w:r w:rsidR="00680F26" w:rsidRPr="00E61E63">
        <w:rPr>
          <w:rFonts w:ascii="Cambria" w:hAnsi="Cambria"/>
          <w:sz w:val="24"/>
          <w:szCs w:val="24"/>
          <w:lang w:val="vi-VN"/>
        </w:rPr>
        <w:t xml:space="preserve">này </w:t>
      </w:r>
      <w:r w:rsidR="007E3934" w:rsidRPr="00E61E63">
        <w:rPr>
          <w:rFonts w:ascii="Cambria" w:hAnsi="Cambria"/>
          <w:sz w:val="24"/>
          <w:szCs w:val="24"/>
          <w:lang w:val="vi-VN"/>
        </w:rPr>
        <w:t xml:space="preserve">chỉ áp dụng </w:t>
      </w:r>
      <w:r w:rsidRPr="00E61E63">
        <w:rPr>
          <w:rFonts w:ascii="Cambria" w:hAnsi="Cambria"/>
          <w:sz w:val="24"/>
          <w:szCs w:val="24"/>
          <w:lang w:val="vi-VN"/>
        </w:rPr>
        <w:t>cho đồ án</w:t>
      </w:r>
      <w:r w:rsidR="006B6642" w:rsidRPr="00E61E63">
        <w:rPr>
          <w:rFonts w:ascii="Cambria" w:hAnsi="Cambria"/>
          <w:sz w:val="24"/>
          <w:szCs w:val="24"/>
          <w:lang w:val="vi-VN"/>
        </w:rPr>
        <w:t xml:space="preserve"> </w:t>
      </w:r>
      <w:r w:rsidR="00514AE7" w:rsidRPr="00514AE7">
        <w:rPr>
          <w:rFonts w:ascii="Cambria" w:hAnsi="Cambria"/>
          <w:sz w:val="24"/>
          <w:szCs w:val="24"/>
          <w:lang w:val="vi-VN"/>
        </w:rPr>
        <w:t>Supermarket</w:t>
      </w:r>
      <w:r w:rsidRPr="00E61E63">
        <w:rPr>
          <w:rFonts w:ascii="Cambria" w:hAnsi="Cambria"/>
          <w:sz w:val="24"/>
          <w:szCs w:val="24"/>
          <w:lang w:val="vi-VN"/>
        </w:rPr>
        <w:t xml:space="preserve"> của sinh viên</w:t>
      </w:r>
      <w:r w:rsidR="00C46EAE" w:rsidRPr="00E61E63">
        <w:rPr>
          <w:rFonts w:ascii="Cambria" w:hAnsi="Cambria"/>
          <w:sz w:val="24"/>
          <w:szCs w:val="24"/>
          <w:lang w:val="vi-VN"/>
        </w:rPr>
        <w:t xml:space="preserve"> xây dựng</w:t>
      </w:r>
      <w:r w:rsidRPr="00E61E63">
        <w:rPr>
          <w:rFonts w:ascii="Cambria" w:hAnsi="Cambria"/>
          <w:sz w:val="24"/>
          <w:szCs w:val="24"/>
          <w:lang w:val="vi-VN"/>
        </w:rPr>
        <w:t>.</w:t>
      </w:r>
    </w:p>
    <w:p w14:paraId="3CE1365E" w14:textId="6D7B4F5F" w:rsidR="00E4686A" w:rsidRPr="00875572" w:rsidRDefault="00C61CE4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875572">
        <w:rPr>
          <w:rFonts w:ascii="Cambria" w:hAnsi="Cambria"/>
          <w:sz w:val="24"/>
          <w:szCs w:val="24"/>
        </w:rPr>
        <w:t xml:space="preserve">Các loại </w:t>
      </w:r>
      <w:r w:rsidR="00AC4C26" w:rsidRPr="00875572">
        <w:rPr>
          <w:rFonts w:ascii="Cambria" w:hAnsi="Cambria"/>
          <w:sz w:val="24"/>
          <w:szCs w:val="24"/>
        </w:rPr>
        <w:t>kiểm thử</w:t>
      </w:r>
      <w:r w:rsidR="00F3091E" w:rsidRPr="00875572">
        <w:rPr>
          <w:rFonts w:ascii="Cambria" w:hAnsi="Cambria"/>
          <w:sz w:val="24"/>
          <w:szCs w:val="24"/>
        </w:rPr>
        <w:t xml:space="preserve"> được</w:t>
      </w:r>
      <w:r w:rsidRPr="00875572">
        <w:rPr>
          <w:rFonts w:ascii="Cambria" w:hAnsi="Cambria"/>
          <w:sz w:val="24"/>
          <w:szCs w:val="24"/>
        </w:rPr>
        <w:t xml:space="preserve"> sử dụng</w:t>
      </w:r>
      <w:r w:rsidR="003D2C72">
        <w:rPr>
          <w:rFonts w:ascii="Cambria" w:hAnsi="Cambria"/>
          <w:sz w:val="24"/>
          <w:szCs w:val="24"/>
        </w:rPr>
        <w:t xml:space="preserve"> trong đồ án</w:t>
      </w:r>
      <w:r w:rsidR="00766CC5">
        <w:rPr>
          <w:rFonts w:ascii="Cambria" w:hAnsi="Cambria"/>
          <w:sz w:val="24"/>
          <w:szCs w:val="24"/>
        </w:rPr>
        <w:t xml:space="preserve"> gồm</w:t>
      </w:r>
      <w:r w:rsidRPr="00875572">
        <w:rPr>
          <w:rFonts w:ascii="Cambria" w:hAnsi="Cambria"/>
          <w:sz w:val="24"/>
          <w:szCs w:val="24"/>
        </w:rPr>
        <w:t xml:space="preserve">: Function Test, </w:t>
      </w:r>
      <w:r w:rsidR="00D939D4">
        <w:rPr>
          <w:rFonts w:ascii="Cambria" w:hAnsi="Cambria"/>
          <w:sz w:val="24"/>
          <w:szCs w:val="24"/>
        </w:rPr>
        <w:t>Non-Function</w:t>
      </w:r>
      <w:r w:rsidR="004A2BBF">
        <w:rPr>
          <w:rFonts w:ascii="Cambria" w:hAnsi="Cambria"/>
          <w:sz w:val="24"/>
          <w:szCs w:val="24"/>
        </w:rPr>
        <w:t xml:space="preserve"> Test</w:t>
      </w:r>
      <w:r w:rsidR="00D939D4">
        <w:rPr>
          <w:rFonts w:ascii="Cambria" w:hAnsi="Cambria"/>
          <w:sz w:val="24"/>
          <w:szCs w:val="24"/>
        </w:rPr>
        <w:t xml:space="preserve">: </w:t>
      </w:r>
      <w:r w:rsidRPr="00875572">
        <w:rPr>
          <w:rFonts w:ascii="Cambria" w:hAnsi="Cambria"/>
          <w:sz w:val="24"/>
          <w:szCs w:val="24"/>
        </w:rPr>
        <w:t>Security Test, Performance Test</w:t>
      </w:r>
      <w:r w:rsidR="00CE5966">
        <w:rPr>
          <w:rFonts w:ascii="Cambria" w:hAnsi="Cambria"/>
          <w:sz w:val="24"/>
          <w:szCs w:val="24"/>
        </w:rPr>
        <w:t>, GUI &amp; Usability Test</w:t>
      </w:r>
      <w:r w:rsidR="005A4EFF" w:rsidRPr="00875572">
        <w:rPr>
          <w:rFonts w:ascii="Cambria" w:hAnsi="Cambria"/>
          <w:sz w:val="24"/>
          <w:szCs w:val="24"/>
        </w:rPr>
        <w:t>.</w:t>
      </w:r>
    </w:p>
    <w:p w14:paraId="5A4E3BB2" w14:textId="3BF3CEEC" w:rsidR="00334B27" w:rsidRPr="00875572" w:rsidRDefault="00334B27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875572">
        <w:rPr>
          <w:rFonts w:ascii="Cambria" w:hAnsi="Cambria"/>
          <w:sz w:val="24"/>
          <w:szCs w:val="24"/>
        </w:rPr>
        <w:t xml:space="preserve">Test Requirement, Test case và </w:t>
      </w:r>
      <w:r w:rsidR="004B0F2D" w:rsidRPr="00875572">
        <w:rPr>
          <w:rFonts w:ascii="Cambria" w:hAnsi="Cambria"/>
          <w:sz w:val="24"/>
          <w:szCs w:val="24"/>
        </w:rPr>
        <w:t>Bug Report phải được quản lý bằng</w:t>
      </w:r>
      <w:r w:rsidRPr="00875572">
        <w:rPr>
          <w:rFonts w:ascii="Cambria" w:hAnsi="Cambria"/>
          <w:sz w:val="24"/>
          <w:szCs w:val="24"/>
        </w:rPr>
        <w:t xml:space="preserve"> công cụ</w:t>
      </w:r>
      <w:r w:rsidR="004B0F2D" w:rsidRPr="00875572">
        <w:rPr>
          <w:rFonts w:ascii="Cambria" w:hAnsi="Cambria"/>
          <w:sz w:val="24"/>
          <w:szCs w:val="24"/>
        </w:rPr>
        <w:t>.</w:t>
      </w:r>
    </w:p>
    <w:p w14:paraId="12D69D42" w14:textId="11D7B409" w:rsidR="00D442E5" w:rsidRPr="00875572" w:rsidRDefault="00D442E5" w:rsidP="0078243D">
      <w:pPr>
        <w:pStyle w:val="ListParagraph"/>
        <w:numPr>
          <w:ilvl w:val="0"/>
          <w:numId w:val="5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875572">
        <w:rPr>
          <w:rFonts w:ascii="Cambria" w:hAnsi="Cambria"/>
          <w:sz w:val="24"/>
          <w:szCs w:val="24"/>
        </w:rPr>
        <w:t xml:space="preserve">Không có quy trình </w:t>
      </w:r>
      <w:r w:rsidR="00F7279C" w:rsidRPr="00875572">
        <w:rPr>
          <w:rFonts w:ascii="Cambria" w:hAnsi="Cambria"/>
          <w:sz w:val="24"/>
          <w:szCs w:val="24"/>
        </w:rPr>
        <w:t>sửa lỗi</w:t>
      </w:r>
      <w:r w:rsidR="00875572">
        <w:rPr>
          <w:rFonts w:ascii="Cambria" w:hAnsi="Cambria"/>
          <w:sz w:val="24"/>
          <w:szCs w:val="24"/>
        </w:rPr>
        <w:t xml:space="preserve"> tức thời</w:t>
      </w:r>
      <w:r w:rsidR="00B03340" w:rsidRPr="00875572">
        <w:rPr>
          <w:rFonts w:ascii="Cambria" w:hAnsi="Cambria"/>
          <w:sz w:val="24"/>
          <w:szCs w:val="24"/>
        </w:rPr>
        <w:t>.</w:t>
      </w:r>
    </w:p>
    <w:p w14:paraId="6C1A7923" w14:textId="6F0C40C0" w:rsidR="00F50717" w:rsidRPr="007944F3" w:rsidRDefault="00D5546F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  <w:lang w:val="vi-VN"/>
        </w:rPr>
      </w:pPr>
      <w:bookmarkStart w:id="11" w:name="_Toc483224250"/>
      <w:r w:rsidRPr="007944F3">
        <w:rPr>
          <w:rFonts w:ascii="Cambria" w:hAnsi="Cambria"/>
          <w:sz w:val="24"/>
          <w:szCs w:val="24"/>
        </w:rPr>
        <w:t>Risk</w:t>
      </w:r>
      <w:r w:rsidR="001D098F">
        <w:rPr>
          <w:rFonts w:ascii="Cambria" w:hAnsi="Cambria"/>
          <w:sz w:val="24"/>
          <w:szCs w:val="24"/>
        </w:rPr>
        <w:t>s</w:t>
      </w:r>
      <w:r w:rsidRPr="007944F3">
        <w:rPr>
          <w:rFonts w:ascii="Cambria" w:hAnsi="Cambria"/>
          <w:sz w:val="24"/>
          <w:szCs w:val="24"/>
        </w:rPr>
        <w:t xml:space="preserve"> List</w:t>
      </w:r>
      <w:bookmarkEnd w:id="11"/>
    </w:p>
    <w:tbl>
      <w:tblPr>
        <w:tblStyle w:val="TableGrid"/>
        <w:tblW w:w="9456" w:type="dxa"/>
        <w:jc w:val="center"/>
        <w:tblLook w:val="04A0" w:firstRow="1" w:lastRow="0" w:firstColumn="1" w:lastColumn="0" w:noHBand="0" w:noVBand="1"/>
      </w:tblPr>
      <w:tblGrid>
        <w:gridCol w:w="646"/>
        <w:gridCol w:w="3742"/>
        <w:gridCol w:w="5068"/>
      </w:tblGrid>
      <w:tr w:rsidR="00AC5D13" w:rsidRPr="007944F3" w14:paraId="67594FA1" w14:textId="77777777" w:rsidTr="009668A0">
        <w:trPr>
          <w:trHeight w:val="351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CF5AB84" w14:textId="77777777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STT</w:t>
            </w:r>
          </w:p>
        </w:tc>
        <w:tc>
          <w:tcPr>
            <w:tcW w:w="3751" w:type="dxa"/>
            <w:shd w:val="clear" w:color="auto" w:fill="BFBFBF" w:themeFill="background1" w:themeFillShade="BF"/>
            <w:vAlign w:val="center"/>
          </w:tcPr>
          <w:p w14:paraId="77C1E98D" w14:textId="08DDC530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Rủi ro</w:t>
            </w:r>
          </w:p>
        </w:tc>
        <w:tc>
          <w:tcPr>
            <w:tcW w:w="5081" w:type="dxa"/>
            <w:shd w:val="clear" w:color="auto" w:fill="BFBFBF" w:themeFill="background1" w:themeFillShade="BF"/>
            <w:vAlign w:val="center"/>
          </w:tcPr>
          <w:p w14:paraId="6529B723" w14:textId="3F7B38F5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944F3">
              <w:rPr>
                <w:rFonts w:ascii="Cambria" w:hAnsi="Cambria"/>
                <w:b/>
                <w:sz w:val="24"/>
                <w:szCs w:val="24"/>
              </w:rPr>
              <w:t>Phương án khắc phục / phòng ngừa</w:t>
            </w:r>
          </w:p>
        </w:tc>
      </w:tr>
      <w:tr w:rsidR="00AC5D13" w:rsidRPr="007944F3" w14:paraId="60B2EB0F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6850C441" w14:textId="77777777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944F3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3751" w:type="dxa"/>
            <w:vAlign w:val="center"/>
          </w:tcPr>
          <w:p w14:paraId="7D85D99C" w14:textId="3B4C94F4" w:rsidR="00AC5D13" w:rsidRPr="007944F3" w:rsidRDefault="003523AE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Thành viên </w:t>
            </w:r>
            <w:r w:rsidR="00804BE1">
              <w:rPr>
                <w:rFonts w:ascii="Cambria" w:hAnsi="Cambria"/>
                <w:sz w:val="24"/>
                <w:szCs w:val="24"/>
              </w:rPr>
              <w:t>không</w:t>
            </w:r>
            <w:r w:rsidR="00AC5D13">
              <w:rPr>
                <w:rFonts w:ascii="Cambria" w:hAnsi="Cambria"/>
                <w:sz w:val="24"/>
                <w:szCs w:val="24"/>
              </w:rPr>
              <w:t xml:space="preserve"> đủ kiến thức</w:t>
            </w:r>
            <w:r w:rsidR="001C685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22C41">
              <w:rPr>
                <w:rFonts w:ascii="Cambria" w:hAnsi="Cambria"/>
                <w:sz w:val="24"/>
                <w:szCs w:val="24"/>
              </w:rPr>
              <w:t xml:space="preserve">thiết kế TestCase </w:t>
            </w:r>
            <w:r w:rsidR="001C685D">
              <w:rPr>
                <w:rFonts w:ascii="Cambria" w:hAnsi="Cambria"/>
                <w:sz w:val="24"/>
                <w:szCs w:val="24"/>
              </w:rPr>
              <w:t>và kỹ thuật</w:t>
            </w:r>
            <w:r w:rsidR="005144E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624A1">
              <w:rPr>
                <w:rFonts w:ascii="Cambria" w:hAnsi="Cambria"/>
                <w:sz w:val="24"/>
                <w:szCs w:val="24"/>
              </w:rPr>
              <w:t xml:space="preserve">sử dụng </w:t>
            </w:r>
            <w:r w:rsidR="005144E0">
              <w:rPr>
                <w:rFonts w:ascii="Cambria" w:hAnsi="Cambria"/>
                <w:sz w:val="24"/>
                <w:szCs w:val="24"/>
              </w:rPr>
              <w:t>các công cụ</w:t>
            </w:r>
            <w:r w:rsidR="001F2E2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3C8BCE6D" w14:textId="77777777" w:rsidR="0011478F" w:rsidRDefault="00797FC8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Động viên các thành viên tham gia đầy đủ các buổi học và seminar</w:t>
            </w:r>
            <w:r w:rsidR="0011478F">
              <w:rPr>
                <w:rFonts w:ascii="Cambria" w:hAnsi="Cambria"/>
                <w:sz w:val="24"/>
                <w:szCs w:val="24"/>
              </w:rPr>
              <w:t xml:space="preserve"> ngay từ các buổi đầu.</w:t>
            </w:r>
          </w:p>
          <w:p w14:paraId="12FA3A5F" w14:textId="2EED142F" w:rsidR="00FC3796" w:rsidRPr="007944F3" w:rsidRDefault="0011478F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</w:t>
            </w:r>
            <w:r w:rsidR="000E68F2">
              <w:rPr>
                <w:rFonts w:ascii="Cambria" w:hAnsi="Cambria"/>
                <w:sz w:val="24"/>
                <w:szCs w:val="24"/>
              </w:rPr>
              <w:t>uay phim lại các buổi học</w:t>
            </w:r>
            <w:r>
              <w:rPr>
                <w:rFonts w:ascii="Cambria" w:hAnsi="Cambria"/>
                <w:sz w:val="24"/>
                <w:szCs w:val="24"/>
              </w:rPr>
              <w:t xml:space="preserve"> để theo dõi lại</w:t>
            </w:r>
            <w:r w:rsidR="000E68F2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C5D13" w:rsidRPr="007944F3" w14:paraId="6F32190C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7EE38E27" w14:textId="5A7B04D6" w:rsidR="00AC5D13" w:rsidRPr="007944F3" w:rsidRDefault="00AC5D13" w:rsidP="00AC5D13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3751" w:type="dxa"/>
            <w:vAlign w:val="center"/>
          </w:tcPr>
          <w:p w14:paraId="7AD169DF" w14:textId="24708C4B" w:rsidR="00AC5D13" w:rsidRPr="007944F3" w:rsidRDefault="00B14B65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Kiến thức các nhóm seminar</w:t>
            </w:r>
            <w:r w:rsidR="00E44648">
              <w:rPr>
                <w:rFonts w:ascii="Cambria" w:hAnsi="Cambria"/>
                <w:sz w:val="24"/>
                <w:szCs w:val="24"/>
              </w:rPr>
              <w:t xml:space="preserve"> công cụ</w:t>
            </w:r>
            <w:r>
              <w:rPr>
                <w:rFonts w:ascii="Cambria" w:hAnsi="Cambria"/>
                <w:sz w:val="24"/>
                <w:szCs w:val="24"/>
              </w:rPr>
              <w:t xml:space="preserve"> không như mong đợi</w:t>
            </w:r>
            <w:r w:rsidR="00F75193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4ED78C04" w14:textId="24D253FA" w:rsidR="00AC5D13" w:rsidRPr="007944F3" w:rsidRDefault="0099777B" w:rsidP="0099777B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Phân chia các thành viên t</w:t>
            </w:r>
            <w:r w:rsidR="00D25027">
              <w:rPr>
                <w:rFonts w:ascii="Cambria" w:hAnsi="Cambria"/>
                <w:sz w:val="24"/>
                <w:szCs w:val="24"/>
              </w:rPr>
              <w:t xml:space="preserve">ìm kiếm thêm </w:t>
            </w:r>
            <w:r w:rsidR="00872021">
              <w:rPr>
                <w:rFonts w:ascii="Cambria" w:hAnsi="Cambria"/>
                <w:sz w:val="24"/>
                <w:szCs w:val="24"/>
              </w:rPr>
              <w:t xml:space="preserve">thông tin về </w:t>
            </w:r>
            <w:r w:rsidR="00D25027">
              <w:rPr>
                <w:rFonts w:ascii="Cambria" w:hAnsi="Cambria"/>
                <w:sz w:val="24"/>
                <w:szCs w:val="24"/>
              </w:rPr>
              <w:t>chủ đề</w:t>
            </w:r>
            <w:r w:rsidR="007C2E18">
              <w:rPr>
                <w:rFonts w:ascii="Cambria" w:hAnsi="Cambria"/>
                <w:sz w:val="24"/>
                <w:szCs w:val="24"/>
              </w:rPr>
              <w:t xml:space="preserve"> liên quan</w:t>
            </w:r>
            <w:r w:rsidR="00D25027">
              <w:rPr>
                <w:rFonts w:ascii="Cambria" w:hAnsi="Cambria"/>
                <w:sz w:val="24"/>
                <w:szCs w:val="24"/>
              </w:rPr>
              <w:t xml:space="preserve"> trên mạng để tự học hỏi</w:t>
            </w:r>
            <w:r w:rsidR="00F36DA9">
              <w:rPr>
                <w:rFonts w:ascii="Cambria" w:hAnsi="Cambria"/>
                <w:sz w:val="24"/>
                <w:szCs w:val="24"/>
              </w:rPr>
              <w:t xml:space="preserve"> ngay sau khi kết thúc seminar công cụ</w:t>
            </w:r>
            <w:r w:rsidR="00D2502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B14B65" w:rsidRPr="007944F3" w14:paraId="3BC26849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1FEC5865" w14:textId="7C40C4BE" w:rsidR="00B14B65" w:rsidRPr="007944F3" w:rsidRDefault="00B14B6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3751" w:type="dxa"/>
            <w:vAlign w:val="center"/>
          </w:tcPr>
          <w:p w14:paraId="4907E505" w14:textId="02560E61" w:rsidR="00B14B65" w:rsidRPr="007944F3" w:rsidRDefault="00B14B65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Thành viên bỏ team.</w:t>
            </w:r>
          </w:p>
        </w:tc>
        <w:tc>
          <w:tcPr>
            <w:tcW w:w="5081" w:type="dxa"/>
            <w:vAlign w:val="center"/>
          </w:tcPr>
          <w:p w14:paraId="1D5DE6B8" w14:textId="3F899B90" w:rsidR="00B14B65" w:rsidRDefault="00F87906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Chấp nhận thiếu người. </w:t>
            </w:r>
            <w:r w:rsidR="00E224EE">
              <w:rPr>
                <w:rFonts w:ascii="Cambria" w:hAnsi="Cambria"/>
                <w:sz w:val="24"/>
                <w:szCs w:val="24"/>
              </w:rPr>
              <w:t>Ưu tiên c</w:t>
            </w:r>
            <w:r>
              <w:rPr>
                <w:rFonts w:ascii="Cambria" w:hAnsi="Cambria"/>
                <w:sz w:val="24"/>
                <w:szCs w:val="24"/>
              </w:rPr>
              <w:t>hia việc</w:t>
            </w:r>
            <w:r w:rsidR="00E224EE">
              <w:rPr>
                <w:rFonts w:ascii="Cambria" w:hAnsi="Cambria"/>
                <w:sz w:val="24"/>
                <w:szCs w:val="24"/>
              </w:rPr>
              <w:t xml:space="preserve"> chưa hoàn thành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4F47B1">
              <w:rPr>
                <w:rFonts w:ascii="Cambria" w:hAnsi="Cambria"/>
                <w:sz w:val="24"/>
                <w:szCs w:val="24"/>
              </w:rPr>
              <w:t xml:space="preserve">của thành viên đó </w:t>
            </w:r>
            <w:r>
              <w:rPr>
                <w:rFonts w:ascii="Cambria" w:hAnsi="Cambria"/>
                <w:sz w:val="24"/>
                <w:szCs w:val="24"/>
              </w:rPr>
              <w:t xml:space="preserve">cho </w:t>
            </w:r>
            <w:r w:rsidR="008B3B9A">
              <w:rPr>
                <w:rFonts w:ascii="Cambria" w:hAnsi="Cambria"/>
                <w:sz w:val="24"/>
                <w:szCs w:val="24"/>
              </w:rPr>
              <w:t xml:space="preserve">các </w:t>
            </w:r>
            <w:r>
              <w:rPr>
                <w:rFonts w:ascii="Cambria" w:hAnsi="Cambria"/>
                <w:sz w:val="24"/>
                <w:szCs w:val="24"/>
              </w:rPr>
              <w:t>thành viên còn lại.</w:t>
            </w:r>
          </w:p>
          <w:p w14:paraId="4EE9D1D9" w14:textId="092EF4C4" w:rsidR="00F87906" w:rsidRPr="007944F3" w:rsidRDefault="00F87906" w:rsidP="00AD54AB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Để phòng tránh, trước khi chọn thành viên vào team cần xác định mục tiêu chung và tạo sự thân thiệ</w:t>
            </w:r>
            <w:r w:rsidR="0021350E">
              <w:rPr>
                <w:rFonts w:ascii="Cambria" w:hAnsi="Cambria"/>
                <w:sz w:val="24"/>
                <w:szCs w:val="24"/>
              </w:rPr>
              <w:t>n</w:t>
            </w:r>
            <w:r w:rsidR="0040605E">
              <w:rPr>
                <w:rFonts w:ascii="Cambria" w:hAnsi="Cambria"/>
                <w:sz w:val="24"/>
                <w:szCs w:val="24"/>
              </w:rPr>
              <w:t xml:space="preserve"> giữa mọi người qua việc</w:t>
            </w:r>
            <w:r w:rsidR="00A57C56">
              <w:rPr>
                <w:rFonts w:ascii="Cambria" w:hAnsi="Cambria"/>
                <w:sz w:val="24"/>
                <w:szCs w:val="24"/>
              </w:rPr>
              <w:t xml:space="preserve"> tổ chức</w:t>
            </w:r>
            <w:r w:rsidR="00AD54AB">
              <w:rPr>
                <w:rFonts w:ascii="Cambria" w:hAnsi="Cambria"/>
                <w:sz w:val="24"/>
                <w:szCs w:val="24"/>
              </w:rPr>
              <w:t xml:space="preserve"> các buổi họp nhóm,</w:t>
            </w:r>
            <w:r w:rsidR="00A57C56">
              <w:rPr>
                <w:rFonts w:ascii="Cambria" w:hAnsi="Cambria"/>
                <w:sz w:val="24"/>
                <w:szCs w:val="24"/>
              </w:rPr>
              <w:t xml:space="preserve"> Team</w:t>
            </w:r>
            <w:r w:rsidR="0095312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34A9B">
              <w:rPr>
                <w:rFonts w:ascii="Cambria" w:hAnsi="Cambria"/>
                <w:sz w:val="24"/>
                <w:szCs w:val="24"/>
              </w:rPr>
              <w:t>Building.</w:t>
            </w:r>
            <w:r w:rsidR="00A57C56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B14B65" w:rsidRPr="007944F3" w14:paraId="16A95194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761C95E4" w14:textId="50E67859" w:rsidR="00B14B65" w:rsidRDefault="00B14B6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3751" w:type="dxa"/>
            <w:vAlign w:val="center"/>
          </w:tcPr>
          <w:p w14:paraId="41AF345A" w14:textId="3A724A3F" w:rsidR="00B14B65" w:rsidRPr="007944F3" w:rsidRDefault="00B14B65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 kịp thời gian.</w:t>
            </w:r>
          </w:p>
        </w:tc>
        <w:tc>
          <w:tcPr>
            <w:tcW w:w="5081" w:type="dxa"/>
            <w:vAlign w:val="center"/>
          </w:tcPr>
          <w:p w14:paraId="4FA7D067" w14:textId="77777777" w:rsidR="00234E99" w:rsidRDefault="006508A0" w:rsidP="00234E99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Cần phân rã công việc </w:t>
            </w:r>
            <w:r w:rsidR="00BD69EA">
              <w:rPr>
                <w:rFonts w:ascii="Cambria" w:hAnsi="Cambria"/>
                <w:sz w:val="24"/>
                <w:szCs w:val="24"/>
              </w:rPr>
              <w:t xml:space="preserve">chi tiết, </w:t>
            </w:r>
            <w:r>
              <w:rPr>
                <w:rFonts w:ascii="Cambria" w:hAnsi="Cambria"/>
                <w:sz w:val="24"/>
                <w:szCs w:val="24"/>
              </w:rPr>
              <w:t>cụ thể</w:t>
            </w:r>
            <w:r w:rsidR="00234E99">
              <w:rPr>
                <w:rFonts w:ascii="Cambria" w:hAnsi="Cambria"/>
                <w:sz w:val="24"/>
                <w:szCs w:val="24"/>
              </w:rPr>
              <w:t>.</w:t>
            </w:r>
          </w:p>
          <w:p w14:paraId="652A6ED3" w14:textId="77777777" w:rsidR="00234E99" w:rsidRDefault="00234E99" w:rsidP="00234E99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="006508A0">
              <w:rPr>
                <w:rFonts w:ascii="Cambria" w:hAnsi="Cambria"/>
                <w:sz w:val="24"/>
                <w:szCs w:val="24"/>
              </w:rPr>
              <w:t>hân bố thời gian hợp lý giữa các môn khá</w:t>
            </w:r>
            <w:r w:rsidR="00C711AD">
              <w:rPr>
                <w:rFonts w:ascii="Cambria" w:hAnsi="Cambria"/>
                <w:sz w:val="24"/>
                <w:szCs w:val="24"/>
              </w:rPr>
              <w:t>c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406EB3B1" w14:textId="77777777" w:rsidR="00B14B65" w:rsidRDefault="00234E99" w:rsidP="00234E99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</w:t>
            </w:r>
            <w:r w:rsidR="00C711AD">
              <w:rPr>
                <w:rFonts w:ascii="Cambria" w:hAnsi="Cambria"/>
                <w:sz w:val="24"/>
                <w:szCs w:val="24"/>
              </w:rPr>
              <w:t>ắp xếp độ ưu tiên công việc cần hoàn thành</w:t>
            </w:r>
            <w:r w:rsidR="00AC7351">
              <w:rPr>
                <w:rFonts w:ascii="Cambria" w:hAnsi="Cambria"/>
                <w:sz w:val="24"/>
                <w:szCs w:val="24"/>
              </w:rPr>
              <w:t>.</w:t>
            </w:r>
          </w:p>
          <w:p w14:paraId="79784984" w14:textId="0D76D054" w:rsidR="00234E99" w:rsidRPr="007944F3" w:rsidRDefault="00234E99" w:rsidP="00FA7C53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Phân chia nhân sự theo khả năng hợp lý </w:t>
            </w:r>
            <w:r w:rsidR="00FA7C53">
              <w:rPr>
                <w:rFonts w:ascii="Cambria" w:hAnsi="Cambria"/>
                <w:sz w:val="24"/>
                <w:szCs w:val="24"/>
              </w:rPr>
              <w:t>trên tinh thần</w:t>
            </w:r>
            <w:r>
              <w:rPr>
                <w:rFonts w:ascii="Cambria" w:hAnsi="Cambria"/>
                <w:sz w:val="24"/>
                <w:szCs w:val="24"/>
              </w:rPr>
              <w:t xml:space="preserve"> tự nguyện.</w:t>
            </w:r>
          </w:p>
        </w:tc>
      </w:tr>
      <w:tr w:rsidR="00B14B65" w:rsidRPr="007944F3" w14:paraId="136172A3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2DAA86B4" w14:textId="077E9316" w:rsidR="00B14B65" w:rsidRDefault="00B14B6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3751" w:type="dxa"/>
            <w:vAlign w:val="center"/>
          </w:tcPr>
          <w:p w14:paraId="01FE7C23" w14:textId="18C3F7F1" w:rsidR="00B14B65" w:rsidRDefault="007353B7" w:rsidP="007353B7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Không có bản quyền sử dụng công cụ hỗ trợ</w:t>
            </w:r>
            <w:r w:rsidR="00CA3209">
              <w:rPr>
                <w:rFonts w:ascii="Cambria" w:hAnsi="Cambria"/>
                <w:sz w:val="24"/>
                <w:szCs w:val="24"/>
              </w:rPr>
              <w:t xml:space="preserve"> hoặc hết hạn sử dụng.</w:t>
            </w:r>
          </w:p>
        </w:tc>
        <w:tc>
          <w:tcPr>
            <w:tcW w:w="5081" w:type="dxa"/>
            <w:vAlign w:val="center"/>
          </w:tcPr>
          <w:p w14:paraId="31B34503" w14:textId="245B96C8" w:rsidR="003D4524" w:rsidRDefault="003D4524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Sử dụng công cụ có bản Trial</w:t>
            </w:r>
            <w:r w:rsidR="00F63D23">
              <w:rPr>
                <w:rFonts w:ascii="Cambria" w:hAnsi="Cambria"/>
                <w:sz w:val="24"/>
                <w:szCs w:val="24"/>
              </w:rPr>
              <w:t>.</w:t>
            </w:r>
          </w:p>
          <w:p w14:paraId="1AED0EE7" w14:textId="5CD8571D" w:rsidR="00B14B65" w:rsidRPr="007944F3" w:rsidRDefault="00B47F7E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Do yêu cầu của Giáo Viên chỉ cần chụp lại hình kết quả </w:t>
            </w:r>
            <w:r w:rsidR="005D7208">
              <w:rPr>
                <w:rFonts w:ascii="Cambria" w:hAnsi="Cambria"/>
                <w:sz w:val="24"/>
                <w:szCs w:val="24"/>
              </w:rPr>
              <w:t xml:space="preserve">khi </w:t>
            </w:r>
            <w:r>
              <w:rPr>
                <w:rFonts w:ascii="Cambria" w:hAnsi="Cambria"/>
                <w:sz w:val="24"/>
                <w:szCs w:val="24"/>
              </w:rPr>
              <w:t xml:space="preserve">thao tác với công cụ, </w:t>
            </w:r>
            <w:r w:rsidR="00EF6D54">
              <w:rPr>
                <w:rFonts w:ascii="Cambria" w:hAnsi="Cambria"/>
                <w:sz w:val="24"/>
                <w:szCs w:val="24"/>
              </w:rPr>
              <w:t xml:space="preserve">vì vậy nhóm </w:t>
            </w:r>
            <w:r w:rsidR="00F5672D">
              <w:rPr>
                <w:rFonts w:ascii="Cambria" w:hAnsi="Cambria"/>
                <w:sz w:val="24"/>
                <w:szCs w:val="24"/>
              </w:rPr>
              <w:t>có thể chấp nhận sử dụng bản dùng thử</w:t>
            </w:r>
            <w:r w:rsidR="00653936">
              <w:rPr>
                <w:rFonts w:ascii="Cambria" w:hAnsi="Cambria"/>
                <w:sz w:val="24"/>
                <w:szCs w:val="24"/>
              </w:rPr>
              <w:t xml:space="preserve"> trong</w:t>
            </w:r>
            <w:r w:rsidR="00511280">
              <w:rPr>
                <w:rFonts w:ascii="Cambria" w:hAnsi="Cambria"/>
                <w:sz w:val="24"/>
                <w:szCs w:val="24"/>
              </w:rPr>
              <w:t xml:space="preserve"> thời gian tối ưu nhất.</w:t>
            </w:r>
          </w:p>
        </w:tc>
      </w:tr>
      <w:tr w:rsidR="00894E6A" w:rsidRPr="007944F3" w14:paraId="3285435C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0DD09817" w14:textId="0800FB5E" w:rsidR="00894E6A" w:rsidRDefault="00287BBB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3751" w:type="dxa"/>
            <w:vAlign w:val="center"/>
          </w:tcPr>
          <w:p w14:paraId="1667718A" w14:textId="29A85A81" w:rsidR="00894E6A" w:rsidRDefault="006D47A5" w:rsidP="0084189A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Host Web </w:t>
            </w:r>
            <w:r w:rsidR="00C6355B">
              <w:rPr>
                <w:rFonts w:ascii="Cambria" w:hAnsi="Cambria"/>
                <w:sz w:val="24"/>
                <w:szCs w:val="24"/>
              </w:rPr>
              <w:t xml:space="preserve">“chết” </w:t>
            </w:r>
            <w:r w:rsidR="008351EB">
              <w:rPr>
                <w:rFonts w:ascii="Cambria" w:hAnsi="Cambria"/>
                <w:sz w:val="24"/>
                <w:szCs w:val="24"/>
              </w:rPr>
              <w:t>đột xuất trong thời gian thực hiện.</w:t>
            </w:r>
          </w:p>
        </w:tc>
        <w:tc>
          <w:tcPr>
            <w:tcW w:w="5081" w:type="dxa"/>
            <w:vAlign w:val="center"/>
          </w:tcPr>
          <w:p w14:paraId="2D38AE65" w14:textId="77777777" w:rsidR="00390127" w:rsidRDefault="00390127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Tìm kiếm Host uy tín khi triển khai.</w:t>
            </w:r>
          </w:p>
          <w:p w14:paraId="197B840A" w14:textId="3EADC2D7" w:rsidR="00894E6A" w:rsidRPr="007944F3" w:rsidRDefault="00390127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</w:t>
            </w:r>
            <w:r w:rsidR="00ED4B5B">
              <w:rPr>
                <w:rFonts w:ascii="Cambria" w:hAnsi="Cambria"/>
                <w:sz w:val="24"/>
                <w:szCs w:val="24"/>
              </w:rPr>
              <w:t>huẩn bị 1 số host dự phòng để khi xảy ra sự cố sẽ c</w:t>
            </w:r>
            <w:r w:rsidR="00F9180D">
              <w:rPr>
                <w:rFonts w:ascii="Cambria" w:hAnsi="Cambria"/>
                <w:sz w:val="24"/>
                <w:szCs w:val="24"/>
              </w:rPr>
              <w:t xml:space="preserve">huyển </w:t>
            </w:r>
            <w:r w:rsidR="00E3563B">
              <w:rPr>
                <w:rFonts w:ascii="Cambria" w:hAnsi="Cambria"/>
                <w:sz w:val="24"/>
                <w:szCs w:val="24"/>
              </w:rPr>
              <w:t xml:space="preserve">sang sử dụng </w:t>
            </w:r>
            <w:r w:rsidR="00F9180D">
              <w:rPr>
                <w:rFonts w:ascii="Cambria" w:hAnsi="Cambria"/>
                <w:sz w:val="24"/>
                <w:szCs w:val="24"/>
              </w:rPr>
              <w:t>host khác.</w:t>
            </w:r>
          </w:p>
        </w:tc>
      </w:tr>
      <w:tr w:rsidR="006D47A5" w:rsidRPr="007944F3" w14:paraId="3A266C14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79D7691F" w14:textId="72871AC7" w:rsidR="006D47A5" w:rsidRDefault="006D47A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7</w:t>
            </w:r>
          </w:p>
        </w:tc>
        <w:tc>
          <w:tcPr>
            <w:tcW w:w="3751" w:type="dxa"/>
            <w:vAlign w:val="center"/>
          </w:tcPr>
          <w:p w14:paraId="57E8D387" w14:textId="180561F6" w:rsidR="006D47A5" w:rsidRDefault="002972C6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Thiết bị kiểm thử</w:t>
            </w:r>
            <w:r w:rsidR="006D47A5">
              <w:rPr>
                <w:rFonts w:ascii="Cambria" w:hAnsi="Cambria"/>
                <w:sz w:val="24"/>
                <w:szCs w:val="24"/>
              </w:rPr>
              <w:t xml:space="preserve"> hư hỏng giữa chừng</w:t>
            </w:r>
            <w:r w:rsidR="007D298C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1A07D942" w14:textId="1B6133AA" w:rsidR="006D47A5" w:rsidRPr="007944F3" w:rsidRDefault="00E14B83" w:rsidP="00E14B83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Nhóm trưởng cần gấp rút</w:t>
            </w:r>
            <w:r w:rsidR="00D8216C">
              <w:rPr>
                <w:rFonts w:ascii="Cambria" w:hAnsi="Cambria"/>
                <w:sz w:val="24"/>
                <w:szCs w:val="24"/>
              </w:rPr>
              <w:t xml:space="preserve"> nhắm thời gian chỉnh sửa máy để</w:t>
            </w:r>
            <w:r>
              <w:rPr>
                <w:rFonts w:ascii="Cambria" w:hAnsi="Cambria"/>
                <w:sz w:val="24"/>
                <w:szCs w:val="24"/>
              </w:rPr>
              <w:t xml:space="preserve"> p</w:t>
            </w:r>
            <w:r w:rsidR="006E70E8">
              <w:rPr>
                <w:rFonts w:ascii="Cambria" w:hAnsi="Cambria"/>
                <w:sz w:val="24"/>
                <w:szCs w:val="24"/>
              </w:rPr>
              <w:t>hân ch</w:t>
            </w:r>
            <w:r w:rsidR="00E9187A">
              <w:rPr>
                <w:rFonts w:ascii="Cambria" w:hAnsi="Cambria"/>
                <w:sz w:val="24"/>
                <w:szCs w:val="24"/>
              </w:rPr>
              <w:t>ia lại công việc</w:t>
            </w:r>
            <w:r w:rsidR="00CF7BC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9187A">
              <w:rPr>
                <w:rFonts w:ascii="Cambria" w:hAnsi="Cambria"/>
                <w:sz w:val="24"/>
                <w:szCs w:val="24"/>
              </w:rPr>
              <w:t xml:space="preserve">cho </w:t>
            </w:r>
            <w:r w:rsidR="00F14317">
              <w:rPr>
                <w:rFonts w:ascii="Cambria" w:hAnsi="Cambria"/>
                <w:sz w:val="24"/>
                <w:szCs w:val="24"/>
              </w:rPr>
              <w:t xml:space="preserve">các </w:t>
            </w:r>
            <w:r w:rsidR="00E9187A">
              <w:rPr>
                <w:rFonts w:ascii="Cambria" w:hAnsi="Cambria"/>
                <w:sz w:val="24"/>
                <w:szCs w:val="24"/>
              </w:rPr>
              <w:t>thành viên.</w:t>
            </w:r>
          </w:p>
        </w:tc>
      </w:tr>
      <w:tr w:rsidR="006D47A5" w:rsidRPr="007944F3" w14:paraId="2BC2EF35" w14:textId="77777777" w:rsidTr="009668A0">
        <w:trPr>
          <w:trHeight w:val="329"/>
          <w:jc w:val="center"/>
        </w:trPr>
        <w:tc>
          <w:tcPr>
            <w:tcW w:w="624" w:type="dxa"/>
            <w:vAlign w:val="center"/>
          </w:tcPr>
          <w:p w14:paraId="41C6A653" w14:textId="15DB463F" w:rsidR="006D47A5" w:rsidRDefault="006D47A5" w:rsidP="00B14B65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3751" w:type="dxa"/>
            <w:vAlign w:val="center"/>
          </w:tcPr>
          <w:p w14:paraId="7CE7955E" w14:textId="21A6DAD2" w:rsidR="006D47A5" w:rsidRDefault="00B7027B" w:rsidP="006054FC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Mục tiêu kiểm thử không như mong đợi</w:t>
            </w:r>
            <w:r w:rsidR="009D4A17"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5081" w:type="dxa"/>
            <w:vAlign w:val="center"/>
          </w:tcPr>
          <w:p w14:paraId="5B5A2178" w14:textId="7297AB92" w:rsidR="006D47A5" w:rsidRPr="007944F3" w:rsidRDefault="009D4A17" w:rsidP="002608CF">
            <w:pPr>
              <w:spacing w:before="60" w:after="6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Chấp nhận một số kết quả </w:t>
            </w:r>
            <w:r w:rsidR="000E3114">
              <w:rPr>
                <w:rFonts w:ascii="Cambria" w:hAnsi="Cambria"/>
                <w:sz w:val="24"/>
                <w:szCs w:val="24"/>
              </w:rPr>
              <w:t xml:space="preserve">của Website </w:t>
            </w:r>
            <w:r>
              <w:rPr>
                <w:rFonts w:ascii="Cambria" w:hAnsi="Cambria"/>
                <w:sz w:val="24"/>
                <w:szCs w:val="24"/>
              </w:rPr>
              <w:t xml:space="preserve">ở mức độ nào đó. Tuy nhiên cần tổ chức họp </w:t>
            </w:r>
            <w:r w:rsidR="004E47EF">
              <w:rPr>
                <w:rFonts w:ascii="Cambria" w:hAnsi="Cambria"/>
                <w:sz w:val="24"/>
                <w:szCs w:val="24"/>
              </w:rPr>
              <w:t xml:space="preserve">thường xuyên để </w:t>
            </w:r>
            <w:r>
              <w:rPr>
                <w:rFonts w:ascii="Cambria" w:hAnsi="Cambria"/>
                <w:sz w:val="24"/>
                <w:szCs w:val="24"/>
              </w:rPr>
              <w:t>thống nhất kết q</w:t>
            </w:r>
            <w:r w:rsidR="00E579A7">
              <w:rPr>
                <w:rFonts w:ascii="Cambria" w:hAnsi="Cambria"/>
                <w:sz w:val="24"/>
                <w:szCs w:val="24"/>
              </w:rPr>
              <w:t>uả mong đợi</w:t>
            </w:r>
            <w:r w:rsidR="00FA3EBF">
              <w:rPr>
                <w:rFonts w:ascii="Cambria" w:hAnsi="Cambria"/>
                <w:sz w:val="24"/>
                <w:szCs w:val="24"/>
              </w:rPr>
              <w:t xml:space="preserve"> của Website</w:t>
            </w:r>
            <w:r w:rsidR="00E579A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14:paraId="248424C1" w14:textId="31935992" w:rsidR="00F50717" w:rsidRPr="007944F3" w:rsidRDefault="00BC6D1D" w:rsidP="006A2952">
      <w:pPr>
        <w:pStyle w:val="Heading2"/>
        <w:spacing w:after="120" w:line="312" w:lineRule="auto"/>
        <w:ind w:left="284"/>
        <w:rPr>
          <w:rFonts w:ascii="Cambria" w:hAnsi="Cambria"/>
          <w:sz w:val="24"/>
          <w:szCs w:val="24"/>
        </w:rPr>
      </w:pPr>
      <w:bookmarkStart w:id="12" w:name="_Toc483224251"/>
      <w:r w:rsidRPr="007944F3">
        <w:rPr>
          <w:rFonts w:ascii="Cambria" w:hAnsi="Cambria"/>
          <w:sz w:val="24"/>
          <w:szCs w:val="24"/>
        </w:rPr>
        <w:t>Training</w:t>
      </w:r>
      <w:r w:rsidR="003E6C4D">
        <w:rPr>
          <w:rFonts w:ascii="Cambria" w:hAnsi="Cambria"/>
          <w:sz w:val="24"/>
          <w:szCs w:val="24"/>
        </w:rPr>
        <w:t xml:space="preserve"> </w:t>
      </w:r>
      <w:r w:rsidR="00CA1177">
        <w:rPr>
          <w:rFonts w:ascii="Cambria" w:hAnsi="Cambria"/>
          <w:sz w:val="24"/>
          <w:szCs w:val="24"/>
        </w:rPr>
        <w:t>Needs</w:t>
      </w:r>
      <w:bookmarkEnd w:id="12"/>
    </w:p>
    <w:p w14:paraId="7BC95853" w14:textId="032A3F51" w:rsidR="005753C8" w:rsidRPr="00C22417" w:rsidRDefault="003B3DC2" w:rsidP="007F39A5">
      <w:pPr>
        <w:pStyle w:val="ListParagraph"/>
        <w:numPr>
          <w:ilvl w:val="0"/>
          <w:numId w:val="4"/>
        </w:numPr>
        <w:spacing w:after="120" w:line="288" w:lineRule="auto"/>
        <w:ind w:left="288" w:hanging="28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Nhóm trưởng cần</w:t>
      </w:r>
      <w:r w:rsidR="005753C8" w:rsidRPr="00C22417">
        <w:rPr>
          <w:rFonts w:ascii="Cambria" w:hAnsi="Cambria"/>
          <w:sz w:val="24"/>
          <w:szCs w:val="24"/>
        </w:rPr>
        <w:t xml:space="preserve"> tìm hiểu hoạt động của công cụ quản lý kiểm thử: Q</w:t>
      </w:r>
      <w:r w:rsidR="00AE344E" w:rsidRPr="00C22417">
        <w:rPr>
          <w:rFonts w:ascii="Cambria" w:hAnsi="Cambria"/>
          <w:sz w:val="24"/>
          <w:szCs w:val="24"/>
        </w:rPr>
        <w:t>T</w:t>
      </w:r>
      <w:r w:rsidR="005753C8" w:rsidRPr="00C22417">
        <w:rPr>
          <w:rFonts w:ascii="Cambria" w:hAnsi="Cambria"/>
          <w:sz w:val="24"/>
          <w:szCs w:val="24"/>
        </w:rPr>
        <w:t>est.</w:t>
      </w:r>
    </w:p>
    <w:p w14:paraId="18F9D46D" w14:textId="2E106F61" w:rsidR="00266121" w:rsidRPr="00C22417" w:rsidRDefault="009C6561" w:rsidP="007F39A5">
      <w:pPr>
        <w:pStyle w:val="ListParagraph"/>
        <w:numPr>
          <w:ilvl w:val="0"/>
          <w:numId w:val="4"/>
        </w:numPr>
        <w:spacing w:after="120" w:line="288" w:lineRule="auto"/>
        <w:ind w:left="288" w:hanging="28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Nhóm</w:t>
      </w:r>
      <w:r w:rsidR="00796997" w:rsidRPr="00C22417">
        <w:rPr>
          <w:rFonts w:ascii="Cambria" w:hAnsi="Cambria"/>
          <w:sz w:val="24"/>
          <w:szCs w:val="24"/>
        </w:rPr>
        <w:t xml:space="preserve"> cần tham gia 3 buổi seminar </w:t>
      </w:r>
      <w:r w:rsidR="00D50001">
        <w:rPr>
          <w:rFonts w:ascii="Cambria" w:hAnsi="Cambria"/>
          <w:sz w:val="24"/>
          <w:szCs w:val="24"/>
        </w:rPr>
        <w:t xml:space="preserve">để nắm rõ </w:t>
      </w:r>
      <w:r w:rsidR="009A4DAE" w:rsidRPr="00C22417">
        <w:rPr>
          <w:rFonts w:ascii="Cambria" w:hAnsi="Cambria"/>
          <w:sz w:val="24"/>
          <w:szCs w:val="24"/>
        </w:rPr>
        <w:t xml:space="preserve">hoạt động của </w:t>
      </w:r>
      <w:r w:rsidR="00796997" w:rsidRPr="00C22417">
        <w:rPr>
          <w:rFonts w:ascii="Cambria" w:hAnsi="Cambria"/>
          <w:sz w:val="24"/>
          <w:szCs w:val="24"/>
        </w:rPr>
        <w:t>các công cụ hỗ trợ kiểm thử</w:t>
      </w:r>
      <w:r w:rsidR="00990450" w:rsidRPr="00C22417">
        <w:rPr>
          <w:rFonts w:ascii="Cambria" w:hAnsi="Cambria"/>
          <w:sz w:val="24"/>
          <w:szCs w:val="24"/>
        </w:rPr>
        <w:t>:</w:t>
      </w:r>
    </w:p>
    <w:p w14:paraId="5D2A6844" w14:textId="708425B2" w:rsidR="00990450" w:rsidRPr="009A4DAE" w:rsidRDefault="009A4DAE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Automatic Test</w:t>
      </w:r>
      <w:r w:rsidRPr="009A4DAE">
        <w:rPr>
          <w:rFonts w:ascii="Cambria" w:hAnsi="Cambria"/>
          <w:sz w:val="24"/>
          <w:szCs w:val="24"/>
        </w:rPr>
        <w:t>: Test Complete,</w:t>
      </w:r>
      <w:r w:rsidR="006B1DE4">
        <w:rPr>
          <w:rFonts w:ascii="Cambria" w:hAnsi="Cambria"/>
          <w:sz w:val="24"/>
          <w:szCs w:val="24"/>
        </w:rPr>
        <w:t xml:space="preserve"> Katalon,</w:t>
      </w:r>
      <w:r w:rsidRPr="009A4DAE">
        <w:rPr>
          <w:rFonts w:ascii="Cambria" w:hAnsi="Cambria"/>
          <w:sz w:val="24"/>
          <w:szCs w:val="24"/>
        </w:rPr>
        <w:t xml:space="preserve"> Selenium</w:t>
      </w:r>
      <w:r w:rsidR="00B952B6">
        <w:rPr>
          <w:rFonts w:ascii="Cambria" w:hAnsi="Cambria"/>
          <w:sz w:val="24"/>
          <w:szCs w:val="24"/>
        </w:rPr>
        <w:t>.</w:t>
      </w:r>
    </w:p>
    <w:p w14:paraId="171560DA" w14:textId="5224EF60" w:rsidR="009A4DAE" w:rsidRPr="009A4DAE" w:rsidRDefault="009A4DAE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Security Test</w:t>
      </w:r>
      <w:r w:rsidRPr="009A4DAE">
        <w:rPr>
          <w:rFonts w:ascii="Cambria" w:hAnsi="Cambria"/>
          <w:sz w:val="24"/>
          <w:szCs w:val="24"/>
        </w:rPr>
        <w:t>: Cross Site Scripting, SQL Injection</w:t>
      </w:r>
      <w:r w:rsidR="00B952B6">
        <w:rPr>
          <w:rFonts w:ascii="Cambria" w:hAnsi="Cambria"/>
          <w:sz w:val="24"/>
          <w:szCs w:val="24"/>
        </w:rPr>
        <w:t>.</w:t>
      </w:r>
    </w:p>
    <w:p w14:paraId="4B3FFCF7" w14:textId="19D70EDB" w:rsidR="009A4DAE" w:rsidRDefault="009A4DAE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Performance Test</w:t>
      </w:r>
      <w:r w:rsidRPr="009A4DAE">
        <w:rPr>
          <w:rFonts w:ascii="Cambria" w:hAnsi="Cambria"/>
          <w:sz w:val="24"/>
          <w:szCs w:val="24"/>
        </w:rPr>
        <w:t>: J</w:t>
      </w:r>
      <w:r w:rsidR="00B952B6">
        <w:rPr>
          <w:rFonts w:ascii="Cambria" w:hAnsi="Cambria"/>
          <w:sz w:val="24"/>
          <w:szCs w:val="24"/>
        </w:rPr>
        <w:t>m</w:t>
      </w:r>
      <w:r w:rsidRPr="009A4DAE">
        <w:rPr>
          <w:rFonts w:ascii="Cambria" w:hAnsi="Cambria"/>
          <w:sz w:val="24"/>
          <w:szCs w:val="24"/>
        </w:rPr>
        <w:t>eter</w:t>
      </w:r>
      <w:r w:rsidR="00502C36">
        <w:rPr>
          <w:rFonts w:ascii="Cambria" w:hAnsi="Cambria"/>
          <w:sz w:val="24"/>
          <w:szCs w:val="24"/>
        </w:rPr>
        <w:t>, Load Ru</w:t>
      </w:r>
      <w:r w:rsidR="00780101">
        <w:rPr>
          <w:rFonts w:ascii="Cambria" w:hAnsi="Cambria"/>
          <w:sz w:val="24"/>
          <w:szCs w:val="24"/>
        </w:rPr>
        <w:t>n</w:t>
      </w:r>
      <w:r w:rsidR="00502C36">
        <w:rPr>
          <w:rFonts w:ascii="Cambria" w:hAnsi="Cambria"/>
          <w:sz w:val="24"/>
          <w:szCs w:val="24"/>
        </w:rPr>
        <w:t>ner</w:t>
      </w:r>
      <w:r w:rsidR="00AB7EE0">
        <w:rPr>
          <w:rFonts w:ascii="Cambria" w:hAnsi="Cambria"/>
          <w:sz w:val="24"/>
          <w:szCs w:val="24"/>
        </w:rPr>
        <w:t>.</w:t>
      </w:r>
    </w:p>
    <w:p w14:paraId="6EC7DF52" w14:textId="2E40DDB2" w:rsidR="008A4F06" w:rsidRDefault="008A4F06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502C36">
        <w:rPr>
          <w:rFonts w:ascii="Cambria" w:hAnsi="Cambria"/>
          <w:b/>
          <w:i/>
          <w:sz w:val="24"/>
          <w:szCs w:val="24"/>
        </w:rPr>
        <w:t>GUI &amp; Usability</w:t>
      </w:r>
      <w:r w:rsidR="00534E03">
        <w:rPr>
          <w:rFonts w:ascii="Cambria" w:hAnsi="Cambria"/>
          <w:sz w:val="24"/>
          <w:szCs w:val="24"/>
        </w:rPr>
        <w:t xml:space="preserve">: </w:t>
      </w:r>
      <w:r w:rsidR="00184AB3">
        <w:rPr>
          <w:rFonts w:ascii="Cambria" w:hAnsi="Cambria"/>
          <w:sz w:val="24"/>
          <w:szCs w:val="24"/>
        </w:rPr>
        <w:t xml:space="preserve">Link Checker, </w:t>
      </w:r>
      <w:r w:rsidR="003E7B8A">
        <w:rPr>
          <w:rFonts w:ascii="Cambria" w:hAnsi="Cambria"/>
          <w:sz w:val="24"/>
          <w:szCs w:val="24"/>
        </w:rPr>
        <w:t xml:space="preserve">HTML/CSS Validator, </w:t>
      </w:r>
      <w:r w:rsidR="00680EFB">
        <w:rPr>
          <w:rFonts w:ascii="Cambria" w:hAnsi="Cambria"/>
          <w:sz w:val="24"/>
          <w:szCs w:val="24"/>
        </w:rPr>
        <w:t>Cross Browser Testing, Usability Testing.</w:t>
      </w:r>
    </w:p>
    <w:p w14:paraId="11751EC6" w14:textId="45201439" w:rsidR="008128E2" w:rsidRPr="00C22417" w:rsidRDefault="00B55BDB" w:rsidP="00EC2382">
      <w:pPr>
        <w:pStyle w:val="ListParagraph"/>
        <w:numPr>
          <w:ilvl w:val="0"/>
          <w:numId w:val="4"/>
        </w:numPr>
        <w:spacing w:after="120" w:line="288" w:lineRule="auto"/>
        <w:ind w:left="284" w:hanging="284"/>
        <w:contextualSpacing w:val="0"/>
        <w:jc w:val="both"/>
        <w:rPr>
          <w:rFonts w:ascii="Cambria" w:hAnsi="Cambria"/>
          <w:sz w:val="24"/>
          <w:szCs w:val="24"/>
        </w:rPr>
      </w:pPr>
      <w:r w:rsidRPr="00C22417">
        <w:rPr>
          <w:rFonts w:ascii="Cambria" w:hAnsi="Cambria"/>
          <w:sz w:val="24"/>
          <w:szCs w:val="24"/>
        </w:rPr>
        <w:t xml:space="preserve">Tham gia </w:t>
      </w:r>
      <w:r w:rsidR="006F7FA8" w:rsidRPr="00C22417">
        <w:rPr>
          <w:rFonts w:ascii="Cambria" w:hAnsi="Cambria"/>
          <w:sz w:val="24"/>
          <w:szCs w:val="24"/>
        </w:rPr>
        <w:t xml:space="preserve">các buổi học trên </w:t>
      </w:r>
      <w:r w:rsidRPr="00C22417">
        <w:rPr>
          <w:rFonts w:ascii="Cambria" w:hAnsi="Cambria"/>
          <w:sz w:val="24"/>
          <w:szCs w:val="24"/>
        </w:rPr>
        <w:t xml:space="preserve">lớp để </w:t>
      </w:r>
      <w:r w:rsidR="00525A1C" w:rsidRPr="00C22417">
        <w:rPr>
          <w:rFonts w:ascii="Cambria" w:hAnsi="Cambria"/>
          <w:sz w:val="24"/>
          <w:szCs w:val="24"/>
        </w:rPr>
        <w:t xml:space="preserve">hiểu </w:t>
      </w:r>
      <w:r w:rsidR="001713EC">
        <w:rPr>
          <w:rFonts w:ascii="Cambria" w:hAnsi="Cambria"/>
          <w:sz w:val="24"/>
          <w:szCs w:val="24"/>
        </w:rPr>
        <w:t xml:space="preserve">và nắm </w:t>
      </w:r>
      <w:r w:rsidR="00525A1C" w:rsidRPr="00C22417">
        <w:rPr>
          <w:rFonts w:ascii="Cambria" w:hAnsi="Cambria"/>
          <w:sz w:val="24"/>
          <w:szCs w:val="24"/>
        </w:rPr>
        <w:t xml:space="preserve">được </w:t>
      </w:r>
      <w:r w:rsidR="00CA4874">
        <w:rPr>
          <w:rFonts w:ascii="Cambria" w:hAnsi="Cambria"/>
          <w:sz w:val="24"/>
          <w:szCs w:val="24"/>
        </w:rPr>
        <w:t xml:space="preserve">kiến thức về </w:t>
      </w:r>
      <w:r w:rsidR="00F17252" w:rsidRPr="00C22417">
        <w:rPr>
          <w:rFonts w:ascii="Cambria" w:hAnsi="Cambria"/>
          <w:sz w:val="24"/>
          <w:szCs w:val="24"/>
        </w:rPr>
        <w:t>một số</w:t>
      </w:r>
      <w:r w:rsidR="008B60DF" w:rsidRPr="00C22417">
        <w:rPr>
          <w:rFonts w:ascii="Cambria" w:hAnsi="Cambria"/>
          <w:sz w:val="24"/>
          <w:szCs w:val="24"/>
        </w:rPr>
        <w:t xml:space="preserve"> kỹ </w:t>
      </w:r>
      <w:r w:rsidRPr="00C22417">
        <w:rPr>
          <w:rFonts w:ascii="Cambria" w:hAnsi="Cambria"/>
          <w:sz w:val="24"/>
          <w:szCs w:val="24"/>
        </w:rPr>
        <w:t>t</w:t>
      </w:r>
      <w:r w:rsidR="008128E2" w:rsidRPr="00C22417">
        <w:rPr>
          <w:rFonts w:ascii="Cambria" w:hAnsi="Cambria"/>
          <w:sz w:val="24"/>
          <w:szCs w:val="24"/>
        </w:rPr>
        <w:t>huật thiết kế Test Case cơ bản</w:t>
      </w:r>
      <w:r w:rsidR="00267DEB" w:rsidRPr="00C22417">
        <w:rPr>
          <w:rFonts w:ascii="Cambria" w:hAnsi="Cambria"/>
          <w:sz w:val="24"/>
          <w:szCs w:val="24"/>
        </w:rPr>
        <w:t xml:space="preserve"> như</w:t>
      </w:r>
      <w:r w:rsidR="008128E2" w:rsidRPr="00C22417">
        <w:rPr>
          <w:rFonts w:ascii="Cambria" w:hAnsi="Cambria"/>
          <w:sz w:val="24"/>
          <w:szCs w:val="24"/>
        </w:rPr>
        <w:t>:</w:t>
      </w:r>
    </w:p>
    <w:p w14:paraId="3FBF75DF" w14:textId="77777777" w:rsidR="008128E2" w:rsidRDefault="008128E2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Phân hoạch tương đương.</w:t>
      </w:r>
    </w:p>
    <w:p w14:paraId="77981AFF" w14:textId="77777777" w:rsidR="008128E2" w:rsidRDefault="008128E2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Phân tích giá trị biên.</w:t>
      </w:r>
    </w:p>
    <w:p w14:paraId="438BA663" w14:textId="5F7B0332" w:rsidR="00A33FA1" w:rsidRDefault="00A33FA1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Bảng quyết định.</w:t>
      </w:r>
    </w:p>
    <w:p w14:paraId="71095FAD" w14:textId="77777777" w:rsidR="008128E2" w:rsidRDefault="008128E2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Đồ thị Cause-Effect.</w:t>
      </w:r>
    </w:p>
    <w:p w14:paraId="51D1A360" w14:textId="6EA5FDE0" w:rsidR="008B60DF" w:rsidRPr="008B60DF" w:rsidRDefault="00B55BDB" w:rsidP="00EC2382">
      <w:pPr>
        <w:pStyle w:val="ListParagraph"/>
        <w:numPr>
          <w:ilvl w:val="0"/>
          <w:numId w:val="3"/>
        </w:numPr>
        <w:spacing w:after="120" w:line="288" w:lineRule="auto"/>
        <w:ind w:left="851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Sơ đồ chuyển trạng thái.</w:t>
      </w:r>
    </w:p>
    <w:p w14:paraId="499D0CD1" w14:textId="02FFD63D" w:rsidR="00166EE5" w:rsidRPr="00420051" w:rsidRDefault="00A0346A" w:rsidP="00AD2153">
      <w:pPr>
        <w:pStyle w:val="Heading1"/>
        <w:spacing w:after="120" w:line="288" w:lineRule="auto"/>
        <w:rPr>
          <w:rFonts w:ascii="Cambria" w:hAnsi="Cambria"/>
        </w:rPr>
      </w:pPr>
      <w:bookmarkStart w:id="13" w:name="_Toc483224252"/>
      <w:bookmarkStart w:id="14" w:name="_Toc436203402"/>
      <w:bookmarkStart w:id="15" w:name="_Toc452813596"/>
      <w:bookmarkStart w:id="16" w:name="_Toc512930918"/>
      <w:bookmarkEnd w:id="4"/>
      <w:bookmarkEnd w:id="5"/>
      <w:r w:rsidRPr="00420051">
        <w:rPr>
          <w:rFonts w:ascii="Cambria" w:hAnsi="Cambria"/>
        </w:rPr>
        <w:t>Entry &amp; Exit Criteria</w:t>
      </w:r>
      <w:bookmarkEnd w:id="13"/>
    </w:p>
    <w:p w14:paraId="2BCA9616" w14:textId="12B8125E" w:rsidR="00E23FA8" w:rsidRDefault="0035596F" w:rsidP="0035596F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17" w:name="_Toc483224253"/>
      <w:r w:rsidRPr="0035596F">
        <w:rPr>
          <w:rFonts w:ascii="Cambria" w:hAnsi="Cambria"/>
          <w:sz w:val="24"/>
        </w:rPr>
        <w:t>Entry Criteria</w:t>
      </w:r>
      <w:bookmarkEnd w:id="17"/>
    </w:p>
    <w:p w14:paraId="72817284" w14:textId="54A69CA7" w:rsidR="004E0945" w:rsidRPr="001E15D0" w:rsidRDefault="004B6266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Tài liệu</w:t>
      </w:r>
      <w:r w:rsidR="002C08AC" w:rsidRPr="001E15D0">
        <w:rPr>
          <w:rFonts w:ascii="Cambria" w:hAnsi="Cambria"/>
          <w:color w:val="FF0000"/>
          <w:sz w:val="24"/>
          <w:szCs w:val="24"/>
        </w:rPr>
        <w:t xml:space="preserve"> đặc tả đầy đủ </w:t>
      </w:r>
      <w:r w:rsidR="00EC2E4A" w:rsidRPr="001E15D0">
        <w:rPr>
          <w:rFonts w:ascii="Cambria" w:hAnsi="Cambria"/>
          <w:color w:val="FF0000"/>
          <w:sz w:val="24"/>
          <w:szCs w:val="24"/>
        </w:rPr>
        <w:t>các</w:t>
      </w:r>
      <w:r w:rsidR="004E0945" w:rsidRPr="001E15D0">
        <w:rPr>
          <w:rFonts w:ascii="Cambria" w:hAnsi="Cambria"/>
          <w:color w:val="FF0000"/>
          <w:sz w:val="24"/>
          <w:szCs w:val="24"/>
        </w:rPr>
        <w:t xml:space="preserve"> </w:t>
      </w:r>
      <w:r w:rsidR="008C7EE4" w:rsidRPr="001E15D0">
        <w:rPr>
          <w:rFonts w:ascii="Cambria" w:hAnsi="Cambria"/>
          <w:color w:val="FF0000"/>
          <w:sz w:val="24"/>
          <w:szCs w:val="24"/>
        </w:rPr>
        <w:t xml:space="preserve">yêu cầu và </w:t>
      </w:r>
      <w:r w:rsidR="004E0945" w:rsidRPr="001E15D0">
        <w:rPr>
          <w:rFonts w:ascii="Cambria" w:hAnsi="Cambria"/>
          <w:color w:val="FF0000"/>
          <w:sz w:val="24"/>
          <w:szCs w:val="24"/>
        </w:rPr>
        <w:t>chức năng</w:t>
      </w:r>
      <w:r w:rsidR="00456653" w:rsidRPr="001E15D0">
        <w:rPr>
          <w:rFonts w:ascii="Cambria" w:hAnsi="Cambria"/>
          <w:color w:val="FF0000"/>
          <w:sz w:val="24"/>
          <w:szCs w:val="24"/>
        </w:rPr>
        <w:t xml:space="preserve"> cần</w:t>
      </w:r>
      <w:r w:rsidR="004E0945" w:rsidRPr="001E15D0">
        <w:rPr>
          <w:rFonts w:ascii="Cambria" w:hAnsi="Cambria"/>
          <w:color w:val="FF0000"/>
          <w:sz w:val="24"/>
          <w:szCs w:val="24"/>
        </w:rPr>
        <w:t xml:space="preserve"> kiểm thử.</w:t>
      </w:r>
    </w:p>
    <w:p w14:paraId="75BAFA2D" w14:textId="31B6652D" w:rsidR="00BB70DF" w:rsidRPr="001E15D0" w:rsidRDefault="000B3C1F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Source</w:t>
      </w:r>
      <w:r w:rsidR="0049745F" w:rsidRPr="001E15D0">
        <w:rPr>
          <w:rFonts w:ascii="Cambria" w:hAnsi="Cambria"/>
          <w:color w:val="FF0000"/>
          <w:sz w:val="24"/>
          <w:szCs w:val="24"/>
        </w:rPr>
        <w:t xml:space="preserve"> code</w:t>
      </w:r>
      <w:r w:rsidRPr="001E15D0">
        <w:rPr>
          <w:rFonts w:ascii="Cambria" w:hAnsi="Cambria"/>
          <w:color w:val="FF0000"/>
          <w:sz w:val="24"/>
          <w:szCs w:val="24"/>
        </w:rPr>
        <w:t xml:space="preserve"> </w:t>
      </w:r>
      <w:r w:rsidR="008D5ABB" w:rsidRPr="001E15D0">
        <w:rPr>
          <w:rFonts w:ascii="Cambria" w:hAnsi="Cambria"/>
          <w:color w:val="FF0000"/>
          <w:sz w:val="24"/>
          <w:szCs w:val="24"/>
        </w:rPr>
        <w:t>hệ thống “CookBook”</w:t>
      </w:r>
      <w:r w:rsidR="00E915A3" w:rsidRPr="001E15D0">
        <w:rPr>
          <w:rFonts w:ascii="Cambria" w:hAnsi="Cambria"/>
          <w:color w:val="FF0000"/>
          <w:sz w:val="24"/>
          <w:szCs w:val="24"/>
        </w:rPr>
        <w:t>.</w:t>
      </w:r>
    </w:p>
    <w:p w14:paraId="3A8F6055" w14:textId="77777777" w:rsidR="00292AC6" w:rsidRPr="001E15D0" w:rsidRDefault="00292AC6" w:rsidP="00292AC6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bookmarkStart w:id="18" w:name="_GoBack"/>
      <w:r w:rsidRPr="001E15D0">
        <w:rPr>
          <w:rFonts w:ascii="Cambria" w:hAnsi="Cambria"/>
          <w:color w:val="FF0000"/>
          <w:sz w:val="24"/>
          <w:szCs w:val="24"/>
        </w:rPr>
        <w:t>Link Website “CookBook” đã triển khai.</w:t>
      </w:r>
    </w:p>
    <w:bookmarkEnd w:id="18"/>
    <w:p w14:paraId="3AA55161" w14:textId="4641640D" w:rsidR="002821E2" w:rsidRPr="001E15D0" w:rsidRDefault="003D64B4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Dữ liệu mẫu của hệ thống</w:t>
      </w:r>
      <w:r w:rsidR="00547AE6" w:rsidRPr="001E15D0">
        <w:rPr>
          <w:rFonts w:ascii="Cambria" w:hAnsi="Cambria"/>
          <w:color w:val="FF0000"/>
          <w:sz w:val="24"/>
          <w:szCs w:val="24"/>
        </w:rPr>
        <w:t xml:space="preserve"> “CookBook”</w:t>
      </w:r>
    </w:p>
    <w:p w14:paraId="55A817A5" w14:textId="4E50305A" w:rsidR="0060506A" w:rsidRPr="008A0280" w:rsidRDefault="0060506A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Lịch trình </w:t>
      </w:r>
      <w:r w:rsidR="00C82409">
        <w:rPr>
          <w:rFonts w:ascii="Cambria" w:hAnsi="Cambria"/>
          <w:sz w:val="24"/>
          <w:szCs w:val="24"/>
        </w:rPr>
        <w:t>kiểm thử hệ thống đã phân chia</w:t>
      </w:r>
      <w:r w:rsidR="00A056DC">
        <w:rPr>
          <w:rFonts w:ascii="Cambria" w:hAnsi="Cambria"/>
          <w:sz w:val="24"/>
          <w:szCs w:val="24"/>
        </w:rPr>
        <w:t xml:space="preserve"> </w:t>
      </w:r>
      <w:r w:rsidR="001519B3">
        <w:rPr>
          <w:rFonts w:ascii="Cambria" w:hAnsi="Cambria"/>
          <w:sz w:val="24"/>
          <w:szCs w:val="24"/>
        </w:rPr>
        <w:t xml:space="preserve">nguồn lực </w:t>
      </w:r>
      <w:r w:rsidR="002234D2">
        <w:rPr>
          <w:rFonts w:ascii="Cambria" w:hAnsi="Cambria"/>
          <w:sz w:val="24"/>
          <w:szCs w:val="24"/>
        </w:rPr>
        <w:t>tất cả</w:t>
      </w:r>
      <w:r w:rsidR="00A056DC">
        <w:rPr>
          <w:rFonts w:ascii="Cambria" w:hAnsi="Cambria"/>
          <w:sz w:val="24"/>
          <w:szCs w:val="24"/>
        </w:rPr>
        <w:t xml:space="preserve"> task</w:t>
      </w:r>
      <w:r w:rsidR="00F509E4">
        <w:rPr>
          <w:rFonts w:ascii="Cambria" w:hAnsi="Cambria"/>
          <w:sz w:val="24"/>
          <w:szCs w:val="24"/>
        </w:rPr>
        <w:t>.</w:t>
      </w:r>
    </w:p>
    <w:p w14:paraId="00C5777B" w14:textId="4F35ADF5" w:rsidR="0035596F" w:rsidRDefault="0035596F" w:rsidP="0035596F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19" w:name="_Toc483224254"/>
      <w:r w:rsidRPr="0035596F">
        <w:rPr>
          <w:rFonts w:ascii="Cambria" w:hAnsi="Cambria"/>
          <w:sz w:val="24"/>
        </w:rPr>
        <w:lastRenderedPageBreak/>
        <w:t>Exit Criteria</w:t>
      </w:r>
      <w:bookmarkEnd w:id="19"/>
    </w:p>
    <w:p w14:paraId="29FC2478" w14:textId="2084352C" w:rsidR="00D7643F" w:rsidRDefault="0023721F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100% </w:t>
      </w:r>
      <w:r w:rsidR="00353EA9">
        <w:rPr>
          <w:rFonts w:ascii="Cambria" w:hAnsi="Cambria"/>
          <w:sz w:val="24"/>
          <w:szCs w:val="24"/>
        </w:rPr>
        <w:t>TestCase</w:t>
      </w:r>
      <w:r w:rsidR="00FE5ED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đượ</w:t>
      </w:r>
      <w:r w:rsidR="00F67AE8">
        <w:rPr>
          <w:rFonts w:ascii="Cambria" w:hAnsi="Cambria"/>
          <w:sz w:val="24"/>
          <w:szCs w:val="24"/>
        </w:rPr>
        <w:t xml:space="preserve">c </w:t>
      </w:r>
      <w:r>
        <w:rPr>
          <w:rFonts w:ascii="Cambria" w:hAnsi="Cambria"/>
          <w:sz w:val="24"/>
          <w:szCs w:val="24"/>
        </w:rPr>
        <w:t>thực hiện</w:t>
      </w:r>
      <w:r w:rsidR="00584A4D">
        <w:rPr>
          <w:rFonts w:ascii="Cambria" w:hAnsi="Cambria"/>
          <w:sz w:val="24"/>
          <w:szCs w:val="24"/>
        </w:rPr>
        <w:t xml:space="preserve"> kiểm thử</w:t>
      </w:r>
      <w:r w:rsidR="00FE5ED6">
        <w:rPr>
          <w:rFonts w:ascii="Cambria" w:hAnsi="Cambria"/>
          <w:sz w:val="24"/>
          <w:szCs w:val="24"/>
        </w:rPr>
        <w:t>.</w:t>
      </w:r>
    </w:p>
    <w:p w14:paraId="0AF8AF75" w14:textId="1B3FE7BB" w:rsidR="009C172E" w:rsidRDefault="009C172E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Tỉ lệ TestCase pass: </w:t>
      </w:r>
      <w:r w:rsidR="00FF10F9">
        <w:rPr>
          <w:rFonts w:ascii="Cambria" w:hAnsi="Cambria"/>
          <w:sz w:val="24"/>
          <w:szCs w:val="24"/>
        </w:rPr>
        <w:t>90%</w:t>
      </w:r>
    </w:p>
    <w:p w14:paraId="7DA9AEE5" w14:textId="14824C19" w:rsidR="002B269B" w:rsidRDefault="002B269B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Tỉ lệ </w:t>
      </w:r>
      <w:r w:rsidR="00D67FE4">
        <w:rPr>
          <w:rFonts w:ascii="Cambria" w:hAnsi="Cambria"/>
          <w:sz w:val="24"/>
          <w:szCs w:val="24"/>
        </w:rPr>
        <w:t xml:space="preserve">phát hiện </w:t>
      </w:r>
      <w:r>
        <w:rPr>
          <w:rFonts w:ascii="Cambria" w:hAnsi="Cambria"/>
          <w:sz w:val="24"/>
          <w:szCs w:val="24"/>
        </w:rPr>
        <w:t xml:space="preserve">lỗi nghiêm trọng: </w:t>
      </w:r>
      <w:r w:rsidR="0062146F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%</w:t>
      </w:r>
    </w:p>
    <w:p w14:paraId="261AA039" w14:textId="576FD21E" w:rsidR="00653FCD" w:rsidRDefault="00653FCD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Báo cáo </w:t>
      </w:r>
      <w:r w:rsidR="00195A2D">
        <w:rPr>
          <w:rFonts w:ascii="Cambria" w:hAnsi="Cambria"/>
          <w:sz w:val="24"/>
          <w:szCs w:val="24"/>
        </w:rPr>
        <w:t>kết quả</w:t>
      </w:r>
      <w:r w:rsidR="00B0725A">
        <w:rPr>
          <w:rFonts w:ascii="Cambria" w:hAnsi="Cambria"/>
          <w:sz w:val="24"/>
          <w:szCs w:val="24"/>
        </w:rPr>
        <w:t xml:space="preserve"> sử dụng công cụ</w:t>
      </w:r>
      <w:r w:rsidR="007073F0">
        <w:rPr>
          <w:rFonts w:ascii="Cambria" w:hAnsi="Cambria"/>
          <w:sz w:val="24"/>
          <w:szCs w:val="24"/>
        </w:rPr>
        <w:t xml:space="preserve">, kịch bản kiểm thử phải </w:t>
      </w:r>
      <w:r w:rsidR="003C220B">
        <w:rPr>
          <w:rFonts w:ascii="Cambria" w:hAnsi="Cambria"/>
          <w:sz w:val="24"/>
          <w:szCs w:val="24"/>
        </w:rPr>
        <w:t>được ghi lại đầy đủ</w:t>
      </w:r>
      <w:r>
        <w:rPr>
          <w:rFonts w:ascii="Cambria" w:hAnsi="Cambria"/>
          <w:sz w:val="24"/>
          <w:szCs w:val="24"/>
        </w:rPr>
        <w:t>:</w:t>
      </w:r>
    </w:p>
    <w:p w14:paraId="686AB320" w14:textId="77777777" w:rsidR="00A652D9" w:rsidRDefault="00A652D9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GUI và tính tiện dụng</w:t>
      </w:r>
    </w:p>
    <w:p w14:paraId="0A81BEF8" w14:textId="3048542D" w:rsidR="00653FCD" w:rsidRDefault="00653FCD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tự động</w:t>
      </w:r>
    </w:p>
    <w:p w14:paraId="61D21DD5" w14:textId="0A749AAA" w:rsidR="00653FCD" w:rsidRDefault="00653FCD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hiệu năng</w:t>
      </w:r>
    </w:p>
    <w:p w14:paraId="08D42FFD" w14:textId="1D7A757E" w:rsidR="00653FCD" w:rsidRDefault="00653FCD" w:rsidP="00E82AC6">
      <w:pPr>
        <w:pStyle w:val="ListParagraph"/>
        <w:numPr>
          <w:ilvl w:val="0"/>
          <w:numId w:val="11"/>
        </w:numPr>
        <w:spacing w:after="120" w:line="288" w:lineRule="auto"/>
        <w:ind w:left="1170" w:hanging="28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Kiểm thử bảo mật</w:t>
      </w:r>
    </w:p>
    <w:p w14:paraId="11EC1F65" w14:textId="57D88A9D" w:rsidR="00D7643F" w:rsidRPr="00F84F85" w:rsidRDefault="00653FCD" w:rsidP="0078243D">
      <w:pPr>
        <w:pStyle w:val="ListParagraph"/>
        <w:numPr>
          <w:ilvl w:val="0"/>
          <w:numId w:val="4"/>
        </w:numPr>
        <w:spacing w:after="120" w:line="288" w:lineRule="auto"/>
        <w:ind w:left="709" w:hanging="283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Báo cáo lỗi</w:t>
      </w:r>
      <w:r w:rsidR="00FF4287">
        <w:rPr>
          <w:rFonts w:ascii="Cambria" w:hAnsi="Cambria"/>
          <w:sz w:val="24"/>
          <w:szCs w:val="24"/>
        </w:rPr>
        <w:t xml:space="preserve"> </w:t>
      </w:r>
      <w:r w:rsidR="00E77440">
        <w:rPr>
          <w:rFonts w:ascii="Cambria" w:hAnsi="Cambria"/>
          <w:sz w:val="24"/>
          <w:szCs w:val="24"/>
        </w:rPr>
        <w:t xml:space="preserve">phải được ghi lại </w:t>
      </w:r>
      <w:r w:rsidR="00FF4287">
        <w:rPr>
          <w:rFonts w:ascii="Cambria" w:hAnsi="Cambria"/>
          <w:sz w:val="24"/>
          <w:szCs w:val="24"/>
        </w:rPr>
        <w:t>đầy đủ.</w:t>
      </w:r>
    </w:p>
    <w:p w14:paraId="458BDC61" w14:textId="18E94F89" w:rsidR="00EB5641" w:rsidRPr="00C133F4" w:rsidRDefault="00D02FF4" w:rsidP="00AD2153">
      <w:pPr>
        <w:pStyle w:val="Heading1"/>
        <w:spacing w:after="120" w:line="288" w:lineRule="auto"/>
        <w:rPr>
          <w:rFonts w:ascii="Cambria" w:hAnsi="Cambria"/>
          <w:lang w:val="vi-VN"/>
        </w:rPr>
      </w:pPr>
      <w:bookmarkStart w:id="20" w:name="_Toc483224255"/>
      <w:r w:rsidRPr="00C133F4">
        <w:rPr>
          <w:rFonts w:ascii="Cambria" w:hAnsi="Cambria"/>
        </w:rPr>
        <w:t>Requirement for test</w:t>
      </w:r>
      <w:bookmarkEnd w:id="20"/>
    </w:p>
    <w:p w14:paraId="0C0F91E0" w14:textId="68D49194" w:rsidR="001B67CF" w:rsidRPr="001E15D0" w:rsidRDefault="0069154B" w:rsidP="00693445">
      <w:pPr>
        <w:spacing w:after="120" w:line="240" w:lineRule="auto"/>
        <w:rPr>
          <w:rFonts w:ascii="Cambria" w:hAnsi="Cambria"/>
          <w:color w:val="FF0000"/>
          <w:sz w:val="24"/>
          <w:szCs w:val="24"/>
          <w:lang w:val="vi-VN"/>
        </w:rPr>
      </w:pPr>
      <w:r w:rsidRPr="001E15D0">
        <w:rPr>
          <w:rFonts w:ascii="Cambria" w:hAnsi="Cambria"/>
          <w:color w:val="FF0000"/>
          <w:sz w:val="24"/>
          <w:szCs w:val="24"/>
          <w:lang w:val="vi-VN"/>
        </w:rPr>
        <w:t>Danh sách các yêu cầu cần kiểm thử</w:t>
      </w:r>
      <w:r w:rsidR="00937A07" w:rsidRPr="001E15D0">
        <w:rPr>
          <w:rFonts w:ascii="Cambria" w:hAnsi="Cambria"/>
          <w:color w:val="FF0000"/>
          <w:sz w:val="24"/>
          <w:szCs w:val="24"/>
          <w:lang w:val="vi-VN"/>
        </w:rPr>
        <w:t xml:space="preserve"> hệ thống </w:t>
      </w:r>
      <w:r w:rsidR="00937A07" w:rsidRPr="001E15D0">
        <w:rPr>
          <w:rFonts w:ascii="Cambria" w:hAnsi="Cambria"/>
          <w:b/>
          <w:color w:val="FF0000"/>
          <w:sz w:val="24"/>
          <w:szCs w:val="24"/>
          <w:lang w:val="vi-VN"/>
        </w:rPr>
        <w:t>“CookBook”</w:t>
      </w:r>
      <w:r w:rsidR="00937A07" w:rsidRPr="001E15D0">
        <w:rPr>
          <w:rFonts w:ascii="Cambria" w:hAnsi="Cambria"/>
          <w:color w:val="FF0000"/>
          <w:sz w:val="24"/>
          <w:szCs w:val="24"/>
          <w:lang w:val="vi-VN"/>
        </w:rPr>
        <w:t>:</w:t>
      </w:r>
    </w:p>
    <w:p w14:paraId="3DE1D1D4" w14:textId="016CC264" w:rsidR="008F289E" w:rsidRPr="001E15D0" w:rsidRDefault="00C10C2B" w:rsidP="00250A26">
      <w:pPr>
        <w:pStyle w:val="Heading2"/>
        <w:spacing w:after="120" w:line="288" w:lineRule="auto"/>
        <w:ind w:left="284"/>
        <w:rPr>
          <w:rFonts w:ascii="Cambria" w:hAnsi="Cambria"/>
          <w:color w:val="FF0000"/>
          <w:sz w:val="24"/>
        </w:rPr>
      </w:pPr>
      <w:bookmarkStart w:id="21" w:name="_Toc483224256"/>
      <w:r w:rsidRPr="001E15D0">
        <w:rPr>
          <w:rFonts w:ascii="Cambria" w:hAnsi="Cambria"/>
          <w:color w:val="FF0000"/>
          <w:sz w:val="24"/>
        </w:rPr>
        <w:t>Function</w:t>
      </w:r>
      <w:r w:rsidR="008F289E" w:rsidRPr="001E15D0">
        <w:rPr>
          <w:rFonts w:ascii="Cambria" w:hAnsi="Cambria"/>
          <w:color w:val="FF0000"/>
          <w:sz w:val="24"/>
        </w:rPr>
        <w:t>:</w:t>
      </w:r>
      <w:bookmarkEnd w:id="21"/>
    </w:p>
    <w:p w14:paraId="39E5AD06" w14:textId="358FD804" w:rsidR="00E35724" w:rsidRPr="001E15D0" w:rsidRDefault="007808CD" w:rsidP="00E35724">
      <w:pPr>
        <w:spacing w:after="120" w:line="288" w:lineRule="auto"/>
        <w:rPr>
          <w:rFonts w:ascii="Cambria" w:hAnsi="Cambria"/>
          <w:color w:val="FF0000"/>
          <w:sz w:val="24"/>
        </w:rPr>
      </w:pPr>
      <w:r w:rsidRPr="001E15D0">
        <w:rPr>
          <w:rFonts w:ascii="Cambria" w:hAnsi="Cambria"/>
          <w:color w:val="FF0000"/>
          <w:sz w:val="24"/>
        </w:rPr>
        <w:t>Thiết kế TestCase và t</w:t>
      </w:r>
      <w:r w:rsidR="00E35724" w:rsidRPr="001E15D0">
        <w:rPr>
          <w:rFonts w:ascii="Cambria" w:hAnsi="Cambria"/>
          <w:color w:val="FF0000"/>
          <w:sz w:val="24"/>
        </w:rPr>
        <w:t>hực hiện kiểm thử tất cả 12 chức năng sau:</w:t>
      </w:r>
    </w:p>
    <w:p w14:paraId="30683423" w14:textId="3A905596" w:rsidR="00B1349D" w:rsidRPr="001E15D0" w:rsidRDefault="008915A8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Đăng nhập Facebook</w:t>
      </w:r>
    </w:p>
    <w:p w14:paraId="4E303136" w14:textId="04C2681B" w:rsidR="008915A8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Xem danh sách các món ăn</w:t>
      </w:r>
    </w:p>
    <w:p w14:paraId="312081E4" w14:textId="406D988E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Bình luận món ăn</w:t>
      </w:r>
    </w:p>
    <w:p w14:paraId="478260FE" w14:textId="2E578E0A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Thích món ăn</w:t>
      </w:r>
    </w:p>
    <w:p w14:paraId="6FF0E462" w14:textId="7DB26D9D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Xem thông tin chi tiết món ăn</w:t>
      </w:r>
    </w:p>
    <w:p w14:paraId="131DFBE8" w14:textId="27701F27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Xem danh sách đầu bếp</w:t>
      </w:r>
    </w:p>
    <w:p w14:paraId="1367E81F" w14:textId="2DC111A4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Xem thông tin chi tiết đầu bếp</w:t>
      </w:r>
    </w:p>
    <w:p w14:paraId="62CE9DC0" w14:textId="600EB383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Thêm mới món ăn</w:t>
      </w:r>
    </w:p>
    <w:p w14:paraId="2F098DAB" w14:textId="7D091B71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Cập nhật món ăn</w:t>
      </w:r>
    </w:p>
    <w:p w14:paraId="616EC957" w14:textId="3490AE23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Rút trích dữ liệu từ trang Web khác</w:t>
      </w:r>
    </w:p>
    <w:p w14:paraId="2D753202" w14:textId="052654E1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Thêm danh sách món ăn ưa thích</w:t>
      </w:r>
    </w:p>
    <w:p w14:paraId="2A92E15B" w14:textId="52042D10" w:rsidR="00A61984" w:rsidRPr="001E15D0" w:rsidRDefault="00A61984" w:rsidP="0078243D">
      <w:pPr>
        <w:pStyle w:val="ListParagraph"/>
        <w:numPr>
          <w:ilvl w:val="0"/>
          <w:numId w:val="8"/>
        </w:numPr>
        <w:spacing w:after="120" w:line="240" w:lineRule="auto"/>
        <w:ind w:left="1276" w:hanging="425"/>
        <w:contextualSpacing w:val="0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Tìm kiếm món ăn</w:t>
      </w:r>
    </w:p>
    <w:p w14:paraId="6DCC667D" w14:textId="49BBDD75" w:rsidR="008F289E" w:rsidRPr="001E15D0" w:rsidRDefault="00C10C2B" w:rsidP="00250A26">
      <w:pPr>
        <w:pStyle w:val="Heading2"/>
        <w:spacing w:after="120" w:line="288" w:lineRule="auto"/>
        <w:ind w:left="284"/>
        <w:rPr>
          <w:rFonts w:ascii="Cambria" w:hAnsi="Cambria"/>
          <w:color w:val="FF0000"/>
          <w:sz w:val="24"/>
        </w:rPr>
      </w:pPr>
      <w:bookmarkStart w:id="22" w:name="_Toc483224257"/>
      <w:r w:rsidRPr="001E15D0">
        <w:rPr>
          <w:rFonts w:ascii="Cambria" w:hAnsi="Cambria"/>
          <w:color w:val="FF0000"/>
          <w:sz w:val="24"/>
        </w:rPr>
        <w:t>Non-Function</w:t>
      </w:r>
      <w:r w:rsidR="008F289E" w:rsidRPr="001E15D0">
        <w:rPr>
          <w:rFonts w:ascii="Cambria" w:hAnsi="Cambria"/>
          <w:color w:val="FF0000"/>
          <w:sz w:val="24"/>
        </w:rPr>
        <w:t>:</w:t>
      </w:r>
      <w:bookmarkEnd w:id="22"/>
    </w:p>
    <w:p w14:paraId="3465490A" w14:textId="306BB460" w:rsidR="00917F2E" w:rsidRPr="001E15D0" w:rsidRDefault="00541C51" w:rsidP="0078243D">
      <w:pPr>
        <w:pStyle w:val="ListParagraph"/>
        <w:numPr>
          <w:ilvl w:val="0"/>
          <w:numId w:val="10"/>
        </w:numPr>
        <w:spacing w:after="120" w:line="240" w:lineRule="auto"/>
        <w:ind w:left="993" w:hanging="284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b/>
          <w:color w:val="FF0000"/>
          <w:sz w:val="24"/>
          <w:szCs w:val="24"/>
        </w:rPr>
        <w:t>Bảo mật</w:t>
      </w:r>
      <w:r w:rsidRPr="001E15D0">
        <w:rPr>
          <w:rFonts w:ascii="Cambria" w:hAnsi="Cambria"/>
          <w:color w:val="FF0000"/>
          <w:sz w:val="24"/>
          <w:szCs w:val="24"/>
        </w:rPr>
        <w:t>: s</w:t>
      </w:r>
      <w:r w:rsidR="00D50A8D" w:rsidRPr="001E15D0">
        <w:rPr>
          <w:rFonts w:ascii="Cambria" w:hAnsi="Cambria"/>
          <w:color w:val="FF0000"/>
          <w:sz w:val="24"/>
          <w:szCs w:val="24"/>
        </w:rPr>
        <w:t>ử dụng công cụ</w:t>
      </w:r>
      <w:r w:rsidR="007075FD" w:rsidRPr="001E15D0">
        <w:rPr>
          <w:rFonts w:ascii="Cambria" w:hAnsi="Cambria"/>
          <w:color w:val="FF0000"/>
          <w:sz w:val="24"/>
          <w:szCs w:val="24"/>
        </w:rPr>
        <w:t xml:space="preserve"> </w:t>
      </w:r>
      <w:r w:rsidR="0031119D" w:rsidRPr="001E15D0">
        <w:rPr>
          <w:rFonts w:ascii="Cambria" w:hAnsi="Cambria"/>
          <w:color w:val="FF0000"/>
          <w:sz w:val="24"/>
          <w:szCs w:val="24"/>
        </w:rPr>
        <w:t>k</w:t>
      </w:r>
      <w:r w:rsidR="007075FD" w:rsidRPr="001E15D0">
        <w:rPr>
          <w:rFonts w:ascii="Cambria" w:hAnsi="Cambria"/>
          <w:color w:val="FF0000"/>
          <w:sz w:val="24"/>
          <w:szCs w:val="24"/>
        </w:rPr>
        <w:t xml:space="preserve">iểm thử bảo mật phủ </w:t>
      </w:r>
      <w:r w:rsidR="007959EE" w:rsidRPr="001E15D0">
        <w:rPr>
          <w:rFonts w:ascii="Cambria" w:hAnsi="Cambria"/>
          <w:color w:val="FF0000"/>
          <w:sz w:val="24"/>
          <w:szCs w:val="24"/>
        </w:rPr>
        <w:t>12</w:t>
      </w:r>
      <w:r w:rsidR="007075FD" w:rsidRPr="001E15D0">
        <w:rPr>
          <w:rFonts w:ascii="Cambria" w:hAnsi="Cambria"/>
          <w:color w:val="FF0000"/>
          <w:sz w:val="24"/>
          <w:szCs w:val="24"/>
        </w:rPr>
        <w:t xml:space="preserve"> chức năng</w:t>
      </w:r>
      <w:r w:rsidR="00836FD9" w:rsidRPr="001E15D0">
        <w:rPr>
          <w:rFonts w:ascii="Cambria" w:hAnsi="Cambria"/>
          <w:color w:val="FF0000"/>
          <w:sz w:val="24"/>
          <w:szCs w:val="24"/>
        </w:rPr>
        <w:t xml:space="preserve"> </w:t>
      </w:r>
      <w:r w:rsidR="007153B5" w:rsidRPr="001E15D0">
        <w:rPr>
          <w:rFonts w:ascii="Cambria" w:hAnsi="Cambria"/>
          <w:color w:val="FF0000"/>
          <w:sz w:val="24"/>
          <w:szCs w:val="24"/>
        </w:rPr>
        <w:t xml:space="preserve">đã nêu </w:t>
      </w:r>
      <w:r w:rsidR="00836FD9" w:rsidRPr="001E15D0">
        <w:rPr>
          <w:rFonts w:ascii="Cambria" w:hAnsi="Cambria"/>
          <w:color w:val="FF0000"/>
          <w:sz w:val="24"/>
          <w:szCs w:val="24"/>
        </w:rPr>
        <w:t>trên</w:t>
      </w:r>
      <w:r w:rsidR="007075FD" w:rsidRPr="001E15D0">
        <w:rPr>
          <w:rFonts w:ascii="Cambria" w:hAnsi="Cambria"/>
          <w:color w:val="FF0000"/>
          <w:sz w:val="24"/>
          <w:szCs w:val="24"/>
        </w:rPr>
        <w:t>.</w:t>
      </w:r>
    </w:p>
    <w:p w14:paraId="53C0D75C" w14:textId="7A6F0CA6" w:rsidR="007075FD" w:rsidRPr="001E15D0" w:rsidRDefault="00541C51" w:rsidP="0078243D">
      <w:pPr>
        <w:pStyle w:val="ListParagraph"/>
        <w:numPr>
          <w:ilvl w:val="0"/>
          <w:numId w:val="10"/>
        </w:numPr>
        <w:spacing w:after="120" w:line="240" w:lineRule="auto"/>
        <w:ind w:left="993" w:hanging="284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b/>
          <w:color w:val="FF0000"/>
          <w:sz w:val="24"/>
          <w:szCs w:val="24"/>
        </w:rPr>
        <w:t>Hiệu năng</w:t>
      </w:r>
      <w:r w:rsidRPr="001E15D0">
        <w:rPr>
          <w:rFonts w:ascii="Cambria" w:hAnsi="Cambria"/>
          <w:color w:val="FF0000"/>
          <w:sz w:val="24"/>
          <w:szCs w:val="24"/>
        </w:rPr>
        <w:t xml:space="preserve">: sử dụng công cụ </w:t>
      </w:r>
      <w:r w:rsidR="008240F0" w:rsidRPr="001E15D0">
        <w:rPr>
          <w:rFonts w:ascii="Cambria" w:hAnsi="Cambria"/>
          <w:color w:val="FF0000"/>
          <w:sz w:val="24"/>
          <w:szCs w:val="24"/>
        </w:rPr>
        <w:t>JMet</w:t>
      </w:r>
      <w:r w:rsidR="005802FB" w:rsidRPr="001E15D0">
        <w:rPr>
          <w:rFonts w:ascii="Cambria" w:hAnsi="Cambria"/>
          <w:color w:val="FF0000"/>
          <w:sz w:val="24"/>
          <w:szCs w:val="24"/>
        </w:rPr>
        <w:t xml:space="preserve">er </w:t>
      </w:r>
      <w:r w:rsidR="00553823" w:rsidRPr="001E15D0">
        <w:rPr>
          <w:rFonts w:ascii="Cambria" w:hAnsi="Cambria"/>
          <w:color w:val="FF0000"/>
          <w:sz w:val="24"/>
          <w:szCs w:val="24"/>
        </w:rPr>
        <w:t>để k</w:t>
      </w:r>
      <w:r w:rsidR="007075FD" w:rsidRPr="001E15D0">
        <w:rPr>
          <w:rFonts w:ascii="Cambria" w:hAnsi="Cambria"/>
          <w:color w:val="FF0000"/>
          <w:sz w:val="24"/>
          <w:szCs w:val="24"/>
        </w:rPr>
        <w:t>iểm thử hiệu năng cho 3 chức năng</w:t>
      </w:r>
      <w:r w:rsidR="00AE7293" w:rsidRPr="001E15D0">
        <w:rPr>
          <w:rFonts w:ascii="Cambria" w:hAnsi="Cambria"/>
          <w:color w:val="FF0000"/>
          <w:sz w:val="24"/>
          <w:szCs w:val="24"/>
        </w:rPr>
        <w:t xml:space="preserve"> (tùy chọn)</w:t>
      </w:r>
      <w:r w:rsidR="007075FD" w:rsidRPr="001E15D0">
        <w:rPr>
          <w:rFonts w:ascii="Cambria" w:hAnsi="Cambria"/>
          <w:color w:val="FF0000"/>
          <w:sz w:val="24"/>
          <w:szCs w:val="24"/>
        </w:rPr>
        <w:t>.</w:t>
      </w:r>
    </w:p>
    <w:p w14:paraId="55A80FFD" w14:textId="10F5E5AC" w:rsidR="007075FD" w:rsidRPr="001E15D0" w:rsidRDefault="00342696" w:rsidP="0078243D">
      <w:pPr>
        <w:pStyle w:val="ListParagraph"/>
        <w:numPr>
          <w:ilvl w:val="0"/>
          <w:numId w:val="10"/>
        </w:numPr>
        <w:spacing w:after="120" w:line="240" w:lineRule="auto"/>
        <w:ind w:left="993" w:hanging="284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b/>
          <w:color w:val="FF0000"/>
          <w:sz w:val="24"/>
          <w:szCs w:val="24"/>
        </w:rPr>
        <w:lastRenderedPageBreak/>
        <w:t xml:space="preserve">GUI &amp; </w:t>
      </w:r>
      <w:r w:rsidR="00CE2646" w:rsidRPr="001E15D0">
        <w:rPr>
          <w:rFonts w:ascii="Cambria" w:hAnsi="Cambria"/>
          <w:b/>
          <w:color w:val="FF0000"/>
          <w:sz w:val="24"/>
          <w:szCs w:val="24"/>
        </w:rPr>
        <w:t>t</w:t>
      </w:r>
      <w:r w:rsidR="00FA64F0" w:rsidRPr="001E15D0">
        <w:rPr>
          <w:rFonts w:ascii="Cambria" w:hAnsi="Cambria"/>
          <w:b/>
          <w:color w:val="FF0000"/>
          <w:sz w:val="24"/>
          <w:szCs w:val="24"/>
        </w:rPr>
        <w:t>iện dụng</w:t>
      </w:r>
      <w:r w:rsidR="00FA64F0" w:rsidRPr="001E15D0">
        <w:rPr>
          <w:rFonts w:ascii="Cambria" w:hAnsi="Cambria"/>
          <w:color w:val="FF0000"/>
          <w:sz w:val="24"/>
          <w:szCs w:val="24"/>
        </w:rPr>
        <w:t xml:space="preserve">: </w:t>
      </w:r>
      <w:r w:rsidR="00F17770" w:rsidRPr="001E15D0">
        <w:rPr>
          <w:rFonts w:ascii="Cambria" w:hAnsi="Cambria"/>
          <w:color w:val="FF0000"/>
          <w:sz w:val="24"/>
          <w:szCs w:val="24"/>
        </w:rPr>
        <w:t xml:space="preserve">thực hiện </w:t>
      </w:r>
      <w:r w:rsidR="00805E4C" w:rsidRPr="001E15D0">
        <w:rPr>
          <w:rFonts w:ascii="Cambria" w:hAnsi="Cambria"/>
          <w:color w:val="FF0000"/>
          <w:sz w:val="24"/>
          <w:szCs w:val="24"/>
        </w:rPr>
        <w:t>k</w:t>
      </w:r>
      <w:r w:rsidR="00F17770" w:rsidRPr="001E15D0">
        <w:rPr>
          <w:rFonts w:ascii="Cambria" w:hAnsi="Cambria"/>
          <w:color w:val="FF0000"/>
          <w:sz w:val="24"/>
          <w:szCs w:val="24"/>
        </w:rPr>
        <w:t xml:space="preserve">iểm thử </w:t>
      </w:r>
      <w:r w:rsidR="00805E4C" w:rsidRPr="001E15D0">
        <w:rPr>
          <w:rFonts w:ascii="Cambria" w:hAnsi="Cambria"/>
          <w:color w:val="FF0000"/>
          <w:sz w:val="24"/>
          <w:szCs w:val="24"/>
        </w:rPr>
        <w:t xml:space="preserve">giao diện </w:t>
      </w:r>
      <w:r w:rsidR="00F17770" w:rsidRPr="001E15D0">
        <w:rPr>
          <w:rFonts w:ascii="Cambria" w:hAnsi="Cambria"/>
          <w:color w:val="FF0000"/>
          <w:sz w:val="24"/>
          <w:szCs w:val="24"/>
        </w:rPr>
        <w:t xml:space="preserve"> và tính tiện dụng</w:t>
      </w:r>
      <w:r w:rsidR="00964E90" w:rsidRPr="001E15D0">
        <w:rPr>
          <w:rFonts w:ascii="Cambria" w:hAnsi="Cambria"/>
          <w:color w:val="FF0000"/>
          <w:sz w:val="24"/>
          <w:szCs w:val="24"/>
        </w:rPr>
        <w:t xml:space="preserve"> cho các màn hình</w:t>
      </w:r>
      <w:r w:rsidR="00355C06" w:rsidRPr="001E15D0">
        <w:rPr>
          <w:rFonts w:ascii="Cambria" w:hAnsi="Cambria"/>
          <w:color w:val="FF0000"/>
          <w:sz w:val="24"/>
          <w:szCs w:val="24"/>
        </w:rPr>
        <w:t>:</w:t>
      </w:r>
    </w:p>
    <w:p w14:paraId="727C8C0A" w14:textId="2EA79A81" w:rsidR="00082DD6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Trang chủ</w:t>
      </w:r>
    </w:p>
    <w:p w14:paraId="6EDF1709" w14:textId="00BD1A80" w:rsidR="009B4ECA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Tạo mới món ăn</w:t>
      </w:r>
    </w:p>
    <w:p w14:paraId="71AE5180" w14:textId="49B2C1C1" w:rsidR="009B4ECA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Hiển thị danh sách món ăn</w:t>
      </w:r>
    </w:p>
    <w:p w14:paraId="69BFD77C" w14:textId="7FC2DCFC" w:rsidR="009B4ECA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Danh sách các đầu bếp</w:t>
      </w:r>
    </w:p>
    <w:p w14:paraId="71A4A34F" w14:textId="22BD692B" w:rsidR="009B4ECA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Thông tin chi tiết đầu bếp</w:t>
      </w:r>
    </w:p>
    <w:p w14:paraId="57786E5C" w14:textId="15AE02A8" w:rsidR="009B4ECA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Thông tin chi tiết món ăn</w:t>
      </w:r>
    </w:p>
    <w:p w14:paraId="01274CB9" w14:textId="280BAFBF" w:rsidR="00917F2E" w:rsidRPr="001E15D0" w:rsidRDefault="009B4ECA" w:rsidP="0078243D">
      <w:pPr>
        <w:pStyle w:val="ListParagraph"/>
        <w:numPr>
          <w:ilvl w:val="0"/>
          <w:numId w:val="9"/>
        </w:numPr>
        <w:spacing w:after="120" w:line="240" w:lineRule="auto"/>
        <w:ind w:left="1434" w:hanging="357"/>
        <w:contextualSpacing w:val="0"/>
        <w:jc w:val="both"/>
        <w:rPr>
          <w:rFonts w:ascii="Cambria" w:hAnsi="Cambria"/>
          <w:color w:val="FF0000"/>
          <w:sz w:val="24"/>
          <w:szCs w:val="24"/>
        </w:rPr>
      </w:pPr>
      <w:r w:rsidRPr="001E15D0">
        <w:rPr>
          <w:rFonts w:ascii="Cambria" w:hAnsi="Cambria"/>
          <w:color w:val="FF0000"/>
          <w:sz w:val="24"/>
          <w:szCs w:val="24"/>
        </w:rPr>
        <w:t>Danh sách món ăn ao ước</w:t>
      </w:r>
    </w:p>
    <w:p w14:paraId="121230E2" w14:textId="6DE7E9D8" w:rsidR="00F81399" w:rsidRPr="00A23660" w:rsidRDefault="0015463A" w:rsidP="00AD2153">
      <w:pPr>
        <w:pStyle w:val="Heading1"/>
        <w:spacing w:after="120" w:line="288" w:lineRule="auto"/>
        <w:rPr>
          <w:rFonts w:ascii="Cambria" w:hAnsi="Cambria"/>
          <w:lang w:val="vi-VN"/>
        </w:rPr>
      </w:pPr>
      <w:bookmarkStart w:id="23" w:name="_Toc483224258"/>
      <w:bookmarkEnd w:id="14"/>
      <w:bookmarkEnd w:id="15"/>
      <w:bookmarkEnd w:id="16"/>
      <w:r w:rsidRPr="00A23660">
        <w:rPr>
          <w:rFonts w:ascii="Cambria" w:hAnsi="Cambria"/>
          <w:lang w:val="vi-VN"/>
        </w:rPr>
        <w:t>Test Strategy</w:t>
      </w:r>
      <w:bookmarkEnd w:id="23"/>
    </w:p>
    <w:p w14:paraId="239C905D" w14:textId="0B607527" w:rsidR="002A1D62" w:rsidRDefault="00E42967" w:rsidP="00F95CD7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4" w:name="_Toc483224259"/>
      <w:r>
        <w:rPr>
          <w:rFonts w:ascii="Cambria" w:hAnsi="Cambria"/>
          <w:sz w:val="24"/>
        </w:rPr>
        <w:t>Test Objectives</w:t>
      </w:r>
      <w:bookmarkEnd w:id="24"/>
    </w:p>
    <w:p w14:paraId="301D6913" w14:textId="22873783" w:rsidR="002A1D62" w:rsidRDefault="00280246" w:rsidP="0087352E">
      <w:pPr>
        <w:spacing w:after="12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Mục tiêu của kiểm thử là để xác định các chức năng của hệ thống “CookBook”</w:t>
      </w:r>
      <w:r w:rsidR="00A06358">
        <w:rPr>
          <w:rFonts w:ascii="Cambria" w:hAnsi="Cambria"/>
          <w:sz w:val="24"/>
          <w:szCs w:val="24"/>
        </w:rPr>
        <w:t xml:space="preserve"> hoạt động đúng theo các yêu cầu</w:t>
      </w:r>
      <w:r w:rsidR="009F55C6">
        <w:rPr>
          <w:rFonts w:ascii="Cambria" w:hAnsi="Cambria"/>
          <w:sz w:val="24"/>
          <w:szCs w:val="24"/>
        </w:rPr>
        <w:t xml:space="preserve"> đề ra.</w:t>
      </w:r>
      <w:r w:rsidR="00D92F5A">
        <w:rPr>
          <w:rFonts w:ascii="Cambria" w:hAnsi="Cambria"/>
          <w:sz w:val="24"/>
          <w:szCs w:val="24"/>
        </w:rPr>
        <w:t xml:space="preserve"> Việc kiểm thử sẽ thực hiện dựa trên các kịch bản</w:t>
      </w:r>
      <w:r w:rsidR="002102E3">
        <w:rPr>
          <w:rFonts w:ascii="Cambria" w:hAnsi="Cambria"/>
          <w:sz w:val="24"/>
          <w:szCs w:val="24"/>
        </w:rPr>
        <w:t xml:space="preserve"> được thiết kế.</w:t>
      </w:r>
    </w:p>
    <w:p w14:paraId="38696126" w14:textId="1345393C" w:rsidR="00BD1788" w:rsidRDefault="00BD1788" w:rsidP="0087352E">
      <w:pPr>
        <w:spacing w:after="12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Các sản phẩm cuối cùng gồm:</w:t>
      </w:r>
    </w:p>
    <w:p w14:paraId="61B17183" w14:textId="3962CD10" w:rsidR="00BD1788" w:rsidRPr="003B2196" w:rsidRDefault="00BD1788" w:rsidP="003B2196">
      <w:pPr>
        <w:pStyle w:val="ListParagraph"/>
        <w:numPr>
          <w:ilvl w:val="0"/>
          <w:numId w:val="16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3B2196">
        <w:rPr>
          <w:rFonts w:ascii="Cambria" w:hAnsi="Cambria"/>
          <w:sz w:val="24"/>
          <w:szCs w:val="24"/>
        </w:rPr>
        <w:t>Một hệ thống sẵn sàng đưa ra sử dụng.</w:t>
      </w:r>
    </w:p>
    <w:p w14:paraId="1E61B834" w14:textId="383AEB46" w:rsidR="00BD1788" w:rsidRPr="003B2196" w:rsidRDefault="00BD1788" w:rsidP="003B2196">
      <w:pPr>
        <w:pStyle w:val="ListParagraph"/>
        <w:numPr>
          <w:ilvl w:val="0"/>
          <w:numId w:val="16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3B2196">
        <w:rPr>
          <w:rFonts w:ascii="Cambria" w:hAnsi="Cambria"/>
          <w:sz w:val="24"/>
          <w:szCs w:val="24"/>
        </w:rPr>
        <w:t>Một bộ các kịch bản kiểm thử có thể sử dụng lại để liên tục đảm bảo chất lượng hệ thống.</w:t>
      </w:r>
    </w:p>
    <w:p w14:paraId="0976C03B" w14:textId="2925C043" w:rsidR="002F58CA" w:rsidRDefault="002F58CA" w:rsidP="00F95CD7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5" w:name="_Toc483224260"/>
      <w:r>
        <w:rPr>
          <w:rFonts w:ascii="Cambria" w:hAnsi="Cambria"/>
          <w:sz w:val="24"/>
        </w:rPr>
        <w:t>Test Principles</w:t>
      </w:r>
      <w:bookmarkEnd w:id="25"/>
    </w:p>
    <w:p w14:paraId="284DA2C2" w14:textId="47F6AE55" w:rsidR="002F58CA" w:rsidRPr="0058757C" w:rsidRDefault="007B0B7F" w:rsidP="0058757C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58757C">
        <w:rPr>
          <w:rFonts w:ascii="Cambria" w:hAnsi="Cambria"/>
          <w:sz w:val="24"/>
          <w:szCs w:val="24"/>
        </w:rPr>
        <w:t>Việc kiểm thử phải đảm bảo hiệu quả về thời gian, chi phí và chất lượng</w:t>
      </w:r>
      <w:r w:rsidR="008C6167" w:rsidRPr="0058757C">
        <w:rPr>
          <w:rFonts w:ascii="Cambria" w:hAnsi="Cambria"/>
          <w:sz w:val="24"/>
          <w:szCs w:val="24"/>
        </w:rPr>
        <w:t>.</w:t>
      </w:r>
    </w:p>
    <w:p w14:paraId="5D8AC2AD" w14:textId="1A0E72DD" w:rsidR="008C6167" w:rsidRPr="0058757C" w:rsidRDefault="00EE32D2" w:rsidP="0058757C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58757C">
        <w:rPr>
          <w:rFonts w:ascii="Cambria" w:hAnsi="Cambria"/>
          <w:sz w:val="24"/>
          <w:szCs w:val="24"/>
        </w:rPr>
        <w:t>Đồng nhất</w:t>
      </w:r>
      <w:r w:rsidR="000E1465" w:rsidRPr="0058757C">
        <w:rPr>
          <w:rFonts w:ascii="Cambria" w:hAnsi="Cambria"/>
          <w:sz w:val="24"/>
          <w:szCs w:val="24"/>
        </w:rPr>
        <w:t xml:space="preserve"> quy trình</w:t>
      </w:r>
      <w:r w:rsidRPr="0058757C">
        <w:rPr>
          <w:rFonts w:ascii="Cambria" w:hAnsi="Cambria"/>
          <w:sz w:val="24"/>
          <w:szCs w:val="24"/>
        </w:rPr>
        <w:t xml:space="preserve"> </w:t>
      </w:r>
      <w:r w:rsidR="002104F7" w:rsidRPr="0058757C">
        <w:rPr>
          <w:rFonts w:ascii="Cambria" w:hAnsi="Cambria"/>
          <w:sz w:val="24"/>
          <w:szCs w:val="24"/>
        </w:rPr>
        <w:t>hoạt động của</w:t>
      </w:r>
      <w:r w:rsidR="00AB6CAF" w:rsidRPr="0058757C">
        <w:rPr>
          <w:rFonts w:ascii="Cambria" w:hAnsi="Cambria"/>
          <w:sz w:val="24"/>
          <w:szCs w:val="24"/>
        </w:rPr>
        <w:t xml:space="preserve"> các nhóm</w:t>
      </w:r>
      <w:r w:rsidR="005A612F" w:rsidRPr="0058757C">
        <w:rPr>
          <w:rFonts w:ascii="Cambria" w:hAnsi="Cambria"/>
          <w:sz w:val="24"/>
          <w:szCs w:val="24"/>
        </w:rPr>
        <w:t xml:space="preserve"> kiểm thử</w:t>
      </w:r>
      <w:r w:rsidR="00DF5312">
        <w:rPr>
          <w:rFonts w:ascii="Cambria" w:hAnsi="Cambria"/>
          <w:sz w:val="24"/>
          <w:szCs w:val="24"/>
        </w:rPr>
        <w:t xml:space="preserve"> để tránh dư thừa hoặc trùng lặp thao tác, dữ liệu</w:t>
      </w:r>
      <w:r w:rsidR="005A612F" w:rsidRPr="0058757C">
        <w:rPr>
          <w:rFonts w:ascii="Cambria" w:hAnsi="Cambria"/>
          <w:sz w:val="24"/>
          <w:szCs w:val="24"/>
        </w:rPr>
        <w:t>.</w:t>
      </w:r>
    </w:p>
    <w:p w14:paraId="76C65218" w14:textId="199334F3" w:rsidR="008A7DB2" w:rsidRDefault="001F3575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 w:rsidRPr="0058757C">
        <w:rPr>
          <w:rFonts w:ascii="Cambria" w:hAnsi="Cambria"/>
          <w:sz w:val="24"/>
          <w:szCs w:val="24"/>
        </w:rPr>
        <w:t>Quy trình kiểm thử cần linh hoạt, đảm bảo khả năng thay đổi khi cần thiết.</w:t>
      </w:r>
    </w:p>
    <w:p w14:paraId="3F630679" w14:textId="51D3390C" w:rsidR="001F11BF" w:rsidRDefault="001F11BF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Quy trình kiểm thử được chia thành các giai đoạn riêng biệt, mỗi giai đoạn cần xác định mục tiêu rõ ràng.</w:t>
      </w:r>
    </w:p>
    <w:p w14:paraId="31037971" w14:textId="69D801E7" w:rsidR="0058757C" w:rsidRDefault="00E67917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Kiểm tra môi trường triển khai và dữ liệu mô phỏng </w:t>
      </w:r>
      <w:r w:rsidR="00DF2703">
        <w:rPr>
          <w:rFonts w:ascii="Cambria" w:hAnsi="Cambria"/>
          <w:sz w:val="24"/>
          <w:szCs w:val="24"/>
        </w:rPr>
        <w:t xml:space="preserve">hệ thống </w:t>
      </w:r>
      <w:r>
        <w:rPr>
          <w:rFonts w:ascii="Cambria" w:hAnsi="Cambria"/>
          <w:sz w:val="24"/>
          <w:szCs w:val="24"/>
        </w:rPr>
        <w:t>càng nhiều càng tốt.</w:t>
      </w:r>
    </w:p>
    <w:p w14:paraId="22B1F4B1" w14:textId="0A801BCB" w:rsidR="00E67917" w:rsidRDefault="00084085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Hoạt động kiểm thử có thể tái hiện</w:t>
      </w:r>
      <w:r w:rsidR="00B8040E">
        <w:rPr>
          <w:rFonts w:ascii="Cambria" w:hAnsi="Cambria"/>
          <w:sz w:val="24"/>
          <w:szCs w:val="24"/>
        </w:rPr>
        <w:t xml:space="preserve"> lại, có thể định lượng và đo được.</w:t>
      </w:r>
    </w:p>
    <w:p w14:paraId="6FB701C7" w14:textId="0FBB6F73" w:rsidR="00B8040E" w:rsidRPr="0058757C" w:rsidRDefault="001D4996" w:rsidP="009F7ECA">
      <w:pPr>
        <w:pStyle w:val="ListParagraph"/>
        <w:numPr>
          <w:ilvl w:val="0"/>
          <w:numId w:val="17"/>
        </w:numPr>
        <w:spacing w:after="120" w:line="288" w:lineRule="auto"/>
        <w:ind w:left="714" w:hanging="357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Phải có các tiêu chí đầu vào và đầu ra.</w:t>
      </w:r>
    </w:p>
    <w:p w14:paraId="75158368" w14:textId="77777777" w:rsidR="00D178C4" w:rsidRDefault="00D178C4">
      <w:pPr>
        <w:widowControl/>
        <w:spacing w:line="240" w:lineRule="auto"/>
        <w:rPr>
          <w:rFonts w:ascii="Cambria" w:hAnsi="Cambria"/>
          <w:b/>
          <w:sz w:val="24"/>
        </w:rPr>
      </w:pPr>
      <w:bookmarkStart w:id="26" w:name="_Toc483224261"/>
      <w:r>
        <w:rPr>
          <w:rFonts w:ascii="Cambria" w:hAnsi="Cambria"/>
          <w:sz w:val="24"/>
        </w:rPr>
        <w:br w:type="page"/>
      </w:r>
    </w:p>
    <w:p w14:paraId="35E347D0" w14:textId="51318DB0" w:rsidR="006A1264" w:rsidRDefault="009F76A9" w:rsidP="00F95CD7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Tools</w:t>
      </w:r>
      <w:bookmarkEnd w:id="26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114"/>
        <w:gridCol w:w="2977"/>
        <w:gridCol w:w="1842"/>
        <w:gridCol w:w="1417"/>
      </w:tblGrid>
      <w:tr w:rsidR="00007C78" w:rsidRPr="000811CB" w14:paraId="5E7E647F" w14:textId="1A95A2A3" w:rsidTr="00542BA0">
        <w:trPr>
          <w:trHeight w:val="432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43BEF6F8" w14:textId="3ABE553C" w:rsidR="00007C78" w:rsidRPr="000811CB" w:rsidRDefault="00007C78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Mục đích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0156A2E" w14:textId="4C2EE241" w:rsidR="00007C78" w:rsidRPr="000811CB" w:rsidRDefault="00007C78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Công cụ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0971146" w14:textId="51BED827" w:rsidR="00007C78" w:rsidRPr="000811CB" w:rsidRDefault="00536CCA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Nhà phát triển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98D0E65" w14:textId="409DECA0" w:rsidR="00007C78" w:rsidRPr="000811CB" w:rsidRDefault="00536CCA" w:rsidP="003B4192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Phiên bản</w:t>
            </w:r>
          </w:p>
        </w:tc>
      </w:tr>
      <w:tr w:rsidR="00007C78" w:rsidRPr="000811CB" w14:paraId="55915993" w14:textId="336E27F6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31E25393" w14:textId="30CDDA9F" w:rsidR="00007C78" w:rsidRPr="001E15D0" w:rsidRDefault="00BF416E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 xml:space="preserve">Quản lý </w:t>
            </w:r>
            <w:r w:rsidR="0045421A" w:rsidRPr="001E15D0">
              <w:rPr>
                <w:rFonts w:ascii="Cambria" w:hAnsi="Cambria"/>
                <w:color w:val="FF0000"/>
                <w:sz w:val="24"/>
              </w:rPr>
              <w:t xml:space="preserve">các </w:t>
            </w:r>
            <w:r w:rsidRPr="001E15D0">
              <w:rPr>
                <w:rFonts w:ascii="Cambria" w:hAnsi="Cambria"/>
                <w:color w:val="FF0000"/>
                <w:sz w:val="24"/>
              </w:rPr>
              <w:t>hoạt động kiểm thử</w:t>
            </w:r>
          </w:p>
        </w:tc>
        <w:tc>
          <w:tcPr>
            <w:tcW w:w="2977" w:type="dxa"/>
            <w:vAlign w:val="center"/>
          </w:tcPr>
          <w:p w14:paraId="52ACF668" w14:textId="7795A573" w:rsidR="00007C78" w:rsidRPr="001E15D0" w:rsidRDefault="00BF416E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QTest</w:t>
            </w:r>
          </w:p>
        </w:tc>
        <w:tc>
          <w:tcPr>
            <w:tcW w:w="1842" w:type="dxa"/>
            <w:vAlign w:val="center"/>
          </w:tcPr>
          <w:p w14:paraId="5075E2F9" w14:textId="100F5A80" w:rsidR="00007C78" w:rsidRPr="001E15D0" w:rsidRDefault="00BC33C1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QAsymphony</w:t>
            </w:r>
          </w:p>
        </w:tc>
        <w:tc>
          <w:tcPr>
            <w:tcW w:w="1417" w:type="dxa"/>
            <w:vAlign w:val="center"/>
          </w:tcPr>
          <w:p w14:paraId="23FFD82B" w14:textId="5BCD0666" w:rsidR="00007C78" w:rsidRPr="001E15D0" w:rsidRDefault="00672115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 w:hint="eastAsia"/>
                <w:color w:val="FF0000"/>
                <w:sz w:val="24"/>
              </w:rPr>
              <w:t>???</w:t>
            </w:r>
          </w:p>
        </w:tc>
      </w:tr>
      <w:tr w:rsidR="00007C78" w:rsidRPr="000811CB" w14:paraId="1856918B" w14:textId="2914AE42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4426448E" w14:textId="565FE5B6" w:rsidR="00007C78" w:rsidRPr="001E15D0" w:rsidRDefault="007A6887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Kiểm thử chức năng</w:t>
            </w:r>
          </w:p>
        </w:tc>
        <w:tc>
          <w:tcPr>
            <w:tcW w:w="2977" w:type="dxa"/>
            <w:vAlign w:val="center"/>
          </w:tcPr>
          <w:p w14:paraId="6FF283D7" w14:textId="77777777" w:rsidR="00007C78" w:rsidRPr="001E15D0" w:rsidRDefault="007A6887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Các trình duyệt web</w:t>
            </w:r>
            <w:r w:rsidR="003A61FD" w:rsidRPr="001E15D0">
              <w:rPr>
                <w:rFonts w:ascii="Cambria" w:hAnsi="Cambria"/>
                <w:color w:val="FF0000"/>
                <w:sz w:val="24"/>
              </w:rPr>
              <w:t>:</w:t>
            </w:r>
          </w:p>
          <w:p w14:paraId="4BA10160" w14:textId="513F91B0" w:rsidR="001508E2" w:rsidRPr="001E15D0" w:rsidRDefault="005900BB" w:rsidP="007E2FAC">
            <w:pPr>
              <w:pStyle w:val="ListParagraph"/>
              <w:numPr>
                <w:ilvl w:val="0"/>
                <w:numId w:val="18"/>
              </w:numPr>
              <w:spacing w:before="60" w:after="60" w:line="288" w:lineRule="auto"/>
              <w:ind w:left="452" w:hanging="284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Google Chrome</w:t>
            </w:r>
          </w:p>
          <w:p w14:paraId="0403CD60" w14:textId="77777777" w:rsidR="001508E2" w:rsidRPr="001E15D0" w:rsidRDefault="001508E2" w:rsidP="007E2FAC">
            <w:pPr>
              <w:pStyle w:val="ListParagraph"/>
              <w:numPr>
                <w:ilvl w:val="0"/>
                <w:numId w:val="18"/>
              </w:numPr>
              <w:spacing w:before="60" w:after="60" w:line="288" w:lineRule="auto"/>
              <w:ind w:left="452" w:hanging="284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Firefox</w:t>
            </w:r>
          </w:p>
          <w:p w14:paraId="0B20C17F" w14:textId="2755C043" w:rsidR="003A61FD" w:rsidRPr="001E15D0" w:rsidRDefault="001508E2" w:rsidP="007E2FAC">
            <w:pPr>
              <w:pStyle w:val="ListParagraph"/>
              <w:numPr>
                <w:ilvl w:val="0"/>
                <w:numId w:val="18"/>
              </w:numPr>
              <w:spacing w:before="60" w:after="60" w:line="288" w:lineRule="auto"/>
              <w:ind w:left="452" w:hanging="284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IE</w:t>
            </w:r>
          </w:p>
        </w:tc>
        <w:tc>
          <w:tcPr>
            <w:tcW w:w="1842" w:type="dxa"/>
            <w:vAlign w:val="center"/>
          </w:tcPr>
          <w:p w14:paraId="02ABEAAD" w14:textId="3B29D1D8" w:rsidR="00007C78" w:rsidRPr="001E15D0" w:rsidRDefault="00007C78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6DDC24" w14:textId="77777777" w:rsidR="00007C78" w:rsidRPr="001E15D0" w:rsidRDefault="00007C78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</w:p>
        </w:tc>
      </w:tr>
      <w:tr w:rsidR="00E7184F" w:rsidRPr="000811CB" w14:paraId="07F2C33E" w14:textId="26A31377" w:rsidTr="00542BA0">
        <w:trPr>
          <w:trHeight w:val="477"/>
          <w:jc w:val="center"/>
        </w:trPr>
        <w:tc>
          <w:tcPr>
            <w:tcW w:w="3114" w:type="dxa"/>
            <w:vMerge w:val="restart"/>
            <w:vAlign w:val="center"/>
          </w:tcPr>
          <w:p w14:paraId="4C1A38CC" w14:textId="75E88904" w:rsidR="00E7184F" w:rsidRPr="001E15D0" w:rsidRDefault="00E7184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Kiểm thử tự động</w:t>
            </w:r>
          </w:p>
        </w:tc>
        <w:tc>
          <w:tcPr>
            <w:tcW w:w="2977" w:type="dxa"/>
            <w:vAlign w:val="center"/>
          </w:tcPr>
          <w:p w14:paraId="2501B68A" w14:textId="5A2B12A9" w:rsidR="00E7184F" w:rsidRPr="001E15D0" w:rsidRDefault="00E7184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Test Complete</w:t>
            </w:r>
          </w:p>
        </w:tc>
        <w:tc>
          <w:tcPr>
            <w:tcW w:w="1842" w:type="dxa"/>
            <w:vAlign w:val="center"/>
          </w:tcPr>
          <w:p w14:paraId="4DC48A19" w14:textId="36671E72" w:rsidR="00E7184F" w:rsidRPr="001E15D0" w:rsidRDefault="00D178AD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SmartBear</w:t>
            </w:r>
          </w:p>
        </w:tc>
        <w:tc>
          <w:tcPr>
            <w:tcW w:w="1417" w:type="dxa"/>
            <w:vAlign w:val="center"/>
          </w:tcPr>
          <w:p w14:paraId="592E9385" w14:textId="637B6B7E" w:rsidR="00E7184F" w:rsidRPr="001E15D0" w:rsidRDefault="00672115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 w:hint="eastAsia"/>
                <w:color w:val="FF0000"/>
                <w:sz w:val="24"/>
              </w:rPr>
              <w:t>???</w:t>
            </w:r>
          </w:p>
        </w:tc>
      </w:tr>
      <w:tr w:rsidR="00E7184F" w:rsidRPr="000811CB" w14:paraId="0CFA00CB" w14:textId="77777777" w:rsidTr="00542BA0">
        <w:trPr>
          <w:trHeight w:val="477"/>
          <w:jc w:val="center"/>
        </w:trPr>
        <w:tc>
          <w:tcPr>
            <w:tcW w:w="3114" w:type="dxa"/>
            <w:vMerge/>
            <w:vAlign w:val="center"/>
          </w:tcPr>
          <w:p w14:paraId="173B2AC7" w14:textId="77777777" w:rsidR="00E7184F" w:rsidRPr="001E15D0" w:rsidRDefault="00E7184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53E4DBD9" w14:textId="282BD641" w:rsidR="00E7184F" w:rsidRPr="001E15D0" w:rsidRDefault="00E7184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Selenium IDE</w:t>
            </w:r>
          </w:p>
        </w:tc>
        <w:tc>
          <w:tcPr>
            <w:tcW w:w="1842" w:type="dxa"/>
            <w:vAlign w:val="center"/>
          </w:tcPr>
          <w:p w14:paraId="0DD2FF95" w14:textId="20700145" w:rsidR="00E7184F" w:rsidRPr="001E15D0" w:rsidRDefault="00BC2138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color w:val="FF0000"/>
                <w:sz w:val="26"/>
                <w:szCs w:val="26"/>
                <w:shd w:val="clear" w:color="auto" w:fill="FFFFFF"/>
              </w:rPr>
              <w:t>ThoughtWorks</w:t>
            </w:r>
          </w:p>
        </w:tc>
        <w:tc>
          <w:tcPr>
            <w:tcW w:w="1417" w:type="dxa"/>
            <w:vAlign w:val="center"/>
          </w:tcPr>
          <w:p w14:paraId="72A3B23F" w14:textId="10D7A4F5" w:rsidR="00E7184F" w:rsidRPr="001E15D0" w:rsidRDefault="00672115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 w:hint="eastAsia"/>
                <w:color w:val="FF0000"/>
                <w:sz w:val="24"/>
              </w:rPr>
              <w:t>???</w:t>
            </w:r>
          </w:p>
        </w:tc>
      </w:tr>
      <w:tr w:rsidR="00007C78" w:rsidRPr="000811CB" w14:paraId="19F13F55" w14:textId="6ADE469B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0738D30E" w14:textId="4336187B" w:rsidR="00007C78" w:rsidRPr="001E15D0" w:rsidRDefault="0084085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Kiểm thử hiệu năng</w:t>
            </w:r>
          </w:p>
        </w:tc>
        <w:tc>
          <w:tcPr>
            <w:tcW w:w="2977" w:type="dxa"/>
            <w:vAlign w:val="center"/>
          </w:tcPr>
          <w:p w14:paraId="2A057609" w14:textId="1B365325" w:rsidR="00007C78" w:rsidRPr="001E15D0" w:rsidRDefault="00775D0E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JMe</w:t>
            </w:r>
            <w:r w:rsidR="00B75986" w:rsidRPr="001E15D0">
              <w:rPr>
                <w:rFonts w:ascii="Cambria" w:hAnsi="Cambria"/>
                <w:color w:val="FF0000"/>
                <w:sz w:val="24"/>
              </w:rPr>
              <w:t>ter</w:t>
            </w:r>
          </w:p>
        </w:tc>
        <w:tc>
          <w:tcPr>
            <w:tcW w:w="1842" w:type="dxa"/>
            <w:vAlign w:val="center"/>
          </w:tcPr>
          <w:p w14:paraId="2E8E08B8" w14:textId="3BF9E292" w:rsidR="00007C78" w:rsidRPr="001E15D0" w:rsidRDefault="004533A5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Apache</w:t>
            </w:r>
          </w:p>
        </w:tc>
        <w:tc>
          <w:tcPr>
            <w:tcW w:w="1417" w:type="dxa"/>
            <w:vAlign w:val="center"/>
          </w:tcPr>
          <w:p w14:paraId="6C479AB9" w14:textId="3BDFF8DC" w:rsidR="00007C78" w:rsidRPr="001E15D0" w:rsidRDefault="00672115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 w:hint="eastAsia"/>
                <w:color w:val="FF0000"/>
                <w:sz w:val="24"/>
              </w:rPr>
              <w:t>???</w:t>
            </w:r>
          </w:p>
        </w:tc>
      </w:tr>
      <w:tr w:rsidR="00007C78" w:rsidRPr="000811CB" w14:paraId="5BBD1667" w14:textId="12079323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5717541A" w14:textId="3CFA5C50" w:rsidR="00007C78" w:rsidRPr="001E15D0" w:rsidRDefault="0084085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Kiểm thử bảo mật</w:t>
            </w:r>
          </w:p>
        </w:tc>
        <w:tc>
          <w:tcPr>
            <w:tcW w:w="2977" w:type="dxa"/>
            <w:vAlign w:val="center"/>
          </w:tcPr>
          <w:p w14:paraId="35025A70" w14:textId="5868A77C" w:rsidR="00007C78" w:rsidRPr="001E15D0" w:rsidRDefault="00B75986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SQL Injection</w:t>
            </w:r>
          </w:p>
        </w:tc>
        <w:tc>
          <w:tcPr>
            <w:tcW w:w="1842" w:type="dxa"/>
            <w:vAlign w:val="center"/>
          </w:tcPr>
          <w:p w14:paraId="3654513B" w14:textId="3C7A3D0A" w:rsidR="00007C78" w:rsidRPr="001E15D0" w:rsidRDefault="007A5AB0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Add on Firefox</w:t>
            </w:r>
          </w:p>
        </w:tc>
        <w:tc>
          <w:tcPr>
            <w:tcW w:w="1417" w:type="dxa"/>
            <w:vAlign w:val="center"/>
          </w:tcPr>
          <w:p w14:paraId="47A456CB" w14:textId="77777777" w:rsidR="00007C78" w:rsidRPr="001E15D0" w:rsidRDefault="00007C78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</w:p>
        </w:tc>
      </w:tr>
      <w:tr w:rsidR="0084085F" w:rsidRPr="000811CB" w14:paraId="281C0217" w14:textId="77777777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5261818D" w14:textId="149C2A7E" w:rsidR="0084085F" w:rsidRPr="001E15D0" w:rsidRDefault="0084085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Kiểm thử GUI và tính tiện dụng</w:t>
            </w:r>
          </w:p>
        </w:tc>
        <w:tc>
          <w:tcPr>
            <w:tcW w:w="2977" w:type="dxa"/>
            <w:vAlign w:val="center"/>
          </w:tcPr>
          <w:p w14:paraId="01AF16FE" w14:textId="77777777" w:rsidR="0084085F" w:rsidRPr="001E15D0" w:rsidRDefault="00531D71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Link Checker</w:t>
            </w:r>
          </w:p>
          <w:p w14:paraId="14F68F9D" w14:textId="77777777" w:rsidR="00531D71" w:rsidRPr="001E15D0" w:rsidRDefault="00772199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HTML/CSS Validator</w:t>
            </w:r>
          </w:p>
          <w:p w14:paraId="1F910602" w14:textId="77777777" w:rsidR="00772199" w:rsidRPr="001E15D0" w:rsidRDefault="002A7739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Cross Browser Testing</w:t>
            </w:r>
          </w:p>
          <w:p w14:paraId="01B3DAB0" w14:textId="2ABC5CEB" w:rsidR="002A7739" w:rsidRPr="001E15D0" w:rsidRDefault="002A7739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Usability Testing</w:t>
            </w:r>
          </w:p>
        </w:tc>
        <w:tc>
          <w:tcPr>
            <w:tcW w:w="1842" w:type="dxa"/>
            <w:vAlign w:val="center"/>
          </w:tcPr>
          <w:p w14:paraId="6BD94AF5" w14:textId="77777777" w:rsidR="0084085F" w:rsidRPr="001E15D0" w:rsidRDefault="0084085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A1D7B9E" w14:textId="77777777" w:rsidR="0084085F" w:rsidRPr="001E15D0" w:rsidRDefault="0084085F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</w:p>
        </w:tc>
      </w:tr>
      <w:tr w:rsidR="00E8637A" w:rsidRPr="000811CB" w14:paraId="47C52427" w14:textId="77777777" w:rsidTr="00542BA0">
        <w:trPr>
          <w:trHeight w:val="432"/>
          <w:jc w:val="center"/>
        </w:trPr>
        <w:tc>
          <w:tcPr>
            <w:tcW w:w="3114" w:type="dxa"/>
            <w:vAlign w:val="center"/>
          </w:tcPr>
          <w:p w14:paraId="3585F55C" w14:textId="009510FB" w:rsidR="00E8637A" w:rsidRPr="001E15D0" w:rsidRDefault="00E8637A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Quản lý DataBase</w:t>
            </w:r>
          </w:p>
        </w:tc>
        <w:tc>
          <w:tcPr>
            <w:tcW w:w="2977" w:type="dxa"/>
            <w:vAlign w:val="center"/>
          </w:tcPr>
          <w:p w14:paraId="6F2296C5" w14:textId="767BF9BC" w:rsidR="00E8637A" w:rsidRPr="001E15D0" w:rsidRDefault="00E8637A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SQL Server</w:t>
            </w:r>
          </w:p>
        </w:tc>
        <w:tc>
          <w:tcPr>
            <w:tcW w:w="1842" w:type="dxa"/>
            <w:vAlign w:val="center"/>
          </w:tcPr>
          <w:p w14:paraId="1CFF074B" w14:textId="01F56617" w:rsidR="00E8637A" w:rsidRPr="001E15D0" w:rsidRDefault="00B63467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Microsoft</w:t>
            </w:r>
          </w:p>
        </w:tc>
        <w:tc>
          <w:tcPr>
            <w:tcW w:w="1417" w:type="dxa"/>
            <w:vAlign w:val="center"/>
          </w:tcPr>
          <w:p w14:paraId="7EC7884E" w14:textId="69FF5C6F" w:rsidR="00E8637A" w:rsidRPr="001E15D0" w:rsidRDefault="007D0EF7" w:rsidP="003B4192">
            <w:pPr>
              <w:spacing w:before="60" w:after="60" w:line="288" w:lineRule="auto"/>
              <w:rPr>
                <w:rFonts w:ascii="Cambria" w:hAnsi="Cambria"/>
                <w:color w:val="FF0000"/>
                <w:sz w:val="24"/>
              </w:rPr>
            </w:pPr>
            <w:r w:rsidRPr="001E15D0">
              <w:rPr>
                <w:rFonts w:ascii="Cambria" w:hAnsi="Cambria"/>
                <w:color w:val="FF0000"/>
                <w:sz w:val="24"/>
              </w:rPr>
              <w:t>SQL 2014</w:t>
            </w:r>
          </w:p>
        </w:tc>
      </w:tr>
    </w:tbl>
    <w:p w14:paraId="5CACCE27" w14:textId="77777777" w:rsidR="00D703BB" w:rsidRPr="00D703BB" w:rsidRDefault="00D703BB" w:rsidP="00D703BB"/>
    <w:p w14:paraId="315734B3" w14:textId="07A86E3F" w:rsidR="0015463A" w:rsidRDefault="0015463A" w:rsidP="00AD2153">
      <w:pPr>
        <w:pStyle w:val="Heading1"/>
        <w:spacing w:after="120" w:line="288" w:lineRule="auto"/>
        <w:rPr>
          <w:rFonts w:ascii="Cambria" w:hAnsi="Cambria"/>
          <w:sz w:val="26"/>
          <w:lang w:val="vi-VN"/>
        </w:rPr>
      </w:pPr>
      <w:bookmarkStart w:id="27" w:name="_Toc483224262"/>
      <w:r w:rsidRPr="002F332F">
        <w:rPr>
          <w:rFonts w:ascii="Cambria" w:hAnsi="Cambria"/>
          <w:sz w:val="26"/>
        </w:rPr>
        <w:t>Resource</w:t>
      </w:r>
      <w:bookmarkEnd w:id="27"/>
    </w:p>
    <w:p w14:paraId="37D1349A" w14:textId="19A193F2" w:rsidR="001B67CF" w:rsidRDefault="00D41AA6" w:rsidP="00425379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8" w:name="_Toc483224263"/>
      <w:r w:rsidRPr="00D41AA6">
        <w:rPr>
          <w:rFonts w:ascii="Cambria" w:hAnsi="Cambria"/>
          <w:sz w:val="24"/>
        </w:rPr>
        <w:t>Nhân lực</w:t>
      </w:r>
      <w:bookmarkEnd w:id="28"/>
    </w:p>
    <w:p w14:paraId="66B56189" w14:textId="2D6E24ED" w:rsidR="007D00B1" w:rsidRPr="007D00B1" w:rsidRDefault="00F523E8" w:rsidP="007D00B1">
      <w:p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Nhóm </w:t>
      </w:r>
      <w:r w:rsidR="000200EF">
        <w:rPr>
          <w:rFonts w:ascii="Cambria" w:hAnsi="Cambria"/>
          <w:sz w:val="24"/>
          <w:szCs w:val="24"/>
        </w:rPr>
        <w:t>kiểm thử</w:t>
      </w:r>
      <w:r>
        <w:rPr>
          <w:rFonts w:ascii="Cambria" w:hAnsi="Cambria"/>
          <w:sz w:val="24"/>
          <w:szCs w:val="24"/>
        </w:rPr>
        <w:t xml:space="preserve"> gồm</w:t>
      </w:r>
      <w:r w:rsidR="007D00B1" w:rsidRPr="007D00B1">
        <w:rPr>
          <w:rFonts w:ascii="Cambria" w:hAnsi="Cambria"/>
          <w:sz w:val="24"/>
          <w:szCs w:val="24"/>
        </w:rPr>
        <w:t xml:space="preserve"> 5 thành viên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TableGrid"/>
        <w:tblW w:w="9323" w:type="dxa"/>
        <w:jc w:val="center"/>
        <w:tblLook w:val="04A0" w:firstRow="1" w:lastRow="0" w:firstColumn="1" w:lastColumn="0" w:noHBand="0" w:noVBand="1"/>
      </w:tblPr>
      <w:tblGrid>
        <w:gridCol w:w="3964"/>
        <w:gridCol w:w="1766"/>
        <w:gridCol w:w="3593"/>
      </w:tblGrid>
      <w:tr w:rsidR="000811CB" w:rsidRPr="000811CB" w14:paraId="2F33BDF2" w14:textId="77777777" w:rsidTr="00B27B96">
        <w:trPr>
          <w:trHeight w:val="432"/>
          <w:jc w:val="center"/>
        </w:trPr>
        <w:tc>
          <w:tcPr>
            <w:tcW w:w="3964" w:type="dxa"/>
            <w:shd w:val="clear" w:color="auto" w:fill="D9D9D9" w:themeFill="background1" w:themeFillShade="D9"/>
            <w:vAlign w:val="center"/>
          </w:tcPr>
          <w:p w14:paraId="0848C73A" w14:textId="35510BA7" w:rsidR="000811CB" w:rsidRPr="000811CB" w:rsidRDefault="000811CB" w:rsidP="006166A8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</w:rPr>
            </w:pPr>
            <w:r w:rsidRPr="000811CB">
              <w:rPr>
                <w:rFonts w:ascii="Cambria" w:hAnsi="Cambria"/>
                <w:b/>
                <w:sz w:val="24"/>
              </w:rPr>
              <w:t>Họ và tên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14:paraId="6B0FAF8B" w14:textId="01E041AE" w:rsidR="000811CB" w:rsidRPr="000811CB" w:rsidRDefault="000811CB" w:rsidP="006166A8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Vai trò</w:t>
            </w:r>
          </w:p>
        </w:tc>
        <w:tc>
          <w:tcPr>
            <w:tcW w:w="3593" w:type="dxa"/>
            <w:shd w:val="clear" w:color="auto" w:fill="D9D9D9" w:themeFill="background1" w:themeFillShade="D9"/>
            <w:vAlign w:val="center"/>
          </w:tcPr>
          <w:p w14:paraId="53CE5F88" w14:textId="0C00AC17" w:rsidR="000811CB" w:rsidRPr="000811CB" w:rsidRDefault="002D2313" w:rsidP="006166A8">
            <w:pPr>
              <w:spacing w:before="60" w:after="60" w:line="240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Trách nhiệm</w:t>
            </w:r>
          </w:p>
        </w:tc>
      </w:tr>
      <w:tr w:rsidR="000811CB" w:rsidRPr="000811CB" w14:paraId="2FFD7B87" w14:textId="77777777" w:rsidTr="00B27B96">
        <w:trPr>
          <w:trHeight w:val="432"/>
          <w:jc w:val="center"/>
        </w:trPr>
        <w:tc>
          <w:tcPr>
            <w:tcW w:w="3964" w:type="dxa"/>
            <w:vAlign w:val="center"/>
          </w:tcPr>
          <w:p w14:paraId="6F0AC913" w14:textId="4A3FD88C" w:rsidR="000811CB" w:rsidRPr="000811CB" w:rsidRDefault="00B27B96" w:rsidP="00B27B96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1642021</w:t>
            </w:r>
            <w:r w:rsidR="00E4368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 w:rsidR="00E4368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Hà Nguyễn Thái Học</w:t>
            </w:r>
          </w:p>
        </w:tc>
        <w:tc>
          <w:tcPr>
            <w:tcW w:w="1766" w:type="dxa"/>
            <w:vAlign w:val="center"/>
          </w:tcPr>
          <w:p w14:paraId="0BD0C7C8" w14:textId="1C2FE2C0" w:rsidR="000811CB" w:rsidRPr="000811CB" w:rsidRDefault="003062B7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Nhóm trưởng</w:t>
            </w:r>
          </w:p>
        </w:tc>
        <w:tc>
          <w:tcPr>
            <w:tcW w:w="3593" w:type="dxa"/>
            <w:vAlign w:val="center"/>
          </w:tcPr>
          <w:p w14:paraId="638CEA18" w14:textId="21DD58EF" w:rsidR="000811CB" w:rsidRPr="000811CB" w:rsidRDefault="002D2313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Quản lý </w:t>
            </w:r>
            <w:r w:rsidR="00EB1618">
              <w:rPr>
                <w:rFonts w:ascii="Cambria" w:hAnsi="Cambria"/>
                <w:sz w:val="24"/>
              </w:rPr>
              <w:t xml:space="preserve">hoạt động </w:t>
            </w:r>
            <w:r>
              <w:rPr>
                <w:rFonts w:ascii="Cambria" w:hAnsi="Cambria"/>
                <w:sz w:val="24"/>
              </w:rPr>
              <w:t>kiểm thử</w:t>
            </w:r>
          </w:p>
        </w:tc>
      </w:tr>
      <w:tr w:rsidR="000811CB" w:rsidRPr="000811CB" w14:paraId="71F43DD5" w14:textId="77777777" w:rsidTr="00B27B96">
        <w:trPr>
          <w:trHeight w:val="432"/>
          <w:jc w:val="center"/>
        </w:trPr>
        <w:tc>
          <w:tcPr>
            <w:tcW w:w="3964" w:type="dxa"/>
            <w:vAlign w:val="center"/>
          </w:tcPr>
          <w:p w14:paraId="2A78B798" w14:textId="1490AB4A" w:rsidR="000811CB" w:rsidRPr="000811CB" w:rsidRDefault="00B27B96" w:rsidP="00B27B96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1642019</w:t>
            </w:r>
            <w:r w:rsidR="00E4368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 w:rsidR="00E4368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Nguyễn Thái Hòa</w:t>
            </w:r>
          </w:p>
        </w:tc>
        <w:tc>
          <w:tcPr>
            <w:tcW w:w="1766" w:type="dxa"/>
            <w:vAlign w:val="center"/>
          </w:tcPr>
          <w:p w14:paraId="74281BFB" w14:textId="613C9EEE" w:rsidR="000811CB" w:rsidRPr="000811CB" w:rsidRDefault="003062B7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Thành viên</w:t>
            </w:r>
          </w:p>
        </w:tc>
        <w:tc>
          <w:tcPr>
            <w:tcW w:w="3593" w:type="dxa"/>
            <w:vAlign w:val="center"/>
          </w:tcPr>
          <w:p w14:paraId="41C65D40" w14:textId="3DF96DA0" w:rsidR="000811CB" w:rsidRPr="000811CB" w:rsidRDefault="00842FFF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</w:t>
            </w:r>
            <w:r w:rsidR="002D2313">
              <w:rPr>
                <w:rFonts w:ascii="Cambria" w:hAnsi="Cambria"/>
                <w:sz w:val="24"/>
              </w:rPr>
              <w:t xml:space="preserve"> kiểm thử</w:t>
            </w:r>
          </w:p>
        </w:tc>
      </w:tr>
      <w:tr w:rsidR="000811CB" w:rsidRPr="000811CB" w14:paraId="2DE10D14" w14:textId="77777777" w:rsidTr="00B27B96">
        <w:trPr>
          <w:trHeight w:val="432"/>
          <w:jc w:val="center"/>
        </w:trPr>
        <w:tc>
          <w:tcPr>
            <w:tcW w:w="3964" w:type="dxa"/>
            <w:vAlign w:val="center"/>
          </w:tcPr>
          <w:p w14:paraId="41F50F90" w14:textId="39F3DF72" w:rsidR="000811CB" w:rsidRPr="000811CB" w:rsidRDefault="00B27B96" w:rsidP="00B27B96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1642049</w:t>
            </w:r>
            <w:r w:rsidR="00E4368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 w:rsidR="00E4368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Dương Tấn Huỳnh Phong</w:t>
            </w:r>
          </w:p>
        </w:tc>
        <w:tc>
          <w:tcPr>
            <w:tcW w:w="1766" w:type="dxa"/>
            <w:vAlign w:val="center"/>
          </w:tcPr>
          <w:p w14:paraId="7162D276" w14:textId="54465D2A" w:rsidR="000811CB" w:rsidRPr="000811CB" w:rsidRDefault="00B27B96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Nhóm phó</w:t>
            </w:r>
          </w:p>
        </w:tc>
        <w:tc>
          <w:tcPr>
            <w:tcW w:w="3593" w:type="dxa"/>
            <w:vAlign w:val="center"/>
          </w:tcPr>
          <w:p w14:paraId="7731002F" w14:textId="18E1A3C7" w:rsidR="000811CB" w:rsidRPr="000811CB" w:rsidRDefault="00B27B96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Quản trị, vận hành hệ thống</w:t>
            </w:r>
          </w:p>
        </w:tc>
      </w:tr>
      <w:tr w:rsidR="000811CB" w:rsidRPr="000811CB" w14:paraId="775895B8" w14:textId="77777777" w:rsidTr="00B27B96">
        <w:trPr>
          <w:trHeight w:val="432"/>
          <w:jc w:val="center"/>
        </w:trPr>
        <w:tc>
          <w:tcPr>
            <w:tcW w:w="3964" w:type="dxa"/>
            <w:vAlign w:val="center"/>
          </w:tcPr>
          <w:p w14:paraId="2DBF7170" w14:textId="50ECD78C" w:rsidR="000811CB" w:rsidRPr="000811CB" w:rsidRDefault="00B27B96" w:rsidP="00B27B96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1642051</w:t>
            </w:r>
            <w:r w:rsidR="00516A93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–</w:t>
            </w:r>
            <w:r w:rsidR="00516A93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Nguyễn Xuân Phúc</w:t>
            </w:r>
          </w:p>
        </w:tc>
        <w:tc>
          <w:tcPr>
            <w:tcW w:w="1766" w:type="dxa"/>
            <w:vAlign w:val="center"/>
          </w:tcPr>
          <w:p w14:paraId="246F9FDE" w14:textId="0B3390CA" w:rsidR="000811CB" w:rsidRPr="000811CB" w:rsidRDefault="00B27B96" w:rsidP="00B27B96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Thành viên </w:t>
            </w:r>
          </w:p>
        </w:tc>
        <w:tc>
          <w:tcPr>
            <w:tcW w:w="3593" w:type="dxa"/>
            <w:vAlign w:val="center"/>
          </w:tcPr>
          <w:p w14:paraId="6954DABE" w14:textId="47D6DCCE" w:rsidR="000811CB" w:rsidRPr="000811CB" w:rsidRDefault="00B27B96" w:rsidP="006166A8">
            <w:pPr>
              <w:spacing w:before="60" w:after="60" w:line="24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Thực hiện kiểm thử</w:t>
            </w:r>
          </w:p>
        </w:tc>
      </w:tr>
    </w:tbl>
    <w:p w14:paraId="40D953B6" w14:textId="26EF2ACF" w:rsidR="00D41AA6" w:rsidRDefault="00D41AA6" w:rsidP="00425379">
      <w:pPr>
        <w:pStyle w:val="Heading2"/>
        <w:spacing w:after="120" w:line="288" w:lineRule="auto"/>
        <w:ind w:left="284"/>
        <w:rPr>
          <w:rFonts w:ascii="Cambria" w:hAnsi="Cambria"/>
          <w:sz w:val="24"/>
        </w:rPr>
      </w:pPr>
      <w:bookmarkStart w:id="29" w:name="_Toc483224264"/>
      <w:r w:rsidRPr="00D41AA6">
        <w:rPr>
          <w:rFonts w:ascii="Cambria" w:hAnsi="Cambria"/>
          <w:sz w:val="24"/>
        </w:rPr>
        <w:t>Hệ thống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CF5C3A" w14:paraId="222BD1C1" w14:textId="77777777" w:rsidTr="00E96EA7">
        <w:trPr>
          <w:trHeight w:val="432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7B2A55D5" w14:textId="5909A6D3" w:rsidR="00CF5C3A" w:rsidRPr="00E96EA7" w:rsidRDefault="00CF5C3A" w:rsidP="00E96EA7">
            <w:pPr>
              <w:spacing w:before="60" w:after="60" w:line="240" w:lineRule="exact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96EA7">
              <w:rPr>
                <w:rFonts w:ascii="Cambria" w:hAnsi="Cambria"/>
                <w:b/>
                <w:sz w:val="24"/>
                <w:szCs w:val="24"/>
              </w:rPr>
              <w:t>Tài nguyên hệ thống</w:t>
            </w:r>
          </w:p>
        </w:tc>
      </w:tr>
      <w:tr w:rsidR="00126027" w14:paraId="373D4081" w14:textId="77777777" w:rsidTr="00733340">
        <w:trPr>
          <w:trHeight w:val="43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61A98E2" w14:textId="6F949B9A" w:rsidR="00126027" w:rsidRPr="00E96EA7" w:rsidRDefault="00E96EA7" w:rsidP="00E96EA7">
            <w:pPr>
              <w:spacing w:before="60" w:after="60" w:line="240" w:lineRule="exact"/>
              <w:jc w:val="center"/>
              <w:rPr>
                <w:rFonts w:ascii="Cambria" w:hAnsi="Cambria"/>
                <w:b/>
                <w:sz w:val="24"/>
              </w:rPr>
            </w:pPr>
            <w:r w:rsidRPr="00E96EA7">
              <w:rPr>
                <w:rFonts w:ascii="Cambria" w:hAnsi="Cambria"/>
                <w:b/>
                <w:sz w:val="24"/>
              </w:rPr>
              <w:lastRenderedPageBreak/>
              <w:t>Tài nguyên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14:paraId="4567B951" w14:textId="57801554" w:rsidR="00126027" w:rsidRPr="00E96EA7" w:rsidRDefault="00E96EA7" w:rsidP="00E96EA7">
            <w:pPr>
              <w:spacing w:before="60" w:after="60" w:line="240" w:lineRule="exact"/>
              <w:jc w:val="center"/>
              <w:rPr>
                <w:rFonts w:ascii="Cambria" w:hAnsi="Cambria"/>
                <w:b/>
                <w:sz w:val="24"/>
              </w:rPr>
            </w:pPr>
            <w:r w:rsidRPr="00E96EA7">
              <w:rPr>
                <w:rFonts w:ascii="Cambria" w:hAnsi="Cambria"/>
                <w:b/>
                <w:sz w:val="24"/>
              </w:rPr>
              <w:t>Tên/ kiểu</w:t>
            </w:r>
          </w:p>
        </w:tc>
      </w:tr>
      <w:tr w:rsidR="00F267C1" w:rsidRPr="00F267C1" w14:paraId="4A53DD74" w14:textId="77777777" w:rsidTr="00733340">
        <w:trPr>
          <w:trHeight w:val="432"/>
        </w:trPr>
        <w:tc>
          <w:tcPr>
            <w:tcW w:w="1980" w:type="dxa"/>
            <w:vAlign w:val="center"/>
          </w:tcPr>
          <w:p w14:paraId="43E053CE" w14:textId="68062BA8" w:rsidR="00126027" w:rsidRPr="00F267C1" w:rsidRDefault="00437CD4" w:rsidP="00CF5C3A">
            <w:pPr>
              <w:spacing w:before="60" w:after="60" w:line="240" w:lineRule="exact"/>
              <w:rPr>
                <w:rFonts w:ascii="Cambria" w:hAnsi="Cambria"/>
                <w:color w:val="FF0000"/>
                <w:sz w:val="24"/>
                <w:szCs w:val="24"/>
              </w:rPr>
            </w:pPr>
            <w:r w:rsidRPr="00F267C1">
              <w:rPr>
                <w:rFonts w:ascii="Cambria" w:hAnsi="Cambria"/>
                <w:color w:val="FF0000"/>
                <w:sz w:val="24"/>
                <w:szCs w:val="24"/>
              </w:rPr>
              <w:t>DataBase Server</w:t>
            </w:r>
          </w:p>
        </w:tc>
        <w:tc>
          <w:tcPr>
            <w:tcW w:w="7370" w:type="dxa"/>
            <w:vAlign w:val="center"/>
          </w:tcPr>
          <w:p w14:paraId="10610741" w14:textId="77777777" w:rsidR="00126027" w:rsidRPr="00F267C1" w:rsidRDefault="00FB4A27" w:rsidP="00CF5C3A">
            <w:pPr>
              <w:spacing w:before="60" w:after="60" w:line="240" w:lineRule="exact"/>
              <w:rPr>
                <w:rFonts w:ascii="Cambria" w:hAnsi="Cambria"/>
                <w:color w:val="FF0000"/>
                <w:sz w:val="24"/>
                <w:szCs w:val="24"/>
              </w:rPr>
            </w:pPr>
            <w:r w:rsidRPr="00F267C1">
              <w:rPr>
                <w:rFonts w:ascii="Cambria" w:hAnsi="Cambria"/>
                <w:color w:val="FF0000"/>
                <w:sz w:val="24"/>
                <w:szCs w:val="24"/>
              </w:rPr>
              <w:t>SQL Server</w:t>
            </w:r>
          </w:p>
          <w:p w14:paraId="681C45B0" w14:textId="1A69EE83" w:rsidR="00FB4A27" w:rsidRPr="00F267C1" w:rsidRDefault="00FB4A27" w:rsidP="00696DA3">
            <w:pPr>
              <w:spacing w:before="60" w:after="60" w:line="288" w:lineRule="auto"/>
              <w:ind w:left="176"/>
              <w:rPr>
                <w:rFonts w:ascii="Cambria" w:hAnsi="Cambria"/>
                <w:color w:val="FF0000"/>
                <w:sz w:val="24"/>
                <w:szCs w:val="24"/>
              </w:rPr>
            </w:pPr>
            <w:r w:rsidRPr="00F267C1">
              <w:rPr>
                <w:rFonts w:ascii="Cambria" w:hAnsi="Cambria"/>
                <w:b/>
                <w:color w:val="FF0000"/>
                <w:sz w:val="24"/>
                <w:szCs w:val="24"/>
              </w:rPr>
              <w:t>Hostname</w:t>
            </w:r>
            <w:r w:rsidRPr="00F267C1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  <w:r w:rsidR="009C7FE4" w:rsidRPr="00F267C1">
              <w:rPr>
                <w:rFonts w:ascii="Cambria" w:hAnsi="Cambria"/>
                <w:color w:val="FF0000"/>
                <w:sz w:val="24"/>
                <w:szCs w:val="24"/>
              </w:rPr>
              <w:t xml:space="preserve"> </w:t>
            </w:r>
            <w:r w:rsidR="000C6F12" w:rsidRPr="00F267C1">
              <w:rPr>
                <w:rFonts w:ascii="Cambria" w:hAnsi="Cambria"/>
                <w:color w:val="FF0000"/>
                <w:sz w:val="24"/>
                <w:szCs w:val="24"/>
              </w:rPr>
              <w:t>30956552-6e11-4fc7-9fe3-a74c01030ef7.sqlserver.sequelizer.com</w:t>
            </w:r>
          </w:p>
          <w:p w14:paraId="0FFBCF7E" w14:textId="2007A1D0" w:rsidR="00FB4A27" w:rsidRPr="00F267C1" w:rsidRDefault="00FB4A27" w:rsidP="00696DA3">
            <w:pPr>
              <w:spacing w:before="60" w:after="60" w:line="288" w:lineRule="auto"/>
              <w:ind w:left="176"/>
              <w:rPr>
                <w:rFonts w:ascii="Cambria" w:hAnsi="Cambria"/>
                <w:color w:val="FF0000"/>
                <w:sz w:val="24"/>
                <w:szCs w:val="24"/>
              </w:rPr>
            </w:pPr>
            <w:r w:rsidRPr="00F267C1">
              <w:rPr>
                <w:rFonts w:ascii="Cambria" w:hAnsi="Cambria"/>
                <w:b/>
                <w:color w:val="FF0000"/>
                <w:sz w:val="24"/>
                <w:szCs w:val="24"/>
              </w:rPr>
              <w:t>ID</w:t>
            </w:r>
            <w:r w:rsidRPr="00F267C1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  <w:r w:rsidR="000C6F12" w:rsidRPr="00F267C1">
              <w:rPr>
                <w:rFonts w:ascii="Cambria" w:hAnsi="Cambria"/>
                <w:color w:val="FF0000"/>
                <w:sz w:val="24"/>
                <w:szCs w:val="24"/>
              </w:rPr>
              <w:t xml:space="preserve"> </w:t>
            </w:r>
            <w:r w:rsidR="007D3AF8" w:rsidRPr="00F267C1">
              <w:rPr>
                <w:rFonts w:ascii="Cambria" w:hAnsi="Cambria"/>
                <w:color w:val="FF0000"/>
                <w:sz w:val="24"/>
                <w:szCs w:val="24"/>
              </w:rPr>
              <w:t>jkiblycsrcarpecw</w:t>
            </w:r>
            <w:r w:rsidRPr="00F267C1">
              <w:rPr>
                <w:rFonts w:ascii="Cambria" w:hAnsi="Cambria"/>
                <w:color w:val="FF0000"/>
                <w:sz w:val="24"/>
                <w:szCs w:val="24"/>
              </w:rPr>
              <w:br/>
            </w:r>
            <w:r w:rsidRPr="00F267C1">
              <w:rPr>
                <w:rFonts w:ascii="Cambria" w:hAnsi="Cambria"/>
                <w:b/>
                <w:color w:val="FF0000"/>
                <w:sz w:val="24"/>
                <w:szCs w:val="24"/>
              </w:rPr>
              <w:t>Password</w:t>
            </w:r>
            <w:r w:rsidRPr="00F267C1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  <w:r w:rsidR="007D3AF8" w:rsidRPr="00F267C1">
              <w:rPr>
                <w:rFonts w:ascii="Cambria" w:hAnsi="Cambria"/>
                <w:color w:val="FF0000"/>
                <w:sz w:val="24"/>
                <w:szCs w:val="24"/>
              </w:rPr>
              <w:t xml:space="preserve"> </w:t>
            </w:r>
            <w:r w:rsidR="007D3AF8" w:rsidRPr="00F267C1">
              <w:rPr>
                <w:rStyle w:val="textexposedshow"/>
                <w:rFonts w:ascii="Cambria" w:hAnsi="Cambria"/>
                <w:color w:val="FF0000"/>
                <w:sz w:val="22"/>
                <w:szCs w:val="24"/>
              </w:rPr>
              <w:t>EgKoLgKahGL2E6vFKU2d6fzaZeFVyHoa2ig</w:t>
            </w:r>
            <w:r w:rsidR="0048549A" w:rsidRPr="00F267C1">
              <w:rPr>
                <w:rStyle w:val="textexposedshow"/>
                <w:rFonts w:ascii="Cambria" w:hAnsi="Cambria"/>
                <w:color w:val="FF0000"/>
                <w:sz w:val="22"/>
                <w:szCs w:val="24"/>
              </w:rPr>
              <w:br/>
            </w:r>
            <w:r w:rsidR="007D3AF8" w:rsidRPr="00F267C1">
              <w:rPr>
                <w:rStyle w:val="textexposedshow"/>
                <w:rFonts w:ascii="Cambria" w:hAnsi="Cambria"/>
                <w:color w:val="FF0000"/>
                <w:sz w:val="22"/>
                <w:szCs w:val="24"/>
              </w:rPr>
              <w:t>AH8tpVt43tmmTSAfZsc5zPKwFHWHF</w:t>
            </w:r>
          </w:p>
        </w:tc>
      </w:tr>
      <w:tr w:rsidR="00126027" w14:paraId="705ECE3B" w14:textId="77777777" w:rsidTr="00733340">
        <w:trPr>
          <w:trHeight w:val="432"/>
        </w:trPr>
        <w:tc>
          <w:tcPr>
            <w:tcW w:w="1980" w:type="dxa"/>
            <w:vAlign w:val="center"/>
          </w:tcPr>
          <w:p w14:paraId="0E638C53" w14:textId="343CDFE9" w:rsidR="00126027" w:rsidRPr="00696DA3" w:rsidRDefault="00437CD4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sz w:val="24"/>
                <w:szCs w:val="24"/>
              </w:rPr>
              <w:t>Host</w:t>
            </w:r>
            <w:r w:rsidR="009E4D9A" w:rsidRPr="00696DA3">
              <w:rPr>
                <w:rFonts w:ascii="Cambria" w:hAnsi="Cambria"/>
                <w:sz w:val="24"/>
                <w:szCs w:val="24"/>
              </w:rPr>
              <w:t xml:space="preserve"> Web</w:t>
            </w:r>
          </w:p>
        </w:tc>
        <w:tc>
          <w:tcPr>
            <w:tcW w:w="7370" w:type="dxa"/>
            <w:vAlign w:val="center"/>
          </w:tcPr>
          <w:p w14:paraId="1C0B162F" w14:textId="5C7EA0BE" w:rsidR="00126027" w:rsidRPr="00696DA3" w:rsidRDefault="00B70077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b/>
                <w:sz w:val="24"/>
                <w:szCs w:val="24"/>
              </w:rPr>
              <w:t>Server</w:t>
            </w:r>
            <w:r w:rsidR="00640B2B" w:rsidRPr="00696DA3">
              <w:rPr>
                <w:rFonts w:ascii="Cambria" w:hAnsi="Cambria"/>
                <w:b/>
                <w:sz w:val="24"/>
                <w:szCs w:val="24"/>
              </w:rPr>
              <w:t>Name</w:t>
            </w:r>
            <w:r w:rsidRPr="00696DA3">
              <w:rPr>
                <w:rFonts w:ascii="Cambria" w:hAnsi="Cambria"/>
                <w:sz w:val="24"/>
                <w:szCs w:val="24"/>
              </w:rPr>
              <w:t>: https://appharbor.com</w:t>
            </w:r>
          </w:p>
        </w:tc>
      </w:tr>
      <w:tr w:rsidR="00126027" w14:paraId="19EBC1F4" w14:textId="77777777" w:rsidTr="00733340">
        <w:trPr>
          <w:trHeight w:val="432"/>
        </w:trPr>
        <w:tc>
          <w:tcPr>
            <w:tcW w:w="1980" w:type="dxa"/>
            <w:vAlign w:val="center"/>
          </w:tcPr>
          <w:p w14:paraId="001AA061" w14:textId="113DEDA4" w:rsidR="00126027" w:rsidRPr="00696DA3" w:rsidRDefault="0007156B" w:rsidP="0048549A">
            <w:pPr>
              <w:spacing w:before="60" w:after="60" w:line="288" w:lineRule="auto"/>
              <w:rPr>
                <w:rFonts w:ascii="Cambria" w:hAnsi="Cambria"/>
                <w:sz w:val="24"/>
                <w:szCs w:val="24"/>
              </w:rPr>
            </w:pPr>
            <w:r w:rsidRPr="00696DA3">
              <w:rPr>
                <w:rFonts w:ascii="Cambria" w:hAnsi="Cambria"/>
                <w:sz w:val="24"/>
                <w:szCs w:val="24"/>
              </w:rPr>
              <w:t>Hệ thống m</w:t>
            </w:r>
            <w:r w:rsidR="00437CD4" w:rsidRPr="00696DA3">
              <w:rPr>
                <w:rFonts w:ascii="Cambria" w:hAnsi="Cambria"/>
                <w:sz w:val="24"/>
                <w:szCs w:val="24"/>
              </w:rPr>
              <w:t>áy kiểm thử</w:t>
            </w:r>
          </w:p>
        </w:tc>
        <w:tc>
          <w:tcPr>
            <w:tcW w:w="7370" w:type="dxa"/>
            <w:vAlign w:val="center"/>
          </w:tcPr>
          <w:p w14:paraId="3504E3CA" w14:textId="2396FD1F" w:rsidR="00C71D33" w:rsidRPr="00696DA3" w:rsidRDefault="00B27B96" w:rsidP="00CF5C3A">
            <w:pPr>
              <w:spacing w:before="60" w:after="60" w:line="240" w:lineRule="exact"/>
              <w:rPr>
                <w:rFonts w:ascii="Cambria" w:hAnsi="Cambria"/>
                <w:sz w:val="24"/>
                <w:szCs w:val="24"/>
              </w:rPr>
            </w:pPr>
            <w:r>
              <w:rPr>
                <w:rStyle w:val="5yl5"/>
                <w:rFonts w:ascii="Cambria" w:hAnsi="Cambria"/>
                <w:sz w:val="24"/>
                <w:szCs w:val="24"/>
              </w:rPr>
              <w:t xml:space="preserve">4 lap top của </w:t>
            </w:r>
            <w:r w:rsidR="00C71D33" w:rsidRPr="00696DA3">
              <w:rPr>
                <w:rStyle w:val="5yl5"/>
                <w:rFonts w:ascii="Cambria" w:hAnsi="Cambria"/>
                <w:sz w:val="24"/>
                <w:szCs w:val="24"/>
              </w:rPr>
              <w:t>thành viên</w:t>
            </w:r>
            <w:r w:rsidR="008B6982" w:rsidRPr="00696DA3">
              <w:rPr>
                <w:rStyle w:val="5yl5"/>
                <w:rFonts w:ascii="Cambria" w:hAnsi="Cambria"/>
                <w:sz w:val="24"/>
                <w:szCs w:val="24"/>
              </w:rPr>
              <w:t xml:space="preserve"> nhóm</w:t>
            </w:r>
            <w:r w:rsidR="00C71D33" w:rsidRPr="00696DA3">
              <w:rPr>
                <w:rStyle w:val="5yl5"/>
                <w:rFonts w:ascii="Cambria" w:hAnsi="Cambria"/>
                <w:sz w:val="24"/>
                <w:szCs w:val="24"/>
              </w:rPr>
              <w:t>.</w:t>
            </w:r>
          </w:p>
          <w:p w14:paraId="6562266F" w14:textId="7F38F6DE" w:rsidR="003B51D3" w:rsidRPr="001907BC" w:rsidRDefault="00B27B96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Dell inspiration 7567</w:t>
            </w:r>
          </w:p>
          <w:p w14:paraId="41AA5B85" w14:textId="77777777" w:rsidR="00F267C1" w:rsidRDefault="00B27B96" w:rsidP="00F267C1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Dell</w:t>
            </w:r>
          </w:p>
          <w:p w14:paraId="411E5825" w14:textId="3F85E05F" w:rsidR="00B27B96" w:rsidRPr="00F267C1" w:rsidRDefault="00F267C1" w:rsidP="00F267C1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F267C1">
              <w:rPr>
                <w:rFonts w:ascii="Cambria" w:hAnsi="Cambria"/>
                <w:sz w:val="24"/>
                <w:szCs w:val="24"/>
              </w:rPr>
              <w:t>MacOS High Sierra 10.13.4</w:t>
            </w:r>
          </w:p>
          <w:p w14:paraId="18874EEE" w14:textId="7AE213F4" w:rsidR="00B27B96" w:rsidRPr="001907BC" w:rsidRDefault="00B537DC" w:rsidP="001907B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460" w:hanging="284"/>
              <w:contextualSpacing w:val="0"/>
              <w:rPr>
                <w:rFonts w:ascii="Cambria" w:hAnsi="Cambria"/>
                <w:sz w:val="24"/>
                <w:szCs w:val="24"/>
              </w:rPr>
            </w:pPr>
            <w:r w:rsidRPr="00F267C1">
              <w:rPr>
                <w:rFonts w:ascii="Cambria" w:hAnsi="Cambria"/>
                <w:sz w:val="24"/>
                <w:szCs w:val="24"/>
              </w:rPr>
              <w:t>MacOS High Sierra 10.13.4</w:t>
            </w:r>
          </w:p>
        </w:tc>
      </w:tr>
    </w:tbl>
    <w:p w14:paraId="75368E95" w14:textId="44284827" w:rsidR="00470A79" w:rsidRDefault="00F57E80" w:rsidP="00AD2153">
      <w:pPr>
        <w:pStyle w:val="Heading1"/>
        <w:spacing w:after="120" w:line="288" w:lineRule="auto"/>
        <w:rPr>
          <w:rFonts w:ascii="Cambria" w:hAnsi="Cambria"/>
          <w:sz w:val="26"/>
          <w:lang w:val="vi-VN"/>
        </w:rPr>
      </w:pPr>
      <w:bookmarkStart w:id="30" w:name="_Toc483224265"/>
      <w:r>
        <w:rPr>
          <w:rFonts w:ascii="Cambria" w:hAnsi="Cambria"/>
          <w:sz w:val="26"/>
        </w:rPr>
        <w:t xml:space="preserve">Test </w:t>
      </w:r>
      <w:r w:rsidR="00470A79" w:rsidRPr="002F332F">
        <w:rPr>
          <w:rFonts w:ascii="Cambria" w:hAnsi="Cambria"/>
          <w:sz w:val="26"/>
        </w:rPr>
        <w:t>Milestones</w:t>
      </w:r>
      <w:bookmarkEnd w:id="3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972"/>
        <w:gridCol w:w="1679"/>
        <w:gridCol w:w="1806"/>
        <w:gridCol w:w="1893"/>
      </w:tblGrid>
      <w:tr w:rsidR="00264774" w:rsidRPr="000811CB" w14:paraId="5DE68C3B" w14:textId="77777777" w:rsidTr="007C138D">
        <w:trPr>
          <w:trHeight w:val="432"/>
          <w:jc w:val="center"/>
        </w:trPr>
        <w:tc>
          <w:tcPr>
            <w:tcW w:w="3972" w:type="dxa"/>
            <w:shd w:val="clear" w:color="auto" w:fill="D9D9D9" w:themeFill="background1" w:themeFillShade="D9"/>
            <w:vAlign w:val="center"/>
          </w:tcPr>
          <w:p w14:paraId="6B4136CC" w14:textId="2E71AA38" w:rsidR="00264774" w:rsidRPr="000811CB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Công việc</w:t>
            </w:r>
          </w:p>
        </w:tc>
        <w:tc>
          <w:tcPr>
            <w:tcW w:w="1679" w:type="dxa"/>
            <w:shd w:val="clear" w:color="auto" w:fill="D9D9D9" w:themeFill="background1" w:themeFillShade="D9"/>
            <w:vAlign w:val="center"/>
          </w:tcPr>
          <w:p w14:paraId="7D1F9F36" w14:textId="767B28C8" w:rsidR="00264774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Nhân lực</w:t>
            </w:r>
          </w:p>
        </w:tc>
        <w:tc>
          <w:tcPr>
            <w:tcW w:w="1806" w:type="dxa"/>
            <w:shd w:val="clear" w:color="auto" w:fill="D9D9D9" w:themeFill="background1" w:themeFillShade="D9"/>
            <w:vAlign w:val="center"/>
          </w:tcPr>
          <w:p w14:paraId="3FE01470" w14:textId="323A2EBC" w:rsidR="00264774" w:rsidRPr="000811CB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Ngày bắt đầu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127CEEEC" w14:textId="42AD8C15" w:rsidR="00264774" w:rsidRPr="000811CB" w:rsidRDefault="00264774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Ngày kết thúc</w:t>
            </w:r>
          </w:p>
        </w:tc>
      </w:tr>
      <w:tr w:rsidR="00264774" w:rsidRPr="000811CB" w14:paraId="57C7C981" w14:textId="77777777" w:rsidTr="007C138D">
        <w:trPr>
          <w:trHeight w:val="432"/>
          <w:jc w:val="center"/>
        </w:trPr>
        <w:tc>
          <w:tcPr>
            <w:tcW w:w="3972" w:type="dxa"/>
            <w:vAlign w:val="center"/>
          </w:tcPr>
          <w:p w14:paraId="709E8B9F" w14:textId="4842F20F" w:rsidR="00264774" w:rsidRPr="000811CB" w:rsidRDefault="001A3CE8" w:rsidP="00AC5D13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Biên s</w:t>
            </w:r>
            <w:r w:rsidR="00DF17BC">
              <w:rPr>
                <w:rFonts w:ascii="Cambria" w:hAnsi="Cambria"/>
                <w:sz w:val="24"/>
              </w:rPr>
              <w:t>oạn tài liệu kế hoạch kiểm thử</w:t>
            </w:r>
          </w:p>
        </w:tc>
        <w:tc>
          <w:tcPr>
            <w:tcW w:w="1679" w:type="dxa"/>
            <w:vAlign w:val="center"/>
          </w:tcPr>
          <w:p w14:paraId="4896718F" w14:textId="132DF4FE" w:rsidR="00264774" w:rsidRPr="000811CB" w:rsidRDefault="00E61E63" w:rsidP="00491627">
            <w:pPr>
              <w:spacing w:before="60" w:after="60" w:line="288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Thái Hòa</w:t>
            </w:r>
          </w:p>
        </w:tc>
        <w:tc>
          <w:tcPr>
            <w:tcW w:w="1806" w:type="dxa"/>
            <w:vAlign w:val="center"/>
          </w:tcPr>
          <w:p w14:paraId="0D5F4AF3" w14:textId="303758AE" w:rsidR="00264774" w:rsidRPr="000811CB" w:rsidRDefault="00E61E63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01/04/2018</w:t>
            </w:r>
          </w:p>
        </w:tc>
        <w:tc>
          <w:tcPr>
            <w:tcW w:w="1893" w:type="dxa"/>
            <w:vAlign w:val="center"/>
          </w:tcPr>
          <w:p w14:paraId="1BCB0D3E" w14:textId="08D43E45" w:rsidR="00264774" w:rsidRPr="000811CB" w:rsidRDefault="00E61E63" w:rsidP="00BE5F71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03/04/2018</w:t>
            </w:r>
          </w:p>
        </w:tc>
      </w:tr>
    </w:tbl>
    <w:p w14:paraId="4323FEEA" w14:textId="541FEF8A" w:rsidR="00470A79" w:rsidRPr="00470A79" w:rsidRDefault="00470A79" w:rsidP="00470A79">
      <w:pPr>
        <w:pStyle w:val="Heading1"/>
        <w:spacing w:after="120" w:line="288" w:lineRule="auto"/>
      </w:pPr>
      <w:bookmarkStart w:id="31" w:name="_Toc483224266"/>
      <w:r w:rsidRPr="00174635">
        <w:rPr>
          <w:rFonts w:ascii="Cambria" w:hAnsi="Cambria"/>
          <w:sz w:val="26"/>
        </w:rPr>
        <w:t>Deliverables</w:t>
      </w:r>
      <w:bookmarkEnd w:id="31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256"/>
        <w:gridCol w:w="1984"/>
        <w:gridCol w:w="2217"/>
        <w:gridCol w:w="1893"/>
      </w:tblGrid>
      <w:tr w:rsidR="00573952" w:rsidRPr="000811CB" w14:paraId="572EC71B" w14:textId="77777777" w:rsidTr="00AE7A58">
        <w:trPr>
          <w:trHeight w:val="432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6AC0D268" w14:textId="2557F4B7" w:rsidR="00573952" w:rsidRPr="000811CB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Tên sản phẩm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254CA09" w14:textId="5874F50C" w:rsidR="00573952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Ngày bàn giao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14:paraId="09D75E1D" w14:textId="5B4F201A" w:rsidR="00573952" w:rsidRPr="000811CB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Người bàn giao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14:paraId="264243C6" w14:textId="1F0FE9FA" w:rsidR="00573952" w:rsidRPr="000811CB" w:rsidRDefault="00573952" w:rsidP="00AC5D13">
            <w:pPr>
              <w:spacing w:before="60" w:after="60" w:line="288" w:lineRule="auto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Người nhận</w:t>
            </w:r>
          </w:p>
        </w:tc>
      </w:tr>
      <w:tr w:rsidR="00573952" w:rsidRPr="000811CB" w14:paraId="4B74A5E1" w14:textId="77777777" w:rsidTr="00AE7A58">
        <w:trPr>
          <w:trHeight w:val="432"/>
          <w:jc w:val="center"/>
        </w:trPr>
        <w:tc>
          <w:tcPr>
            <w:tcW w:w="3256" w:type="dxa"/>
            <w:vAlign w:val="center"/>
          </w:tcPr>
          <w:p w14:paraId="38992CA4" w14:textId="590E51A6" w:rsidR="00573952" w:rsidRPr="000811CB" w:rsidRDefault="00955BFE" w:rsidP="00AC5D13">
            <w:pPr>
              <w:spacing w:before="60" w:after="60" w:line="288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Test Plan</w:t>
            </w:r>
          </w:p>
        </w:tc>
        <w:tc>
          <w:tcPr>
            <w:tcW w:w="1984" w:type="dxa"/>
            <w:vAlign w:val="center"/>
          </w:tcPr>
          <w:p w14:paraId="675258DB" w14:textId="3A2CD42E" w:rsidR="00573952" w:rsidRPr="000811CB" w:rsidRDefault="00E61E63" w:rsidP="009B4810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03/04/2018</w:t>
            </w:r>
          </w:p>
        </w:tc>
        <w:tc>
          <w:tcPr>
            <w:tcW w:w="2217" w:type="dxa"/>
            <w:vAlign w:val="center"/>
          </w:tcPr>
          <w:p w14:paraId="5D27BC1F" w14:textId="433D8838" w:rsidR="00573952" w:rsidRPr="000811CB" w:rsidRDefault="00E61E63" w:rsidP="00507D6D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Thái Học</w:t>
            </w:r>
          </w:p>
        </w:tc>
        <w:tc>
          <w:tcPr>
            <w:tcW w:w="1893" w:type="dxa"/>
            <w:vAlign w:val="center"/>
          </w:tcPr>
          <w:p w14:paraId="5868E70C" w14:textId="4D91E71F" w:rsidR="00573952" w:rsidRPr="000811CB" w:rsidRDefault="00573952" w:rsidP="000E4A37">
            <w:pPr>
              <w:spacing w:before="60" w:after="60" w:line="240" w:lineRule="auto"/>
              <w:jc w:val="center"/>
              <w:rPr>
                <w:rFonts w:ascii="Cambria" w:hAnsi="Cambria"/>
                <w:sz w:val="24"/>
              </w:rPr>
            </w:pPr>
          </w:p>
        </w:tc>
      </w:tr>
    </w:tbl>
    <w:p w14:paraId="50F47920" w14:textId="675AEE7D" w:rsidR="00A240EE" w:rsidRDefault="00A240EE" w:rsidP="00567388">
      <w:pPr>
        <w:pStyle w:val="InfoBlue"/>
      </w:pPr>
    </w:p>
    <w:sectPr w:rsidR="00A240E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4D8DA" w14:textId="77777777" w:rsidR="00074006" w:rsidRDefault="00074006">
      <w:pPr>
        <w:spacing w:line="240" w:lineRule="auto"/>
      </w:pPr>
      <w:r>
        <w:separator/>
      </w:r>
    </w:p>
  </w:endnote>
  <w:endnote w:type="continuationSeparator" w:id="0">
    <w:p w14:paraId="1A683413" w14:textId="77777777" w:rsidR="00074006" w:rsidRDefault="00074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4192" w14:paraId="6265413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3071C8" w14:textId="77777777" w:rsidR="003B4192" w:rsidRDefault="003B419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89E8A4" w14:textId="425E1A06" w:rsidR="003B4192" w:rsidRDefault="003B4192" w:rsidP="0006309C">
          <w:pPr>
            <w:jc w:val="center"/>
          </w:pPr>
          <w:r>
            <w:sym w:font="Symbol" w:char="F0D3"/>
          </w:r>
          <w:fldSimple w:instr=" DOCPROPERTY &quot;Company&quot;  \* MERGEFORMAT ">
            <w:r w:rsidR="0029461F">
              <w:t>Nhóm 03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537D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AE8D08" w14:textId="0722995A" w:rsidR="003B4192" w:rsidRDefault="003B419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F3026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618509D1" w14:textId="77777777" w:rsidR="003B4192" w:rsidRDefault="003B4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908B5" w14:textId="77777777" w:rsidR="00074006" w:rsidRDefault="00074006">
      <w:pPr>
        <w:spacing w:line="240" w:lineRule="auto"/>
      </w:pPr>
      <w:r>
        <w:separator/>
      </w:r>
    </w:p>
  </w:footnote>
  <w:footnote w:type="continuationSeparator" w:id="0">
    <w:p w14:paraId="65F57A4A" w14:textId="77777777" w:rsidR="00074006" w:rsidRDefault="000740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B2FD0" w14:textId="77777777" w:rsidR="003B4192" w:rsidRDefault="003B4192">
    <w:pPr>
      <w:rPr>
        <w:sz w:val="24"/>
      </w:rPr>
    </w:pPr>
  </w:p>
  <w:p w14:paraId="0795E12F" w14:textId="77777777" w:rsidR="003B4192" w:rsidRDefault="003B4192">
    <w:pPr>
      <w:pBdr>
        <w:top w:val="single" w:sz="6" w:space="1" w:color="auto"/>
      </w:pBdr>
      <w:rPr>
        <w:sz w:val="24"/>
      </w:rPr>
    </w:pPr>
  </w:p>
  <w:p w14:paraId="1BEC7868" w14:textId="7D69E4E5" w:rsidR="003B4192" w:rsidRDefault="003B41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9461F">
      <w:rPr>
        <w:rFonts w:ascii="Arial" w:hAnsi="Arial"/>
        <w:b/>
        <w:sz w:val="36"/>
      </w:rPr>
      <w:t xml:space="preserve">Nhóm </w:t>
    </w:r>
    <w:r>
      <w:rPr>
        <w:rFonts w:ascii="Arial" w:hAnsi="Arial"/>
        <w:b/>
        <w:sz w:val="36"/>
      </w:rPr>
      <w:fldChar w:fldCharType="end"/>
    </w:r>
    <w:r w:rsidR="00220065">
      <w:rPr>
        <w:rFonts w:ascii="Arial" w:hAnsi="Arial"/>
        <w:b/>
        <w:sz w:val="36"/>
      </w:rPr>
      <w:t>18</w:t>
    </w:r>
  </w:p>
  <w:p w14:paraId="59D3E753" w14:textId="77777777" w:rsidR="003B4192" w:rsidRDefault="003B4192">
    <w:pPr>
      <w:pBdr>
        <w:bottom w:val="single" w:sz="6" w:space="1" w:color="auto"/>
      </w:pBdr>
      <w:jc w:val="right"/>
      <w:rPr>
        <w:sz w:val="24"/>
      </w:rPr>
    </w:pPr>
  </w:p>
  <w:p w14:paraId="315E482D" w14:textId="77777777" w:rsidR="003B4192" w:rsidRDefault="003B41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4192" w14:paraId="65272287" w14:textId="77777777">
      <w:tc>
        <w:tcPr>
          <w:tcW w:w="6379" w:type="dxa"/>
        </w:tcPr>
        <w:p w14:paraId="6BD79250" w14:textId="1855F61A" w:rsidR="003B4192" w:rsidRDefault="003B4192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9461F" w:rsidRPr="0029461F">
            <w:t>CookBook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4814E878" w14:textId="5051E32D" w:rsidR="003B4192" w:rsidRDefault="003B419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4192" w14:paraId="35B1D48F" w14:textId="77777777">
      <w:tc>
        <w:tcPr>
          <w:tcW w:w="6379" w:type="dxa"/>
        </w:tcPr>
        <w:p w14:paraId="29647434" w14:textId="0281D1CF" w:rsidR="003B4192" w:rsidRDefault="009F11CB" w:rsidP="00B243D1">
          <w:fldSimple w:instr=" TITLE  \* MERGEFORMAT ">
            <w:r w:rsidR="0029461F">
              <w:t>Test Plan Document</w:t>
            </w:r>
          </w:fldSimple>
        </w:p>
      </w:tc>
      <w:tc>
        <w:tcPr>
          <w:tcW w:w="3179" w:type="dxa"/>
        </w:tcPr>
        <w:p w14:paraId="0DCABC98" w14:textId="537A6642" w:rsidR="003B4192" w:rsidRDefault="003B4192" w:rsidP="00621795">
          <w:r>
            <w:t xml:space="preserve">  Date:  20/05/2017</w:t>
          </w:r>
        </w:p>
      </w:tc>
    </w:tr>
    <w:tr w:rsidR="003B4192" w14:paraId="27CB7E68" w14:textId="77777777">
      <w:tc>
        <w:tcPr>
          <w:tcW w:w="9558" w:type="dxa"/>
          <w:gridSpan w:val="2"/>
        </w:tcPr>
        <w:p w14:paraId="0234346A" w14:textId="77777777" w:rsidR="003B4192" w:rsidRDefault="003B4192">
          <w:r>
            <w:t>&lt;document identifier&gt;</w:t>
          </w:r>
        </w:p>
      </w:tc>
    </w:tr>
  </w:tbl>
  <w:p w14:paraId="44BD2297" w14:textId="77777777" w:rsidR="003B4192" w:rsidRDefault="003B41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43AC1"/>
    <w:multiLevelType w:val="hybridMultilevel"/>
    <w:tmpl w:val="71B83A38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020AA"/>
    <w:multiLevelType w:val="hybridMultilevel"/>
    <w:tmpl w:val="99BEA41C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6B52"/>
    <w:multiLevelType w:val="hybridMultilevel"/>
    <w:tmpl w:val="F7725A3C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EBB7402"/>
    <w:multiLevelType w:val="hybridMultilevel"/>
    <w:tmpl w:val="977C0358"/>
    <w:lvl w:ilvl="0" w:tplc="2F3C57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8780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1DCE"/>
    <w:multiLevelType w:val="hybridMultilevel"/>
    <w:tmpl w:val="3384C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537B7"/>
    <w:multiLevelType w:val="hybridMultilevel"/>
    <w:tmpl w:val="6ADACAAC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413D4"/>
    <w:multiLevelType w:val="hybridMultilevel"/>
    <w:tmpl w:val="BC9AEDA8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51427"/>
    <w:multiLevelType w:val="hybridMultilevel"/>
    <w:tmpl w:val="9FB09EF6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90501FA"/>
    <w:multiLevelType w:val="hybridMultilevel"/>
    <w:tmpl w:val="0922CCA6"/>
    <w:lvl w:ilvl="0" w:tplc="8638780A">
      <w:start w:val="7"/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4A5C711B"/>
    <w:multiLevelType w:val="hybridMultilevel"/>
    <w:tmpl w:val="BF862A6C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A667D"/>
    <w:multiLevelType w:val="hybridMultilevel"/>
    <w:tmpl w:val="2332B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8751B"/>
    <w:multiLevelType w:val="hybridMultilevel"/>
    <w:tmpl w:val="9BA82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E04AA"/>
    <w:multiLevelType w:val="hybridMultilevel"/>
    <w:tmpl w:val="5EBE3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8A120E"/>
    <w:multiLevelType w:val="hybridMultilevel"/>
    <w:tmpl w:val="BDCEFB92"/>
    <w:lvl w:ilvl="0" w:tplc="8638780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0771B"/>
    <w:multiLevelType w:val="hybridMultilevel"/>
    <w:tmpl w:val="40C8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13"/>
  </w:num>
  <w:num w:numId="11">
    <w:abstractNumId w:val="15"/>
  </w:num>
  <w:num w:numId="12">
    <w:abstractNumId w:val="11"/>
  </w:num>
  <w:num w:numId="13">
    <w:abstractNumId w:val="0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EE"/>
    <w:rsid w:val="00001782"/>
    <w:rsid w:val="00001A64"/>
    <w:rsid w:val="00002C96"/>
    <w:rsid w:val="00003C96"/>
    <w:rsid w:val="000066C9"/>
    <w:rsid w:val="0000754A"/>
    <w:rsid w:val="00007C78"/>
    <w:rsid w:val="00010F86"/>
    <w:rsid w:val="000113D8"/>
    <w:rsid w:val="00011ED2"/>
    <w:rsid w:val="00014CC4"/>
    <w:rsid w:val="0001578A"/>
    <w:rsid w:val="000169DE"/>
    <w:rsid w:val="00016E5D"/>
    <w:rsid w:val="00016E67"/>
    <w:rsid w:val="000200EF"/>
    <w:rsid w:val="000210CE"/>
    <w:rsid w:val="000217F6"/>
    <w:rsid w:val="0002275A"/>
    <w:rsid w:val="00023F73"/>
    <w:rsid w:val="00026120"/>
    <w:rsid w:val="00026C21"/>
    <w:rsid w:val="00027969"/>
    <w:rsid w:val="00030528"/>
    <w:rsid w:val="00030B2F"/>
    <w:rsid w:val="00030E39"/>
    <w:rsid w:val="000313A0"/>
    <w:rsid w:val="000328C0"/>
    <w:rsid w:val="000362A5"/>
    <w:rsid w:val="00040315"/>
    <w:rsid w:val="000436F4"/>
    <w:rsid w:val="000439F1"/>
    <w:rsid w:val="0004536E"/>
    <w:rsid w:val="000464E6"/>
    <w:rsid w:val="00047FE0"/>
    <w:rsid w:val="000510E6"/>
    <w:rsid w:val="00052CA7"/>
    <w:rsid w:val="000573E3"/>
    <w:rsid w:val="00060F9D"/>
    <w:rsid w:val="00061F8A"/>
    <w:rsid w:val="00062B4A"/>
    <w:rsid w:val="0006309C"/>
    <w:rsid w:val="000634CD"/>
    <w:rsid w:val="00063DB2"/>
    <w:rsid w:val="00064766"/>
    <w:rsid w:val="00067617"/>
    <w:rsid w:val="00067CBB"/>
    <w:rsid w:val="00070666"/>
    <w:rsid w:val="00070CBA"/>
    <w:rsid w:val="0007156B"/>
    <w:rsid w:val="000722D4"/>
    <w:rsid w:val="00073FD6"/>
    <w:rsid w:val="00074006"/>
    <w:rsid w:val="000760B3"/>
    <w:rsid w:val="00076ADA"/>
    <w:rsid w:val="000811CB"/>
    <w:rsid w:val="00081457"/>
    <w:rsid w:val="00082735"/>
    <w:rsid w:val="00082DD6"/>
    <w:rsid w:val="0008304F"/>
    <w:rsid w:val="00083B4A"/>
    <w:rsid w:val="00084085"/>
    <w:rsid w:val="00084D3B"/>
    <w:rsid w:val="000857DE"/>
    <w:rsid w:val="00087B31"/>
    <w:rsid w:val="00087B50"/>
    <w:rsid w:val="0009202D"/>
    <w:rsid w:val="00092EA1"/>
    <w:rsid w:val="00093CAF"/>
    <w:rsid w:val="00094C29"/>
    <w:rsid w:val="00094F76"/>
    <w:rsid w:val="00096002"/>
    <w:rsid w:val="000A037A"/>
    <w:rsid w:val="000A32E3"/>
    <w:rsid w:val="000A51E5"/>
    <w:rsid w:val="000B3C1F"/>
    <w:rsid w:val="000B45C8"/>
    <w:rsid w:val="000C0025"/>
    <w:rsid w:val="000C12C6"/>
    <w:rsid w:val="000C2579"/>
    <w:rsid w:val="000C3F9D"/>
    <w:rsid w:val="000C5592"/>
    <w:rsid w:val="000C6F12"/>
    <w:rsid w:val="000C735F"/>
    <w:rsid w:val="000D2763"/>
    <w:rsid w:val="000D29BF"/>
    <w:rsid w:val="000D67D9"/>
    <w:rsid w:val="000E1465"/>
    <w:rsid w:val="000E1FF3"/>
    <w:rsid w:val="000E3114"/>
    <w:rsid w:val="000E3830"/>
    <w:rsid w:val="000E3CB6"/>
    <w:rsid w:val="000E4A37"/>
    <w:rsid w:val="000E4A99"/>
    <w:rsid w:val="000E68F2"/>
    <w:rsid w:val="000F0FA3"/>
    <w:rsid w:val="000F3246"/>
    <w:rsid w:val="000F477D"/>
    <w:rsid w:val="000F479D"/>
    <w:rsid w:val="000F55B6"/>
    <w:rsid w:val="000F56CA"/>
    <w:rsid w:val="0010134A"/>
    <w:rsid w:val="001037CE"/>
    <w:rsid w:val="00106DA3"/>
    <w:rsid w:val="00112A88"/>
    <w:rsid w:val="00112DE1"/>
    <w:rsid w:val="00113017"/>
    <w:rsid w:val="00113034"/>
    <w:rsid w:val="0011478F"/>
    <w:rsid w:val="00114950"/>
    <w:rsid w:val="00115EC9"/>
    <w:rsid w:val="00121B0D"/>
    <w:rsid w:val="0012461A"/>
    <w:rsid w:val="00126027"/>
    <w:rsid w:val="001270A2"/>
    <w:rsid w:val="0012716E"/>
    <w:rsid w:val="00130A64"/>
    <w:rsid w:val="00132D78"/>
    <w:rsid w:val="001331E6"/>
    <w:rsid w:val="00133DAF"/>
    <w:rsid w:val="00134290"/>
    <w:rsid w:val="00135919"/>
    <w:rsid w:val="00135B69"/>
    <w:rsid w:val="00135BF0"/>
    <w:rsid w:val="001373C8"/>
    <w:rsid w:val="001405FE"/>
    <w:rsid w:val="0014329C"/>
    <w:rsid w:val="001440FC"/>
    <w:rsid w:val="0014654C"/>
    <w:rsid w:val="001508E2"/>
    <w:rsid w:val="001519B3"/>
    <w:rsid w:val="00153CF4"/>
    <w:rsid w:val="0015463A"/>
    <w:rsid w:val="00154CF1"/>
    <w:rsid w:val="00156197"/>
    <w:rsid w:val="0015662A"/>
    <w:rsid w:val="00157F74"/>
    <w:rsid w:val="001648B3"/>
    <w:rsid w:val="00166EE5"/>
    <w:rsid w:val="0016768D"/>
    <w:rsid w:val="001713EC"/>
    <w:rsid w:val="00173C7A"/>
    <w:rsid w:val="00173E59"/>
    <w:rsid w:val="00174635"/>
    <w:rsid w:val="001748F5"/>
    <w:rsid w:val="00181130"/>
    <w:rsid w:val="00183C34"/>
    <w:rsid w:val="0018438F"/>
    <w:rsid w:val="00184AB3"/>
    <w:rsid w:val="00187E90"/>
    <w:rsid w:val="0019025D"/>
    <w:rsid w:val="0019075A"/>
    <w:rsid w:val="001907BC"/>
    <w:rsid w:val="00191373"/>
    <w:rsid w:val="00195A2D"/>
    <w:rsid w:val="0019634C"/>
    <w:rsid w:val="001A1C51"/>
    <w:rsid w:val="001A200D"/>
    <w:rsid w:val="001A3CE8"/>
    <w:rsid w:val="001B352C"/>
    <w:rsid w:val="001B3AF5"/>
    <w:rsid w:val="001B40EE"/>
    <w:rsid w:val="001B6488"/>
    <w:rsid w:val="001B67CF"/>
    <w:rsid w:val="001B6C1B"/>
    <w:rsid w:val="001B6C9E"/>
    <w:rsid w:val="001B74B8"/>
    <w:rsid w:val="001C078C"/>
    <w:rsid w:val="001C14AD"/>
    <w:rsid w:val="001C260E"/>
    <w:rsid w:val="001C34F4"/>
    <w:rsid w:val="001C5326"/>
    <w:rsid w:val="001C685D"/>
    <w:rsid w:val="001C6CAC"/>
    <w:rsid w:val="001C7D2A"/>
    <w:rsid w:val="001D04F8"/>
    <w:rsid w:val="001D098F"/>
    <w:rsid w:val="001D0FFA"/>
    <w:rsid w:val="001D1BF8"/>
    <w:rsid w:val="001D3EC7"/>
    <w:rsid w:val="001D421E"/>
    <w:rsid w:val="001D4996"/>
    <w:rsid w:val="001D5A67"/>
    <w:rsid w:val="001E15D0"/>
    <w:rsid w:val="001E3758"/>
    <w:rsid w:val="001E6133"/>
    <w:rsid w:val="001E6235"/>
    <w:rsid w:val="001E7879"/>
    <w:rsid w:val="001F0A7D"/>
    <w:rsid w:val="001F11BF"/>
    <w:rsid w:val="001F2E2C"/>
    <w:rsid w:val="001F3575"/>
    <w:rsid w:val="001F37E4"/>
    <w:rsid w:val="001F38E1"/>
    <w:rsid w:val="00200CCB"/>
    <w:rsid w:val="0020163B"/>
    <w:rsid w:val="002035FD"/>
    <w:rsid w:val="002037C5"/>
    <w:rsid w:val="00205C61"/>
    <w:rsid w:val="00206871"/>
    <w:rsid w:val="00207783"/>
    <w:rsid w:val="00210286"/>
    <w:rsid w:val="002102E3"/>
    <w:rsid w:val="002104F7"/>
    <w:rsid w:val="0021350E"/>
    <w:rsid w:val="00213A3D"/>
    <w:rsid w:val="002166C4"/>
    <w:rsid w:val="00216958"/>
    <w:rsid w:val="002175AD"/>
    <w:rsid w:val="00220065"/>
    <w:rsid w:val="00221281"/>
    <w:rsid w:val="00222D8D"/>
    <w:rsid w:val="00222DE2"/>
    <w:rsid w:val="00222E37"/>
    <w:rsid w:val="00223039"/>
    <w:rsid w:val="002230F9"/>
    <w:rsid w:val="002231D4"/>
    <w:rsid w:val="002234D2"/>
    <w:rsid w:val="00231E94"/>
    <w:rsid w:val="00233C6A"/>
    <w:rsid w:val="00234729"/>
    <w:rsid w:val="00234E99"/>
    <w:rsid w:val="00236722"/>
    <w:rsid w:val="00236FC1"/>
    <w:rsid w:val="0023721F"/>
    <w:rsid w:val="00242C8E"/>
    <w:rsid w:val="0024415F"/>
    <w:rsid w:val="002461A6"/>
    <w:rsid w:val="00247D9C"/>
    <w:rsid w:val="00250A26"/>
    <w:rsid w:val="002608CF"/>
    <w:rsid w:val="0026250E"/>
    <w:rsid w:val="00264683"/>
    <w:rsid w:val="00264774"/>
    <w:rsid w:val="00266121"/>
    <w:rsid w:val="002666BD"/>
    <w:rsid w:val="00267DEB"/>
    <w:rsid w:val="00271952"/>
    <w:rsid w:val="00272AB3"/>
    <w:rsid w:val="00273372"/>
    <w:rsid w:val="00274E26"/>
    <w:rsid w:val="0027566D"/>
    <w:rsid w:val="00280246"/>
    <w:rsid w:val="00281AF6"/>
    <w:rsid w:val="002821E2"/>
    <w:rsid w:val="00283286"/>
    <w:rsid w:val="00284B38"/>
    <w:rsid w:val="00287BBB"/>
    <w:rsid w:val="002906AA"/>
    <w:rsid w:val="00292866"/>
    <w:rsid w:val="00292AC6"/>
    <w:rsid w:val="00292C68"/>
    <w:rsid w:val="00292EC2"/>
    <w:rsid w:val="0029461F"/>
    <w:rsid w:val="00294C0C"/>
    <w:rsid w:val="002972C6"/>
    <w:rsid w:val="002A00BF"/>
    <w:rsid w:val="002A08B6"/>
    <w:rsid w:val="002A1D62"/>
    <w:rsid w:val="002A22A2"/>
    <w:rsid w:val="002A4799"/>
    <w:rsid w:val="002A4B7E"/>
    <w:rsid w:val="002A5407"/>
    <w:rsid w:val="002A7739"/>
    <w:rsid w:val="002B0662"/>
    <w:rsid w:val="002B269B"/>
    <w:rsid w:val="002C08AC"/>
    <w:rsid w:val="002C1451"/>
    <w:rsid w:val="002C4072"/>
    <w:rsid w:val="002C4107"/>
    <w:rsid w:val="002D0627"/>
    <w:rsid w:val="002D11FB"/>
    <w:rsid w:val="002D2313"/>
    <w:rsid w:val="002D375D"/>
    <w:rsid w:val="002E0491"/>
    <w:rsid w:val="002E0B70"/>
    <w:rsid w:val="002E2770"/>
    <w:rsid w:val="002E2C6A"/>
    <w:rsid w:val="002E2F29"/>
    <w:rsid w:val="002E4184"/>
    <w:rsid w:val="002E526D"/>
    <w:rsid w:val="002E652E"/>
    <w:rsid w:val="002E7772"/>
    <w:rsid w:val="002E7E23"/>
    <w:rsid w:val="002F04D4"/>
    <w:rsid w:val="002F1B07"/>
    <w:rsid w:val="002F2274"/>
    <w:rsid w:val="002F332F"/>
    <w:rsid w:val="002F58CA"/>
    <w:rsid w:val="002F6184"/>
    <w:rsid w:val="002F6C22"/>
    <w:rsid w:val="00303197"/>
    <w:rsid w:val="00303E18"/>
    <w:rsid w:val="003062B7"/>
    <w:rsid w:val="00306F00"/>
    <w:rsid w:val="003078DB"/>
    <w:rsid w:val="00310216"/>
    <w:rsid w:val="00310919"/>
    <w:rsid w:val="0031119D"/>
    <w:rsid w:val="003158D6"/>
    <w:rsid w:val="003166A2"/>
    <w:rsid w:val="00317AE5"/>
    <w:rsid w:val="00317EBE"/>
    <w:rsid w:val="0032349B"/>
    <w:rsid w:val="00323C7D"/>
    <w:rsid w:val="00327AA1"/>
    <w:rsid w:val="00334170"/>
    <w:rsid w:val="00334B27"/>
    <w:rsid w:val="00337539"/>
    <w:rsid w:val="003404B9"/>
    <w:rsid w:val="003407E0"/>
    <w:rsid w:val="003410AF"/>
    <w:rsid w:val="0034182F"/>
    <w:rsid w:val="00342696"/>
    <w:rsid w:val="00342AFB"/>
    <w:rsid w:val="003430DE"/>
    <w:rsid w:val="00343CFF"/>
    <w:rsid w:val="00344718"/>
    <w:rsid w:val="00346A96"/>
    <w:rsid w:val="00350709"/>
    <w:rsid w:val="00351428"/>
    <w:rsid w:val="003523AE"/>
    <w:rsid w:val="0035280E"/>
    <w:rsid w:val="003529AD"/>
    <w:rsid w:val="00353EA9"/>
    <w:rsid w:val="00355389"/>
    <w:rsid w:val="0035596F"/>
    <w:rsid w:val="00355C06"/>
    <w:rsid w:val="00360A78"/>
    <w:rsid w:val="00361A84"/>
    <w:rsid w:val="0036269B"/>
    <w:rsid w:val="00363223"/>
    <w:rsid w:val="003639FD"/>
    <w:rsid w:val="003658EF"/>
    <w:rsid w:val="00367CF9"/>
    <w:rsid w:val="00370220"/>
    <w:rsid w:val="003738DB"/>
    <w:rsid w:val="00376097"/>
    <w:rsid w:val="00380C71"/>
    <w:rsid w:val="003815ED"/>
    <w:rsid w:val="003820FA"/>
    <w:rsid w:val="00383612"/>
    <w:rsid w:val="00383A0D"/>
    <w:rsid w:val="00383C87"/>
    <w:rsid w:val="00384DA5"/>
    <w:rsid w:val="00390127"/>
    <w:rsid w:val="00390FB1"/>
    <w:rsid w:val="00392D74"/>
    <w:rsid w:val="003942AA"/>
    <w:rsid w:val="00396EAE"/>
    <w:rsid w:val="003A020C"/>
    <w:rsid w:val="003A2713"/>
    <w:rsid w:val="003A31A1"/>
    <w:rsid w:val="003A36F5"/>
    <w:rsid w:val="003A414E"/>
    <w:rsid w:val="003A477A"/>
    <w:rsid w:val="003A5AF0"/>
    <w:rsid w:val="003A5DBB"/>
    <w:rsid w:val="003A61FD"/>
    <w:rsid w:val="003B01C2"/>
    <w:rsid w:val="003B1482"/>
    <w:rsid w:val="003B2196"/>
    <w:rsid w:val="003B25CD"/>
    <w:rsid w:val="003B2978"/>
    <w:rsid w:val="003B3DC2"/>
    <w:rsid w:val="003B4192"/>
    <w:rsid w:val="003B4555"/>
    <w:rsid w:val="003B4BD7"/>
    <w:rsid w:val="003B51D3"/>
    <w:rsid w:val="003B5C71"/>
    <w:rsid w:val="003B7C78"/>
    <w:rsid w:val="003C220B"/>
    <w:rsid w:val="003C2577"/>
    <w:rsid w:val="003C25D2"/>
    <w:rsid w:val="003C57A1"/>
    <w:rsid w:val="003C75C4"/>
    <w:rsid w:val="003D0120"/>
    <w:rsid w:val="003D2C72"/>
    <w:rsid w:val="003D4524"/>
    <w:rsid w:val="003D5B88"/>
    <w:rsid w:val="003D64B4"/>
    <w:rsid w:val="003D6D8D"/>
    <w:rsid w:val="003E28B3"/>
    <w:rsid w:val="003E35E0"/>
    <w:rsid w:val="003E4327"/>
    <w:rsid w:val="003E6C4D"/>
    <w:rsid w:val="003E7B8A"/>
    <w:rsid w:val="003F2A1D"/>
    <w:rsid w:val="003F3099"/>
    <w:rsid w:val="003F3A1D"/>
    <w:rsid w:val="003F7AB9"/>
    <w:rsid w:val="0040197F"/>
    <w:rsid w:val="00402868"/>
    <w:rsid w:val="004050F1"/>
    <w:rsid w:val="00405275"/>
    <w:rsid w:val="0040605E"/>
    <w:rsid w:val="00410EF7"/>
    <w:rsid w:val="00410F40"/>
    <w:rsid w:val="00411341"/>
    <w:rsid w:val="00412900"/>
    <w:rsid w:val="00412D32"/>
    <w:rsid w:val="00413309"/>
    <w:rsid w:val="00415B67"/>
    <w:rsid w:val="0041614D"/>
    <w:rsid w:val="0041699E"/>
    <w:rsid w:val="00420051"/>
    <w:rsid w:val="00421413"/>
    <w:rsid w:val="00421566"/>
    <w:rsid w:val="00425379"/>
    <w:rsid w:val="00426749"/>
    <w:rsid w:val="00426F27"/>
    <w:rsid w:val="00430E2E"/>
    <w:rsid w:val="00431B61"/>
    <w:rsid w:val="00432B32"/>
    <w:rsid w:val="00432E95"/>
    <w:rsid w:val="004341BD"/>
    <w:rsid w:val="004351A3"/>
    <w:rsid w:val="00437CD4"/>
    <w:rsid w:val="0044244B"/>
    <w:rsid w:val="00444A89"/>
    <w:rsid w:val="004450E3"/>
    <w:rsid w:val="00445EF8"/>
    <w:rsid w:val="00450210"/>
    <w:rsid w:val="004533A5"/>
    <w:rsid w:val="004540DA"/>
    <w:rsid w:val="0045421A"/>
    <w:rsid w:val="00455103"/>
    <w:rsid w:val="00456653"/>
    <w:rsid w:val="00456AAC"/>
    <w:rsid w:val="00456C96"/>
    <w:rsid w:val="004605AB"/>
    <w:rsid w:val="00460F56"/>
    <w:rsid w:val="004624A1"/>
    <w:rsid w:val="00462BAE"/>
    <w:rsid w:val="004643E6"/>
    <w:rsid w:val="004659F4"/>
    <w:rsid w:val="00465BF6"/>
    <w:rsid w:val="0046693D"/>
    <w:rsid w:val="004709E1"/>
    <w:rsid w:val="00470A79"/>
    <w:rsid w:val="004754AD"/>
    <w:rsid w:val="004756DB"/>
    <w:rsid w:val="00476E82"/>
    <w:rsid w:val="00477FED"/>
    <w:rsid w:val="00483295"/>
    <w:rsid w:val="0048337B"/>
    <w:rsid w:val="004839CE"/>
    <w:rsid w:val="00483FDC"/>
    <w:rsid w:val="004846FC"/>
    <w:rsid w:val="0048493A"/>
    <w:rsid w:val="0048547F"/>
    <w:rsid w:val="0048549A"/>
    <w:rsid w:val="00485535"/>
    <w:rsid w:val="00485F19"/>
    <w:rsid w:val="004905F7"/>
    <w:rsid w:val="00490F62"/>
    <w:rsid w:val="00491627"/>
    <w:rsid w:val="00491F12"/>
    <w:rsid w:val="00492C0A"/>
    <w:rsid w:val="00493434"/>
    <w:rsid w:val="00493918"/>
    <w:rsid w:val="00495F41"/>
    <w:rsid w:val="00495FF9"/>
    <w:rsid w:val="00497053"/>
    <w:rsid w:val="0049745F"/>
    <w:rsid w:val="004A2040"/>
    <w:rsid w:val="004A2371"/>
    <w:rsid w:val="004A2674"/>
    <w:rsid w:val="004A2800"/>
    <w:rsid w:val="004A2BBF"/>
    <w:rsid w:val="004A662E"/>
    <w:rsid w:val="004B0F1D"/>
    <w:rsid w:val="004B0F2D"/>
    <w:rsid w:val="004B18DE"/>
    <w:rsid w:val="004B2698"/>
    <w:rsid w:val="004B313E"/>
    <w:rsid w:val="004B3F0A"/>
    <w:rsid w:val="004B4591"/>
    <w:rsid w:val="004B4B5F"/>
    <w:rsid w:val="004B6266"/>
    <w:rsid w:val="004B7479"/>
    <w:rsid w:val="004C1DD5"/>
    <w:rsid w:val="004C4D50"/>
    <w:rsid w:val="004C7146"/>
    <w:rsid w:val="004C71EF"/>
    <w:rsid w:val="004D086E"/>
    <w:rsid w:val="004D3449"/>
    <w:rsid w:val="004D5480"/>
    <w:rsid w:val="004D6B6E"/>
    <w:rsid w:val="004D785D"/>
    <w:rsid w:val="004E07EA"/>
    <w:rsid w:val="004E0945"/>
    <w:rsid w:val="004E09DD"/>
    <w:rsid w:val="004E1B88"/>
    <w:rsid w:val="004E363E"/>
    <w:rsid w:val="004E47E5"/>
    <w:rsid w:val="004E47EF"/>
    <w:rsid w:val="004E6086"/>
    <w:rsid w:val="004E63FC"/>
    <w:rsid w:val="004E743D"/>
    <w:rsid w:val="004E7C0B"/>
    <w:rsid w:val="004F03AA"/>
    <w:rsid w:val="004F14F3"/>
    <w:rsid w:val="004F1890"/>
    <w:rsid w:val="004F2CED"/>
    <w:rsid w:val="004F3026"/>
    <w:rsid w:val="004F47B1"/>
    <w:rsid w:val="004F4A9C"/>
    <w:rsid w:val="0050037A"/>
    <w:rsid w:val="00500CEF"/>
    <w:rsid w:val="005027FF"/>
    <w:rsid w:val="00502C36"/>
    <w:rsid w:val="005035BF"/>
    <w:rsid w:val="00503EF3"/>
    <w:rsid w:val="00506976"/>
    <w:rsid w:val="005078E1"/>
    <w:rsid w:val="00507A3E"/>
    <w:rsid w:val="00507D6D"/>
    <w:rsid w:val="00510186"/>
    <w:rsid w:val="0051050B"/>
    <w:rsid w:val="00511280"/>
    <w:rsid w:val="00512AAD"/>
    <w:rsid w:val="00512E72"/>
    <w:rsid w:val="0051397D"/>
    <w:rsid w:val="005144E0"/>
    <w:rsid w:val="00514AE7"/>
    <w:rsid w:val="00515056"/>
    <w:rsid w:val="00515B47"/>
    <w:rsid w:val="00516181"/>
    <w:rsid w:val="00516A93"/>
    <w:rsid w:val="00517805"/>
    <w:rsid w:val="00520CBA"/>
    <w:rsid w:val="00521CDD"/>
    <w:rsid w:val="00522C41"/>
    <w:rsid w:val="00524B27"/>
    <w:rsid w:val="00524B73"/>
    <w:rsid w:val="00525A1C"/>
    <w:rsid w:val="00526A40"/>
    <w:rsid w:val="00526E08"/>
    <w:rsid w:val="00527482"/>
    <w:rsid w:val="00527949"/>
    <w:rsid w:val="00530E47"/>
    <w:rsid w:val="00530FF6"/>
    <w:rsid w:val="00531D71"/>
    <w:rsid w:val="005329B9"/>
    <w:rsid w:val="00534E03"/>
    <w:rsid w:val="00536CCA"/>
    <w:rsid w:val="0053748E"/>
    <w:rsid w:val="005377A2"/>
    <w:rsid w:val="00540208"/>
    <w:rsid w:val="00541C51"/>
    <w:rsid w:val="0054209C"/>
    <w:rsid w:val="00542BA0"/>
    <w:rsid w:val="0054390E"/>
    <w:rsid w:val="00545B0B"/>
    <w:rsid w:val="00545B3F"/>
    <w:rsid w:val="00545B7A"/>
    <w:rsid w:val="00547AE6"/>
    <w:rsid w:val="00550EF2"/>
    <w:rsid w:val="00550EFF"/>
    <w:rsid w:val="00551ED1"/>
    <w:rsid w:val="00553823"/>
    <w:rsid w:val="00553FEE"/>
    <w:rsid w:val="00554A6D"/>
    <w:rsid w:val="00554C78"/>
    <w:rsid w:val="005625FC"/>
    <w:rsid w:val="00565C60"/>
    <w:rsid w:val="00566286"/>
    <w:rsid w:val="00567388"/>
    <w:rsid w:val="00570E5C"/>
    <w:rsid w:val="00571301"/>
    <w:rsid w:val="0057361F"/>
    <w:rsid w:val="00573952"/>
    <w:rsid w:val="00574A38"/>
    <w:rsid w:val="005753C8"/>
    <w:rsid w:val="00576752"/>
    <w:rsid w:val="005802FB"/>
    <w:rsid w:val="00580930"/>
    <w:rsid w:val="00584A4D"/>
    <w:rsid w:val="005855F8"/>
    <w:rsid w:val="0058757C"/>
    <w:rsid w:val="005900BB"/>
    <w:rsid w:val="0059251E"/>
    <w:rsid w:val="00594936"/>
    <w:rsid w:val="00594CB4"/>
    <w:rsid w:val="00597182"/>
    <w:rsid w:val="005971AA"/>
    <w:rsid w:val="005A0E84"/>
    <w:rsid w:val="005A4834"/>
    <w:rsid w:val="005A4EFF"/>
    <w:rsid w:val="005A612F"/>
    <w:rsid w:val="005B0872"/>
    <w:rsid w:val="005B187A"/>
    <w:rsid w:val="005B3263"/>
    <w:rsid w:val="005B55F4"/>
    <w:rsid w:val="005B5BC9"/>
    <w:rsid w:val="005B710C"/>
    <w:rsid w:val="005B72BB"/>
    <w:rsid w:val="005C0C29"/>
    <w:rsid w:val="005C4393"/>
    <w:rsid w:val="005C4B59"/>
    <w:rsid w:val="005C6595"/>
    <w:rsid w:val="005D11A8"/>
    <w:rsid w:val="005D3BDE"/>
    <w:rsid w:val="005D524C"/>
    <w:rsid w:val="005D6B96"/>
    <w:rsid w:val="005D6D10"/>
    <w:rsid w:val="005D71BE"/>
    <w:rsid w:val="005D7208"/>
    <w:rsid w:val="005E00F3"/>
    <w:rsid w:val="005E05BB"/>
    <w:rsid w:val="005E260C"/>
    <w:rsid w:val="005E3136"/>
    <w:rsid w:val="005E354A"/>
    <w:rsid w:val="005E4DDE"/>
    <w:rsid w:val="005E5D9E"/>
    <w:rsid w:val="005E6BA0"/>
    <w:rsid w:val="005E78A6"/>
    <w:rsid w:val="005F2AD0"/>
    <w:rsid w:val="005F3077"/>
    <w:rsid w:val="00600849"/>
    <w:rsid w:val="006025C2"/>
    <w:rsid w:val="00603906"/>
    <w:rsid w:val="00604E5A"/>
    <w:rsid w:val="0060506A"/>
    <w:rsid w:val="006054FC"/>
    <w:rsid w:val="006066C5"/>
    <w:rsid w:val="00610626"/>
    <w:rsid w:val="00610BB9"/>
    <w:rsid w:val="00611E77"/>
    <w:rsid w:val="00612886"/>
    <w:rsid w:val="0061458A"/>
    <w:rsid w:val="006166A8"/>
    <w:rsid w:val="00620E2E"/>
    <w:rsid w:val="0062146F"/>
    <w:rsid w:val="00621795"/>
    <w:rsid w:val="00622DC6"/>
    <w:rsid w:val="00631E81"/>
    <w:rsid w:val="00636651"/>
    <w:rsid w:val="00636D10"/>
    <w:rsid w:val="00640B2B"/>
    <w:rsid w:val="006417E4"/>
    <w:rsid w:val="00643E56"/>
    <w:rsid w:val="00643F6A"/>
    <w:rsid w:val="0064486A"/>
    <w:rsid w:val="00644F24"/>
    <w:rsid w:val="006508A0"/>
    <w:rsid w:val="00650E6F"/>
    <w:rsid w:val="00651063"/>
    <w:rsid w:val="006513AF"/>
    <w:rsid w:val="00653936"/>
    <w:rsid w:val="00653AEF"/>
    <w:rsid w:val="00653FCD"/>
    <w:rsid w:val="00654063"/>
    <w:rsid w:val="0065620C"/>
    <w:rsid w:val="00657C8E"/>
    <w:rsid w:val="00657CF2"/>
    <w:rsid w:val="006612D1"/>
    <w:rsid w:val="00661C34"/>
    <w:rsid w:val="00663D36"/>
    <w:rsid w:val="0066663A"/>
    <w:rsid w:val="00670513"/>
    <w:rsid w:val="0067172A"/>
    <w:rsid w:val="00672115"/>
    <w:rsid w:val="00672FA6"/>
    <w:rsid w:val="00677B36"/>
    <w:rsid w:val="006801E7"/>
    <w:rsid w:val="0068067F"/>
    <w:rsid w:val="00680EFB"/>
    <w:rsid w:val="00680F26"/>
    <w:rsid w:val="00682D26"/>
    <w:rsid w:val="0068442D"/>
    <w:rsid w:val="00686095"/>
    <w:rsid w:val="0068643F"/>
    <w:rsid w:val="00687EF9"/>
    <w:rsid w:val="00687F60"/>
    <w:rsid w:val="006901C3"/>
    <w:rsid w:val="00690A6E"/>
    <w:rsid w:val="0069154B"/>
    <w:rsid w:val="00693445"/>
    <w:rsid w:val="0069429B"/>
    <w:rsid w:val="00694476"/>
    <w:rsid w:val="00695106"/>
    <w:rsid w:val="00696DA3"/>
    <w:rsid w:val="006970BF"/>
    <w:rsid w:val="006A10DE"/>
    <w:rsid w:val="006A1264"/>
    <w:rsid w:val="006A2952"/>
    <w:rsid w:val="006A2B6B"/>
    <w:rsid w:val="006A36CC"/>
    <w:rsid w:val="006A3732"/>
    <w:rsid w:val="006A4EF4"/>
    <w:rsid w:val="006A61A3"/>
    <w:rsid w:val="006B0C13"/>
    <w:rsid w:val="006B16D7"/>
    <w:rsid w:val="006B1DE4"/>
    <w:rsid w:val="006B5550"/>
    <w:rsid w:val="006B5CE6"/>
    <w:rsid w:val="006B62EB"/>
    <w:rsid w:val="006B6642"/>
    <w:rsid w:val="006B6C56"/>
    <w:rsid w:val="006B6E63"/>
    <w:rsid w:val="006C09F0"/>
    <w:rsid w:val="006C15DE"/>
    <w:rsid w:val="006C300D"/>
    <w:rsid w:val="006C315B"/>
    <w:rsid w:val="006C5F22"/>
    <w:rsid w:val="006D089C"/>
    <w:rsid w:val="006D47A5"/>
    <w:rsid w:val="006D4F47"/>
    <w:rsid w:val="006E0CC7"/>
    <w:rsid w:val="006E4224"/>
    <w:rsid w:val="006E4D6D"/>
    <w:rsid w:val="006E53F7"/>
    <w:rsid w:val="006E633A"/>
    <w:rsid w:val="006E6E1C"/>
    <w:rsid w:val="006E70E8"/>
    <w:rsid w:val="006E7650"/>
    <w:rsid w:val="006F11CF"/>
    <w:rsid w:val="006F13C6"/>
    <w:rsid w:val="006F489D"/>
    <w:rsid w:val="006F5F34"/>
    <w:rsid w:val="006F6DD7"/>
    <w:rsid w:val="006F7FA8"/>
    <w:rsid w:val="00700FDA"/>
    <w:rsid w:val="0070258A"/>
    <w:rsid w:val="0070463F"/>
    <w:rsid w:val="007054B9"/>
    <w:rsid w:val="00705D02"/>
    <w:rsid w:val="00706653"/>
    <w:rsid w:val="00707197"/>
    <w:rsid w:val="007073F0"/>
    <w:rsid w:val="007075FD"/>
    <w:rsid w:val="00707AF0"/>
    <w:rsid w:val="007112F9"/>
    <w:rsid w:val="007153B5"/>
    <w:rsid w:val="007157C7"/>
    <w:rsid w:val="0072228C"/>
    <w:rsid w:val="00722511"/>
    <w:rsid w:val="007241D3"/>
    <w:rsid w:val="007259D5"/>
    <w:rsid w:val="00732B23"/>
    <w:rsid w:val="00732C7B"/>
    <w:rsid w:val="00732CFD"/>
    <w:rsid w:val="00733340"/>
    <w:rsid w:val="007353B7"/>
    <w:rsid w:val="007428D7"/>
    <w:rsid w:val="00743275"/>
    <w:rsid w:val="007447FA"/>
    <w:rsid w:val="00745FD0"/>
    <w:rsid w:val="0074733E"/>
    <w:rsid w:val="00750805"/>
    <w:rsid w:val="00752894"/>
    <w:rsid w:val="00753AEB"/>
    <w:rsid w:val="00754343"/>
    <w:rsid w:val="007567B7"/>
    <w:rsid w:val="00757401"/>
    <w:rsid w:val="0076108A"/>
    <w:rsid w:val="007614AF"/>
    <w:rsid w:val="00764D99"/>
    <w:rsid w:val="0076637D"/>
    <w:rsid w:val="00766927"/>
    <w:rsid w:val="00766CC5"/>
    <w:rsid w:val="0076708B"/>
    <w:rsid w:val="00772199"/>
    <w:rsid w:val="00775D0E"/>
    <w:rsid w:val="0077723E"/>
    <w:rsid w:val="00777865"/>
    <w:rsid w:val="00780101"/>
    <w:rsid w:val="0078048F"/>
    <w:rsid w:val="007808CD"/>
    <w:rsid w:val="0078243D"/>
    <w:rsid w:val="00784C4E"/>
    <w:rsid w:val="00785121"/>
    <w:rsid w:val="007857BA"/>
    <w:rsid w:val="007869BB"/>
    <w:rsid w:val="007878A4"/>
    <w:rsid w:val="00787BD7"/>
    <w:rsid w:val="00790906"/>
    <w:rsid w:val="00790DAE"/>
    <w:rsid w:val="0079218D"/>
    <w:rsid w:val="007944F3"/>
    <w:rsid w:val="00794EA6"/>
    <w:rsid w:val="007959EE"/>
    <w:rsid w:val="00796997"/>
    <w:rsid w:val="00797AEF"/>
    <w:rsid w:val="00797FC8"/>
    <w:rsid w:val="007A113B"/>
    <w:rsid w:val="007A161E"/>
    <w:rsid w:val="007A165C"/>
    <w:rsid w:val="007A1B73"/>
    <w:rsid w:val="007A2197"/>
    <w:rsid w:val="007A56EA"/>
    <w:rsid w:val="007A5AB0"/>
    <w:rsid w:val="007A6887"/>
    <w:rsid w:val="007A6FF7"/>
    <w:rsid w:val="007B0B7F"/>
    <w:rsid w:val="007B3E1D"/>
    <w:rsid w:val="007B4260"/>
    <w:rsid w:val="007B4F91"/>
    <w:rsid w:val="007B610F"/>
    <w:rsid w:val="007B7C4F"/>
    <w:rsid w:val="007C05D1"/>
    <w:rsid w:val="007C0D84"/>
    <w:rsid w:val="007C138D"/>
    <w:rsid w:val="007C2E18"/>
    <w:rsid w:val="007C4C6A"/>
    <w:rsid w:val="007C4EA0"/>
    <w:rsid w:val="007D00B1"/>
    <w:rsid w:val="007D0EF7"/>
    <w:rsid w:val="007D1EDD"/>
    <w:rsid w:val="007D298C"/>
    <w:rsid w:val="007D2B0A"/>
    <w:rsid w:val="007D3AF8"/>
    <w:rsid w:val="007E2FAC"/>
    <w:rsid w:val="007E302D"/>
    <w:rsid w:val="007E3934"/>
    <w:rsid w:val="007E5772"/>
    <w:rsid w:val="007E5D50"/>
    <w:rsid w:val="007E60E3"/>
    <w:rsid w:val="007F1563"/>
    <w:rsid w:val="007F1E1A"/>
    <w:rsid w:val="007F230B"/>
    <w:rsid w:val="007F2A5F"/>
    <w:rsid w:val="007F39A5"/>
    <w:rsid w:val="007F41F6"/>
    <w:rsid w:val="007F6A58"/>
    <w:rsid w:val="00802131"/>
    <w:rsid w:val="00802ED2"/>
    <w:rsid w:val="00804BE1"/>
    <w:rsid w:val="00805D8C"/>
    <w:rsid w:val="00805E4C"/>
    <w:rsid w:val="00806140"/>
    <w:rsid w:val="00807987"/>
    <w:rsid w:val="00807C03"/>
    <w:rsid w:val="00810E31"/>
    <w:rsid w:val="00810F07"/>
    <w:rsid w:val="0081108F"/>
    <w:rsid w:val="00811204"/>
    <w:rsid w:val="008128E2"/>
    <w:rsid w:val="00814A45"/>
    <w:rsid w:val="0082022C"/>
    <w:rsid w:val="0082108D"/>
    <w:rsid w:val="008235CD"/>
    <w:rsid w:val="008240F0"/>
    <w:rsid w:val="0082428B"/>
    <w:rsid w:val="00825307"/>
    <w:rsid w:val="0082533C"/>
    <w:rsid w:val="00825B49"/>
    <w:rsid w:val="00827A55"/>
    <w:rsid w:val="00832CBE"/>
    <w:rsid w:val="008351EB"/>
    <w:rsid w:val="00836FD9"/>
    <w:rsid w:val="0083791A"/>
    <w:rsid w:val="00837F5A"/>
    <w:rsid w:val="0084085F"/>
    <w:rsid w:val="00840EB8"/>
    <w:rsid w:val="0084189A"/>
    <w:rsid w:val="00842FFF"/>
    <w:rsid w:val="008438FE"/>
    <w:rsid w:val="00845443"/>
    <w:rsid w:val="00845CC5"/>
    <w:rsid w:val="00846800"/>
    <w:rsid w:val="00852110"/>
    <w:rsid w:val="00855389"/>
    <w:rsid w:val="00857236"/>
    <w:rsid w:val="00857A33"/>
    <w:rsid w:val="00861F6A"/>
    <w:rsid w:val="0086522E"/>
    <w:rsid w:val="0086619B"/>
    <w:rsid w:val="008700C7"/>
    <w:rsid w:val="00870D5D"/>
    <w:rsid w:val="00871F12"/>
    <w:rsid w:val="00872021"/>
    <w:rsid w:val="0087352E"/>
    <w:rsid w:val="008746D0"/>
    <w:rsid w:val="00875572"/>
    <w:rsid w:val="00884DB5"/>
    <w:rsid w:val="00885740"/>
    <w:rsid w:val="00886D40"/>
    <w:rsid w:val="00887060"/>
    <w:rsid w:val="008915A8"/>
    <w:rsid w:val="0089252C"/>
    <w:rsid w:val="008928EA"/>
    <w:rsid w:val="00892CAA"/>
    <w:rsid w:val="00893C0E"/>
    <w:rsid w:val="00894E6A"/>
    <w:rsid w:val="008969C8"/>
    <w:rsid w:val="008A0280"/>
    <w:rsid w:val="008A05F9"/>
    <w:rsid w:val="008A0CAA"/>
    <w:rsid w:val="008A161F"/>
    <w:rsid w:val="008A2F07"/>
    <w:rsid w:val="008A4F06"/>
    <w:rsid w:val="008A594A"/>
    <w:rsid w:val="008A7DB2"/>
    <w:rsid w:val="008B0835"/>
    <w:rsid w:val="008B2203"/>
    <w:rsid w:val="008B2291"/>
    <w:rsid w:val="008B2593"/>
    <w:rsid w:val="008B3B9A"/>
    <w:rsid w:val="008B42F6"/>
    <w:rsid w:val="008B5DE5"/>
    <w:rsid w:val="008B5FF8"/>
    <w:rsid w:val="008B60DF"/>
    <w:rsid w:val="008B6982"/>
    <w:rsid w:val="008B75A0"/>
    <w:rsid w:val="008B7D33"/>
    <w:rsid w:val="008C009E"/>
    <w:rsid w:val="008C2DD7"/>
    <w:rsid w:val="008C3122"/>
    <w:rsid w:val="008C3148"/>
    <w:rsid w:val="008C3578"/>
    <w:rsid w:val="008C4496"/>
    <w:rsid w:val="008C5127"/>
    <w:rsid w:val="008C6167"/>
    <w:rsid w:val="008C7EE4"/>
    <w:rsid w:val="008D19F9"/>
    <w:rsid w:val="008D2C4F"/>
    <w:rsid w:val="008D4162"/>
    <w:rsid w:val="008D4FC4"/>
    <w:rsid w:val="008D5ABB"/>
    <w:rsid w:val="008D766A"/>
    <w:rsid w:val="008E1C0F"/>
    <w:rsid w:val="008E1CE5"/>
    <w:rsid w:val="008E1DF9"/>
    <w:rsid w:val="008E3703"/>
    <w:rsid w:val="008E379D"/>
    <w:rsid w:val="008E442C"/>
    <w:rsid w:val="008F046A"/>
    <w:rsid w:val="008F0530"/>
    <w:rsid w:val="008F289E"/>
    <w:rsid w:val="008F2E34"/>
    <w:rsid w:val="008F3756"/>
    <w:rsid w:val="008F4175"/>
    <w:rsid w:val="008F4905"/>
    <w:rsid w:val="008F49E6"/>
    <w:rsid w:val="008F6040"/>
    <w:rsid w:val="008F6354"/>
    <w:rsid w:val="0090106E"/>
    <w:rsid w:val="009011A5"/>
    <w:rsid w:val="009018EF"/>
    <w:rsid w:val="00902869"/>
    <w:rsid w:val="0090397D"/>
    <w:rsid w:val="009047B9"/>
    <w:rsid w:val="00905E24"/>
    <w:rsid w:val="00907BD5"/>
    <w:rsid w:val="0091247D"/>
    <w:rsid w:val="00912EC9"/>
    <w:rsid w:val="00914BAF"/>
    <w:rsid w:val="00916188"/>
    <w:rsid w:val="00917F2E"/>
    <w:rsid w:val="009200D5"/>
    <w:rsid w:val="0092023B"/>
    <w:rsid w:val="00920935"/>
    <w:rsid w:val="00922086"/>
    <w:rsid w:val="009266EA"/>
    <w:rsid w:val="00930BEC"/>
    <w:rsid w:val="00930D7A"/>
    <w:rsid w:val="0093116E"/>
    <w:rsid w:val="00931EF1"/>
    <w:rsid w:val="009341C1"/>
    <w:rsid w:val="0093425F"/>
    <w:rsid w:val="00935A5B"/>
    <w:rsid w:val="00935B22"/>
    <w:rsid w:val="00935C23"/>
    <w:rsid w:val="009368F9"/>
    <w:rsid w:val="00937A07"/>
    <w:rsid w:val="0094186E"/>
    <w:rsid w:val="00945E75"/>
    <w:rsid w:val="00946DA6"/>
    <w:rsid w:val="009477A7"/>
    <w:rsid w:val="0095229E"/>
    <w:rsid w:val="0095312B"/>
    <w:rsid w:val="009543CE"/>
    <w:rsid w:val="00955BFE"/>
    <w:rsid w:val="00956EEA"/>
    <w:rsid w:val="00956F23"/>
    <w:rsid w:val="00962474"/>
    <w:rsid w:val="00963B6B"/>
    <w:rsid w:val="0096406B"/>
    <w:rsid w:val="009647FB"/>
    <w:rsid w:val="00964E90"/>
    <w:rsid w:val="0096678F"/>
    <w:rsid w:val="009668A0"/>
    <w:rsid w:val="009678AF"/>
    <w:rsid w:val="00971DBE"/>
    <w:rsid w:val="0097366D"/>
    <w:rsid w:val="009742E4"/>
    <w:rsid w:val="00977ADF"/>
    <w:rsid w:val="00982566"/>
    <w:rsid w:val="00983668"/>
    <w:rsid w:val="00987F40"/>
    <w:rsid w:val="00990450"/>
    <w:rsid w:val="009906C0"/>
    <w:rsid w:val="00990971"/>
    <w:rsid w:val="009923B9"/>
    <w:rsid w:val="00992FD6"/>
    <w:rsid w:val="00993D7C"/>
    <w:rsid w:val="0099777B"/>
    <w:rsid w:val="009A25E6"/>
    <w:rsid w:val="009A2D27"/>
    <w:rsid w:val="009A2F26"/>
    <w:rsid w:val="009A3752"/>
    <w:rsid w:val="009A4DAE"/>
    <w:rsid w:val="009A512F"/>
    <w:rsid w:val="009A51B9"/>
    <w:rsid w:val="009A5A8F"/>
    <w:rsid w:val="009B11D7"/>
    <w:rsid w:val="009B1C8E"/>
    <w:rsid w:val="009B2EC0"/>
    <w:rsid w:val="009B3316"/>
    <w:rsid w:val="009B4810"/>
    <w:rsid w:val="009B4ECA"/>
    <w:rsid w:val="009B5734"/>
    <w:rsid w:val="009B7E4D"/>
    <w:rsid w:val="009C08D2"/>
    <w:rsid w:val="009C172E"/>
    <w:rsid w:val="009C1BC9"/>
    <w:rsid w:val="009C3844"/>
    <w:rsid w:val="009C4900"/>
    <w:rsid w:val="009C5C4B"/>
    <w:rsid w:val="009C6561"/>
    <w:rsid w:val="009C7ADA"/>
    <w:rsid w:val="009C7BA4"/>
    <w:rsid w:val="009C7FE4"/>
    <w:rsid w:val="009D0C9C"/>
    <w:rsid w:val="009D1659"/>
    <w:rsid w:val="009D166B"/>
    <w:rsid w:val="009D1FB8"/>
    <w:rsid w:val="009D2134"/>
    <w:rsid w:val="009D3003"/>
    <w:rsid w:val="009D403E"/>
    <w:rsid w:val="009D4A17"/>
    <w:rsid w:val="009D4D4F"/>
    <w:rsid w:val="009D5815"/>
    <w:rsid w:val="009D5B71"/>
    <w:rsid w:val="009D7BD5"/>
    <w:rsid w:val="009E0C82"/>
    <w:rsid w:val="009E1106"/>
    <w:rsid w:val="009E3BAD"/>
    <w:rsid w:val="009E4377"/>
    <w:rsid w:val="009E4D9A"/>
    <w:rsid w:val="009E58AF"/>
    <w:rsid w:val="009F11CB"/>
    <w:rsid w:val="009F1CC8"/>
    <w:rsid w:val="009F2490"/>
    <w:rsid w:val="009F2F40"/>
    <w:rsid w:val="009F4631"/>
    <w:rsid w:val="009F55C6"/>
    <w:rsid w:val="009F6AC4"/>
    <w:rsid w:val="009F764B"/>
    <w:rsid w:val="009F76A9"/>
    <w:rsid w:val="009F7ECA"/>
    <w:rsid w:val="009F7F47"/>
    <w:rsid w:val="00A00358"/>
    <w:rsid w:val="00A009DD"/>
    <w:rsid w:val="00A00A81"/>
    <w:rsid w:val="00A012B9"/>
    <w:rsid w:val="00A0346A"/>
    <w:rsid w:val="00A0544E"/>
    <w:rsid w:val="00A056DC"/>
    <w:rsid w:val="00A05FFF"/>
    <w:rsid w:val="00A06358"/>
    <w:rsid w:val="00A0635C"/>
    <w:rsid w:val="00A068DB"/>
    <w:rsid w:val="00A109A6"/>
    <w:rsid w:val="00A114EB"/>
    <w:rsid w:val="00A12052"/>
    <w:rsid w:val="00A131CA"/>
    <w:rsid w:val="00A14BCF"/>
    <w:rsid w:val="00A16A2D"/>
    <w:rsid w:val="00A17DA8"/>
    <w:rsid w:val="00A2227B"/>
    <w:rsid w:val="00A22457"/>
    <w:rsid w:val="00A229F4"/>
    <w:rsid w:val="00A23660"/>
    <w:rsid w:val="00A240EE"/>
    <w:rsid w:val="00A24B94"/>
    <w:rsid w:val="00A24BB7"/>
    <w:rsid w:val="00A279E3"/>
    <w:rsid w:val="00A30132"/>
    <w:rsid w:val="00A31D55"/>
    <w:rsid w:val="00A32C8B"/>
    <w:rsid w:val="00A33FA1"/>
    <w:rsid w:val="00A34B8B"/>
    <w:rsid w:val="00A352AD"/>
    <w:rsid w:val="00A35B08"/>
    <w:rsid w:val="00A364BD"/>
    <w:rsid w:val="00A4037E"/>
    <w:rsid w:val="00A4324D"/>
    <w:rsid w:val="00A43E6A"/>
    <w:rsid w:val="00A5044F"/>
    <w:rsid w:val="00A54526"/>
    <w:rsid w:val="00A56259"/>
    <w:rsid w:val="00A56F46"/>
    <w:rsid w:val="00A57C56"/>
    <w:rsid w:val="00A617EA"/>
    <w:rsid w:val="00A61984"/>
    <w:rsid w:val="00A6208D"/>
    <w:rsid w:val="00A64F21"/>
    <w:rsid w:val="00A652D9"/>
    <w:rsid w:val="00A6624C"/>
    <w:rsid w:val="00A736C3"/>
    <w:rsid w:val="00A74629"/>
    <w:rsid w:val="00A758B2"/>
    <w:rsid w:val="00A767A6"/>
    <w:rsid w:val="00A81212"/>
    <w:rsid w:val="00A83476"/>
    <w:rsid w:val="00A843E1"/>
    <w:rsid w:val="00A876A3"/>
    <w:rsid w:val="00A8788C"/>
    <w:rsid w:val="00A87E76"/>
    <w:rsid w:val="00A90096"/>
    <w:rsid w:val="00A90804"/>
    <w:rsid w:val="00A91121"/>
    <w:rsid w:val="00A93F60"/>
    <w:rsid w:val="00A97A60"/>
    <w:rsid w:val="00AA5C75"/>
    <w:rsid w:val="00AA6071"/>
    <w:rsid w:val="00AA6A33"/>
    <w:rsid w:val="00AB6CAF"/>
    <w:rsid w:val="00AB7A1A"/>
    <w:rsid w:val="00AB7EE0"/>
    <w:rsid w:val="00AC0D3E"/>
    <w:rsid w:val="00AC1F6B"/>
    <w:rsid w:val="00AC4C26"/>
    <w:rsid w:val="00AC5D13"/>
    <w:rsid w:val="00AC660F"/>
    <w:rsid w:val="00AC7351"/>
    <w:rsid w:val="00AC7B3D"/>
    <w:rsid w:val="00AD07C5"/>
    <w:rsid w:val="00AD2153"/>
    <w:rsid w:val="00AD537B"/>
    <w:rsid w:val="00AD54AB"/>
    <w:rsid w:val="00AD6688"/>
    <w:rsid w:val="00AE2C0D"/>
    <w:rsid w:val="00AE32AC"/>
    <w:rsid w:val="00AE33CE"/>
    <w:rsid w:val="00AE344E"/>
    <w:rsid w:val="00AE3DD7"/>
    <w:rsid w:val="00AE5E9C"/>
    <w:rsid w:val="00AE6E04"/>
    <w:rsid w:val="00AE7293"/>
    <w:rsid w:val="00AE7A58"/>
    <w:rsid w:val="00AF114A"/>
    <w:rsid w:val="00AF4B76"/>
    <w:rsid w:val="00AF530D"/>
    <w:rsid w:val="00AF55A8"/>
    <w:rsid w:val="00AF57F0"/>
    <w:rsid w:val="00AF5D8D"/>
    <w:rsid w:val="00AF5D9D"/>
    <w:rsid w:val="00AF7321"/>
    <w:rsid w:val="00B02F8B"/>
    <w:rsid w:val="00B03340"/>
    <w:rsid w:val="00B062FE"/>
    <w:rsid w:val="00B06877"/>
    <w:rsid w:val="00B0725A"/>
    <w:rsid w:val="00B102A8"/>
    <w:rsid w:val="00B103A5"/>
    <w:rsid w:val="00B125CD"/>
    <w:rsid w:val="00B126B5"/>
    <w:rsid w:val="00B131F2"/>
    <w:rsid w:val="00B1349D"/>
    <w:rsid w:val="00B1359B"/>
    <w:rsid w:val="00B13842"/>
    <w:rsid w:val="00B14B65"/>
    <w:rsid w:val="00B176AA"/>
    <w:rsid w:val="00B21606"/>
    <w:rsid w:val="00B21AF4"/>
    <w:rsid w:val="00B243D1"/>
    <w:rsid w:val="00B25323"/>
    <w:rsid w:val="00B2545C"/>
    <w:rsid w:val="00B27B96"/>
    <w:rsid w:val="00B318D3"/>
    <w:rsid w:val="00B35070"/>
    <w:rsid w:val="00B3510E"/>
    <w:rsid w:val="00B36EBD"/>
    <w:rsid w:val="00B37674"/>
    <w:rsid w:val="00B431BD"/>
    <w:rsid w:val="00B442A0"/>
    <w:rsid w:val="00B47F7E"/>
    <w:rsid w:val="00B5083B"/>
    <w:rsid w:val="00B5089F"/>
    <w:rsid w:val="00B508D7"/>
    <w:rsid w:val="00B537DC"/>
    <w:rsid w:val="00B53937"/>
    <w:rsid w:val="00B54ED1"/>
    <w:rsid w:val="00B55BDB"/>
    <w:rsid w:val="00B60096"/>
    <w:rsid w:val="00B6221C"/>
    <w:rsid w:val="00B63467"/>
    <w:rsid w:val="00B635CA"/>
    <w:rsid w:val="00B63F86"/>
    <w:rsid w:val="00B66DA3"/>
    <w:rsid w:val="00B70077"/>
    <w:rsid w:val="00B7027B"/>
    <w:rsid w:val="00B70F7B"/>
    <w:rsid w:val="00B72A1A"/>
    <w:rsid w:val="00B74CFA"/>
    <w:rsid w:val="00B75986"/>
    <w:rsid w:val="00B767B7"/>
    <w:rsid w:val="00B76899"/>
    <w:rsid w:val="00B77E86"/>
    <w:rsid w:val="00B8040E"/>
    <w:rsid w:val="00B80DF7"/>
    <w:rsid w:val="00B82764"/>
    <w:rsid w:val="00B82829"/>
    <w:rsid w:val="00B847A6"/>
    <w:rsid w:val="00B86D4C"/>
    <w:rsid w:val="00B952B6"/>
    <w:rsid w:val="00B9731C"/>
    <w:rsid w:val="00BA0CFA"/>
    <w:rsid w:val="00BA1FBA"/>
    <w:rsid w:val="00BA21A0"/>
    <w:rsid w:val="00BA3AEC"/>
    <w:rsid w:val="00BA3AFA"/>
    <w:rsid w:val="00BA4E95"/>
    <w:rsid w:val="00BA56F5"/>
    <w:rsid w:val="00BA7746"/>
    <w:rsid w:val="00BB20DC"/>
    <w:rsid w:val="00BB24ED"/>
    <w:rsid w:val="00BB272A"/>
    <w:rsid w:val="00BB70DF"/>
    <w:rsid w:val="00BB72F3"/>
    <w:rsid w:val="00BB7B0B"/>
    <w:rsid w:val="00BC07BF"/>
    <w:rsid w:val="00BC2138"/>
    <w:rsid w:val="00BC2702"/>
    <w:rsid w:val="00BC33C1"/>
    <w:rsid w:val="00BC64A1"/>
    <w:rsid w:val="00BC64EE"/>
    <w:rsid w:val="00BC652A"/>
    <w:rsid w:val="00BC6D1D"/>
    <w:rsid w:val="00BC7632"/>
    <w:rsid w:val="00BD0862"/>
    <w:rsid w:val="00BD13A6"/>
    <w:rsid w:val="00BD1788"/>
    <w:rsid w:val="00BD21B1"/>
    <w:rsid w:val="00BD3EE9"/>
    <w:rsid w:val="00BD6075"/>
    <w:rsid w:val="00BD69EA"/>
    <w:rsid w:val="00BE0DEB"/>
    <w:rsid w:val="00BE1589"/>
    <w:rsid w:val="00BE4089"/>
    <w:rsid w:val="00BE5597"/>
    <w:rsid w:val="00BE5829"/>
    <w:rsid w:val="00BE5F71"/>
    <w:rsid w:val="00BE6963"/>
    <w:rsid w:val="00BF3754"/>
    <w:rsid w:val="00BF3A33"/>
    <w:rsid w:val="00BF416E"/>
    <w:rsid w:val="00BF44C5"/>
    <w:rsid w:val="00BF47C5"/>
    <w:rsid w:val="00BF4EEE"/>
    <w:rsid w:val="00BF60A2"/>
    <w:rsid w:val="00BF7603"/>
    <w:rsid w:val="00C006FE"/>
    <w:rsid w:val="00C00DCA"/>
    <w:rsid w:val="00C03E4A"/>
    <w:rsid w:val="00C049D4"/>
    <w:rsid w:val="00C07A88"/>
    <w:rsid w:val="00C10B9D"/>
    <w:rsid w:val="00C10C2B"/>
    <w:rsid w:val="00C133F4"/>
    <w:rsid w:val="00C206A5"/>
    <w:rsid w:val="00C206F0"/>
    <w:rsid w:val="00C22417"/>
    <w:rsid w:val="00C2324D"/>
    <w:rsid w:val="00C2398E"/>
    <w:rsid w:val="00C25038"/>
    <w:rsid w:val="00C31C4F"/>
    <w:rsid w:val="00C3328F"/>
    <w:rsid w:val="00C333C1"/>
    <w:rsid w:val="00C338CB"/>
    <w:rsid w:val="00C34902"/>
    <w:rsid w:val="00C34F96"/>
    <w:rsid w:val="00C35643"/>
    <w:rsid w:val="00C40C15"/>
    <w:rsid w:val="00C443D7"/>
    <w:rsid w:val="00C45998"/>
    <w:rsid w:val="00C45B96"/>
    <w:rsid w:val="00C46689"/>
    <w:rsid w:val="00C46EAE"/>
    <w:rsid w:val="00C50271"/>
    <w:rsid w:val="00C520D6"/>
    <w:rsid w:val="00C52175"/>
    <w:rsid w:val="00C52515"/>
    <w:rsid w:val="00C54B53"/>
    <w:rsid w:val="00C563AE"/>
    <w:rsid w:val="00C609D2"/>
    <w:rsid w:val="00C6135C"/>
    <w:rsid w:val="00C615D9"/>
    <w:rsid w:val="00C61CE4"/>
    <w:rsid w:val="00C6355B"/>
    <w:rsid w:val="00C64B7C"/>
    <w:rsid w:val="00C64DA9"/>
    <w:rsid w:val="00C65646"/>
    <w:rsid w:val="00C66E70"/>
    <w:rsid w:val="00C71110"/>
    <w:rsid w:val="00C711AD"/>
    <w:rsid w:val="00C71641"/>
    <w:rsid w:val="00C71BE5"/>
    <w:rsid w:val="00C71D33"/>
    <w:rsid w:val="00C728FB"/>
    <w:rsid w:val="00C72FC3"/>
    <w:rsid w:val="00C732B3"/>
    <w:rsid w:val="00C738B8"/>
    <w:rsid w:val="00C7412B"/>
    <w:rsid w:val="00C770E5"/>
    <w:rsid w:val="00C80CA8"/>
    <w:rsid w:val="00C82409"/>
    <w:rsid w:val="00C84F2A"/>
    <w:rsid w:val="00C869DF"/>
    <w:rsid w:val="00C90D7F"/>
    <w:rsid w:val="00C91143"/>
    <w:rsid w:val="00C9160D"/>
    <w:rsid w:val="00C917C2"/>
    <w:rsid w:val="00C92CA7"/>
    <w:rsid w:val="00C9672B"/>
    <w:rsid w:val="00CA002B"/>
    <w:rsid w:val="00CA048B"/>
    <w:rsid w:val="00CA1177"/>
    <w:rsid w:val="00CA1E91"/>
    <w:rsid w:val="00CA3209"/>
    <w:rsid w:val="00CA44F3"/>
    <w:rsid w:val="00CA4874"/>
    <w:rsid w:val="00CA4DEE"/>
    <w:rsid w:val="00CA7560"/>
    <w:rsid w:val="00CA7BF7"/>
    <w:rsid w:val="00CB0471"/>
    <w:rsid w:val="00CB08CD"/>
    <w:rsid w:val="00CB1443"/>
    <w:rsid w:val="00CB3A9F"/>
    <w:rsid w:val="00CB7A8A"/>
    <w:rsid w:val="00CC47DA"/>
    <w:rsid w:val="00CC64CE"/>
    <w:rsid w:val="00CC6777"/>
    <w:rsid w:val="00CD3B54"/>
    <w:rsid w:val="00CD445F"/>
    <w:rsid w:val="00CD5031"/>
    <w:rsid w:val="00CE2646"/>
    <w:rsid w:val="00CE455B"/>
    <w:rsid w:val="00CE5106"/>
    <w:rsid w:val="00CE5966"/>
    <w:rsid w:val="00CF16C9"/>
    <w:rsid w:val="00CF2938"/>
    <w:rsid w:val="00CF50EF"/>
    <w:rsid w:val="00CF53B7"/>
    <w:rsid w:val="00CF5C3A"/>
    <w:rsid w:val="00CF7BCB"/>
    <w:rsid w:val="00D00F2C"/>
    <w:rsid w:val="00D02804"/>
    <w:rsid w:val="00D02FF4"/>
    <w:rsid w:val="00D04831"/>
    <w:rsid w:val="00D04B3A"/>
    <w:rsid w:val="00D052CE"/>
    <w:rsid w:val="00D06C2B"/>
    <w:rsid w:val="00D07AE8"/>
    <w:rsid w:val="00D1065C"/>
    <w:rsid w:val="00D11BC0"/>
    <w:rsid w:val="00D127F2"/>
    <w:rsid w:val="00D1354C"/>
    <w:rsid w:val="00D140AC"/>
    <w:rsid w:val="00D14AFD"/>
    <w:rsid w:val="00D15C65"/>
    <w:rsid w:val="00D1636F"/>
    <w:rsid w:val="00D178AD"/>
    <w:rsid w:val="00D178C4"/>
    <w:rsid w:val="00D25027"/>
    <w:rsid w:val="00D31286"/>
    <w:rsid w:val="00D32494"/>
    <w:rsid w:val="00D34A9B"/>
    <w:rsid w:val="00D34AA6"/>
    <w:rsid w:val="00D3798E"/>
    <w:rsid w:val="00D37F9A"/>
    <w:rsid w:val="00D41AA6"/>
    <w:rsid w:val="00D4413B"/>
    <w:rsid w:val="00D442E5"/>
    <w:rsid w:val="00D4547D"/>
    <w:rsid w:val="00D47B46"/>
    <w:rsid w:val="00D50001"/>
    <w:rsid w:val="00D504AA"/>
    <w:rsid w:val="00D508AE"/>
    <w:rsid w:val="00D50A8D"/>
    <w:rsid w:val="00D50E7B"/>
    <w:rsid w:val="00D524C4"/>
    <w:rsid w:val="00D529EF"/>
    <w:rsid w:val="00D53092"/>
    <w:rsid w:val="00D5376A"/>
    <w:rsid w:val="00D53774"/>
    <w:rsid w:val="00D547BE"/>
    <w:rsid w:val="00D5546F"/>
    <w:rsid w:val="00D57535"/>
    <w:rsid w:val="00D57D46"/>
    <w:rsid w:val="00D62DF0"/>
    <w:rsid w:val="00D634B5"/>
    <w:rsid w:val="00D65477"/>
    <w:rsid w:val="00D66D2F"/>
    <w:rsid w:val="00D67D7B"/>
    <w:rsid w:val="00D67FE4"/>
    <w:rsid w:val="00D703BB"/>
    <w:rsid w:val="00D70919"/>
    <w:rsid w:val="00D71243"/>
    <w:rsid w:val="00D72C0B"/>
    <w:rsid w:val="00D72CFE"/>
    <w:rsid w:val="00D741B8"/>
    <w:rsid w:val="00D74F93"/>
    <w:rsid w:val="00D757AE"/>
    <w:rsid w:val="00D75824"/>
    <w:rsid w:val="00D7643F"/>
    <w:rsid w:val="00D76B94"/>
    <w:rsid w:val="00D80095"/>
    <w:rsid w:val="00D81195"/>
    <w:rsid w:val="00D8216C"/>
    <w:rsid w:val="00D82F6E"/>
    <w:rsid w:val="00D842DD"/>
    <w:rsid w:val="00D8465E"/>
    <w:rsid w:val="00D87A2F"/>
    <w:rsid w:val="00D87A33"/>
    <w:rsid w:val="00D92F5A"/>
    <w:rsid w:val="00D93281"/>
    <w:rsid w:val="00D939D4"/>
    <w:rsid w:val="00D95D27"/>
    <w:rsid w:val="00D96899"/>
    <w:rsid w:val="00D970FF"/>
    <w:rsid w:val="00D974E8"/>
    <w:rsid w:val="00DA0056"/>
    <w:rsid w:val="00DA6921"/>
    <w:rsid w:val="00DA6F39"/>
    <w:rsid w:val="00DB2C47"/>
    <w:rsid w:val="00DB34CA"/>
    <w:rsid w:val="00DB398A"/>
    <w:rsid w:val="00DB72C6"/>
    <w:rsid w:val="00DC0F91"/>
    <w:rsid w:val="00DC1786"/>
    <w:rsid w:val="00DC1EF0"/>
    <w:rsid w:val="00DC2F9E"/>
    <w:rsid w:val="00DC56DF"/>
    <w:rsid w:val="00DC591B"/>
    <w:rsid w:val="00DC60DF"/>
    <w:rsid w:val="00DC6790"/>
    <w:rsid w:val="00DC68C2"/>
    <w:rsid w:val="00DD2F7D"/>
    <w:rsid w:val="00DD368B"/>
    <w:rsid w:val="00DD4140"/>
    <w:rsid w:val="00DD6D81"/>
    <w:rsid w:val="00DD73EC"/>
    <w:rsid w:val="00DD76C1"/>
    <w:rsid w:val="00DE44EE"/>
    <w:rsid w:val="00DE4788"/>
    <w:rsid w:val="00DE6C1C"/>
    <w:rsid w:val="00DE7BEE"/>
    <w:rsid w:val="00DE7E7A"/>
    <w:rsid w:val="00DF04D0"/>
    <w:rsid w:val="00DF0A3C"/>
    <w:rsid w:val="00DF17BC"/>
    <w:rsid w:val="00DF2703"/>
    <w:rsid w:val="00DF4A0D"/>
    <w:rsid w:val="00DF5174"/>
    <w:rsid w:val="00DF5312"/>
    <w:rsid w:val="00DF7CA3"/>
    <w:rsid w:val="00DF7D92"/>
    <w:rsid w:val="00E01645"/>
    <w:rsid w:val="00E04168"/>
    <w:rsid w:val="00E04B8F"/>
    <w:rsid w:val="00E06D90"/>
    <w:rsid w:val="00E10196"/>
    <w:rsid w:val="00E11311"/>
    <w:rsid w:val="00E113D7"/>
    <w:rsid w:val="00E13AEA"/>
    <w:rsid w:val="00E14B83"/>
    <w:rsid w:val="00E15F71"/>
    <w:rsid w:val="00E16648"/>
    <w:rsid w:val="00E174AC"/>
    <w:rsid w:val="00E17FE8"/>
    <w:rsid w:val="00E224EE"/>
    <w:rsid w:val="00E23028"/>
    <w:rsid w:val="00E23FA8"/>
    <w:rsid w:val="00E274FA"/>
    <w:rsid w:val="00E31265"/>
    <w:rsid w:val="00E34579"/>
    <w:rsid w:val="00E3563B"/>
    <w:rsid w:val="00E35724"/>
    <w:rsid w:val="00E36E34"/>
    <w:rsid w:val="00E42967"/>
    <w:rsid w:val="00E42BF7"/>
    <w:rsid w:val="00E43682"/>
    <w:rsid w:val="00E43F2E"/>
    <w:rsid w:val="00E44023"/>
    <w:rsid w:val="00E44648"/>
    <w:rsid w:val="00E44902"/>
    <w:rsid w:val="00E4500C"/>
    <w:rsid w:val="00E458DA"/>
    <w:rsid w:val="00E4686A"/>
    <w:rsid w:val="00E5003C"/>
    <w:rsid w:val="00E5104B"/>
    <w:rsid w:val="00E531A6"/>
    <w:rsid w:val="00E53752"/>
    <w:rsid w:val="00E53F28"/>
    <w:rsid w:val="00E573B6"/>
    <w:rsid w:val="00E579A7"/>
    <w:rsid w:val="00E579C3"/>
    <w:rsid w:val="00E579F3"/>
    <w:rsid w:val="00E6055E"/>
    <w:rsid w:val="00E60991"/>
    <w:rsid w:val="00E61E63"/>
    <w:rsid w:val="00E625CE"/>
    <w:rsid w:val="00E627A1"/>
    <w:rsid w:val="00E62F24"/>
    <w:rsid w:val="00E635CE"/>
    <w:rsid w:val="00E67917"/>
    <w:rsid w:val="00E70678"/>
    <w:rsid w:val="00E71415"/>
    <w:rsid w:val="00E7184F"/>
    <w:rsid w:val="00E71F4D"/>
    <w:rsid w:val="00E72AE6"/>
    <w:rsid w:val="00E75167"/>
    <w:rsid w:val="00E75A67"/>
    <w:rsid w:val="00E77440"/>
    <w:rsid w:val="00E77443"/>
    <w:rsid w:val="00E814BF"/>
    <w:rsid w:val="00E82AC6"/>
    <w:rsid w:val="00E85830"/>
    <w:rsid w:val="00E8637A"/>
    <w:rsid w:val="00E86A70"/>
    <w:rsid w:val="00E871C0"/>
    <w:rsid w:val="00E87531"/>
    <w:rsid w:val="00E87CA9"/>
    <w:rsid w:val="00E9137C"/>
    <w:rsid w:val="00E915A3"/>
    <w:rsid w:val="00E9187A"/>
    <w:rsid w:val="00E93913"/>
    <w:rsid w:val="00E96EA7"/>
    <w:rsid w:val="00EA02CA"/>
    <w:rsid w:val="00EA0AEE"/>
    <w:rsid w:val="00EA1903"/>
    <w:rsid w:val="00EA2E44"/>
    <w:rsid w:val="00EA3315"/>
    <w:rsid w:val="00EA36E3"/>
    <w:rsid w:val="00EA450E"/>
    <w:rsid w:val="00EA5A70"/>
    <w:rsid w:val="00EB098D"/>
    <w:rsid w:val="00EB1618"/>
    <w:rsid w:val="00EB29B6"/>
    <w:rsid w:val="00EB474A"/>
    <w:rsid w:val="00EB5641"/>
    <w:rsid w:val="00EB5B5B"/>
    <w:rsid w:val="00EB60E3"/>
    <w:rsid w:val="00EC0BCF"/>
    <w:rsid w:val="00EC2382"/>
    <w:rsid w:val="00EC2887"/>
    <w:rsid w:val="00EC2E4A"/>
    <w:rsid w:val="00EC390C"/>
    <w:rsid w:val="00EC5122"/>
    <w:rsid w:val="00EC5850"/>
    <w:rsid w:val="00EC7E4D"/>
    <w:rsid w:val="00ED1120"/>
    <w:rsid w:val="00ED14FA"/>
    <w:rsid w:val="00ED3E1F"/>
    <w:rsid w:val="00ED4B5B"/>
    <w:rsid w:val="00EE32D2"/>
    <w:rsid w:val="00EE3DA3"/>
    <w:rsid w:val="00EE4641"/>
    <w:rsid w:val="00EE4A16"/>
    <w:rsid w:val="00EF0C13"/>
    <w:rsid w:val="00EF1F3E"/>
    <w:rsid w:val="00EF3B4E"/>
    <w:rsid w:val="00EF582C"/>
    <w:rsid w:val="00EF6D54"/>
    <w:rsid w:val="00F004A9"/>
    <w:rsid w:val="00F036EF"/>
    <w:rsid w:val="00F039E7"/>
    <w:rsid w:val="00F058B6"/>
    <w:rsid w:val="00F05AE0"/>
    <w:rsid w:val="00F06842"/>
    <w:rsid w:val="00F07275"/>
    <w:rsid w:val="00F1032B"/>
    <w:rsid w:val="00F10928"/>
    <w:rsid w:val="00F10A6B"/>
    <w:rsid w:val="00F10E04"/>
    <w:rsid w:val="00F120D1"/>
    <w:rsid w:val="00F13B33"/>
    <w:rsid w:val="00F14317"/>
    <w:rsid w:val="00F161EF"/>
    <w:rsid w:val="00F17252"/>
    <w:rsid w:val="00F17770"/>
    <w:rsid w:val="00F233AB"/>
    <w:rsid w:val="00F242EB"/>
    <w:rsid w:val="00F2500A"/>
    <w:rsid w:val="00F25A49"/>
    <w:rsid w:val="00F267C1"/>
    <w:rsid w:val="00F3091E"/>
    <w:rsid w:val="00F32107"/>
    <w:rsid w:val="00F341A5"/>
    <w:rsid w:val="00F36656"/>
    <w:rsid w:val="00F36DA9"/>
    <w:rsid w:val="00F44AFD"/>
    <w:rsid w:val="00F45570"/>
    <w:rsid w:val="00F50717"/>
    <w:rsid w:val="00F509E4"/>
    <w:rsid w:val="00F50EB0"/>
    <w:rsid w:val="00F51A68"/>
    <w:rsid w:val="00F523E8"/>
    <w:rsid w:val="00F52D27"/>
    <w:rsid w:val="00F5672D"/>
    <w:rsid w:val="00F57E80"/>
    <w:rsid w:val="00F6079B"/>
    <w:rsid w:val="00F60FC0"/>
    <w:rsid w:val="00F62AE6"/>
    <w:rsid w:val="00F63D23"/>
    <w:rsid w:val="00F63DC1"/>
    <w:rsid w:val="00F67AE8"/>
    <w:rsid w:val="00F7279C"/>
    <w:rsid w:val="00F7388F"/>
    <w:rsid w:val="00F73BF1"/>
    <w:rsid w:val="00F75193"/>
    <w:rsid w:val="00F81399"/>
    <w:rsid w:val="00F84F0B"/>
    <w:rsid w:val="00F84F85"/>
    <w:rsid w:val="00F858B0"/>
    <w:rsid w:val="00F87906"/>
    <w:rsid w:val="00F9180D"/>
    <w:rsid w:val="00F92795"/>
    <w:rsid w:val="00F93829"/>
    <w:rsid w:val="00F95CD7"/>
    <w:rsid w:val="00F97EFD"/>
    <w:rsid w:val="00FA06E1"/>
    <w:rsid w:val="00FA3EBF"/>
    <w:rsid w:val="00FA42A9"/>
    <w:rsid w:val="00FA5074"/>
    <w:rsid w:val="00FA64F0"/>
    <w:rsid w:val="00FA6561"/>
    <w:rsid w:val="00FA6A3A"/>
    <w:rsid w:val="00FA6F1F"/>
    <w:rsid w:val="00FA7C53"/>
    <w:rsid w:val="00FB06E6"/>
    <w:rsid w:val="00FB4088"/>
    <w:rsid w:val="00FB4A27"/>
    <w:rsid w:val="00FB530F"/>
    <w:rsid w:val="00FB55BD"/>
    <w:rsid w:val="00FB5C79"/>
    <w:rsid w:val="00FB6592"/>
    <w:rsid w:val="00FC0758"/>
    <w:rsid w:val="00FC2268"/>
    <w:rsid w:val="00FC3796"/>
    <w:rsid w:val="00FC42AD"/>
    <w:rsid w:val="00FC4C14"/>
    <w:rsid w:val="00FC4CC7"/>
    <w:rsid w:val="00FC56E3"/>
    <w:rsid w:val="00FC7E61"/>
    <w:rsid w:val="00FD0622"/>
    <w:rsid w:val="00FD0F57"/>
    <w:rsid w:val="00FD12C3"/>
    <w:rsid w:val="00FD15D1"/>
    <w:rsid w:val="00FD1EEC"/>
    <w:rsid w:val="00FD3E68"/>
    <w:rsid w:val="00FD3F68"/>
    <w:rsid w:val="00FD3FC3"/>
    <w:rsid w:val="00FD42D2"/>
    <w:rsid w:val="00FD7122"/>
    <w:rsid w:val="00FE217A"/>
    <w:rsid w:val="00FE417A"/>
    <w:rsid w:val="00FE421D"/>
    <w:rsid w:val="00FE4E78"/>
    <w:rsid w:val="00FE5080"/>
    <w:rsid w:val="00FE5CDB"/>
    <w:rsid w:val="00FE5ED6"/>
    <w:rsid w:val="00FE6A54"/>
    <w:rsid w:val="00FF03BD"/>
    <w:rsid w:val="00FF0DDE"/>
    <w:rsid w:val="00FF10F9"/>
    <w:rsid w:val="00FF1E66"/>
    <w:rsid w:val="00FF4287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301C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67388"/>
    <w:pPr>
      <w:widowControl/>
      <w:spacing w:after="60" w:line="288" w:lineRule="auto"/>
      <w:jc w:val="both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524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795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67172A"/>
    <w:rPr>
      <w:lang w:val="en-US" w:eastAsia="en-US"/>
    </w:rPr>
  </w:style>
  <w:style w:type="character" w:customStyle="1" w:styleId="textexposedshow">
    <w:name w:val="text_exposed_show"/>
    <w:basedOn w:val="DefaultParagraphFont"/>
    <w:rsid w:val="007D3AF8"/>
  </w:style>
  <w:style w:type="character" w:customStyle="1" w:styleId="5yl5">
    <w:name w:val="_5yl5"/>
    <w:basedOn w:val="DefaultParagraphFont"/>
    <w:rsid w:val="00C7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270A8-E8AB-4A87-AAD4-75F7FB09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2562</TotalTime>
  <Pages>10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Document</vt:lpstr>
    </vt:vector>
  </TitlesOfParts>
  <Company>Nhóm 03</Company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Document</dc:title>
  <dc:subject>CookBook</dc:subject>
  <dc:creator>David Kesfaw</dc:creator>
  <cp:lastModifiedBy>Ha Nguyen Thai Hoc</cp:lastModifiedBy>
  <cp:revision>1874</cp:revision>
  <cp:lastPrinted>2017-06-09T23:35:00Z</cp:lastPrinted>
  <dcterms:created xsi:type="dcterms:W3CDTF">2017-03-18T06:15:00Z</dcterms:created>
  <dcterms:modified xsi:type="dcterms:W3CDTF">2018-04-02T07:58:00Z</dcterms:modified>
</cp:coreProperties>
</file>